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8"/>
        <w:ind w:left="1169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5"/>
          <w:sz w:val="36"/>
          <w:szCs w:val="36"/>
        </w:rPr>
        <w:t>Is</w:t>
      </w:r>
      <w:r>
        <w:rPr>
          <w:rFonts w:ascii="Times New Roman" w:hAnsi="Times New Roman" w:cs="Times New Roman" w:eastAsia="Times New Roman"/>
          <w:b/>
          <w:bCs/>
          <w:spacing w:val="28"/>
          <w:w w:val="10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6"/>
          <w:szCs w:val="36"/>
        </w:rPr>
        <w:t>MFS</w:t>
      </w:r>
      <w:r>
        <w:rPr>
          <w:rFonts w:ascii="Times New Roman" w:hAnsi="Times New Roman" w:cs="Times New Roman" w:eastAsia="Times New Roman"/>
          <w:b/>
          <w:bCs/>
          <w:spacing w:val="29"/>
          <w:w w:val="10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6"/>
          <w:szCs w:val="36"/>
        </w:rPr>
        <w:t>St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sz w:val="36"/>
          <w:szCs w:val="3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6"/>
          <w:szCs w:val="36"/>
        </w:rPr>
        <w:t>ong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  <w:sz w:val="36"/>
          <w:szCs w:val="3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6"/>
          <w:szCs w:val="36"/>
        </w:rPr>
        <w:t>y</w:t>
      </w:r>
      <w:r>
        <w:rPr>
          <w:rFonts w:ascii="Times New Roman" w:hAnsi="Times New Roman" w:cs="Times New Roman" w:eastAsia="Times New Roman"/>
          <w:b/>
          <w:bCs/>
          <w:spacing w:val="28"/>
          <w:w w:val="10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6"/>
          <w:szCs w:val="36"/>
        </w:rPr>
        <w:t>Correlated</w:t>
      </w:r>
      <w:r>
        <w:rPr>
          <w:rFonts w:ascii="Times New Roman" w:hAnsi="Times New Roman" w:cs="Times New Roman" w:eastAsia="Times New Roman"/>
          <w:b/>
          <w:bCs/>
          <w:spacing w:val="29"/>
          <w:w w:val="10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6"/>
          <w:szCs w:val="36"/>
        </w:rPr>
        <w:t>with</w:t>
      </w:r>
      <w:r>
        <w:rPr>
          <w:rFonts w:ascii="Times New Roman" w:hAnsi="Times New Roman" w:cs="Times New Roman" w:eastAsia="Times New Roman"/>
          <w:b/>
          <w:bCs/>
          <w:spacing w:val="29"/>
          <w:w w:val="10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6"/>
          <w:szCs w:val="36"/>
        </w:rPr>
        <w:t>faulty</w:t>
      </w:r>
      <w:r>
        <w:rPr>
          <w:rFonts w:ascii="Times New Roman" w:hAnsi="Times New Roman" w:cs="Times New Roman" w:eastAsia="Times New Roman"/>
          <w:b/>
          <w:bCs/>
          <w:spacing w:val="28"/>
          <w:w w:val="10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6"/>
          <w:szCs w:val="36"/>
        </w:rPr>
        <w:t>code?</w:t>
      </w:r>
      <w:r>
        <w:rPr>
          <w:rFonts w:ascii="Times New Roman" w:hAnsi="Times New Roman" w:cs="Times New Roman" w:eastAsia="Times New Roman"/>
          <w:b/>
          <w:bCs/>
          <w:spacing w:val="59"/>
          <w:w w:val="105"/>
          <w:sz w:val="36"/>
          <w:szCs w:val="36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5"/>
          <w:position w:val="18"/>
          <w:sz w:val="18"/>
          <w:szCs w:val="18"/>
        </w:rPr>
        <w:t>∗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1906" w:h="16840"/>
          <w:pgMar w:top="1320" w:bottom="280" w:left="960" w:right="680"/>
        </w:sectPr>
      </w:pPr>
    </w:p>
    <w:p>
      <w:pPr>
        <w:spacing w:before="60"/>
        <w:ind w:left="232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Xintao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Niu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01" w:lineRule="exact"/>
        <w:ind w:left="2323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State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Labo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ato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9" w:lineRule="exact"/>
        <w:ind w:left="2323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Soft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7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echnology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9" w:lineRule="exact"/>
        <w:ind w:left="2323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Nanjing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Uni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ersity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ind w:left="2323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China,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210023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27" w:lineRule="exact"/>
        <w:ind w:left="2323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hyperlink r:id="rId5"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5"/>
            <w:sz w:val="24"/>
            <w:szCs w:val="24"/>
          </w:rPr>
          <w:t>niuxintao@gmail.com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4"/>
            <w:szCs w:val="24"/>
          </w:rPr>
        </w:r>
      </w:hyperlink>
    </w:p>
    <w:p>
      <w:pPr>
        <w:spacing w:line="217" w:lineRule="auto" w:before="81"/>
        <w:ind w:left="360" w:right="249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spacing w:val="0"/>
          <w:w w:val="11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4"/>
          <w:szCs w:val="24"/>
        </w:rPr>
        <w:t>Laleh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4"/>
          <w:szCs w:val="24"/>
        </w:rPr>
        <w:t>Sh.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4"/>
          <w:szCs w:val="24"/>
        </w:rPr>
        <w:t>Ghandeha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7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Depa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tment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Science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Enginee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Uni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ersity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7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xas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lington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53" w:lineRule="exact"/>
        <w:ind w:left="17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hyperlink r:id="rId6"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10"/>
            <w:sz w:val="24"/>
            <w:szCs w:val="24"/>
          </w:rPr>
          <w:t>laleh.shikhgholamhosseing@m</w:t>
        </w:r>
        <w:r>
          <w:rPr>
            <w:rFonts w:ascii="Times New Roman" w:hAnsi="Times New Roman" w:cs="Times New Roman" w:eastAsia="Times New Roman"/>
            <w:b w:val="0"/>
            <w:bCs w:val="0"/>
            <w:spacing w:val="-5"/>
            <w:w w:val="110"/>
            <w:sz w:val="24"/>
            <w:szCs w:val="24"/>
          </w:rPr>
          <w:t>a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10"/>
            <w:sz w:val="24"/>
            <w:szCs w:val="24"/>
          </w:rPr>
          <w:t>v</w:t>
        </w:r>
        <w:r>
          <w:rPr>
            <w:rFonts w:ascii="Times New Roman" w:hAnsi="Times New Roman" w:cs="Times New Roman" w:eastAsia="Times New Roman"/>
            <w:b w:val="0"/>
            <w:bCs w:val="0"/>
            <w:spacing w:val="-4"/>
            <w:w w:val="110"/>
            <w:sz w:val="24"/>
            <w:szCs w:val="24"/>
          </w:rPr>
          <w:t>s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10"/>
            <w:sz w:val="24"/>
            <w:szCs w:val="24"/>
          </w:rPr>
          <w:t>.uta.edu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4"/>
            <w:szCs w:val="24"/>
          </w:rPr>
        </w:r>
      </w:hyperlink>
    </w:p>
    <w:p>
      <w:pPr>
        <w:spacing w:after="0" w:line="253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6" w:h="16840"/>
          <w:pgMar w:top="1320" w:bottom="280" w:left="960" w:right="680"/>
          <w:cols w:num="2" w:equalWidth="0">
            <w:col w:w="5027" w:space="40"/>
            <w:col w:w="5199"/>
          </w:cols>
        </w:sectPr>
      </w:pPr>
    </w:p>
    <w:p>
      <w:pPr>
        <w:spacing w:before="82"/>
        <w:ind w:left="872" w:right="1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4"/>
          <w:szCs w:val="24"/>
        </w:rPr>
        <w:t>Changhai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4"/>
          <w:szCs w:val="24"/>
        </w:rPr>
        <w:t>Nie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01" w:lineRule="exact"/>
        <w:ind w:left="86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State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Labo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ato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9" w:lineRule="exact"/>
        <w:ind w:left="86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Soft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7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echnology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9" w:lineRule="exact"/>
        <w:ind w:left="86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Nanjing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Uni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ersity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ind w:left="86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China,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210023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27" w:lineRule="exact"/>
        <w:ind w:left="872" w:right="1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hyperlink r:id="rId7"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10"/>
            <w:sz w:val="24"/>
            <w:szCs w:val="24"/>
          </w:rPr>
          <w:t>changhainie@gmail.com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4"/>
            <w:szCs w:val="24"/>
          </w:rPr>
        </w:r>
      </w:hyperlink>
    </w:p>
    <w:p>
      <w:pPr>
        <w:spacing w:line="100" w:lineRule="exact" w:before="4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216" w:lineRule="auto"/>
        <w:ind w:left="393" w:right="0" w:firstLine="75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4"/>
          <w:szCs w:val="24"/>
        </w:rPr>
        <w:t>Jeff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4"/>
          <w:szCs w:val="24"/>
        </w:rPr>
        <w:t>Lei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Depa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tment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Science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Enginee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Uni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ersity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7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xas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13" w:lineRule="exact"/>
        <w:ind w:left="1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lington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49" w:lineRule="exact"/>
        <w:ind w:left="393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hyperlink r:id="rId8"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10"/>
            <w:sz w:val="24"/>
            <w:szCs w:val="24"/>
          </w:rPr>
          <w:t>ylei@cs</w:t>
        </w:r>
        <w:r>
          <w:rPr>
            <w:rFonts w:ascii="Times New Roman" w:hAnsi="Times New Roman" w:cs="Times New Roman" w:eastAsia="Times New Roman"/>
            <w:b w:val="0"/>
            <w:bCs w:val="0"/>
            <w:spacing w:val="-5"/>
            <w:w w:val="110"/>
            <w:sz w:val="24"/>
            <w:szCs w:val="24"/>
          </w:rPr>
          <w:t>e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10"/>
            <w:sz w:val="24"/>
            <w:szCs w:val="24"/>
          </w:rPr>
          <w:t>.uta.edu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4"/>
            <w:szCs w:val="24"/>
          </w:rPr>
        </w:r>
      </w:hyperlink>
    </w:p>
    <w:p>
      <w:pPr>
        <w:spacing w:line="100" w:lineRule="exact" w:before="4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216" w:lineRule="auto"/>
        <w:ind w:left="645" w:right="110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4"/>
          <w:szCs w:val="24"/>
        </w:rPr>
        <w:t>Xia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5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4"/>
          <w:szCs w:val="24"/>
        </w:rPr>
        <w:t>yin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5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4"/>
          <w:szCs w:val="24"/>
        </w:rPr>
        <w:t>ang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Depa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tment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Science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10" w:lineRule="exact" w:before="2"/>
        <w:ind w:left="807" w:right="126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Uni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ersity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7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xas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San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20"/>
          <w:szCs w:val="20"/>
        </w:rPr>
        <w:t>Antonio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19" w:lineRule="exact"/>
        <w:ind w:left="0" w:right="45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hyperlink r:id="rId9"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10"/>
            <w:sz w:val="24"/>
            <w:szCs w:val="24"/>
          </w:rPr>
          <w:t>Xia</w:t>
        </w:r>
        <w:r>
          <w:rPr>
            <w:rFonts w:ascii="Times New Roman" w:hAnsi="Times New Roman" w:cs="Times New Roman" w:eastAsia="Times New Roman"/>
            <w:b w:val="0"/>
            <w:bCs w:val="0"/>
            <w:spacing w:val="-8"/>
            <w:w w:val="110"/>
            <w:sz w:val="24"/>
            <w:szCs w:val="24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10"/>
            <w:sz w:val="24"/>
            <w:szCs w:val="24"/>
          </w:rPr>
          <w:t>yin.</w:t>
        </w:r>
        <w:r>
          <w:rPr>
            <w:rFonts w:ascii="Times New Roman" w:hAnsi="Times New Roman" w:cs="Times New Roman" w:eastAsia="Times New Roman"/>
            <w:b w:val="0"/>
            <w:bCs w:val="0"/>
            <w:spacing w:val="-11"/>
            <w:w w:val="110"/>
            <w:sz w:val="24"/>
            <w:szCs w:val="24"/>
          </w:rPr>
          <w:t>W</w:t>
        </w:r>
      </w:hyperlink>
      <w:hyperlink r:id="rId10"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10"/>
            <w:sz w:val="24"/>
            <w:szCs w:val="24"/>
          </w:rPr>
          <w:t>ang@utsa.edu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4"/>
            <w:szCs w:val="24"/>
          </w:rPr>
        </w:r>
      </w:hyperlink>
    </w:p>
    <w:p>
      <w:pPr>
        <w:spacing w:after="0" w:line="219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6" w:h="16840"/>
          <w:pgMar w:top="1320" w:bottom="280" w:left="960" w:right="680"/>
          <w:cols w:num="3" w:equalWidth="0">
            <w:col w:w="3564" w:space="40"/>
            <w:col w:w="2674" w:space="40"/>
            <w:col w:w="3948"/>
          </w:cols>
        </w:sectPr>
      </w:pP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6" w:h="16840"/>
          <w:pgMar w:top="1320" w:bottom="280" w:left="960" w:right="680"/>
        </w:sectPr>
      </w:pPr>
    </w:p>
    <w:p>
      <w:pPr>
        <w:pStyle w:val="Heading1"/>
        <w:spacing w:before="52"/>
        <w:ind w:left="116" w:right="3493" w:firstLine="0"/>
        <w:jc w:val="both"/>
        <w:rPr>
          <w:b w:val="0"/>
          <w:bCs w:val="0"/>
        </w:rPr>
      </w:pPr>
      <w:r>
        <w:rPr>
          <w:spacing w:val="0"/>
          <w:w w:val="95"/>
        </w:rPr>
        <w:t>ABSTR</w:t>
      </w:r>
      <w:r>
        <w:rPr>
          <w:spacing w:val="-14"/>
          <w:w w:val="95"/>
        </w:rPr>
        <w:t>A</w:t>
      </w:r>
      <w:r>
        <w:rPr>
          <w:spacing w:val="0"/>
          <w:w w:val="95"/>
        </w:rPr>
        <w:t>CT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69"/>
        <w:ind w:right="0"/>
        <w:jc w:val="both"/>
      </w:pP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44"/>
          <w:w w:val="110"/>
        </w:rPr>
        <w:t> </w:t>
      </w: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est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45"/>
          <w:w w:val="110"/>
        </w:rPr>
        <w:t> </w:t>
      </w:r>
      <w:r>
        <w:rPr>
          <w:b w:val="0"/>
          <w:bCs w:val="0"/>
          <w:spacing w:val="0"/>
          <w:w w:val="110"/>
        </w:rPr>
        <w:t>(CT)</w:t>
      </w:r>
      <w:r>
        <w:rPr>
          <w:b w:val="0"/>
          <w:bCs w:val="0"/>
          <w:spacing w:val="45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45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44"/>
          <w:w w:val="110"/>
        </w:rPr>
        <w:t> </w:t>
      </w:r>
      <w:r>
        <w:rPr>
          <w:b w:val="0"/>
          <w:bCs w:val="0"/>
          <w:spacing w:val="0"/>
          <w:w w:val="110"/>
        </w:rPr>
        <w:t>effec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5"/>
          <w:w w:val="110"/>
        </w:rPr>
        <w:t> 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-5"/>
          <w:w w:val="110"/>
        </w:rPr>
        <w:t>c</w:t>
      </w:r>
      <w:r>
        <w:rPr>
          <w:b w:val="0"/>
          <w:bCs w:val="0"/>
          <w:spacing w:val="0"/>
          <w:w w:val="110"/>
        </w:rPr>
        <w:t>hn</w:t>
      </w:r>
      <w:r>
        <w:rPr>
          <w:b w:val="0"/>
          <w:bCs w:val="0"/>
          <w:spacing w:val="0"/>
          <w:w w:val="110"/>
        </w:rPr>
        <w:t>iq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5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4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fac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rs</w:t>
      </w:r>
      <w:r>
        <w:rPr>
          <w:b w:val="0"/>
          <w:bCs w:val="0"/>
          <w:spacing w:val="4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-6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Un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-15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t(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U</w:t>
      </w:r>
      <w:r>
        <w:rPr>
          <w:b w:val="0"/>
          <w:bCs w:val="0"/>
          <w:spacing w:val="0"/>
          <w:w w:val="110"/>
        </w:rPr>
        <w:t>T)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rks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cus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-5"/>
          <w:w w:val="110"/>
        </w:rPr>
        <w:t>c</w:t>
      </w:r>
      <w:r>
        <w:rPr>
          <w:b w:val="0"/>
          <w:bCs w:val="0"/>
          <w:spacing w:val="0"/>
          <w:w w:val="110"/>
        </w:rPr>
        <w:t>hn</w:t>
      </w:r>
      <w:r>
        <w:rPr>
          <w:b w:val="0"/>
          <w:bCs w:val="0"/>
          <w:spacing w:val="0"/>
          <w:w w:val="110"/>
        </w:rPr>
        <w:t>iq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it-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0"/>
          <w:w w:val="110"/>
        </w:rPr>
        <w:t>self,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e.g.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pu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con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tra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inp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ew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k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ered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fol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qu</w:t>
      </w:r>
      <w:r>
        <w:rPr>
          <w:b w:val="0"/>
          <w:bCs w:val="0"/>
          <w:spacing w:val="0"/>
          <w:w w:val="110"/>
        </w:rPr>
        <w:t>est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i.e</w:t>
      </w:r>
      <w:r>
        <w:rPr>
          <w:b w:val="0"/>
          <w:bCs w:val="0"/>
          <w:spacing w:val="0"/>
          <w:w w:val="110"/>
        </w:rPr>
        <w:t>.,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dete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ide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fyi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min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fai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2"/>
          <w:w w:val="110"/>
        </w:rPr>
        <w:t>-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du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ract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(M</w:t>
      </w:r>
      <w:r>
        <w:rPr>
          <w:b w:val="0"/>
          <w:bCs w:val="0"/>
          <w:spacing w:val="-1"/>
          <w:w w:val="110"/>
        </w:rPr>
        <w:t>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1"/>
          <w:w w:val="110"/>
        </w:rPr>
        <w:t>)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reall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use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fu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help</w:t>
      </w:r>
      <w:r>
        <w:rPr>
          <w:b w:val="0"/>
          <w:bCs w:val="0"/>
          <w:spacing w:val="0"/>
          <w:w w:val="110"/>
        </w:rPr>
        <w:t>fu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de-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el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gn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0"/>
          <w:w w:val="110"/>
        </w:rPr>
        <w:t>?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prese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first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relat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ship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ses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fail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re.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ecifi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rst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ob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rres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1"/>
          <w:w w:val="110"/>
        </w:rPr>
        <w:t>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i.e.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tho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rec</w:t>
      </w:r>
      <w:r>
        <w:rPr>
          <w:b w:val="0"/>
          <w:bCs w:val="0"/>
          <w:spacing w:val="0"/>
          <w:w w:val="110"/>
        </w:rPr>
        <w:t>tl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aff</w:t>
      </w:r>
      <w:r>
        <w:rPr>
          <w:b w:val="0"/>
          <w:bCs w:val="0"/>
          <w:spacing w:val="0"/>
          <w:w w:val="110"/>
        </w:rPr>
        <w:t>ec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-6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ese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tho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see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whet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exi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ass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cia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ese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Our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emp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ric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ies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7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SRI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correl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fail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2"/>
          <w:w w:val="110"/>
        </w:rPr>
        <w:t>-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du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affe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-5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MFS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eris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ic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16" w:right="3301" w:firstLine="0"/>
        <w:jc w:val="both"/>
        <w:rPr>
          <w:b w:val="0"/>
          <w:bCs w:val="0"/>
        </w:rPr>
      </w:pPr>
      <w:r>
        <w:rPr>
          <w:spacing w:val="0"/>
          <w:w w:val="100"/>
        </w:rPr>
        <w:t>CCS</w:t>
      </w:r>
      <w:r>
        <w:rPr>
          <w:spacing w:val="-16"/>
          <w:w w:val="100"/>
        </w:rPr>
        <w:t> </w:t>
      </w:r>
      <w:r>
        <w:rPr>
          <w:spacing w:val="0"/>
          <w:w w:val="100"/>
        </w:rPr>
        <w:t>Concepts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line="241" w:lineRule="auto" w:before="66"/>
        <w:ind w:right="0"/>
        <w:jc w:val="both"/>
        <w:rPr>
          <w:b w:val="0"/>
          <w:bCs w:val="0"/>
        </w:rPr>
      </w:pPr>
      <w:r>
        <w:rPr>
          <w:rFonts w:ascii="Cambria" w:hAnsi="Cambria" w:cs="Cambria" w:eastAsia="Cambria"/>
          <w:b w:val="0"/>
          <w:bCs w:val="0"/>
          <w:spacing w:val="0"/>
          <w:w w:val="120"/>
        </w:rPr>
        <w:t>•</w:t>
      </w:r>
      <w:r>
        <w:rPr>
          <w:spacing w:val="0"/>
          <w:w w:val="120"/>
        </w:rPr>
        <w:t>So</w:t>
      </w:r>
      <w:r>
        <w:rPr>
          <w:spacing w:val="-2"/>
          <w:w w:val="120"/>
        </w:rPr>
        <w:t>f</w:t>
      </w:r>
      <w:r>
        <w:rPr>
          <w:spacing w:val="-6"/>
          <w:w w:val="120"/>
        </w:rPr>
        <w:t>t</w:t>
      </w:r>
      <w:r>
        <w:rPr>
          <w:spacing w:val="-7"/>
          <w:w w:val="120"/>
        </w:rPr>
        <w:t>w</w:t>
      </w:r>
      <w:r>
        <w:rPr>
          <w:spacing w:val="-2"/>
          <w:w w:val="120"/>
        </w:rPr>
        <w:t>a</w:t>
      </w:r>
      <w:r>
        <w:rPr>
          <w:spacing w:val="0"/>
          <w:w w:val="120"/>
        </w:rPr>
        <w:t>re</w:t>
      </w:r>
      <w:r>
        <w:rPr>
          <w:spacing w:val="-7"/>
          <w:w w:val="120"/>
        </w:rPr>
        <w:t> </w:t>
      </w:r>
      <w:r>
        <w:rPr>
          <w:spacing w:val="0"/>
          <w:w w:val="120"/>
        </w:rPr>
        <w:t>de</w:t>
      </w:r>
      <w:r>
        <w:rPr>
          <w:spacing w:val="0"/>
          <w:w w:val="120"/>
        </w:rPr>
        <w:t>fe</w:t>
      </w:r>
      <w:r>
        <w:rPr>
          <w:spacing w:val="0"/>
          <w:w w:val="120"/>
        </w:rPr>
        <w:t>c</w:t>
      </w:r>
      <w:r>
        <w:rPr>
          <w:spacing w:val="0"/>
          <w:w w:val="120"/>
        </w:rPr>
        <w:t>t</w:t>
      </w:r>
      <w:r>
        <w:rPr>
          <w:spacing w:val="-7"/>
          <w:w w:val="120"/>
        </w:rPr>
        <w:t> </w:t>
      </w:r>
      <w:r>
        <w:rPr>
          <w:spacing w:val="0"/>
          <w:w w:val="120"/>
        </w:rPr>
        <w:t>analy</w:t>
      </w:r>
      <w:r>
        <w:rPr>
          <w:spacing w:val="0"/>
          <w:w w:val="120"/>
        </w:rPr>
        <w:t>si</w:t>
      </w:r>
      <w:r>
        <w:rPr>
          <w:spacing w:val="0"/>
          <w:w w:val="120"/>
        </w:rPr>
        <w:t>s</w:t>
      </w:r>
      <w:r>
        <w:rPr>
          <w:spacing w:val="-12"/>
          <w:w w:val="12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20"/>
        </w:rPr>
        <w:t>→</w:t>
      </w:r>
      <w:r>
        <w:rPr>
          <w:rFonts w:ascii="Cambria" w:hAnsi="Cambria" w:cs="Cambria" w:eastAsia="Cambria"/>
          <w:b w:val="0"/>
          <w:bCs w:val="0"/>
          <w:spacing w:val="-6"/>
          <w:w w:val="120"/>
        </w:rPr>
        <w:t> </w:t>
      </w:r>
      <w:r>
        <w:rPr>
          <w:spacing w:val="0"/>
          <w:w w:val="120"/>
        </w:rPr>
        <w:t>So</w:t>
      </w:r>
      <w:r>
        <w:rPr>
          <w:spacing w:val="0"/>
          <w:w w:val="120"/>
        </w:rPr>
        <w:t>f</w:t>
      </w:r>
      <w:r>
        <w:rPr>
          <w:spacing w:val="-6"/>
          <w:w w:val="120"/>
        </w:rPr>
        <w:t>t</w:t>
      </w:r>
      <w:r>
        <w:rPr>
          <w:spacing w:val="-7"/>
          <w:w w:val="120"/>
        </w:rPr>
        <w:t>w</w:t>
      </w:r>
      <w:r>
        <w:rPr>
          <w:spacing w:val="0"/>
          <w:w w:val="120"/>
        </w:rPr>
        <w:t>are</w:t>
      </w:r>
      <w:r>
        <w:rPr>
          <w:spacing w:val="-6"/>
          <w:w w:val="120"/>
        </w:rPr>
        <w:t> </w:t>
      </w:r>
      <w:r>
        <w:rPr>
          <w:spacing w:val="0"/>
          <w:w w:val="120"/>
        </w:rPr>
        <w:t>tes</w:t>
      </w:r>
      <w:r>
        <w:rPr>
          <w:spacing w:val="0"/>
          <w:w w:val="120"/>
        </w:rPr>
        <w:t>ti</w:t>
      </w:r>
      <w:r>
        <w:rPr>
          <w:spacing w:val="0"/>
          <w:w w:val="120"/>
        </w:rPr>
        <w:t>ng</w:t>
      </w:r>
      <w:r>
        <w:rPr>
          <w:spacing w:val="-7"/>
          <w:w w:val="120"/>
        </w:rPr>
        <w:t> </w:t>
      </w:r>
      <w:r>
        <w:rPr>
          <w:spacing w:val="0"/>
          <w:w w:val="120"/>
        </w:rPr>
        <w:t>and</w:t>
      </w:r>
      <w:r>
        <w:rPr>
          <w:spacing w:val="-6"/>
          <w:w w:val="120"/>
        </w:rPr>
        <w:t> </w:t>
      </w:r>
      <w:r>
        <w:rPr>
          <w:spacing w:val="0"/>
          <w:w w:val="120"/>
        </w:rPr>
        <w:t>de</w:t>
      </w:r>
      <w:r>
        <w:rPr>
          <w:spacing w:val="0"/>
          <w:w w:val="120"/>
        </w:rPr>
        <w:t>-</w:t>
      </w:r>
      <w:r>
        <w:rPr>
          <w:spacing w:val="0"/>
          <w:w w:val="117"/>
        </w:rPr>
        <w:t> </w:t>
      </w:r>
      <w:r>
        <w:rPr>
          <w:spacing w:val="0"/>
          <w:w w:val="120"/>
        </w:rPr>
        <w:t>bug</w:t>
      </w:r>
      <w:r>
        <w:rPr>
          <w:spacing w:val="-2"/>
          <w:w w:val="120"/>
        </w:rPr>
        <w:t>g</w:t>
      </w:r>
      <w:r>
        <w:rPr>
          <w:spacing w:val="-2"/>
          <w:w w:val="120"/>
        </w:rPr>
        <w:t>i</w:t>
      </w:r>
      <w:r>
        <w:rPr>
          <w:spacing w:val="0"/>
          <w:w w:val="120"/>
        </w:rPr>
        <w:t>ng</w:t>
      </w:r>
      <w:r>
        <w:rPr>
          <w:spacing w:val="0"/>
          <w:w w:val="12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12" w:lineRule="auto"/>
        <w:ind w:right="0"/>
        <w:jc w:val="both"/>
      </w:pPr>
      <w:r>
        <w:rPr/>
        <w:pict>
          <v:group style="position:absolute;margin-left:53.799999pt;margin-top:.158304pt;width:119.55pt;height:.1pt;mso-position-horizontal-relative:page;mso-position-vertical-relative:paragraph;z-index:-4824" coordorigin="1076,3" coordsize="2391,2">
            <v:shape style="position:absolute;left:1076;top:3;width:2391;height:2" coordorigin="1076,3" coordsize="2391,0" path="m1076,3l3467,3e" filled="f" stroked="t" strokeweight=".398pt" strokecolor="#000000">
              <v:path arrowok="t"/>
            </v:shape>
            <w10:wrap type="none"/>
          </v:group>
        </w:pict>
      </w:r>
      <w:r>
        <w:rPr>
          <w:rFonts w:ascii="Cambria" w:hAnsi="Cambria" w:cs="Cambria" w:eastAsia="Cambria"/>
          <w:b w:val="0"/>
          <w:bCs w:val="0"/>
          <w:spacing w:val="0"/>
          <w:w w:val="110"/>
          <w:position w:val="8"/>
        </w:rPr>
        <w:t>∗</w:t>
      </w:r>
      <w:r>
        <w:rPr>
          <w:b w:val="0"/>
          <w:bCs w:val="0"/>
          <w:spacing w:val="-1"/>
          <w:w w:val="110"/>
          <w:position w:val="0"/>
        </w:rPr>
        <w:t>(</w:t>
      </w:r>
      <w:r>
        <w:rPr>
          <w:b w:val="0"/>
          <w:bCs w:val="0"/>
          <w:spacing w:val="0"/>
          <w:w w:val="110"/>
          <w:position w:val="0"/>
        </w:rPr>
        <w:t>Pr</w:t>
      </w:r>
      <w:r>
        <w:rPr>
          <w:b w:val="0"/>
          <w:bCs w:val="0"/>
          <w:spacing w:val="3"/>
          <w:w w:val="110"/>
          <w:position w:val="0"/>
        </w:rPr>
        <w:t>o</w:t>
      </w:r>
      <w:r>
        <w:rPr>
          <w:b w:val="0"/>
          <w:bCs w:val="0"/>
          <w:spacing w:val="0"/>
          <w:w w:val="110"/>
          <w:position w:val="0"/>
        </w:rPr>
        <w:t>du</w:t>
      </w:r>
      <w:r>
        <w:rPr>
          <w:b w:val="0"/>
          <w:bCs w:val="0"/>
          <w:spacing w:val="-2"/>
          <w:w w:val="110"/>
          <w:position w:val="0"/>
        </w:rPr>
        <w:t>c</w:t>
      </w:r>
      <w:r>
        <w:rPr>
          <w:b w:val="0"/>
          <w:bCs w:val="0"/>
          <w:spacing w:val="0"/>
          <w:w w:val="110"/>
          <w:position w:val="0"/>
        </w:rPr>
        <w:t>es</w:t>
      </w:r>
      <w:r>
        <w:rPr>
          <w:b w:val="0"/>
          <w:bCs w:val="0"/>
          <w:spacing w:val="40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th</w:t>
      </w:r>
      <w:r>
        <w:rPr>
          <w:b w:val="0"/>
          <w:bCs w:val="0"/>
          <w:spacing w:val="0"/>
          <w:w w:val="110"/>
          <w:position w:val="0"/>
        </w:rPr>
        <w:t>e</w:t>
      </w:r>
      <w:r>
        <w:rPr>
          <w:b w:val="0"/>
          <w:bCs w:val="0"/>
          <w:spacing w:val="40"/>
          <w:w w:val="110"/>
          <w:position w:val="0"/>
        </w:rPr>
        <w:t> </w:t>
      </w:r>
      <w:r>
        <w:rPr>
          <w:b w:val="0"/>
          <w:bCs w:val="0"/>
          <w:spacing w:val="4"/>
          <w:w w:val="110"/>
          <w:position w:val="0"/>
        </w:rPr>
        <w:t>p</w:t>
      </w:r>
      <w:r>
        <w:rPr>
          <w:b w:val="0"/>
          <w:bCs w:val="0"/>
          <w:spacing w:val="0"/>
          <w:w w:val="110"/>
          <w:position w:val="0"/>
        </w:rPr>
        <w:t>ermiss</w:t>
      </w:r>
      <w:r>
        <w:rPr>
          <w:b w:val="0"/>
          <w:bCs w:val="0"/>
          <w:spacing w:val="0"/>
          <w:w w:val="110"/>
          <w:position w:val="0"/>
        </w:rPr>
        <w:t>io</w:t>
      </w:r>
      <w:r>
        <w:rPr>
          <w:b w:val="0"/>
          <w:bCs w:val="0"/>
          <w:spacing w:val="0"/>
          <w:w w:val="110"/>
          <w:position w:val="0"/>
        </w:rPr>
        <w:t>n</w:t>
      </w:r>
      <w:r>
        <w:rPr>
          <w:b w:val="0"/>
          <w:bCs w:val="0"/>
          <w:spacing w:val="39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bl</w:t>
      </w:r>
      <w:r>
        <w:rPr>
          <w:b w:val="0"/>
          <w:bCs w:val="0"/>
          <w:spacing w:val="4"/>
          <w:w w:val="110"/>
          <w:position w:val="0"/>
        </w:rPr>
        <w:t>o</w:t>
      </w:r>
      <w:r>
        <w:rPr>
          <w:b w:val="0"/>
          <w:bCs w:val="0"/>
          <w:spacing w:val="-6"/>
          <w:w w:val="110"/>
          <w:position w:val="0"/>
        </w:rPr>
        <w:t>c</w:t>
      </w:r>
      <w:r>
        <w:rPr>
          <w:b w:val="0"/>
          <w:bCs w:val="0"/>
          <w:spacing w:val="-2"/>
          <w:w w:val="110"/>
          <w:position w:val="0"/>
        </w:rPr>
        <w:t>k</w:t>
      </w:r>
      <w:r>
        <w:rPr>
          <w:b w:val="0"/>
          <w:bCs w:val="0"/>
          <w:spacing w:val="0"/>
          <w:w w:val="110"/>
          <w:position w:val="0"/>
        </w:rPr>
        <w:t>,</w:t>
      </w:r>
      <w:r>
        <w:rPr>
          <w:b w:val="0"/>
          <w:bCs w:val="0"/>
          <w:spacing w:val="48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an</w:t>
      </w:r>
      <w:r>
        <w:rPr>
          <w:b w:val="0"/>
          <w:bCs w:val="0"/>
          <w:spacing w:val="0"/>
          <w:w w:val="110"/>
          <w:position w:val="0"/>
        </w:rPr>
        <w:t>d</w:t>
      </w:r>
      <w:r>
        <w:rPr>
          <w:b w:val="0"/>
          <w:bCs w:val="0"/>
          <w:spacing w:val="39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co</w:t>
      </w:r>
      <w:r>
        <w:rPr>
          <w:b w:val="0"/>
          <w:bCs w:val="0"/>
          <w:spacing w:val="-6"/>
          <w:w w:val="110"/>
          <w:position w:val="0"/>
        </w:rPr>
        <w:t>p</w:t>
      </w:r>
      <w:r>
        <w:rPr>
          <w:b w:val="0"/>
          <w:bCs w:val="0"/>
          <w:spacing w:val="-2"/>
          <w:w w:val="110"/>
          <w:position w:val="0"/>
        </w:rPr>
        <w:t>y</w:t>
      </w:r>
      <w:r>
        <w:rPr>
          <w:b w:val="0"/>
          <w:bCs w:val="0"/>
          <w:spacing w:val="0"/>
          <w:w w:val="110"/>
          <w:position w:val="0"/>
        </w:rPr>
        <w:t>rig</w:t>
      </w:r>
      <w:r>
        <w:rPr>
          <w:b w:val="0"/>
          <w:bCs w:val="0"/>
          <w:spacing w:val="-6"/>
          <w:w w:val="110"/>
          <w:position w:val="0"/>
        </w:rPr>
        <w:t>h</w:t>
      </w:r>
      <w:r>
        <w:rPr>
          <w:b w:val="0"/>
          <w:bCs w:val="0"/>
          <w:spacing w:val="0"/>
          <w:w w:val="110"/>
          <w:position w:val="0"/>
        </w:rPr>
        <w:t>t</w:t>
      </w:r>
      <w:r>
        <w:rPr>
          <w:b w:val="0"/>
          <w:bCs w:val="0"/>
          <w:spacing w:val="40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info</w:t>
      </w:r>
      <w:r>
        <w:rPr>
          <w:b w:val="0"/>
          <w:bCs w:val="0"/>
          <w:spacing w:val="0"/>
          <w:w w:val="110"/>
          <w:position w:val="0"/>
        </w:rPr>
        <w:t>rma</w:t>
      </w:r>
      <w:r>
        <w:rPr>
          <w:b w:val="0"/>
          <w:bCs w:val="0"/>
          <w:spacing w:val="0"/>
          <w:w w:val="110"/>
          <w:position w:val="0"/>
        </w:rPr>
        <w:t>-</w:t>
      </w:r>
      <w:r>
        <w:rPr>
          <w:b w:val="0"/>
          <w:bCs w:val="0"/>
          <w:spacing w:val="0"/>
          <w:w w:val="102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ti</w:t>
      </w:r>
      <w:r>
        <w:rPr>
          <w:b w:val="0"/>
          <w:bCs w:val="0"/>
          <w:spacing w:val="0"/>
          <w:w w:val="110"/>
          <w:position w:val="0"/>
        </w:rPr>
        <w:t>o</w:t>
      </w:r>
      <w:r>
        <w:rPr>
          <w:b w:val="0"/>
          <w:bCs w:val="0"/>
          <w:spacing w:val="0"/>
          <w:w w:val="110"/>
          <w:position w:val="0"/>
        </w:rPr>
        <w:t>n</w:t>
      </w:r>
      <w:r>
        <w:rPr>
          <w:b w:val="0"/>
          <w:bCs w:val="0"/>
          <w:spacing w:val="0"/>
          <w:w w:val="110"/>
          <w:position w:val="0"/>
        </w:rPr>
        <w:t>).</w:t>
      </w:r>
      <w:r>
        <w:rPr>
          <w:b w:val="0"/>
          <w:bCs w:val="0"/>
          <w:spacing w:val="10"/>
          <w:w w:val="110"/>
          <w:position w:val="0"/>
        </w:rPr>
        <w:t> </w:t>
      </w:r>
      <w:r>
        <w:rPr>
          <w:b w:val="0"/>
          <w:bCs w:val="0"/>
          <w:spacing w:val="-15"/>
          <w:w w:val="110"/>
          <w:position w:val="0"/>
        </w:rPr>
        <w:t>F</w:t>
      </w:r>
      <w:r>
        <w:rPr>
          <w:b w:val="0"/>
          <w:bCs w:val="0"/>
          <w:spacing w:val="0"/>
          <w:w w:val="110"/>
          <w:position w:val="0"/>
        </w:rPr>
        <w:t>o</w:t>
      </w:r>
      <w:r>
        <w:rPr>
          <w:b w:val="0"/>
          <w:bCs w:val="0"/>
          <w:spacing w:val="0"/>
          <w:w w:val="110"/>
          <w:position w:val="0"/>
        </w:rPr>
        <w:t>r</w:t>
      </w:r>
      <w:r>
        <w:rPr>
          <w:b w:val="0"/>
          <w:bCs w:val="0"/>
          <w:spacing w:val="23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us</w:t>
      </w:r>
      <w:r>
        <w:rPr>
          <w:b w:val="0"/>
          <w:bCs w:val="0"/>
          <w:spacing w:val="0"/>
          <w:w w:val="110"/>
          <w:position w:val="0"/>
        </w:rPr>
        <w:t>e</w:t>
      </w:r>
      <w:r>
        <w:rPr>
          <w:b w:val="0"/>
          <w:bCs w:val="0"/>
          <w:spacing w:val="22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wit</w:t>
      </w:r>
      <w:r>
        <w:rPr>
          <w:b w:val="0"/>
          <w:bCs w:val="0"/>
          <w:spacing w:val="0"/>
          <w:w w:val="110"/>
          <w:position w:val="0"/>
        </w:rPr>
        <w:t>h</w:t>
      </w:r>
      <w:r>
        <w:rPr>
          <w:b w:val="0"/>
          <w:bCs w:val="0"/>
          <w:spacing w:val="23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SI</w:t>
      </w:r>
      <w:r>
        <w:rPr>
          <w:b w:val="0"/>
          <w:bCs w:val="0"/>
          <w:spacing w:val="0"/>
          <w:w w:val="110"/>
          <w:position w:val="0"/>
        </w:rPr>
        <w:t>G-</w:t>
      </w:r>
      <w:r>
        <w:rPr>
          <w:b w:val="0"/>
          <w:bCs w:val="0"/>
          <w:spacing w:val="-2"/>
          <w:w w:val="110"/>
          <w:position w:val="0"/>
        </w:rPr>
        <w:t>A</w:t>
      </w:r>
      <w:r>
        <w:rPr>
          <w:b w:val="0"/>
          <w:bCs w:val="0"/>
          <w:spacing w:val="-17"/>
          <w:w w:val="110"/>
          <w:position w:val="0"/>
        </w:rPr>
        <w:t>L</w:t>
      </w:r>
      <w:r>
        <w:rPr>
          <w:b w:val="0"/>
          <w:bCs w:val="0"/>
          <w:spacing w:val="0"/>
          <w:w w:val="110"/>
          <w:position w:val="0"/>
        </w:rPr>
        <w:t>T</w:t>
      </w:r>
      <w:r>
        <w:rPr>
          <w:b w:val="0"/>
          <w:bCs w:val="0"/>
          <w:spacing w:val="-1"/>
          <w:w w:val="110"/>
          <w:position w:val="0"/>
        </w:rPr>
        <w:t>E</w:t>
      </w:r>
      <w:r>
        <w:rPr>
          <w:b w:val="0"/>
          <w:bCs w:val="0"/>
          <w:spacing w:val="0"/>
          <w:w w:val="110"/>
          <w:position w:val="0"/>
        </w:rPr>
        <w:t>RN</w:t>
      </w:r>
      <w:r>
        <w:rPr>
          <w:b w:val="0"/>
          <w:bCs w:val="0"/>
          <w:spacing w:val="-17"/>
          <w:w w:val="110"/>
          <w:position w:val="0"/>
        </w:rPr>
        <w:t>A</w:t>
      </w:r>
      <w:r>
        <w:rPr>
          <w:b w:val="0"/>
          <w:bCs w:val="0"/>
          <w:spacing w:val="0"/>
          <w:w w:val="110"/>
          <w:position w:val="0"/>
        </w:rPr>
        <w:t>TE.</w:t>
      </w:r>
      <w:r>
        <w:rPr>
          <w:b w:val="0"/>
          <w:bCs w:val="0"/>
          <w:spacing w:val="0"/>
          <w:w w:val="110"/>
          <w:position w:val="0"/>
        </w:rPr>
        <w:t>CLS</w:t>
      </w:r>
      <w:r>
        <w:rPr>
          <w:b w:val="0"/>
          <w:bCs w:val="0"/>
          <w:spacing w:val="0"/>
          <w:w w:val="110"/>
          <w:position w:val="0"/>
        </w:rPr>
        <w:t>.</w:t>
      </w:r>
      <w:r>
        <w:rPr>
          <w:b w:val="0"/>
          <w:bCs w:val="0"/>
          <w:spacing w:val="22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Su</w:t>
      </w:r>
      <w:r>
        <w:rPr>
          <w:b w:val="0"/>
          <w:bCs w:val="0"/>
          <w:spacing w:val="0"/>
          <w:w w:val="110"/>
          <w:position w:val="0"/>
        </w:rPr>
        <w:t>p</w:t>
      </w:r>
      <w:r>
        <w:rPr>
          <w:b w:val="0"/>
          <w:bCs w:val="0"/>
          <w:spacing w:val="3"/>
          <w:w w:val="110"/>
          <w:position w:val="0"/>
        </w:rPr>
        <w:t>p</w:t>
      </w:r>
      <w:r>
        <w:rPr>
          <w:b w:val="0"/>
          <w:bCs w:val="0"/>
          <w:spacing w:val="0"/>
          <w:w w:val="110"/>
          <w:position w:val="0"/>
        </w:rPr>
        <w:t>ort</w:t>
      </w:r>
      <w:r>
        <w:rPr>
          <w:b w:val="0"/>
          <w:bCs w:val="0"/>
          <w:spacing w:val="0"/>
          <w:w w:val="110"/>
          <w:position w:val="0"/>
        </w:rPr>
        <w:t>ed</w:t>
      </w:r>
      <w:r>
        <w:rPr>
          <w:b w:val="0"/>
          <w:bCs w:val="0"/>
          <w:spacing w:val="23"/>
          <w:w w:val="110"/>
          <w:position w:val="0"/>
        </w:rPr>
        <w:t> </w:t>
      </w:r>
      <w:r>
        <w:rPr>
          <w:b w:val="0"/>
          <w:bCs w:val="0"/>
          <w:spacing w:val="-5"/>
          <w:w w:val="110"/>
          <w:position w:val="0"/>
        </w:rPr>
        <w:t>b</w:t>
      </w:r>
      <w:r>
        <w:rPr>
          <w:b w:val="0"/>
          <w:bCs w:val="0"/>
          <w:spacing w:val="0"/>
          <w:w w:val="110"/>
          <w:position w:val="0"/>
        </w:rPr>
        <w:t>y</w:t>
      </w:r>
      <w:r>
        <w:rPr>
          <w:b w:val="0"/>
          <w:bCs w:val="0"/>
          <w:spacing w:val="0"/>
          <w:w w:val="107"/>
          <w:position w:val="0"/>
        </w:rPr>
        <w:t> </w:t>
      </w:r>
      <w:r>
        <w:rPr>
          <w:b w:val="0"/>
          <w:bCs w:val="0"/>
          <w:spacing w:val="-6"/>
          <w:w w:val="110"/>
          <w:position w:val="0"/>
        </w:rPr>
        <w:t>A</w:t>
      </w:r>
      <w:r>
        <w:rPr>
          <w:b w:val="0"/>
          <w:bCs w:val="0"/>
          <w:spacing w:val="-1"/>
          <w:w w:val="110"/>
          <w:position w:val="0"/>
        </w:rPr>
        <w:t>C</w:t>
      </w:r>
      <w:r>
        <w:rPr>
          <w:b w:val="0"/>
          <w:bCs w:val="0"/>
          <w:spacing w:val="0"/>
          <w:w w:val="110"/>
          <w:position w:val="0"/>
        </w:rPr>
        <w:t>M</w:t>
      </w:r>
      <w:r>
        <w:rPr>
          <w:b w:val="0"/>
          <w:bCs w:val="0"/>
          <w:spacing w:val="0"/>
          <w:w w:val="110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160" w:lineRule="exact"/>
        <w:ind w:left="116" w:right="0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Permission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digital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hard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copies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part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4"/>
          <w:szCs w:val="14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personal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classroom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granted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without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fee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pr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vided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copies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made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distri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uted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profit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commercial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ad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antage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copies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bear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notice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full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cita-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page.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yrights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4"/>
          <w:szCs w:val="14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wned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others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CM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honored.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Abstracting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credit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permitted.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otherwise,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re-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publish,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post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ser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ers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redistri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ute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lists,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requires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prior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specific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permission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14"/>
          <w:szCs w:val="1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/or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fee.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Request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permissions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4"/>
          <w:szCs w:val="14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4"/>
          <w:szCs w:val="14"/>
        </w:rPr>
        <w:t> </w:t>
      </w:r>
      <w:hyperlink r:id="rId11"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14"/>
            <w:szCs w:val="14"/>
          </w:rPr>
          <w:t>permissions@acm.o</w:t>
        </w:r>
        <w:r>
          <w:rPr>
            <w:rFonts w:ascii="Times New Roman" w:hAnsi="Times New Roman" w:cs="Times New Roman" w:eastAsia="Times New Roman"/>
            <w:b w:val="0"/>
            <w:bCs w:val="0"/>
            <w:spacing w:val="-3"/>
            <w:w w:val="100"/>
            <w:sz w:val="14"/>
            <w:szCs w:val="14"/>
          </w:rPr>
          <w:t>r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14"/>
            <w:szCs w:val="14"/>
          </w:rPr>
          <w:t>g.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14"/>
            <w:szCs w:val="14"/>
          </w:rPr>
        </w:r>
      </w:hyperlink>
    </w:p>
    <w:p>
      <w:pPr>
        <w:spacing w:before="37"/>
        <w:ind w:left="155" w:right="2229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6"/>
          <w:szCs w:val="16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OODS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OCK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’97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El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aso,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xas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6"/>
          <w:szCs w:val="16"/>
        </w:rPr>
        <w:t>USA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spacing w:line="296" w:lineRule="auto" w:before="51"/>
        <w:ind w:left="116" w:right="1656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10.309998pt;margin-top:20.001373pt;width:3.19pt;height:.1pt;mso-position-horizontal-relative:page;mso-position-vertical-relative:paragraph;z-index:-4823" coordorigin="2206,400" coordsize="64,2">
            <v:shape style="position:absolute;left:2206;top:400;width:64;height:2" coordorigin="2206,400" coordsize="64,0" path="m2206,400l2270,400e" filled="f" stroked="t" strokeweight=".319pt" strokecolor="#000000">
              <v:path arrowok="t"/>
            </v:shape>
            <w10:wrap type="none"/>
          </v:group>
        </w:pict>
      </w:r>
      <w:r>
        <w:rPr>
          <w:rFonts w:ascii="Cambria" w:hAnsi="Cambria" w:cs="Cambria" w:eastAsia="Cambria"/>
          <w:b w:val="0"/>
          <w:bCs w:val="0"/>
          <w:i/>
          <w:spacing w:val="0"/>
          <w:w w:val="100"/>
          <w:sz w:val="14"/>
          <w:szCs w:val="14"/>
        </w:rPr>
        <w:t>⃝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  <w:t>2017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  <w:t>CM.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  <w:t>ISBN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  <w:t>123-4567-24-567/08/06.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8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  <w:t>$15.00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  <w:t>DOI: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10.475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/123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6"/>
          <w:szCs w:val="16"/>
        </w:rPr>
      </w:r>
    </w:p>
    <w:p>
      <w:pPr>
        <w:pStyle w:val="Heading1"/>
        <w:spacing w:before="52"/>
        <w:ind w:left="116" w:right="0" w:firstLine="0"/>
        <w:jc w:val="left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7"/>
          <w:w w:val="100"/>
        </w:rPr>
        <w:t>K</w:t>
      </w:r>
      <w:r>
        <w:rPr>
          <w:spacing w:val="0"/>
          <w:w w:val="100"/>
        </w:rPr>
        <w:t>ey</w:t>
      </w:r>
      <w:r>
        <w:rPr>
          <w:spacing w:val="-3"/>
          <w:w w:val="100"/>
        </w:rPr>
        <w:t>w</w:t>
      </w:r>
      <w:r>
        <w:rPr>
          <w:spacing w:val="0"/>
          <w:w w:val="100"/>
        </w:rPr>
        <w:t>ords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69"/>
        <w:ind w:right="107"/>
        <w:jc w:val="left"/>
      </w:pP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-6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ria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0"/>
          <w:w w:val="110"/>
        </w:rPr>
        <w:t>za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2"/>
          <w:w w:val="110"/>
        </w:rPr>
        <w:t>-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du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Gua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534" w:val="left" w:leader="none"/>
        </w:tabs>
        <w:ind w:left="534" w:right="0" w:hanging="419"/>
        <w:jc w:val="left"/>
        <w:rPr>
          <w:b w:val="0"/>
          <w:bCs w:val="0"/>
        </w:rPr>
      </w:pPr>
      <w:r>
        <w:rPr>
          <w:spacing w:val="0"/>
          <w:w w:val="100"/>
        </w:rPr>
        <w:t>INT</w:t>
      </w:r>
      <w:r>
        <w:rPr>
          <w:spacing w:val="-8"/>
          <w:w w:val="100"/>
        </w:rPr>
        <w:t>R</w:t>
      </w:r>
      <w:r>
        <w:rPr>
          <w:spacing w:val="0"/>
          <w:w w:val="100"/>
        </w:rPr>
        <w:t>ODUCTION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39"/>
        <w:ind w:right="107" w:firstLine="179"/>
        <w:jc w:val="both"/>
      </w:pP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dern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sof</w:t>
      </w:r>
      <w:r>
        <w:rPr>
          <w:b w:val="0"/>
          <w:bCs w:val="0"/>
          <w:spacing w:val="-6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eco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lex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len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g,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can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fac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rs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can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fl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syst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’s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eh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vi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r,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e.g.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op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sys</w:t>
      </w:r>
      <w:r>
        <w:rPr>
          <w:b w:val="0"/>
          <w:bCs w:val="0"/>
          <w:spacing w:val="0"/>
          <w:w w:val="110"/>
        </w:rPr>
        <w:t>tem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inp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messa</w:t>
      </w:r>
      <w:r>
        <w:rPr>
          <w:b w:val="0"/>
          <w:bCs w:val="0"/>
          <w:spacing w:val="0"/>
          <w:w w:val="110"/>
        </w:rPr>
        <w:t>ge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eno</w:t>
      </w:r>
      <w:r>
        <w:rPr>
          <w:b w:val="0"/>
          <w:bCs w:val="0"/>
          <w:spacing w:val="0"/>
          <w:w w:val="110"/>
        </w:rPr>
        <w:t>rmo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v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rs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thes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fact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rs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ru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errors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e.g</w:t>
      </w:r>
      <w:r>
        <w:rPr>
          <w:b w:val="0"/>
          <w:bCs w:val="0"/>
          <w:spacing w:val="0"/>
          <w:w w:val="110"/>
        </w:rPr>
        <w:t>.,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inc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il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lem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2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sca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du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ria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oss</w:t>
      </w:r>
      <w:r>
        <w:rPr>
          <w:b w:val="0"/>
          <w:bCs w:val="0"/>
          <w:spacing w:val="0"/>
          <w:w w:val="110"/>
        </w:rPr>
        <w:t>ib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all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fact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(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spa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e)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feas</w:t>
      </w:r>
      <w:r>
        <w:rPr>
          <w:b w:val="0"/>
          <w:bCs w:val="0"/>
          <w:spacing w:val="0"/>
          <w:w w:val="110"/>
        </w:rPr>
        <w:t>ib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if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oss</w:t>
      </w:r>
      <w:r>
        <w:rPr>
          <w:b w:val="0"/>
          <w:bCs w:val="0"/>
          <w:spacing w:val="0"/>
          <w:w w:val="110"/>
        </w:rPr>
        <w:t>i-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bl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wise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all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rac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mos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em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do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not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pr</w:t>
      </w:r>
      <w:r>
        <w:rPr>
          <w:b w:val="0"/>
          <w:bCs w:val="0"/>
          <w:spacing w:val="-5"/>
          <w:w w:val="110"/>
        </w:rPr>
        <w:t>o</w:t>
      </w:r>
      <w:r>
        <w:rPr>
          <w:b w:val="0"/>
          <w:bCs w:val="0"/>
          <w:spacing w:val="0"/>
          <w:w w:val="110"/>
        </w:rPr>
        <w:t>vi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us</w:t>
      </w:r>
      <w:r>
        <w:rPr>
          <w:b w:val="0"/>
          <w:bCs w:val="0"/>
          <w:spacing w:val="0"/>
          <w:w w:val="110"/>
        </w:rPr>
        <w:t>efu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info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empiri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sof</w:t>
      </w:r>
      <w:r>
        <w:rPr>
          <w:b w:val="0"/>
          <w:bCs w:val="0"/>
          <w:spacing w:val="-6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sys-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10"/>
        </w:rPr>
        <w:t>tem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effec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spa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i.e.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targ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de-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tec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6"/>
          <w:w w:val="110"/>
        </w:rPr>
        <w:t>k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up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sma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orti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tera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spa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[14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15</w:t>
      </w:r>
      <w:r>
        <w:rPr>
          <w:b w:val="0"/>
          <w:bCs w:val="0"/>
          <w:spacing w:val="0"/>
          <w:w w:val="110"/>
        </w:rPr>
        <w:t>].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Wha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’s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more,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fac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0"/>
        </w:rPr>
        <w:t>rs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thes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effect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relat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smal</w:t>
      </w:r>
      <w:r>
        <w:rPr>
          <w:b w:val="0"/>
          <w:bCs w:val="0"/>
          <w:spacing w:val="0"/>
          <w:w w:val="110"/>
        </w:rPr>
        <w:t>l,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4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6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usu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up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[1</w:t>
      </w:r>
      <w:r>
        <w:rPr>
          <w:b w:val="0"/>
          <w:bCs w:val="0"/>
          <w:spacing w:val="0"/>
          <w:w w:val="110"/>
        </w:rPr>
        <w:t>4</w:t>
      </w:r>
      <w:r>
        <w:rPr>
          <w:b w:val="0"/>
          <w:bCs w:val="0"/>
          <w:spacing w:val="0"/>
          <w:w w:val="110"/>
        </w:rPr>
        <w:t>].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ob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ser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ap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ria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(C</w:t>
      </w:r>
      <w:r>
        <w:rPr>
          <w:b w:val="0"/>
          <w:bCs w:val="0"/>
          <w:spacing w:val="0"/>
          <w:w w:val="110"/>
        </w:rPr>
        <w:t>T)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prac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ice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ap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eal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pr</w:t>
      </w:r>
      <w:r>
        <w:rPr>
          <w:b w:val="0"/>
          <w:bCs w:val="0"/>
          <w:spacing w:val="-5"/>
          <w:w w:val="110"/>
        </w:rPr>
        <w:t>o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effec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det</w:t>
      </w:r>
      <w:r>
        <w:rPr>
          <w:b w:val="0"/>
          <w:bCs w:val="0"/>
          <w:spacing w:val="0"/>
          <w:w w:val="110"/>
        </w:rPr>
        <w:t>ec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syst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sof</w:t>
      </w:r>
      <w:r>
        <w:rPr>
          <w:b w:val="0"/>
          <w:bCs w:val="0"/>
          <w:spacing w:val="-6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ela</w:t>
      </w:r>
      <w:r>
        <w:rPr>
          <w:b w:val="0"/>
          <w:bCs w:val="0"/>
          <w:spacing w:val="5"/>
          <w:w w:val="110"/>
        </w:rPr>
        <w:t>b</w:t>
      </w:r>
      <w:r>
        <w:rPr>
          <w:b w:val="0"/>
          <w:bCs w:val="0"/>
          <w:spacing w:val="0"/>
          <w:w w:val="110"/>
        </w:rPr>
        <w:t>ora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sui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k-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requ</w:t>
      </w:r>
      <w:r>
        <w:rPr>
          <w:b w:val="0"/>
          <w:bCs w:val="0"/>
          <w:spacing w:val="0"/>
          <w:w w:val="110"/>
        </w:rPr>
        <w:t>ir</w:t>
      </w:r>
      <w:r>
        <w:rPr>
          <w:b w:val="0"/>
          <w:bCs w:val="0"/>
          <w:spacing w:val="-1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ter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aft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det</w:t>
      </w:r>
      <w:r>
        <w:rPr>
          <w:b w:val="0"/>
          <w:bCs w:val="0"/>
          <w:spacing w:val="0"/>
          <w:w w:val="110"/>
        </w:rPr>
        <w:t>ec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some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fail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-5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ide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fy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fail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2"/>
          <w:w w:val="110"/>
        </w:rPr>
        <w:t>-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du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form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fai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re-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(M</w:t>
      </w:r>
      <w:r>
        <w:rPr>
          <w:b w:val="0"/>
          <w:bCs w:val="0"/>
          <w:spacing w:val="0"/>
          <w:w w:val="110"/>
        </w:rPr>
        <w:t>FS</w:t>
      </w:r>
      <w:r>
        <w:rPr>
          <w:b w:val="0"/>
          <w:bCs w:val="0"/>
          <w:spacing w:val="0"/>
          <w:w w:val="110"/>
        </w:rPr>
        <w:t>)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T.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rks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meth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itsel</w:t>
      </w:r>
      <w:r>
        <w:rPr>
          <w:b w:val="0"/>
          <w:bCs w:val="0"/>
          <w:spacing w:val="0"/>
          <w:w w:val="110"/>
        </w:rPr>
        <w:t>f,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e.g,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desi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sma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ler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same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ge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[3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4,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16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12]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id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ify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/>
        <w:jc w:val="left"/>
      </w:pP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[20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23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36,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25</w:t>
      </w:r>
      <w:r>
        <w:rPr>
          <w:b w:val="0"/>
          <w:bCs w:val="0"/>
          <w:spacing w:val="0"/>
          <w:w w:val="110"/>
        </w:rPr>
        <w:t>].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ew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k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foll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qu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/>
        <w:ind w:left="116" w:right="107" w:firstLine="17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det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4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4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ide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nti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yi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4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4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MFS</w:t>
      </w:r>
      <w:r>
        <w:rPr>
          <w:rFonts w:ascii="Times New Roman" w:hAnsi="Times New Roman" w:cs="Times New Roman" w:eastAsia="Times New Roman"/>
          <w:b w:val="0"/>
          <w:bCs w:val="0"/>
          <w:i/>
          <w:spacing w:val="4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ly</w:t>
      </w:r>
      <w:r>
        <w:rPr>
          <w:rFonts w:ascii="Times New Roman" w:hAnsi="Times New Roman" w:cs="Times New Roman" w:eastAsia="Times New Roman"/>
          <w:b w:val="0"/>
          <w:bCs w:val="0"/>
          <w:i/>
          <w:spacing w:val="4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usef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hel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pf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e-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evel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fau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dia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gno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s?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-15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qu</w:t>
      </w:r>
      <w:r>
        <w:rPr>
          <w:b w:val="0"/>
          <w:bCs w:val="0"/>
          <w:spacing w:val="0"/>
          <w:w w:val="110"/>
        </w:rPr>
        <w:t>est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im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ort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nec</w:t>
      </w:r>
      <w:r>
        <w:rPr>
          <w:b w:val="0"/>
          <w:bCs w:val="0"/>
          <w:spacing w:val="0"/>
          <w:w w:val="110"/>
        </w:rPr>
        <w:t>ess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6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45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46"/>
          <w:w w:val="110"/>
        </w:rPr>
        <w:t> </w:t>
      </w:r>
      <w:r>
        <w:rPr>
          <w:b w:val="0"/>
          <w:bCs w:val="0"/>
          <w:spacing w:val="0"/>
          <w:w w:val="110"/>
        </w:rPr>
        <w:t>bu</w:t>
      </w:r>
      <w:r>
        <w:rPr>
          <w:b w:val="0"/>
          <w:bCs w:val="0"/>
          <w:spacing w:val="0"/>
          <w:w w:val="110"/>
        </w:rPr>
        <w:t>il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45"/>
          <w:w w:val="110"/>
        </w:rPr>
        <w:t> </w:t>
      </w:r>
      <w:r>
        <w:rPr>
          <w:b w:val="0"/>
          <w:bCs w:val="0"/>
          <w:spacing w:val="0"/>
          <w:w w:val="110"/>
        </w:rPr>
        <w:t>relat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ship</w:t>
      </w:r>
      <w:r>
        <w:rPr>
          <w:b w:val="0"/>
          <w:bCs w:val="0"/>
          <w:spacing w:val="46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46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45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fou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ap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10"/>
        </w:rPr>
        <w:t>-l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deb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gg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try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ques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-5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gua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de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f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te</w:t>
      </w:r>
      <w:r>
        <w:rPr>
          <w:b w:val="0"/>
          <w:bCs w:val="0"/>
          <w:i w:val="0"/>
          <w:spacing w:val="0"/>
          <w:w w:val="110"/>
        </w:rPr>
        <w:t>ract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4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gu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ant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era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3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ram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ies</w:t>
      </w:r>
      <w:r>
        <w:rPr>
          <w:b w:val="0"/>
          <w:bCs w:val="0"/>
          <w:i w:val="0"/>
          <w:spacing w:val="3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(e.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.,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2" w:lineRule="auto"/>
        <w:jc w:val="both"/>
        <w:sectPr>
          <w:type w:val="continuous"/>
          <w:pgSz w:w="11906" w:h="16840"/>
          <w:pgMar w:top="1320" w:bottom="280" w:left="960" w:right="680"/>
          <w:cols w:num="2" w:equalWidth="0">
            <w:col w:w="4899" w:space="361"/>
            <w:col w:w="5006"/>
          </w:cols>
        </w:sectPr>
      </w:pPr>
    </w:p>
    <w:p>
      <w:pPr>
        <w:pStyle w:val="BodyText"/>
        <w:spacing w:line="242" w:lineRule="auto" w:before="69"/>
        <w:ind w:right="0"/>
        <w:jc w:val="both"/>
      </w:pP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bra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es,</w:t>
      </w:r>
      <w:r>
        <w:rPr>
          <w:b w:val="0"/>
          <w:bCs w:val="0"/>
          <w:spacing w:val="41"/>
          <w:w w:val="110"/>
        </w:rPr>
        <w:t> </w:t>
      </w:r>
      <w:r>
        <w:rPr>
          <w:b w:val="0"/>
          <w:bCs w:val="0"/>
          <w:spacing w:val="0"/>
          <w:w w:val="110"/>
        </w:rPr>
        <w:t>bl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-2"/>
          <w:w w:val="110"/>
        </w:rPr>
        <w:t>k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41"/>
          <w:w w:val="110"/>
        </w:rPr>
        <w:t> </w:t>
      </w:r>
      <w:r>
        <w:rPr>
          <w:b w:val="0"/>
          <w:bCs w:val="0"/>
          <w:spacing w:val="0"/>
          <w:w w:val="110"/>
        </w:rPr>
        <w:t>etc</w:t>
      </w:r>
      <w:r>
        <w:rPr>
          <w:b w:val="0"/>
          <w:bCs w:val="0"/>
          <w:spacing w:val="0"/>
          <w:w w:val="110"/>
        </w:rPr>
        <w:t>.)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dire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4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4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era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4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ac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ord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4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4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4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previ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4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stu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0"/>
          <w:w w:val="107"/>
        </w:rPr>
        <w:t> </w:t>
      </w:r>
      <w:r>
        <w:rPr>
          <w:b w:val="0"/>
          <w:bCs w:val="0"/>
          <w:i w:val="0"/>
          <w:spacing w:val="0"/>
          <w:w w:val="110"/>
        </w:rPr>
        <w:t>[2</w:t>
      </w:r>
      <w:r>
        <w:rPr>
          <w:b w:val="0"/>
          <w:bCs w:val="0"/>
          <w:i w:val="0"/>
          <w:spacing w:val="0"/>
          <w:w w:val="110"/>
        </w:rPr>
        <w:t>6</w:t>
      </w:r>
      <w:r>
        <w:rPr>
          <w:b w:val="0"/>
          <w:bCs w:val="0"/>
          <w:i w:val="0"/>
          <w:spacing w:val="0"/>
          <w:w w:val="110"/>
        </w:rPr>
        <w:t>].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Ob</w:t>
      </w:r>
      <w:r>
        <w:rPr>
          <w:b w:val="0"/>
          <w:bCs w:val="0"/>
          <w:i w:val="0"/>
          <w:spacing w:val="0"/>
          <w:w w:val="110"/>
        </w:rPr>
        <w:t>ta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eed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2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era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2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elp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us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und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6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w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era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fl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en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e-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6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vi</w:t>
      </w:r>
      <w:r>
        <w:rPr>
          <w:b w:val="0"/>
          <w:bCs w:val="0"/>
          <w:i w:val="0"/>
          <w:spacing w:val="0"/>
          <w:w w:val="110"/>
        </w:rPr>
        <w:t>ou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gra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und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test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-15"/>
          <w:w w:val="110"/>
        </w:rPr>
        <w:t>F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rth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rmo</w:t>
      </w:r>
      <w:r>
        <w:rPr>
          <w:b w:val="0"/>
          <w:bCs w:val="0"/>
          <w:i w:val="0"/>
          <w:spacing w:val="0"/>
          <w:w w:val="110"/>
        </w:rPr>
        <w:t>re,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lys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eed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MF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offe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us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si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-5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0"/>
          <w:w w:val="116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exte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whi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MF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rela</w:t>
      </w:r>
      <w:r>
        <w:rPr>
          <w:b w:val="0"/>
          <w:bCs w:val="0"/>
          <w:i w:val="0"/>
          <w:spacing w:val="0"/>
          <w:w w:val="110"/>
        </w:rPr>
        <w:t>ted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se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0"/>
          <w:w w:val="116"/>
        </w:rPr>
        <w:t> </w:t>
      </w:r>
      <w:r>
        <w:rPr>
          <w:b w:val="0"/>
          <w:bCs w:val="0"/>
          <w:i w:val="0"/>
          <w:spacing w:val="0"/>
          <w:w w:val="110"/>
        </w:rPr>
        <w:t>fa</w:t>
      </w:r>
      <w:r>
        <w:rPr>
          <w:b w:val="0"/>
          <w:bCs w:val="0"/>
          <w:i w:val="0"/>
          <w:spacing w:val="0"/>
          <w:w w:val="110"/>
        </w:rPr>
        <w:t>il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re;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ba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whi</w:t>
      </w:r>
      <w:r>
        <w:rPr>
          <w:b w:val="0"/>
          <w:bCs w:val="0"/>
          <w:i w:val="0"/>
          <w:spacing w:val="-7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h,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can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lea</w:t>
      </w:r>
      <w:r>
        <w:rPr>
          <w:b w:val="0"/>
          <w:bCs w:val="0"/>
          <w:i w:val="0"/>
          <w:spacing w:val="0"/>
          <w:w w:val="110"/>
        </w:rPr>
        <w:t>rn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whe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det</w:t>
      </w:r>
      <w:r>
        <w:rPr>
          <w:b w:val="0"/>
          <w:bCs w:val="0"/>
          <w:i w:val="0"/>
          <w:spacing w:val="0"/>
          <w:w w:val="110"/>
        </w:rPr>
        <w:t>ec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id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fyi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MF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fac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li</w:t>
      </w:r>
      <w:r>
        <w:rPr>
          <w:b w:val="0"/>
          <w:bCs w:val="0"/>
          <w:i w:val="0"/>
          <w:spacing w:val="0"/>
          <w:w w:val="110"/>
        </w:rPr>
        <w:t>ta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deb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gg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as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as</w:t>
      </w:r>
      <w:r>
        <w:rPr>
          <w:b w:val="0"/>
          <w:bCs w:val="0"/>
          <w:i w:val="0"/>
          <w:spacing w:val="0"/>
          <w:w w:val="109"/>
        </w:rPr>
        <w:t> </w:t>
      </w:r>
      <w:r>
        <w:rPr>
          <w:b w:val="0"/>
          <w:bCs w:val="0"/>
          <w:i w:val="0"/>
          <w:spacing w:val="0"/>
          <w:w w:val="110"/>
        </w:rPr>
        <w:t>bu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-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fixi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0"/>
          <w:w w:val="110"/>
        </w:rPr>
        <w:t>There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-5"/>
          <w:w w:val="110"/>
        </w:rPr>
        <w:t>c</w:t>
      </w:r>
      <w:r>
        <w:rPr>
          <w:b w:val="0"/>
          <w:bCs w:val="0"/>
          <w:spacing w:val="0"/>
          <w:w w:val="110"/>
        </w:rPr>
        <w:t>hn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qu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com</w:t>
      </w:r>
      <w:r>
        <w:rPr>
          <w:b w:val="0"/>
          <w:bCs w:val="0"/>
          <w:spacing w:val="0"/>
          <w:w w:val="110"/>
        </w:rPr>
        <w:t>pu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CT.</w:t>
      </w:r>
      <w:r>
        <w:rPr>
          <w:b w:val="0"/>
          <w:bCs w:val="0"/>
          <w:spacing w:val="0"/>
          <w:w w:val="115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ad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6"/>
          <w:w w:val="110"/>
        </w:rPr>
        <w:t>R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meth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osed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[25]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effic</w:t>
      </w:r>
      <w:r>
        <w:rPr>
          <w:b w:val="0"/>
          <w:bCs w:val="0"/>
          <w:spacing w:val="0"/>
          <w:w w:val="110"/>
        </w:rPr>
        <w:t>ie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effect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ide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ifi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-5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iq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CT.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fol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step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orig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os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[26],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first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-2"/>
          <w:w w:val="110"/>
        </w:rPr>
        <w:t>z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sy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olic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exec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"/>
          <w:w w:val="110"/>
        </w:rPr>
        <w:t>o</w:t>
      </w:r>
      <w:r>
        <w:rPr>
          <w:b w:val="0"/>
          <w:bCs w:val="0"/>
          <w:spacing w:val="0"/>
          <w:w w:val="110"/>
        </w:rPr>
        <w:t>ol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sea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5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os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-11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assi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inp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ters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os</w:t>
      </w:r>
      <w:r>
        <w:rPr>
          <w:b w:val="0"/>
          <w:bCs w:val="0"/>
          <w:spacing w:val="0"/>
          <w:w w:val="110"/>
        </w:rPr>
        <w:t>sib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sed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ese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One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[26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need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com</w:t>
      </w:r>
      <w:r>
        <w:rPr>
          <w:b w:val="0"/>
          <w:bCs w:val="0"/>
          <w:spacing w:val="0"/>
          <w:w w:val="110"/>
        </w:rPr>
        <w:t>pu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1"/>
          <w:w w:val="110"/>
        </w:rPr>
        <w:t>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id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ifi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T,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oss</w:t>
      </w:r>
      <w:r>
        <w:rPr>
          <w:b w:val="0"/>
          <w:bCs w:val="0"/>
          <w:spacing w:val="0"/>
          <w:w w:val="110"/>
        </w:rPr>
        <w:t>ib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49"/>
          <w:w w:val="110"/>
        </w:rPr>
        <w:t> </w:t>
      </w:r>
      <w:r>
        <w:rPr>
          <w:b w:val="0"/>
          <w:bCs w:val="0"/>
          <w:spacing w:val="0"/>
          <w:w w:val="110"/>
        </w:rPr>
        <w:t>After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ob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rres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ab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ana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yz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</w:t>
      </w:r>
      <w:r>
        <w:rPr>
          <w:b w:val="0"/>
          <w:bCs w:val="0"/>
          <w:spacing w:val="-1"/>
          <w:w w:val="110"/>
        </w:rPr>
        <w:t>e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MFS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-1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des</w:t>
      </w:r>
      <w:r>
        <w:rPr>
          <w:b w:val="0"/>
          <w:bCs w:val="0"/>
          <w:spacing w:val="0"/>
          <w:w w:val="110"/>
        </w:rPr>
        <w:t>ig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thre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emp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ric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7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en-s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rce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sof</w:t>
      </w:r>
      <w:r>
        <w:rPr>
          <w:b w:val="0"/>
          <w:bCs w:val="0"/>
          <w:spacing w:val="0"/>
          <w:w w:val="110"/>
        </w:rPr>
        <w:t>t-</w:t>
      </w:r>
      <w:r>
        <w:rPr>
          <w:b w:val="0"/>
          <w:bCs w:val="0"/>
          <w:spacing w:val="0"/>
          <w:w w:val="12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10"/>
          <w:w w:val="110"/>
        </w:rPr>
        <w:t>b</w:t>
      </w:r>
      <w:r>
        <w:rPr>
          <w:b w:val="0"/>
          <w:bCs w:val="0"/>
          <w:spacing w:val="0"/>
          <w:w w:val="110"/>
        </w:rPr>
        <w:t>ject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-6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fra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ru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os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ry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(S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0"/>
          <w:w w:val="110"/>
        </w:rPr>
        <w:t>R)</w:t>
      </w:r>
      <w:r>
        <w:rPr>
          <w:b w:val="0"/>
          <w:bCs w:val="0"/>
          <w:spacing w:val="0"/>
          <w:w w:val="115"/>
        </w:rPr>
        <w:t> </w:t>
      </w:r>
      <w:r>
        <w:rPr>
          <w:b w:val="0"/>
          <w:bCs w:val="0"/>
          <w:spacing w:val="0"/>
          <w:w w:val="110"/>
        </w:rPr>
        <w:t>[6</w:t>
      </w:r>
      <w:r>
        <w:rPr>
          <w:b w:val="0"/>
          <w:bCs w:val="0"/>
          <w:spacing w:val="-2"/>
          <w:w w:val="110"/>
        </w:rPr>
        <w:t>]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Thes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ers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(e.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.,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s)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relat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ip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resul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sug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t: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1)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cor</w:t>
      </w:r>
      <w:r>
        <w:rPr>
          <w:b w:val="0"/>
          <w:bCs w:val="0"/>
          <w:spacing w:val="0"/>
          <w:w w:val="110"/>
        </w:rPr>
        <w:t>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e;</w:t>
      </w:r>
      <w:r>
        <w:rPr>
          <w:b w:val="0"/>
          <w:bCs w:val="0"/>
          <w:spacing w:val="41"/>
          <w:w w:val="110"/>
        </w:rPr>
        <w:t> </w:t>
      </w:r>
      <w:r>
        <w:rPr>
          <w:b w:val="0"/>
          <w:bCs w:val="0"/>
          <w:spacing w:val="0"/>
          <w:w w:val="110"/>
        </w:rPr>
        <w:t>2)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There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exis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sig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ifi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dec</w:t>
      </w:r>
      <w:r>
        <w:rPr>
          <w:b w:val="0"/>
          <w:bCs w:val="0"/>
          <w:spacing w:val="0"/>
          <w:w w:val="110"/>
        </w:rPr>
        <w:t>rea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</w:t>
      </w:r>
      <w:r>
        <w:rPr>
          <w:b w:val="0"/>
          <w:bCs w:val="0"/>
          <w:spacing w:val="-1"/>
          <w:w w:val="110"/>
        </w:rPr>
        <w:t>e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MFS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in-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1"/>
          <w:w w:val="110"/>
        </w:rPr>
        <w:t>r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3)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ff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correl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MFS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-11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es.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rema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org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sed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foll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ws: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Sec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gi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pre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0"/>
          <w:w w:val="110"/>
        </w:rPr>
        <w:t>mi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ar</w:t>
      </w:r>
      <w:r>
        <w:rPr>
          <w:b w:val="0"/>
          <w:bCs w:val="0"/>
          <w:spacing w:val="0"/>
          <w:w w:val="110"/>
        </w:rPr>
        <w:t>ies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out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ria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(es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eci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-rel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0"/>
          <w:w w:val="110"/>
        </w:rPr>
        <w:t>),</w:t>
      </w:r>
      <w:r>
        <w:rPr>
          <w:b w:val="0"/>
          <w:bCs w:val="0"/>
          <w:spacing w:val="4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41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ic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defi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Sec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3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os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resear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ques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need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ha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0"/>
          <w:w w:val="110"/>
        </w:rPr>
        <w:t>led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er.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Sec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4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ro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du</w:t>
      </w:r>
      <w:r>
        <w:rPr>
          <w:b w:val="0"/>
          <w:bCs w:val="0"/>
          <w:spacing w:val="0"/>
          <w:w w:val="110"/>
        </w:rPr>
        <w:t>ce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9"/>
          <w:w w:val="110"/>
        </w:rPr>
        <w:t>b</w:t>
      </w:r>
      <w:r>
        <w:rPr>
          <w:b w:val="0"/>
          <w:bCs w:val="0"/>
          <w:spacing w:val="0"/>
          <w:w w:val="110"/>
        </w:rPr>
        <w:t>ject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ex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erime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ndu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n.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Sect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5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is.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Sec-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6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dis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k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Sec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7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er.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numPr>
          <w:ilvl w:val="0"/>
          <w:numId w:val="1"/>
        </w:numPr>
        <w:tabs>
          <w:tab w:pos="534" w:val="left" w:leader="none"/>
        </w:tabs>
        <w:ind w:left="534" w:right="0" w:hanging="419"/>
        <w:jc w:val="both"/>
        <w:rPr>
          <w:b w:val="0"/>
          <w:bCs w:val="0"/>
        </w:rPr>
      </w:pPr>
      <w:r>
        <w:rPr>
          <w:spacing w:val="0"/>
          <w:w w:val="100"/>
        </w:rPr>
        <w:t>PRELIMI</w:t>
      </w:r>
      <w:r>
        <w:rPr>
          <w:spacing w:val="-6"/>
          <w:w w:val="100"/>
        </w:rPr>
        <w:t>N</w:t>
      </w:r>
      <w:r>
        <w:rPr>
          <w:spacing w:val="0"/>
          <w:w w:val="100"/>
        </w:rPr>
        <w:t>A</w:t>
      </w:r>
      <w:r>
        <w:rPr>
          <w:spacing w:val="-10"/>
          <w:w w:val="100"/>
        </w:rPr>
        <w:t>R</w:t>
      </w:r>
      <w:r>
        <w:rPr>
          <w:spacing w:val="0"/>
          <w:w w:val="100"/>
        </w:rPr>
        <w:t>Y</w:t>
      </w:r>
      <w:r>
        <w:rPr>
          <w:spacing w:val="-24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23"/>
          <w:w w:val="100"/>
        </w:rPr>
        <w:t> </w:t>
      </w:r>
      <w:r>
        <w:rPr>
          <w:spacing w:val="0"/>
          <w:w w:val="100"/>
        </w:rPr>
        <w:t>FORMAL</w:t>
      </w:r>
      <w:r>
        <w:rPr>
          <w:spacing w:val="-24"/>
          <w:w w:val="100"/>
        </w:rPr>
        <w:t> </w:t>
      </w:r>
      <w:r>
        <w:rPr>
          <w:spacing w:val="0"/>
          <w:w w:val="100"/>
        </w:rPr>
        <w:t>MODEL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39"/>
        <w:ind w:right="0" w:firstLine="179"/>
        <w:jc w:val="both"/>
      </w:pPr>
      <w:r>
        <w:rPr>
          <w:b w:val="0"/>
          <w:bCs w:val="0"/>
          <w:spacing w:val="0"/>
          <w:w w:val="110"/>
        </w:rPr>
        <w:t>Thi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sect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pres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some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form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desc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gua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1"/>
          <w:numId w:val="1"/>
        </w:numPr>
        <w:tabs>
          <w:tab w:pos="653" w:val="left" w:leader="none"/>
        </w:tabs>
        <w:spacing w:before="90"/>
        <w:ind w:left="116" w:right="1540" w:hanging="0"/>
        <w:jc w:val="both"/>
        <w:rPr>
          <w:b w:val="0"/>
          <w:bCs w:val="0"/>
        </w:rPr>
      </w:pPr>
      <w:r>
        <w:rPr>
          <w:spacing w:val="0"/>
          <w:w w:val="100"/>
        </w:rPr>
        <w:t>Basic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definitions</w:t>
      </w:r>
      <w:r>
        <w:rPr>
          <w:spacing w:val="-13"/>
          <w:w w:val="100"/>
        </w:rPr>
        <w:t> </w:t>
      </w:r>
      <w:r>
        <w:rPr>
          <w:spacing w:val="0"/>
          <w:w w:val="100"/>
        </w:rPr>
        <w:t>about</w:t>
      </w:r>
      <w:r>
        <w:rPr>
          <w:spacing w:val="-13"/>
          <w:w w:val="100"/>
        </w:rPr>
        <w:t> </w:t>
      </w:r>
      <w:r>
        <w:rPr>
          <w:spacing w:val="0"/>
          <w:w w:val="100"/>
        </w:rPr>
        <w:t>CT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7" w:lineRule="auto" w:before="40"/>
        <w:ind w:right="0" w:firstLine="179"/>
        <w:jc w:val="both"/>
      </w:pPr>
      <w:r>
        <w:rPr>
          <w:b w:val="0"/>
          <w:bCs w:val="0"/>
          <w:spacing w:val="0"/>
          <w:w w:val="110"/>
        </w:rPr>
        <w:t>Assu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Und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-15"/>
          <w:w w:val="110"/>
        </w:rPr>
        <w:t>T</w:t>
      </w:r>
      <w:r>
        <w:rPr>
          <w:b w:val="0"/>
          <w:bCs w:val="0"/>
          <w:spacing w:val="0"/>
          <w:w w:val="110"/>
        </w:rPr>
        <w:t>est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(S</w:t>
      </w:r>
      <w:r>
        <w:rPr>
          <w:b w:val="0"/>
          <w:bCs w:val="0"/>
          <w:spacing w:val="0"/>
          <w:w w:val="110"/>
        </w:rPr>
        <w:t>UT</w:t>
      </w:r>
      <w:r>
        <w:rPr>
          <w:b w:val="0"/>
          <w:bCs w:val="0"/>
          <w:spacing w:val="0"/>
          <w:w w:val="110"/>
        </w:rPr>
        <w:t>)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infl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ce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-6"/>
          <w:w w:val="110"/>
          <w:position w:val="2"/>
        </w:rPr>
        <w:t>b</w:t>
      </w:r>
      <w:r>
        <w:rPr>
          <w:b w:val="0"/>
          <w:bCs w:val="0"/>
          <w:spacing w:val="0"/>
          <w:w w:val="110"/>
          <w:position w:val="2"/>
        </w:rPr>
        <w:t>y</w:t>
      </w:r>
      <w:r>
        <w:rPr>
          <w:b w:val="0"/>
          <w:bCs w:val="0"/>
          <w:spacing w:val="1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p</w:t>
      </w:r>
      <w:r>
        <w:rPr>
          <w:b w:val="0"/>
          <w:bCs w:val="0"/>
          <w:i w:val="0"/>
          <w:spacing w:val="0"/>
          <w:w w:val="110"/>
          <w:position w:val="2"/>
        </w:rPr>
        <w:t>ara</w:t>
      </w:r>
      <w:r>
        <w:rPr>
          <w:b w:val="0"/>
          <w:bCs w:val="0"/>
          <w:i w:val="0"/>
          <w:spacing w:val="-1"/>
          <w:w w:val="110"/>
          <w:position w:val="2"/>
        </w:rPr>
        <w:t>m</w:t>
      </w:r>
      <w:r>
        <w:rPr>
          <w:b w:val="0"/>
          <w:bCs w:val="0"/>
          <w:i w:val="0"/>
          <w:spacing w:val="0"/>
          <w:w w:val="110"/>
          <w:position w:val="2"/>
        </w:rPr>
        <w:t>et</w:t>
      </w:r>
      <w:r>
        <w:rPr>
          <w:b w:val="0"/>
          <w:bCs w:val="0"/>
          <w:i w:val="0"/>
          <w:spacing w:val="0"/>
          <w:w w:val="110"/>
          <w:position w:val="2"/>
        </w:rPr>
        <w:t>ers,</w:t>
      </w:r>
      <w:r>
        <w:rPr>
          <w:b w:val="0"/>
          <w:bCs w:val="0"/>
          <w:i w:val="0"/>
          <w:spacing w:val="12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an</w:t>
      </w:r>
      <w:r>
        <w:rPr>
          <w:b w:val="0"/>
          <w:bCs w:val="0"/>
          <w:i w:val="0"/>
          <w:spacing w:val="0"/>
          <w:w w:val="110"/>
          <w:position w:val="2"/>
        </w:rPr>
        <w:t>d</w:t>
      </w:r>
      <w:r>
        <w:rPr>
          <w:b w:val="0"/>
          <w:bCs w:val="0"/>
          <w:i w:val="0"/>
          <w:spacing w:val="12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ea</w:t>
      </w:r>
      <w:r>
        <w:rPr>
          <w:b w:val="0"/>
          <w:bCs w:val="0"/>
          <w:i w:val="0"/>
          <w:spacing w:val="-6"/>
          <w:w w:val="110"/>
          <w:position w:val="2"/>
        </w:rPr>
        <w:t>c</w:t>
      </w:r>
      <w:r>
        <w:rPr>
          <w:b w:val="0"/>
          <w:bCs w:val="0"/>
          <w:i w:val="0"/>
          <w:spacing w:val="0"/>
          <w:w w:val="110"/>
          <w:position w:val="2"/>
        </w:rPr>
        <w:t>h</w:t>
      </w:r>
      <w:r>
        <w:rPr>
          <w:b w:val="0"/>
          <w:bCs w:val="0"/>
          <w:i w:val="0"/>
          <w:spacing w:val="12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pa</w:t>
      </w:r>
      <w:r>
        <w:rPr>
          <w:b w:val="0"/>
          <w:bCs w:val="0"/>
          <w:i w:val="0"/>
          <w:spacing w:val="0"/>
          <w:w w:val="110"/>
          <w:position w:val="2"/>
        </w:rPr>
        <w:t>ra</w:t>
      </w:r>
      <w:r>
        <w:rPr>
          <w:b w:val="0"/>
          <w:bCs w:val="0"/>
          <w:i w:val="0"/>
          <w:spacing w:val="-1"/>
          <w:w w:val="110"/>
          <w:position w:val="2"/>
        </w:rPr>
        <w:t>m</w:t>
      </w:r>
      <w:r>
        <w:rPr>
          <w:b w:val="0"/>
          <w:bCs w:val="0"/>
          <w:i w:val="0"/>
          <w:spacing w:val="0"/>
          <w:w w:val="110"/>
          <w:position w:val="2"/>
        </w:rPr>
        <w:t>ete</w:t>
      </w:r>
      <w:r>
        <w:rPr>
          <w:b w:val="0"/>
          <w:bCs w:val="0"/>
          <w:i w:val="0"/>
          <w:spacing w:val="0"/>
          <w:w w:val="110"/>
          <w:position w:val="2"/>
        </w:rPr>
        <w:t>r</w:t>
      </w:r>
      <w:r>
        <w:rPr>
          <w:b w:val="0"/>
          <w:bCs w:val="0"/>
          <w:i w:val="0"/>
          <w:spacing w:val="1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position w:val="0"/>
          <w:sz w:val="12"/>
          <w:szCs w:val="12"/>
        </w:rPr>
        <w:t> </w:t>
      </w:r>
      <w:r>
        <w:rPr>
          <w:b w:val="0"/>
          <w:bCs w:val="0"/>
          <w:i w:val="0"/>
          <w:spacing w:val="-2"/>
          <w:w w:val="110"/>
          <w:position w:val="2"/>
        </w:rPr>
        <w:t>c</w:t>
      </w:r>
      <w:r>
        <w:rPr>
          <w:b w:val="0"/>
          <w:bCs w:val="0"/>
          <w:i w:val="0"/>
          <w:spacing w:val="0"/>
          <w:w w:val="110"/>
          <w:position w:val="2"/>
        </w:rPr>
        <w:t>a</w:t>
      </w:r>
      <w:r>
        <w:rPr>
          <w:b w:val="0"/>
          <w:bCs w:val="0"/>
          <w:i w:val="0"/>
          <w:spacing w:val="0"/>
          <w:w w:val="110"/>
          <w:position w:val="2"/>
        </w:rPr>
        <w:t>n</w:t>
      </w:r>
      <w:r>
        <w:rPr>
          <w:b w:val="0"/>
          <w:bCs w:val="0"/>
          <w:i w:val="0"/>
          <w:spacing w:val="12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ta</w:t>
      </w:r>
      <w:r>
        <w:rPr>
          <w:b w:val="0"/>
          <w:bCs w:val="0"/>
          <w:i w:val="0"/>
          <w:spacing w:val="-5"/>
          <w:w w:val="110"/>
          <w:position w:val="2"/>
        </w:rPr>
        <w:t>k</w:t>
      </w:r>
      <w:r>
        <w:rPr>
          <w:b w:val="0"/>
          <w:bCs w:val="0"/>
          <w:i w:val="0"/>
          <w:spacing w:val="0"/>
          <w:w w:val="110"/>
          <w:position w:val="2"/>
        </w:rPr>
        <w:t>e</w:t>
      </w:r>
      <w:r>
        <w:rPr>
          <w:b w:val="0"/>
          <w:bCs w:val="0"/>
          <w:i w:val="0"/>
          <w:spacing w:val="11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th</w:t>
      </w:r>
      <w:r>
        <w:rPr>
          <w:b w:val="0"/>
          <w:bCs w:val="0"/>
          <w:i w:val="0"/>
          <w:spacing w:val="0"/>
          <w:w w:val="110"/>
          <w:position w:val="2"/>
        </w:rPr>
        <w:t>e</w:t>
      </w:r>
      <w:r>
        <w:rPr>
          <w:b w:val="0"/>
          <w:bCs w:val="0"/>
          <w:i w:val="0"/>
          <w:spacing w:val="12"/>
          <w:w w:val="110"/>
          <w:position w:val="2"/>
        </w:rPr>
        <w:t> </w:t>
      </w:r>
      <w:r>
        <w:rPr>
          <w:b w:val="0"/>
          <w:bCs w:val="0"/>
          <w:i w:val="0"/>
          <w:spacing w:val="-11"/>
          <w:w w:val="110"/>
          <w:position w:val="2"/>
        </w:rPr>
        <w:t>v</w:t>
      </w:r>
      <w:r>
        <w:rPr>
          <w:b w:val="0"/>
          <w:bCs w:val="0"/>
          <w:i w:val="0"/>
          <w:spacing w:val="0"/>
          <w:w w:val="110"/>
          <w:position w:val="2"/>
        </w:rPr>
        <w:t>a</w:t>
      </w:r>
      <w:r>
        <w:rPr>
          <w:b w:val="0"/>
          <w:bCs w:val="0"/>
          <w:i w:val="0"/>
          <w:spacing w:val="-2"/>
          <w:w w:val="110"/>
          <w:position w:val="2"/>
        </w:rPr>
        <w:t>l</w:t>
      </w:r>
      <w:r>
        <w:rPr>
          <w:b w:val="0"/>
          <w:bCs w:val="0"/>
          <w:i w:val="0"/>
          <w:spacing w:val="0"/>
          <w:w w:val="110"/>
          <w:position w:val="2"/>
        </w:rPr>
        <w:t>u</w:t>
      </w:r>
      <w:r>
        <w:rPr>
          <w:b w:val="0"/>
          <w:bCs w:val="0"/>
          <w:i w:val="0"/>
          <w:spacing w:val="0"/>
          <w:w w:val="110"/>
          <w:position w:val="2"/>
        </w:rPr>
        <w:t>es</w:t>
      </w:r>
      <w:r>
        <w:rPr>
          <w:b w:val="0"/>
          <w:bCs w:val="0"/>
          <w:i w:val="0"/>
          <w:spacing w:val="0"/>
          <w:w w:val="103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fro</w:t>
      </w:r>
      <w:r>
        <w:rPr>
          <w:b w:val="0"/>
          <w:bCs w:val="0"/>
          <w:i w:val="0"/>
          <w:spacing w:val="0"/>
          <w:w w:val="110"/>
          <w:position w:val="2"/>
        </w:rPr>
        <w:t>m</w:t>
      </w:r>
      <w:r>
        <w:rPr>
          <w:b w:val="0"/>
          <w:bCs w:val="0"/>
          <w:i w:val="0"/>
          <w:spacing w:val="19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th</w:t>
      </w:r>
      <w:r>
        <w:rPr>
          <w:b w:val="0"/>
          <w:bCs w:val="0"/>
          <w:i w:val="0"/>
          <w:spacing w:val="0"/>
          <w:w w:val="110"/>
          <w:position w:val="2"/>
        </w:rPr>
        <w:t>e</w:t>
      </w:r>
      <w:r>
        <w:rPr>
          <w:b w:val="0"/>
          <w:bCs w:val="0"/>
          <w:i w:val="0"/>
          <w:spacing w:val="19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fin</w:t>
      </w:r>
      <w:r>
        <w:rPr>
          <w:b w:val="0"/>
          <w:bCs w:val="0"/>
          <w:i w:val="0"/>
          <w:spacing w:val="-2"/>
          <w:w w:val="110"/>
          <w:position w:val="2"/>
        </w:rPr>
        <w:t>i</w:t>
      </w:r>
      <w:r>
        <w:rPr>
          <w:b w:val="0"/>
          <w:bCs w:val="0"/>
          <w:i w:val="0"/>
          <w:spacing w:val="0"/>
          <w:w w:val="110"/>
          <w:position w:val="2"/>
        </w:rPr>
        <w:t>te</w:t>
      </w:r>
      <w:r>
        <w:rPr>
          <w:b w:val="0"/>
          <w:bCs w:val="0"/>
          <w:i w:val="0"/>
          <w:spacing w:val="20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set</w:t>
      </w:r>
      <w:r>
        <w:rPr>
          <w:b w:val="0"/>
          <w:bCs w:val="0"/>
          <w:i w:val="0"/>
          <w:spacing w:val="19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  <w:position w:val="0"/>
          <w:sz w:val="12"/>
          <w:szCs w:val="12"/>
        </w:rPr>
        <w:t>i</w:t>
      </w:r>
      <w:r>
        <w:rPr>
          <w:b w:val="0"/>
          <w:bCs w:val="0"/>
          <w:i w:val="0"/>
          <w:spacing w:val="0"/>
          <w:w w:val="110"/>
          <w:position w:val="2"/>
        </w:rPr>
        <w:t>,</w:t>
      </w:r>
      <w:r>
        <w:rPr>
          <w:b w:val="0"/>
          <w:bCs w:val="0"/>
          <w:i w:val="0"/>
          <w:spacing w:val="20"/>
          <w:w w:val="110"/>
          <w:position w:val="2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2"/>
        </w:rPr>
        <w:t>|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  <w:position w:val="0"/>
          <w:sz w:val="12"/>
          <w:szCs w:val="12"/>
        </w:rPr>
        <w:t>i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2"/>
        </w:rPr>
        <w:t>|</w:t>
      </w:r>
      <w:r>
        <w:rPr>
          <w:rFonts w:ascii="Cambria" w:hAnsi="Cambria" w:cs="Cambria" w:eastAsia="Cambria"/>
          <w:b w:val="0"/>
          <w:bCs w:val="0"/>
          <w:i w:val="0"/>
          <w:spacing w:val="26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=</w:t>
      </w:r>
      <w:r>
        <w:rPr>
          <w:b w:val="0"/>
          <w:bCs w:val="0"/>
          <w:i w:val="0"/>
          <w:spacing w:val="19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10"/>
          <w:position w:val="0"/>
          <w:sz w:val="12"/>
          <w:szCs w:val="1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=</w:t>
      </w:r>
      <w:r>
        <w:rPr>
          <w:b w:val="0"/>
          <w:bCs w:val="0"/>
          <w:i w:val="0"/>
          <w:spacing w:val="20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1,2</w:t>
      </w:r>
      <w:r>
        <w:rPr>
          <w:b w:val="0"/>
          <w:bCs w:val="0"/>
          <w:i w:val="0"/>
          <w:spacing w:val="-1"/>
          <w:w w:val="110"/>
          <w:position w:val="2"/>
        </w:rPr>
        <w:t>,</w:t>
      </w:r>
      <w:r>
        <w:rPr>
          <w:b w:val="0"/>
          <w:bCs w:val="0"/>
          <w:i w:val="0"/>
          <w:spacing w:val="0"/>
          <w:w w:val="110"/>
          <w:position w:val="2"/>
        </w:rPr>
        <w:t>..n</w:t>
      </w:r>
      <w:r>
        <w:rPr>
          <w:b w:val="0"/>
          <w:bCs w:val="0"/>
          <w:i w:val="0"/>
          <w:spacing w:val="0"/>
          <w:w w:val="110"/>
          <w:position w:val="2"/>
        </w:rPr>
        <w:t>).</w:t>
      </w:r>
      <w:r>
        <w:rPr>
          <w:b w:val="0"/>
          <w:bCs w:val="0"/>
          <w:i w:val="0"/>
          <w:spacing w:val="0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Then</w:t>
      </w:r>
      <w:r>
        <w:rPr>
          <w:b w:val="0"/>
          <w:bCs w:val="0"/>
          <w:i w:val="0"/>
          <w:spacing w:val="20"/>
          <w:w w:val="110"/>
          <w:position w:val="2"/>
        </w:rPr>
        <w:t> </w:t>
      </w:r>
      <w:r>
        <w:rPr>
          <w:b w:val="0"/>
          <w:bCs w:val="0"/>
          <w:i w:val="0"/>
          <w:spacing w:val="-6"/>
          <w:w w:val="110"/>
          <w:position w:val="2"/>
        </w:rPr>
        <w:t>w</w:t>
      </w:r>
      <w:r>
        <w:rPr>
          <w:b w:val="0"/>
          <w:bCs w:val="0"/>
          <w:i w:val="0"/>
          <w:spacing w:val="0"/>
          <w:w w:val="110"/>
          <w:position w:val="2"/>
        </w:rPr>
        <w:t>e</w:t>
      </w:r>
      <w:r>
        <w:rPr>
          <w:b w:val="0"/>
          <w:bCs w:val="0"/>
          <w:i w:val="0"/>
          <w:spacing w:val="19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gi</w:t>
      </w:r>
      <w:r>
        <w:rPr>
          <w:b w:val="0"/>
          <w:bCs w:val="0"/>
          <w:i w:val="0"/>
          <w:spacing w:val="-6"/>
          <w:w w:val="110"/>
          <w:position w:val="2"/>
        </w:rPr>
        <w:t>v</w:t>
      </w:r>
      <w:r>
        <w:rPr>
          <w:b w:val="0"/>
          <w:bCs w:val="0"/>
          <w:i w:val="0"/>
          <w:spacing w:val="0"/>
          <w:w w:val="110"/>
          <w:position w:val="2"/>
        </w:rPr>
        <w:t>e</w:t>
      </w:r>
      <w:r>
        <w:rPr>
          <w:b w:val="0"/>
          <w:bCs w:val="0"/>
          <w:i w:val="0"/>
          <w:spacing w:val="0"/>
          <w:w w:val="102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so</w:t>
      </w:r>
      <w:r>
        <w:rPr>
          <w:b w:val="0"/>
          <w:bCs w:val="0"/>
          <w:i w:val="0"/>
          <w:spacing w:val="0"/>
          <w:w w:val="110"/>
          <w:position w:val="0"/>
        </w:rPr>
        <w:t>me</w:t>
      </w:r>
      <w:r>
        <w:rPr>
          <w:b w:val="0"/>
          <w:bCs w:val="0"/>
          <w:i w:val="0"/>
          <w:spacing w:val="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ba</w:t>
      </w:r>
      <w:r>
        <w:rPr>
          <w:b w:val="0"/>
          <w:bCs w:val="0"/>
          <w:i w:val="0"/>
          <w:spacing w:val="-2"/>
          <w:w w:val="110"/>
          <w:position w:val="0"/>
        </w:rPr>
        <w:t>s</w:t>
      </w:r>
      <w:r>
        <w:rPr>
          <w:b w:val="0"/>
          <w:bCs w:val="0"/>
          <w:i w:val="0"/>
          <w:spacing w:val="0"/>
          <w:w w:val="110"/>
          <w:position w:val="0"/>
        </w:rPr>
        <w:t>ic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defi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it</w:t>
      </w:r>
      <w:r>
        <w:rPr>
          <w:b w:val="0"/>
          <w:bCs w:val="0"/>
          <w:i w:val="0"/>
          <w:spacing w:val="-2"/>
          <w:w w:val="110"/>
          <w:position w:val="0"/>
        </w:rPr>
        <w:t>i</w:t>
      </w:r>
      <w:r>
        <w:rPr>
          <w:b w:val="0"/>
          <w:bCs w:val="0"/>
          <w:i w:val="0"/>
          <w:spacing w:val="0"/>
          <w:w w:val="110"/>
          <w:position w:val="0"/>
        </w:rPr>
        <w:t>on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wh</w:t>
      </w:r>
      <w:r>
        <w:rPr>
          <w:b w:val="0"/>
          <w:bCs w:val="0"/>
          <w:i w:val="0"/>
          <w:spacing w:val="0"/>
          <w:w w:val="110"/>
          <w:position w:val="0"/>
        </w:rPr>
        <w:t>i</w:t>
      </w:r>
      <w:r>
        <w:rPr>
          <w:b w:val="0"/>
          <w:bCs w:val="0"/>
          <w:i w:val="0"/>
          <w:spacing w:val="-6"/>
          <w:w w:val="110"/>
          <w:position w:val="0"/>
        </w:rPr>
        <w:t>c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are</w:t>
      </w:r>
      <w:r>
        <w:rPr>
          <w:b w:val="0"/>
          <w:bCs w:val="0"/>
          <w:i w:val="0"/>
          <w:spacing w:val="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relat</w:t>
      </w:r>
      <w:r>
        <w:rPr>
          <w:b w:val="0"/>
          <w:bCs w:val="0"/>
          <w:i w:val="0"/>
          <w:spacing w:val="0"/>
          <w:w w:val="110"/>
          <w:position w:val="0"/>
        </w:rPr>
        <w:t>ed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to</w:t>
      </w:r>
      <w:r>
        <w:rPr>
          <w:b w:val="0"/>
          <w:bCs w:val="0"/>
          <w:i w:val="0"/>
          <w:spacing w:val="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fail</w:t>
      </w:r>
      <w:r>
        <w:rPr>
          <w:b w:val="0"/>
          <w:bCs w:val="0"/>
          <w:i w:val="0"/>
          <w:spacing w:val="0"/>
          <w:w w:val="110"/>
          <w:position w:val="0"/>
        </w:rPr>
        <w:t>u</w:t>
      </w:r>
      <w:r>
        <w:rPr>
          <w:b w:val="0"/>
          <w:bCs w:val="0"/>
          <w:i w:val="0"/>
          <w:spacing w:val="0"/>
          <w:w w:val="110"/>
          <w:position w:val="0"/>
        </w:rPr>
        <w:t>re</w:t>
      </w:r>
      <w:r>
        <w:rPr>
          <w:b w:val="0"/>
          <w:bCs w:val="0"/>
          <w:i w:val="0"/>
          <w:spacing w:val="-2"/>
          <w:w w:val="110"/>
          <w:position w:val="0"/>
        </w:rPr>
        <w:t>-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0"/>
          <w:w w:val="110"/>
          <w:position w:val="0"/>
        </w:rPr>
        <w:t>du</w:t>
      </w:r>
      <w:r>
        <w:rPr>
          <w:b w:val="0"/>
          <w:bCs w:val="0"/>
          <w:i w:val="0"/>
          <w:spacing w:val="-2"/>
          <w:w w:val="110"/>
          <w:position w:val="0"/>
        </w:rPr>
        <w:t>c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0"/>
          <w:w w:val="110"/>
          <w:position w:val="0"/>
        </w:rPr>
        <w:t>g</w:t>
      </w:r>
      <w:r>
        <w:rPr>
          <w:b w:val="0"/>
          <w:bCs w:val="0"/>
          <w:i w:val="0"/>
          <w:spacing w:val="0"/>
          <w:w w:val="102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</w:t>
      </w:r>
      <w:r>
        <w:rPr>
          <w:b w:val="0"/>
          <w:bCs w:val="0"/>
          <w:i w:val="0"/>
          <w:spacing w:val="-6"/>
          <w:w w:val="110"/>
          <w:position w:val="0"/>
        </w:rPr>
        <w:t>n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era</w:t>
      </w:r>
      <w:r>
        <w:rPr>
          <w:b w:val="0"/>
          <w:bCs w:val="0"/>
          <w:i w:val="0"/>
          <w:spacing w:val="-2"/>
          <w:w w:val="110"/>
          <w:position w:val="0"/>
        </w:rPr>
        <w:t>c</w:t>
      </w:r>
      <w:r>
        <w:rPr>
          <w:b w:val="0"/>
          <w:bCs w:val="0"/>
          <w:i w:val="0"/>
          <w:spacing w:val="0"/>
          <w:w w:val="110"/>
          <w:position w:val="0"/>
        </w:rPr>
        <w:t>ti</w:t>
      </w:r>
      <w:r>
        <w:rPr>
          <w:b w:val="0"/>
          <w:bCs w:val="0"/>
          <w:i w:val="0"/>
          <w:spacing w:val="0"/>
          <w:w w:val="110"/>
          <w:position w:val="0"/>
        </w:rPr>
        <w:t>o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CT.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36" w:lineRule="auto"/>
        <w:ind w:left="116" w:right="0" w:firstLine="19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Defini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1.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ase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SU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tup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2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1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1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ea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position w:val="2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1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position w:val="2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1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7"/>
          <w:w w:val="11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1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SU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T.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1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1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1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den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position w:val="2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7"/>
          <w:w w:val="11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1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2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3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-1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,...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position w:val="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position w:val="-1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),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1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10"/>
          <w:position w:val="-1"/>
          <w:sz w:val="12"/>
          <w:szCs w:val="12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18"/>
          <w:szCs w:val="18"/>
        </w:rPr>
        <w:t>∈</w:t>
      </w:r>
      <w:r>
        <w:rPr>
          <w:rFonts w:ascii="Cambria" w:hAnsi="Cambria" w:cs="Cambria" w:eastAsia="Cambria"/>
          <w:b w:val="0"/>
          <w:bCs w:val="0"/>
          <w:i w:val="0"/>
          <w:spacing w:val="13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-1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1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10"/>
          <w:position w:val="-1"/>
          <w:sz w:val="12"/>
          <w:szCs w:val="12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18"/>
          <w:szCs w:val="18"/>
        </w:rPr>
        <w:t>∈</w:t>
      </w:r>
      <w:r>
        <w:rPr>
          <w:rFonts w:ascii="Cambria" w:hAnsi="Cambria" w:cs="Cambria" w:eastAsia="Cambria"/>
          <w:b w:val="0"/>
          <w:bCs w:val="0"/>
          <w:i w:val="0"/>
          <w:spacing w:val="13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1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10"/>
          <w:position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2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10"/>
          <w:position w:val="-1"/>
          <w:sz w:val="12"/>
          <w:szCs w:val="12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18"/>
          <w:szCs w:val="18"/>
        </w:rPr>
        <w:t>∈</w:t>
      </w:r>
      <w:r>
        <w:rPr>
          <w:rFonts w:ascii="Cambria" w:hAnsi="Cambria" w:cs="Cambria" w:eastAsia="Cambria"/>
          <w:b w:val="0"/>
          <w:bCs w:val="0"/>
          <w:i w:val="0"/>
          <w:spacing w:val="13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position w:val="-1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prac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ic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met</w:t>
      </w:r>
      <w:r>
        <w:rPr>
          <w:b w:val="0"/>
          <w:bCs w:val="0"/>
          <w:spacing w:val="0"/>
          <w:w w:val="110"/>
        </w:rPr>
        <w:t>ers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cas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repre-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fac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inp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-11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les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run</w:t>
      </w:r>
      <w:r>
        <w:rPr>
          <w:b w:val="0"/>
          <w:bCs w:val="0"/>
          <w:spacing w:val="0"/>
          <w:w w:val="110"/>
        </w:rPr>
        <w:t>-t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me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op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bu</w:t>
      </w:r>
      <w:r>
        <w:rPr>
          <w:b w:val="0"/>
          <w:bCs w:val="0"/>
          <w:spacing w:val="0"/>
          <w:w w:val="110"/>
        </w:rPr>
        <w:t>il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op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-11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-1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nee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exec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SUT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ese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ensu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r-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110"/>
        </w:rPr>
        <w:t>rec</w:t>
      </w:r>
      <w:r>
        <w:rPr>
          <w:b w:val="0"/>
          <w:bCs w:val="0"/>
          <w:spacing w:val="0"/>
          <w:w w:val="110"/>
        </w:rPr>
        <w:t>tn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ss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eh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-2"/>
          <w:w w:val="110"/>
        </w:rPr>
        <w:t>v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10" w:lineRule="exact" w:before="69"/>
        <w:ind w:right="147" w:firstLine="199"/>
        <w:jc w:val="both"/>
      </w:pPr>
      <w:r>
        <w:rPr>
          <w:spacing w:val="0"/>
          <w:w w:val="11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Definiti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5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2.</w:t>
      </w:r>
      <w:r>
        <w:rPr>
          <w:rFonts w:ascii="Times New Roman" w:hAnsi="Times New Roman" w:cs="Times New Roman" w:eastAsia="Times New Roman"/>
          <w:b w:val="0"/>
          <w:bCs w:val="0"/>
          <w:i/>
          <w:spacing w:val="31"/>
          <w:w w:val="115"/>
        </w:rPr>
        <w:t> </w:t>
      </w:r>
      <w:r>
        <w:rPr>
          <w:b w:val="0"/>
          <w:bCs w:val="0"/>
          <w:i w:val="0"/>
          <w:spacing w:val="-16"/>
          <w:w w:val="115"/>
        </w:rPr>
        <w:t>F</w:t>
      </w:r>
      <w:r>
        <w:rPr>
          <w:b w:val="0"/>
          <w:bCs w:val="0"/>
          <w:i w:val="0"/>
          <w:spacing w:val="0"/>
          <w:w w:val="115"/>
        </w:rPr>
        <w:t>o</w:t>
      </w:r>
      <w:r>
        <w:rPr>
          <w:b w:val="0"/>
          <w:bCs w:val="0"/>
          <w:i w:val="0"/>
          <w:spacing w:val="0"/>
          <w:w w:val="115"/>
        </w:rPr>
        <w:t>r</w:t>
      </w:r>
      <w:r>
        <w:rPr>
          <w:b w:val="0"/>
          <w:bCs w:val="0"/>
          <w:i w:val="0"/>
          <w:spacing w:val="7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the</w:t>
      </w:r>
      <w:r>
        <w:rPr>
          <w:b w:val="0"/>
          <w:bCs w:val="0"/>
          <w:i w:val="0"/>
          <w:spacing w:val="6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SU</w:t>
      </w:r>
      <w:r>
        <w:rPr>
          <w:b w:val="0"/>
          <w:bCs w:val="0"/>
          <w:i w:val="0"/>
          <w:spacing w:val="0"/>
          <w:w w:val="115"/>
        </w:rPr>
        <w:t>T,</w:t>
      </w:r>
      <w:r>
        <w:rPr>
          <w:b w:val="0"/>
          <w:bCs w:val="0"/>
          <w:i w:val="0"/>
          <w:spacing w:val="6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th</w:t>
      </w:r>
      <w:r>
        <w:rPr>
          <w:b w:val="0"/>
          <w:bCs w:val="0"/>
          <w:i w:val="0"/>
          <w:spacing w:val="0"/>
          <w:w w:val="115"/>
        </w:rPr>
        <w:t>e</w:t>
      </w:r>
      <w:r>
        <w:rPr>
          <w:b w:val="0"/>
          <w:bCs w:val="0"/>
          <w:i w:val="0"/>
          <w:spacing w:val="7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15"/>
        </w:rPr>
        <w:t>n</w:t>
      </w:r>
      <w:r>
        <w:rPr>
          <w:b w:val="0"/>
          <w:bCs w:val="0"/>
          <w:i w:val="0"/>
          <w:spacing w:val="-2"/>
          <w:w w:val="115"/>
        </w:rPr>
        <w:t>-</w:t>
      </w:r>
      <w:r>
        <w:rPr>
          <w:b w:val="0"/>
          <w:bCs w:val="0"/>
          <w:i w:val="0"/>
          <w:spacing w:val="0"/>
          <w:w w:val="115"/>
        </w:rPr>
        <w:t>tu</w:t>
      </w:r>
      <w:r>
        <w:rPr>
          <w:b w:val="0"/>
          <w:bCs w:val="0"/>
          <w:i w:val="0"/>
          <w:spacing w:val="0"/>
          <w:w w:val="115"/>
        </w:rPr>
        <w:t>p</w:t>
      </w:r>
      <w:r>
        <w:rPr>
          <w:b w:val="0"/>
          <w:bCs w:val="0"/>
          <w:i w:val="0"/>
          <w:spacing w:val="-2"/>
          <w:w w:val="115"/>
        </w:rPr>
        <w:t>l</w:t>
      </w:r>
      <w:r>
        <w:rPr>
          <w:b w:val="0"/>
          <w:bCs w:val="0"/>
          <w:i w:val="0"/>
          <w:spacing w:val="0"/>
          <w:w w:val="115"/>
        </w:rPr>
        <w:t>e</w:t>
      </w:r>
      <w:r>
        <w:rPr>
          <w:b w:val="0"/>
          <w:bCs w:val="0"/>
          <w:i w:val="0"/>
          <w:spacing w:val="6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(-,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1"/>
          <w:sz w:val="12"/>
          <w:szCs w:val="12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3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15"/>
          <w:position w:val="-3"/>
          <w:sz w:val="10"/>
          <w:szCs w:val="1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,...</w:t>
      </w:r>
      <w:r>
        <w:rPr>
          <w:b w:val="0"/>
          <w:bCs w:val="0"/>
          <w:i w:val="0"/>
          <w:spacing w:val="-1"/>
          <w:w w:val="115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5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1"/>
          <w:sz w:val="12"/>
          <w:szCs w:val="12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4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15"/>
          <w:position w:val="-4"/>
          <w:sz w:val="10"/>
          <w:szCs w:val="1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,..</w:t>
      </w:r>
      <w:r>
        <w:rPr>
          <w:b w:val="0"/>
          <w:bCs w:val="0"/>
          <w:i w:val="0"/>
          <w:spacing w:val="0"/>
          <w:w w:val="115"/>
          <w:position w:val="0"/>
        </w:rPr>
        <w:t>.)</w:t>
      </w:r>
      <w:r>
        <w:rPr>
          <w:b w:val="0"/>
          <w:bCs w:val="0"/>
          <w:i w:val="0"/>
          <w:spacing w:val="-2"/>
          <w:w w:val="115"/>
          <w:position w:val="0"/>
        </w:rPr>
        <w:t>i</w:t>
      </w:r>
      <w:r>
        <w:rPr>
          <w:b w:val="0"/>
          <w:bCs w:val="0"/>
          <w:i w:val="0"/>
          <w:spacing w:val="0"/>
          <w:w w:val="115"/>
          <w:position w:val="0"/>
        </w:rPr>
        <w:t>s</w:t>
      </w:r>
      <w:r>
        <w:rPr>
          <w:b w:val="0"/>
          <w:bCs w:val="0"/>
          <w:i w:val="0"/>
          <w:spacing w:val="0"/>
          <w:w w:val="103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ca</w:t>
      </w:r>
      <w:r>
        <w:rPr>
          <w:b w:val="0"/>
          <w:bCs w:val="0"/>
          <w:i w:val="0"/>
          <w:spacing w:val="0"/>
          <w:w w:val="115"/>
          <w:position w:val="0"/>
        </w:rPr>
        <w:t>ll</w:t>
      </w:r>
      <w:r>
        <w:rPr>
          <w:b w:val="0"/>
          <w:bCs w:val="0"/>
          <w:i w:val="0"/>
          <w:spacing w:val="0"/>
          <w:w w:val="115"/>
          <w:position w:val="0"/>
        </w:rPr>
        <w:t>ed</w:t>
      </w:r>
      <w:r>
        <w:rPr>
          <w:b w:val="0"/>
          <w:bCs w:val="0"/>
          <w:i w:val="0"/>
          <w:spacing w:val="-4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a</w:t>
      </w:r>
      <w:r>
        <w:rPr>
          <w:b w:val="0"/>
          <w:bCs w:val="0"/>
          <w:i w:val="0"/>
          <w:spacing w:val="-4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37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-d</w:t>
      </w:r>
      <w:r>
        <w:rPr>
          <w:b w:val="0"/>
          <w:bCs w:val="0"/>
          <w:i w:val="0"/>
          <w:spacing w:val="0"/>
          <w:w w:val="115"/>
          <w:position w:val="0"/>
        </w:rPr>
        <w:t>eg</w:t>
      </w:r>
      <w:r>
        <w:rPr>
          <w:b w:val="0"/>
          <w:bCs w:val="0"/>
          <w:i w:val="0"/>
          <w:spacing w:val="0"/>
          <w:w w:val="115"/>
          <w:position w:val="0"/>
        </w:rPr>
        <w:t>r</w:t>
      </w:r>
      <w:r>
        <w:rPr>
          <w:b w:val="0"/>
          <w:bCs w:val="0"/>
          <w:i w:val="0"/>
          <w:spacing w:val="-2"/>
          <w:w w:val="115"/>
          <w:position w:val="0"/>
        </w:rPr>
        <w:t>e</w:t>
      </w:r>
      <w:r>
        <w:rPr>
          <w:b w:val="0"/>
          <w:bCs w:val="0"/>
          <w:i w:val="0"/>
          <w:spacing w:val="0"/>
          <w:w w:val="115"/>
          <w:position w:val="0"/>
        </w:rPr>
        <w:t>e</w:t>
      </w:r>
      <w:r>
        <w:rPr>
          <w:b w:val="0"/>
          <w:bCs w:val="0"/>
          <w:i w:val="0"/>
          <w:spacing w:val="-4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</w:rPr>
        <w:t>sch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5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(0</w:t>
      </w:r>
      <w:r>
        <w:rPr>
          <w:b w:val="0"/>
          <w:bCs w:val="0"/>
          <w:i w:val="0"/>
          <w:spacing w:val="-9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15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≤</w:t>
      </w:r>
      <w:r>
        <w:rPr>
          <w:rFonts w:ascii="Cambria" w:hAnsi="Cambria" w:cs="Cambria" w:eastAsia="Cambria"/>
          <w:b w:val="0"/>
          <w:bCs w:val="0"/>
          <w:i w:val="0"/>
          <w:spacing w:val="-4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</w:rPr>
        <w:t>n</w:t>
      </w:r>
      <w:r>
        <w:rPr>
          <w:b w:val="0"/>
          <w:bCs w:val="0"/>
          <w:i w:val="0"/>
          <w:spacing w:val="0"/>
          <w:w w:val="115"/>
          <w:position w:val="0"/>
        </w:rPr>
        <w:t>)</w:t>
      </w:r>
      <w:r>
        <w:rPr>
          <w:b w:val="0"/>
          <w:bCs w:val="0"/>
          <w:i w:val="0"/>
          <w:spacing w:val="-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when</w:t>
      </w:r>
      <w:r>
        <w:rPr>
          <w:b w:val="0"/>
          <w:bCs w:val="0"/>
          <w:i w:val="0"/>
          <w:spacing w:val="-4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so</w:t>
      </w:r>
      <w:r>
        <w:rPr>
          <w:b w:val="0"/>
          <w:bCs w:val="0"/>
          <w:i w:val="0"/>
          <w:spacing w:val="0"/>
          <w:w w:val="115"/>
          <w:position w:val="0"/>
        </w:rPr>
        <w:t>me</w:t>
      </w:r>
      <w:r>
        <w:rPr>
          <w:b w:val="0"/>
          <w:bCs w:val="0"/>
          <w:i w:val="0"/>
          <w:spacing w:val="-4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k</w:t>
      </w:r>
      <w:r>
        <w:rPr>
          <w:b w:val="0"/>
          <w:bCs w:val="0"/>
          <w:i w:val="0"/>
          <w:spacing w:val="-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pa</w:t>
      </w:r>
      <w:r>
        <w:rPr>
          <w:b w:val="0"/>
          <w:bCs w:val="0"/>
          <w:i w:val="0"/>
          <w:spacing w:val="0"/>
          <w:w w:val="115"/>
          <w:position w:val="0"/>
        </w:rPr>
        <w:t>ra</w:t>
      </w:r>
      <w:r>
        <w:rPr>
          <w:b w:val="0"/>
          <w:bCs w:val="0"/>
          <w:i w:val="0"/>
          <w:spacing w:val="-2"/>
          <w:w w:val="115"/>
          <w:position w:val="0"/>
        </w:rPr>
        <w:t>m</w:t>
      </w:r>
      <w:r>
        <w:rPr>
          <w:b w:val="0"/>
          <w:bCs w:val="0"/>
          <w:i w:val="0"/>
          <w:spacing w:val="0"/>
          <w:w w:val="115"/>
          <w:position w:val="0"/>
        </w:rPr>
        <w:t>-</w:t>
      </w:r>
      <w:r>
        <w:rPr>
          <w:b w:val="0"/>
          <w:bCs w:val="0"/>
          <w:i w:val="0"/>
          <w:spacing w:val="0"/>
          <w:w w:val="102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eters</w:t>
      </w:r>
      <w:r>
        <w:rPr>
          <w:b w:val="0"/>
          <w:bCs w:val="0"/>
          <w:i w:val="0"/>
          <w:spacing w:val="-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h</w:t>
      </w:r>
      <w:r>
        <w:rPr>
          <w:b w:val="0"/>
          <w:bCs w:val="0"/>
          <w:i w:val="0"/>
          <w:spacing w:val="-6"/>
          <w:w w:val="115"/>
          <w:position w:val="0"/>
        </w:rPr>
        <w:t>a</w:t>
      </w:r>
      <w:r>
        <w:rPr>
          <w:b w:val="0"/>
          <w:bCs w:val="0"/>
          <w:i w:val="0"/>
          <w:spacing w:val="-7"/>
          <w:w w:val="115"/>
          <w:position w:val="0"/>
        </w:rPr>
        <w:t>v</w:t>
      </w:r>
      <w:r>
        <w:rPr>
          <w:b w:val="0"/>
          <w:bCs w:val="0"/>
          <w:i w:val="0"/>
          <w:spacing w:val="0"/>
          <w:w w:val="115"/>
          <w:position w:val="0"/>
        </w:rPr>
        <w:t>e</w:t>
      </w:r>
      <w:r>
        <w:rPr>
          <w:b w:val="0"/>
          <w:bCs w:val="0"/>
          <w:i w:val="0"/>
          <w:spacing w:val="-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fix</w:t>
      </w:r>
      <w:r>
        <w:rPr>
          <w:b w:val="0"/>
          <w:bCs w:val="0"/>
          <w:i w:val="0"/>
          <w:spacing w:val="0"/>
          <w:w w:val="115"/>
          <w:position w:val="0"/>
        </w:rPr>
        <w:t>ed</w:t>
      </w:r>
      <w:r>
        <w:rPr>
          <w:b w:val="0"/>
          <w:bCs w:val="0"/>
          <w:i w:val="0"/>
          <w:spacing w:val="-2"/>
          <w:w w:val="115"/>
          <w:position w:val="0"/>
        </w:rPr>
        <w:t> </w:t>
      </w:r>
      <w:r>
        <w:rPr>
          <w:b w:val="0"/>
          <w:bCs w:val="0"/>
          <w:i w:val="0"/>
          <w:spacing w:val="-12"/>
          <w:w w:val="115"/>
          <w:position w:val="0"/>
        </w:rPr>
        <w:t>v</w:t>
      </w:r>
      <w:r>
        <w:rPr>
          <w:b w:val="0"/>
          <w:bCs w:val="0"/>
          <w:i w:val="0"/>
          <w:spacing w:val="0"/>
          <w:w w:val="115"/>
          <w:position w:val="0"/>
        </w:rPr>
        <w:t>a</w:t>
      </w:r>
      <w:r>
        <w:rPr>
          <w:b w:val="0"/>
          <w:bCs w:val="0"/>
          <w:i w:val="0"/>
          <w:spacing w:val="0"/>
          <w:w w:val="115"/>
          <w:position w:val="0"/>
        </w:rPr>
        <w:t>lu</w:t>
      </w:r>
      <w:r>
        <w:rPr>
          <w:b w:val="0"/>
          <w:bCs w:val="0"/>
          <w:i w:val="0"/>
          <w:spacing w:val="0"/>
          <w:w w:val="115"/>
          <w:position w:val="0"/>
        </w:rPr>
        <w:t>es</w:t>
      </w:r>
      <w:r>
        <w:rPr>
          <w:b w:val="0"/>
          <w:bCs w:val="0"/>
          <w:i w:val="0"/>
          <w:spacing w:val="-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an</w:t>
      </w:r>
      <w:r>
        <w:rPr>
          <w:b w:val="0"/>
          <w:bCs w:val="0"/>
          <w:i w:val="0"/>
          <w:spacing w:val="0"/>
          <w:w w:val="115"/>
          <w:position w:val="0"/>
        </w:rPr>
        <w:t>d</w:t>
      </w:r>
      <w:r>
        <w:rPr>
          <w:b w:val="0"/>
          <w:bCs w:val="0"/>
          <w:i w:val="0"/>
          <w:spacing w:val="-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oth</w:t>
      </w:r>
      <w:r>
        <w:rPr>
          <w:b w:val="0"/>
          <w:bCs w:val="0"/>
          <w:i w:val="0"/>
          <w:spacing w:val="0"/>
          <w:w w:val="115"/>
          <w:position w:val="0"/>
        </w:rPr>
        <w:t>er</w:t>
      </w:r>
      <w:r>
        <w:rPr>
          <w:b w:val="0"/>
          <w:bCs w:val="0"/>
          <w:i w:val="0"/>
          <w:spacing w:val="-2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irrele</w:t>
      </w:r>
      <w:r>
        <w:rPr>
          <w:b w:val="0"/>
          <w:bCs w:val="0"/>
          <w:i w:val="0"/>
          <w:spacing w:val="-12"/>
          <w:w w:val="115"/>
          <w:position w:val="0"/>
        </w:rPr>
        <w:t>v</w:t>
      </w:r>
      <w:r>
        <w:rPr>
          <w:b w:val="0"/>
          <w:bCs w:val="0"/>
          <w:i w:val="0"/>
          <w:spacing w:val="0"/>
          <w:w w:val="115"/>
          <w:position w:val="0"/>
        </w:rPr>
        <w:t>a</w:t>
      </w:r>
      <w:r>
        <w:rPr>
          <w:b w:val="0"/>
          <w:bCs w:val="0"/>
          <w:i w:val="0"/>
          <w:spacing w:val="-7"/>
          <w:w w:val="115"/>
          <w:position w:val="0"/>
        </w:rPr>
        <w:t>n</w:t>
      </w:r>
      <w:r>
        <w:rPr>
          <w:b w:val="0"/>
          <w:bCs w:val="0"/>
          <w:i w:val="0"/>
          <w:spacing w:val="0"/>
          <w:w w:val="115"/>
          <w:position w:val="0"/>
        </w:rPr>
        <w:t>t</w:t>
      </w:r>
      <w:r>
        <w:rPr>
          <w:b w:val="0"/>
          <w:bCs w:val="0"/>
          <w:i w:val="0"/>
          <w:spacing w:val="-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pa</w:t>
      </w:r>
      <w:r>
        <w:rPr>
          <w:b w:val="0"/>
          <w:bCs w:val="0"/>
          <w:i w:val="0"/>
          <w:spacing w:val="0"/>
          <w:w w:val="115"/>
          <w:position w:val="0"/>
        </w:rPr>
        <w:t>ra</w:t>
      </w:r>
      <w:r>
        <w:rPr>
          <w:b w:val="0"/>
          <w:bCs w:val="0"/>
          <w:i w:val="0"/>
          <w:spacing w:val="0"/>
          <w:w w:val="115"/>
          <w:position w:val="0"/>
        </w:rPr>
        <w:t>met</w:t>
      </w:r>
      <w:r>
        <w:rPr>
          <w:b w:val="0"/>
          <w:bCs w:val="0"/>
          <w:i w:val="0"/>
          <w:spacing w:val="0"/>
          <w:w w:val="115"/>
          <w:position w:val="0"/>
        </w:rPr>
        <w:t>ers</w:t>
      </w:r>
      <w:r>
        <w:rPr>
          <w:b w:val="0"/>
          <w:bCs w:val="0"/>
          <w:i w:val="0"/>
          <w:spacing w:val="-2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are</w:t>
      </w:r>
      <w:r>
        <w:rPr>
          <w:b w:val="0"/>
          <w:bCs w:val="0"/>
          <w:i w:val="0"/>
          <w:spacing w:val="0"/>
          <w:w w:val="111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repre</w:t>
      </w:r>
      <w:r>
        <w:rPr>
          <w:b w:val="0"/>
          <w:bCs w:val="0"/>
          <w:i w:val="0"/>
          <w:spacing w:val="0"/>
          <w:w w:val="115"/>
          <w:position w:val="0"/>
        </w:rPr>
        <w:t>se</w:t>
      </w:r>
      <w:r>
        <w:rPr>
          <w:b w:val="0"/>
          <w:bCs w:val="0"/>
          <w:i w:val="0"/>
          <w:spacing w:val="-6"/>
          <w:w w:val="115"/>
          <w:position w:val="0"/>
        </w:rPr>
        <w:t>n</w:t>
      </w:r>
      <w:r>
        <w:rPr>
          <w:b w:val="0"/>
          <w:bCs w:val="0"/>
          <w:i w:val="0"/>
          <w:spacing w:val="-1"/>
          <w:w w:val="115"/>
          <w:position w:val="0"/>
        </w:rPr>
        <w:t>t</w:t>
      </w:r>
      <w:r>
        <w:rPr>
          <w:b w:val="0"/>
          <w:bCs w:val="0"/>
          <w:i w:val="0"/>
          <w:spacing w:val="0"/>
          <w:w w:val="115"/>
          <w:position w:val="0"/>
        </w:rPr>
        <w:t>ed</w:t>
      </w:r>
      <w:r>
        <w:rPr>
          <w:b w:val="0"/>
          <w:bCs w:val="0"/>
          <w:i w:val="0"/>
          <w:spacing w:val="-17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as</w:t>
      </w:r>
      <w:r>
        <w:rPr>
          <w:b w:val="0"/>
          <w:bCs w:val="0"/>
          <w:i w:val="0"/>
          <w:spacing w:val="-17"/>
          <w:w w:val="115"/>
          <w:position w:val="0"/>
        </w:rPr>
        <w:t> </w:t>
      </w:r>
      <w:r>
        <w:rPr>
          <w:b w:val="0"/>
          <w:bCs w:val="0"/>
          <w:i w:val="0"/>
          <w:spacing w:val="-23"/>
          <w:w w:val="115"/>
          <w:position w:val="0"/>
        </w:rPr>
        <w:t>”</w:t>
      </w:r>
      <w:r>
        <w:rPr>
          <w:b w:val="0"/>
          <w:bCs w:val="0"/>
          <w:i w:val="0"/>
          <w:spacing w:val="-2"/>
          <w:w w:val="115"/>
          <w:position w:val="0"/>
        </w:rPr>
        <w:t>-</w:t>
      </w:r>
      <w:r>
        <w:rPr>
          <w:b w:val="0"/>
          <w:bCs w:val="0"/>
          <w:i w:val="0"/>
          <w:spacing w:val="-23"/>
          <w:w w:val="115"/>
          <w:position w:val="0"/>
        </w:rPr>
        <w:t>”</w:t>
      </w:r>
      <w:r>
        <w:rPr>
          <w:b w:val="0"/>
          <w:bCs w:val="0"/>
          <w:i w:val="0"/>
          <w:spacing w:val="0"/>
          <w:w w:val="115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2" w:lineRule="auto"/>
        <w:ind w:right="147" w:firstLine="179"/>
        <w:jc w:val="both"/>
      </w:pP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exam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tu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(-,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4,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4,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-)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2-d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gr</w:t>
      </w:r>
      <w:r>
        <w:rPr>
          <w:b w:val="0"/>
          <w:bCs w:val="0"/>
          <w:spacing w:val="0"/>
          <w:w w:val="110"/>
        </w:rPr>
        <w:t>ee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ema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effec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itse</w:t>
      </w:r>
      <w:r>
        <w:rPr>
          <w:b w:val="0"/>
          <w:bCs w:val="0"/>
          <w:spacing w:val="0"/>
          <w:w w:val="110"/>
        </w:rPr>
        <w:t>lf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k-d</w:t>
      </w:r>
      <w:r>
        <w:rPr>
          <w:b w:val="0"/>
          <w:bCs w:val="0"/>
          <w:spacing w:val="0"/>
          <w:w w:val="110"/>
        </w:rPr>
        <w:t>eg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ma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</w:t>
      </w:r>
      <w:r>
        <w:rPr>
          <w:b w:val="0"/>
          <w:bCs w:val="0"/>
          <w:i w:val="0"/>
          <w:spacing w:val="0"/>
          <w:w w:val="110"/>
        </w:rPr>
        <w:t>en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k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=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/>
        <w:ind w:right="147"/>
        <w:jc w:val="both"/>
      </w:pPr>
      <w:r>
        <w:rPr>
          <w:b w:val="0"/>
          <w:bCs w:val="0"/>
          <w:spacing w:val="0"/>
          <w:w w:val="110"/>
        </w:rPr>
        <w:t>n.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-14"/>
          <w:w w:val="110"/>
        </w:rPr>
        <w:t>F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re,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if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i.e.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ery</w:t>
      </w:r>
      <w:r>
        <w:rPr>
          <w:b w:val="0"/>
          <w:bCs w:val="0"/>
          <w:i w:val="0"/>
          <w:spacing w:val="0"/>
          <w:w w:val="109"/>
        </w:rPr>
        <w:t> </w:t>
      </w:r>
      <w:r>
        <w:rPr>
          <w:b w:val="0"/>
          <w:bCs w:val="0"/>
          <w:i w:val="0"/>
          <w:spacing w:val="0"/>
          <w:w w:val="110"/>
        </w:rPr>
        <w:t>fix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-11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ma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test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se,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6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tes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0"/>
          <w:w w:val="142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se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nta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hem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/>
        <w:ind w:right="147" w:firstLine="179"/>
        <w:jc w:val="both"/>
      </w:pP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form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desc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par</w:t>
      </w:r>
      <w:r>
        <w:rPr>
          <w:b w:val="0"/>
          <w:bCs w:val="0"/>
          <w:spacing w:val="0"/>
          <w:w w:val="110"/>
        </w:rPr>
        <w:t>am</w:t>
      </w:r>
      <w:r>
        <w:rPr>
          <w:b w:val="0"/>
          <w:bCs w:val="0"/>
          <w:spacing w:val="0"/>
          <w:w w:val="110"/>
        </w:rPr>
        <w:t>et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-11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dis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sse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efore.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10" w:lineRule="exact"/>
        <w:ind w:left="116" w:right="147" w:firstLine="19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Definiti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3.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Let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10"/>
          <w:position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0"/>
          <w:position w:val="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31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-d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ree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5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10"/>
          <w:position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0"/>
          <w:position w:val="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10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2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deg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SU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fix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met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2"/>
          <w:w w:val="11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lu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10"/>
          <w:position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als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  <w:position w:val="-1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10"/>
          <w:position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su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bs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position w:val="-1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position w:val="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3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position w:val="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10"/>
          <w:position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b-s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10"/>
          <w:position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10"/>
          <w:position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su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position w:val="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er-s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position w:val="-1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whi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0"/>
          <w:position w:val="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den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10"/>
          <w:position w:val="-1"/>
          <w:sz w:val="12"/>
          <w:szCs w:val="12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18"/>
          <w:szCs w:val="18"/>
        </w:rPr>
        <w:t>≺</w:t>
      </w:r>
      <w:r>
        <w:rPr>
          <w:rFonts w:ascii="Cambria" w:hAnsi="Cambria" w:cs="Cambria" w:eastAsia="Cambria"/>
          <w:b w:val="0"/>
          <w:bCs w:val="0"/>
          <w:i w:val="0"/>
          <w:spacing w:val="6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position w:val="-1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2" w:lineRule="auto"/>
        <w:ind w:right="147" w:firstLine="179"/>
        <w:jc w:val="both"/>
      </w:pP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exa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2-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eg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(-,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4,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4,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-)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sub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3-d</w:t>
      </w:r>
      <w:r>
        <w:rPr>
          <w:b w:val="0"/>
          <w:bCs w:val="0"/>
          <w:spacing w:val="0"/>
          <w:w w:val="110"/>
        </w:rPr>
        <w:t>eg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ema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(-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4,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4,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5)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is,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(-,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4,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4,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08" w:lineRule="exact"/>
        <w:ind w:right="3661"/>
        <w:jc w:val="both"/>
      </w:pPr>
      <w:r>
        <w:rPr>
          <w:b w:val="0"/>
          <w:bCs w:val="0"/>
          <w:spacing w:val="0"/>
          <w:w w:val="110"/>
        </w:rPr>
        <w:t>-)</w:t>
      </w:r>
      <w:r>
        <w:rPr>
          <w:b w:val="0"/>
          <w:bCs w:val="0"/>
          <w:spacing w:val="8"/>
          <w:w w:val="11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0"/>
        </w:rPr>
        <w:t>≺</w:t>
      </w:r>
      <w:r>
        <w:rPr>
          <w:rFonts w:ascii="Cambria" w:hAnsi="Cambria" w:cs="Cambria" w:eastAsia="Cambria"/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-1"/>
          <w:w w:val="110"/>
        </w:rPr>
        <w:t>(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4,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4,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5).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42" w:lineRule="auto"/>
        <w:ind w:left="116" w:right="147" w:firstLine="19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Definiti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4.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ses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ai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trig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ic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la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fau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t,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au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sch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fo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Ad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6"/>
          <w:w w:val="10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su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-s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ema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au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sch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fo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ema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minim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fa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il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e-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sch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ema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(MFS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[2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2" w:lineRule="auto"/>
        <w:ind w:right="147" w:firstLine="179"/>
        <w:jc w:val="both"/>
      </w:pP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id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failu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e</w:t>
      </w:r>
      <w:r>
        <w:rPr>
          <w:b w:val="0"/>
          <w:bCs w:val="0"/>
          <w:spacing w:val="0"/>
          <w:w w:val="110"/>
        </w:rPr>
        <w:t>-i</w:t>
      </w:r>
      <w:r>
        <w:rPr>
          <w:b w:val="0"/>
          <w:bCs w:val="0"/>
          <w:spacing w:val="0"/>
          <w:w w:val="110"/>
        </w:rPr>
        <w:t>ndu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sc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prev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term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ind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inte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act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io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MFS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re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use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-7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0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17"/>
          <w:w w:val="110"/>
        </w:rPr>
        <w:t>y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1"/>
        <w:numPr>
          <w:ilvl w:val="1"/>
          <w:numId w:val="1"/>
        </w:numPr>
        <w:tabs>
          <w:tab w:pos="653" w:val="left" w:leader="none"/>
        </w:tabs>
        <w:ind w:left="653" w:right="2352" w:hanging="538"/>
        <w:jc w:val="both"/>
        <w:rPr>
          <w:b w:val="0"/>
          <w:bCs w:val="0"/>
        </w:rPr>
      </w:pPr>
      <w:r>
        <w:rPr>
          <w:spacing w:val="0"/>
          <w:w w:val="100"/>
        </w:rPr>
        <w:t>An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example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MFS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10" w:lineRule="exact" w:before="39"/>
        <w:ind w:right="147" w:firstLine="179"/>
        <w:jc w:val="both"/>
      </w:pP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-6"/>
          <w:w w:val="110"/>
        </w:rPr>
        <w:t>k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Fig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1,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fou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in-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teg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ter</w:t>
      </w:r>
      <w:r>
        <w:rPr>
          <w:b w:val="0"/>
          <w:bCs w:val="0"/>
          <w:spacing w:val="0"/>
          <w:w w:val="110"/>
        </w:rPr>
        <w:t>s:</w:t>
      </w:r>
      <w:r>
        <w:rPr>
          <w:b w:val="0"/>
          <w:bCs w:val="0"/>
          <w:spacing w:val="49"/>
          <w:w w:val="110"/>
        </w:rPr>
        <w:t> </w:t>
      </w:r>
      <w:r>
        <w:rPr>
          <w:b w:val="0"/>
          <w:bCs w:val="0"/>
          <w:spacing w:val="0"/>
          <w:w w:val="110"/>
        </w:rPr>
        <w:t>a,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b,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c,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d.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ap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ori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g,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need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firs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bu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ld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inp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del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m.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-14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simp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let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a,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b,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ta</w:t>
      </w:r>
      <w:r>
        <w:rPr>
          <w:b w:val="0"/>
          <w:bCs w:val="0"/>
          <w:spacing w:val="-6"/>
          <w:w w:val="110"/>
        </w:rPr>
        <w:t>k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fol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-11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s:</w:t>
      </w:r>
      <w:r>
        <w:rPr>
          <w:b w:val="0"/>
          <w:bCs w:val="0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  <w:position w:val="-1"/>
          <w:sz w:val="12"/>
          <w:szCs w:val="12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=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{</w:t>
      </w:r>
      <w:r>
        <w:rPr>
          <w:b w:val="0"/>
          <w:bCs w:val="0"/>
          <w:i w:val="0"/>
          <w:spacing w:val="0"/>
          <w:w w:val="110"/>
          <w:position w:val="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}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1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  <w:position w:val="-1"/>
          <w:sz w:val="12"/>
          <w:szCs w:val="12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=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{</w:t>
      </w:r>
      <w:r>
        <w:rPr>
          <w:b w:val="0"/>
          <w:bCs w:val="0"/>
          <w:i w:val="0"/>
          <w:spacing w:val="0"/>
          <w:w w:val="110"/>
          <w:position w:val="0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}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  <w:position w:val="-1"/>
          <w:sz w:val="12"/>
          <w:szCs w:val="12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=</w:t>
      </w:r>
      <w:r>
        <w:rPr>
          <w:b w:val="0"/>
          <w:bCs w:val="0"/>
          <w:i w:val="0"/>
          <w:spacing w:val="10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{</w:t>
      </w:r>
      <w:r>
        <w:rPr>
          <w:b w:val="0"/>
          <w:bCs w:val="0"/>
          <w:i w:val="0"/>
          <w:spacing w:val="0"/>
          <w:w w:val="110"/>
          <w:position w:val="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2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}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0"/>
          <w:w w:val="113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an</w:t>
      </w:r>
      <w:r>
        <w:rPr>
          <w:b w:val="0"/>
          <w:bCs w:val="0"/>
          <w:i w:val="0"/>
          <w:spacing w:val="0"/>
          <w:w w:val="110"/>
          <w:position w:val="0"/>
        </w:rPr>
        <w:t>d</w:t>
      </w:r>
      <w:r>
        <w:rPr>
          <w:b w:val="0"/>
          <w:bCs w:val="0"/>
          <w:i w:val="0"/>
          <w:spacing w:val="2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10"/>
          <w:position w:val="-1"/>
          <w:sz w:val="12"/>
          <w:szCs w:val="12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=</w:t>
      </w:r>
      <w:r>
        <w:rPr>
          <w:b w:val="0"/>
          <w:bCs w:val="0"/>
          <w:i w:val="0"/>
          <w:spacing w:val="19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{</w:t>
      </w:r>
      <w:r>
        <w:rPr>
          <w:b w:val="0"/>
          <w:bCs w:val="0"/>
          <w:i w:val="0"/>
          <w:spacing w:val="0"/>
          <w:w w:val="110"/>
          <w:position w:val="0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1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</w:rPr>
        <w:t>}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2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res</w:t>
      </w:r>
      <w:r>
        <w:rPr>
          <w:b w:val="0"/>
          <w:bCs w:val="0"/>
          <w:i w:val="0"/>
          <w:spacing w:val="4"/>
          <w:w w:val="110"/>
          <w:position w:val="0"/>
        </w:rPr>
        <w:t>p</w:t>
      </w:r>
      <w:r>
        <w:rPr>
          <w:b w:val="0"/>
          <w:bCs w:val="0"/>
          <w:i w:val="0"/>
          <w:spacing w:val="0"/>
          <w:w w:val="110"/>
          <w:position w:val="0"/>
        </w:rPr>
        <w:t>ecti</w:t>
      </w:r>
      <w:r>
        <w:rPr>
          <w:b w:val="0"/>
          <w:bCs w:val="0"/>
          <w:i w:val="0"/>
          <w:spacing w:val="-6"/>
          <w:w w:val="110"/>
          <w:position w:val="0"/>
        </w:rPr>
        <w:t>v</w:t>
      </w:r>
      <w:r>
        <w:rPr>
          <w:b w:val="0"/>
          <w:bCs w:val="0"/>
          <w:i w:val="0"/>
          <w:spacing w:val="-2"/>
          <w:w w:val="110"/>
          <w:position w:val="0"/>
        </w:rPr>
        <w:t>e</w:t>
      </w:r>
      <w:r>
        <w:rPr>
          <w:b w:val="0"/>
          <w:bCs w:val="0"/>
          <w:i w:val="0"/>
          <w:spacing w:val="0"/>
          <w:w w:val="110"/>
          <w:position w:val="0"/>
        </w:rPr>
        <w:t>l</w:t>
      </w:r>
      <w:r>
        <w:rPr>
          <w:b w:val="0"/>
          <w:bCs w:val="0"/>
          <w:i w:val="0"/>
          <w:spacing w:val="-17"/>
          <w:w w:val="110"/>
          <w:position w:val="0"/>
        </w:rPr>
        <w:t>y</w:t>
      </w:r>
      <w:r>
        <w:rPr>
          <w:b w:val="0"/>
          <w:bCs w:val="0"/>
          <w:i w:val="0"/>
          <w:spacing w:val="0"/>
          <w:w w:val="110"/>
          <w:position w:val="0"/>
        </w:rPr>
        <w:t>.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Ass</w:t>
      </w:r>
      <w:r>
        <w:rPr>
          <w:b w:val="0"/>
          <w:bCs w:val="0"/>
          <w:i w:val="0"/>
          <w:spacing w:val="0"/>
          <w:w w:val="110"/>
          <w:position w:val="0"/>
        </w:rPr>
        <w:t>u</w:t>
      </w:r>
      <w:r>
        <w:rPr>
          <w:b w:val="0"/>
          <w:bCs w:val="0"/>
          <w:i w:val="0"/>
          <w:spacing w:val="0"/>
          <w:w w:val="110"/>
          <w:position w:val="0"/>
        </w:rPr>
        <w:t>me</w:t>
      </w:r>
      <w:r>
        <w:rPr>
          <w:b w:val="0"/>
          <w:bCs w:val="0"/>
          <w:i w:val="0"/>
          <w:spacing w:val="2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at</w:t>
      </w:r>
      <w:r>
        <w:rPr>
          <w:b w:val="0"/>
          <w:bCs w:val="0"/>
          <w:i w:val="0"/>
          <w:spacing w:val="2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thro</w:t>
      </w:r>
      <w:r>
        <w:rPr>
          <w:b w:val="0"/>
          <w:bCs w:val="0"/>
          <w:i w:val="0"/>
          <w:spacing w:val="0"/>
          <w:w w:val="110"/>
          <w:position w:val="0"/>
        </w:rPr>
        <w:t>u</w:t>
      </w:r>
      <w:r>
        <w:rPr>
          <w:b w:val="0"/>
          <w:bCs w:val="0"/>
          <w:i w:val="0"/>
          <w:spacing w:val="0"/>
          <w:w w:val="110"/>
          <w:position w:val="0"/>
        </w:rPr>
        <w:t>g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2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tes</w:t>
      </w:r>
      <w:r>
        <w:rPr>
          <w:b w:val="0"/>
          <w:bCs w:val="0"/>
          <w:i w:val="0"/>
          <w:spacing w:val="0"/>
          <w:w w:val="110"/>
          <w:position w:val="0"/>
        </w:rPr>
        <w:t>ti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g</w:t>
      </w:r>
      <w:r>
        <w:rPr>
          <w:b w:val="0"/>
          <w:bCs w:val="0"/>
          <w:i w:val="0"/>
          <w:spacing w:val="0"/>
          <w:w w:val="102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of</w:t>
      </w:r>
      <w:r>
        <w:rPr>
          <w:b w:val="0"/>
          <w:bCs w:val="0"/>
          <w:i w:val="0"/>
          <w:spacing w:val="2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thi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2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pro</w:t>
      </w:r>
      <w:r>
        <w:rPr>
          <w:b w:val="0"/>
          <w:bCs w:val="0"/>
          <w:i w:val="0"/>
          <w:spacing w:val="0"/>
          <w:w w:val="110"/>
          <w:position w:val="0"/>
        </w:rPr>
        <w:t>g</w:t>
      </w:r>
      <w:r>
        <w:rPr>
          <w:b w:val="0"/>
          <w:bCs w:val="0"/>
          <w:i w:val="0"/>
          <w:spacing w:val="0"/>
          <w:w w:val="110"/>
          <w:position w:val="0"/>
        </w:rPr>
        <w:t>ram,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-6"/>
          <w:w w:val="110"/>
          <w:position w:val="0"/>
        </w:rPr>
        <w:t>w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2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fin</w:t>
      </w:r>
      <w:r>
        <w:rPr>
          <w:b w:val="0"/>
          <w:bCs w:val="0"/>
          <w:i w:val="0"/>
          <w:spacing w:val="0"/>
          <w:w w:val="110"/>
          <w:position w:val="0"/>
        </w:rPr>
        <w:t>d</w:t>
      </w:r>
      <w:r>
        <w:rPr>
          <w:b w:val="0"/>
          <w:bCs w:val="0"/>
          <w:i w:val="0"/>
          <w:spacing w:val="2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2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test</w:t>
      </w:r>
      <w:r>
        <w:rPr>
          <w:b w:val="0"/>
          <w:bCs w:val="0"/>
          <w:i w:val="0"/>
          <w:spacing w:val="2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cas</w:t>
      </w:r>
      <w:r>
        <w:rPr>
          <w:b w:val="0"/>
          <w:bCs w:val="0"/>
          <w:i w:val="0"/>
          <w:spacing w:val="0"/>
          <w:w w:val="110"/>
          <w:position w:val="0"/>
        </w:rPr>
        <w:t>e,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e.g</w:t>
      </w:r>
      <w:r>
        <w:rPr>
          <w:b w:val="0"/>
          <w:bCs w:val="0"/>
          <w:i w:val="0"/>
          <w:spacing w:val="-1"/>
          <w:w w:val="110"/>
          <w:position w:val="0"/>
        </w:rPr>
        <w:t>.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2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(a</w:t>
      </w:r>
      <w:r>
        <w:rPr>
          <w:b w:val="0"/>
          <w:bCs w:val="0"/>
          <w:i w:val="0"/>
          <w:spacing w:val="2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=</w:t>
      </w:r>
      <w:r>
        <w:rPr>
          <w:b w:val="0"/>
          <w:bCs w:val="0"/>
          <w:i w:val="0"/>
          <w:spacing w:val="2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1,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b</w:t>
      </w:r>
      <w:r>
        <w:rPr>
          <w:b w:val="0"/>
          <w:bCs w:val="0"/>
          <w:i w:val="0"/>
          <w:spacing w:val="2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=</w:t>
      </w:r>
      <w:r>
        <w:rPr>
          <w:b w:val="0"/>
          <w:bCs w:val="0"/>
          <w:i w:val="0"/>
          <w:spacing w:val="2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0,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10" w:lineRule="exact"/>
        <w:ind w:right="147"/>
        <w:jc w:val="both"/>
      </w:pPr>
      <w:r>
        <w:rPr>
          <w:b w:val="0"/>
          <w:bCs w:val="0"/>
          <w:spacing w:val="0"/>
          <w:w w:val="115"/>
        </w:rPr>
        <w:t>=</w:t>
      </w:r>
      <w:r>
        <w:rPr>
          <w:b w:val="0"/>
          <w:bCs w:val="0"/>
          <w:spacing w:val="2"/>
          <w:w w:val="115"/>
        </w:rPr>
        <w:t> </w:t>
      </w:r>
      <w:r>
        <w:rPr>
          <w:b w:val="0"/>
          <w:bCs w:val="0"/>
          <w:spacing w:val="0"/>
          <w:w w:val="115"/>
        </w:rPr>
        <w:t>1,</w:t>
      </w:r>
      <w:r>
        <w:rPr>
          <w:b w:val="0"/>
          <w:bCs w:val="0"/>
          <w:spacing w:val="3"/>
          <w:w w:val="115"/>
        </w:rPr>
        <w:t> </w:t>
      </w:r>
      <w:r>
        <w:rPr>
          <w:b w:val="0"/>
          <w:bCs w:val="0"/>
          <w:spacing w:val="0"/>
          <w:w w:val="115"/>
        </w:rPr>
        <w:t>d</w:t>
      </w:r>
      <w:r>
        <w:rPr>
          <w:b w:val="0"/>
          <w:bCs w:val="0"/>
          <w:spacing w:val="3"/>
          <w:w w:val="115"/>
        </w:rPr>
        <w:t> </w:t>
      </w:r>
      <w:r>
        <w:rPr>
          <w:b w:val="0"/>
          <w:bCs w:val="0"/>
          <w:spacing w:val="0"/>
          <w:w w:val="115"/>
        </w:rPr>
        <w:t>=</w:t>
      </w:r>
      <w:r>
        <w:rPr>
          <w:b w:val="0"/>
          <w:bCs w:val="0"/>
          <w:spacing w:val="2"/>
          <w:w w:val="115"/>
        </w:rPr>
        <w:t> </w:t>
      </w:r>
      <w:r>
        <w:rPr>
          <w:b w:val="0"/>
          <w:bCs w:val="0"/>
          <w:spacing w:val="0"/>
          <w:w w:val="115"/>
        </w:rPr>
        <w:t>1)</w:t>
      </w:r>
      <w:r>
        <w:rPr>
          <w:b w:val="0"/>
          <w:bCs w:val="0"/>
          <w:spacing w:val="0"/>
          <w:w w:val="115"/>
        </w:rPr>
        <w:t>,</w:t>
      </w:r>
      <w:r>
        <w:rPr>
          <w:b w:val="0"/>
          <w:bCs w:val="0"/>
          <w:spacing w:val="4"/>
          <w:w w:val="115"/>
        </w:rPr>
        <w:t> </w:t>
      </w:r>
      <w:r>
        <w:rPr>
          <w:b w:val="0"/>
          <w:bCs w:val="0"/>
          <w:spacing w:val="0"/>
          <w:w w:val="115"/>
        </w:rPr>
        <w:t>will</w:t>
      </w:r>
      <w:r>
        <w:rPr>
          <w:b w:val="0"/>
          <w:bCs w:val="0"/>
          <w:spacing w:val="2"/>
          <w:w w:val="115"/>
        </w:rPr>
        <w:t> </w:t>
      </w:r>
      <w:r>
        <w:rPr>
          <w:b w:val="0"/>
          <w:bCs w:val="0"/>
          <w:spacing w:val="0"/>
          <w:w w:val="115"/>
        </w:rPr>
        <w:t>trig</w:t>
      </w:r>
      <w:r>
        <w:rPr>
          <w:b w:val="0"/>
          <w:bCs w:val="0"/>
          <w:spacing w:val="0"/>
          <w:w w:val="115"/>
        </w:rPr>
        <w:t>ge</w:t>
      </w:r>
      <w:r>
        <w:rPr>
          <w:b w:val="0"/>
          <w:bCs w:val="0"/>
          <w:spacing w:val="0"/>
          <w:w w:val="115"/>
        </w:rPr>
        <w:t>r</w:t>
      </w:r>
      <w:r>
        <w:rPr>
          <w:b w:val="0"/>
          <w:bCs w:val="0"/>
          <w:spacing w:val="2"/>
          <w:w w:val="115"/>
        </w:rPr>
        <w:t> </w:t>
      </w:r>
      <w:r>
        <w:rPr>
          <w:b w:val="0"/>
          <w:bCs w:val="0"/>
          <w:spacing w:val="0"/>
          <w:w w:val="115"/>
        </w:rPr>
        <w:t>an</w:t>
      </w:r>
      <w:r>
        <w:rPr>
          <w:b w:val="0"/>
          <w:bCs w:val="0"/>
          <w:spacing w:val="3"/>
          <w:w w:val="115"/>
        </w:rPr>
        <w:t> </w:t>
      </w:r>
      <w:r>
        <w:rPr>
          <w:b w:val="0"/>
          <w:bCs w:val="0"/>
          <w:spacing w:val="0"/>
          <w:w w:val="115"/>
        </w:rPr>
        <w:t>arit</w:t>
      </w:r>
      <w:r>
        <w:rPr>
          <w:b w:val="0"/>
          <w:bCs w:val="0"/>
          <w:spacing w:val="0"/>
          <w:w w:val="115"/>
        </w:rPr>
        <w:t>hmet</w:t>
      </w:r>
      <w:r>
        <w:rPr>
          <w:b w:val="0"/>
          <w:bCs w:val="0"/>
          <w:spacing w:val="0"/>
          <w:w w:val="115"/>
        </w:rPr>
        <w:t>ic</w:t>
      </w:r>
      <w:r>
        <w:rPr>
          <w:b w:val="0"/>
          <w:bCs w:val="0"/>
          <w:spacing w:val="2"/>
          <w:w w:val="115"/>
        </w:rPr>
        <w:t> </w:t>
      </w:r>
      <w:r>
        <w:rPr>
          <w:b w:val="0"/>
          <w:bCs w:val="0"/>
          <w:spacing w:val="0"/>
          <w:w w:val="115"/>
        </w:rPr>
        <w:t>exc</w:t>
      </w:r>
      <w:r>
        <w:rPr>
          <w:b w:val="0"/>
          <w:bCs w:val="0"/>
          <w:spacing w:val="0"/>
          <w:w w:val="115"/>
        </w:rPr>
        <w:t>ep</w:t>
      </w:r>
      <w:r>
        <w:rPr>
          <w:b w:val="0"/>
          <w:bCs w:val="0"/>
          <w:spacing w:val="-1"/>
          <w:w w:val="115"/>
        </w:rPr>
        <w:t>t</w:t>
      </w:r>
      <w:r>
        <w:rPr>
          <w:b w:val="0"/>
          <w:bCs w:val="0"/>
          <w:spacing w:val="0"/>
          <w:w w:val="115"/>
        </w:rPr>
        <w:t>io</w:t>
      </w:r>
      <w:r>
        <w:rPr>
          <w:b w:val="0"/>
          <w:bCs w:val="0"/>
          <w:spacing w:val="0"/>
          <w:w w:val="115"/>
        </w:rPr>
        <w:t>n.</w:t>
      </w:r>
      <w:r>
        <w:rPr>
          <w:b w:val="0"/>
          <w:bCs w:val="0"/>
          <w:spacing w:val="27"/>
          <w:w w:val="115"/>
        </w:rPr>
        <w:t> </w:t>
      </w:r>
      <w:r>
        <w:rPr>
          <w:b w:val="0"/>
          <w:bCs w:val="0"/>
          <w:spacing w:val="0"/>
          <w:w w:val="115"/>
        </w:rPr>
        <w:t>Th</w:t>
      </w:r>
      <w:r>
        <w:rPr>
          <w:b w:val="0"/>
          <w:bCs w:val="0"/>
          <w:spacing w:val="0"/>
          <w:w w:val="115"/>
        </w:rPr>
        <w:t>en</w:t>
      </w:r>
      <w:r>
        <w:rPr>
          <w:b w:val="0"/>
          <w:bCs w:val="0"/>
          <w:spacing w:val="3"/>
          <w:w w:val="115"/>
        </w:rPr>
        <w:t> </w:t>
      </w:r>
      <w:r>
        <w:rPr>
          <w:b w:val="0"/>
          <w:bCs w:val="0"/>
          <w:spacing w:val="-6"/>
          <w:w w:val="115"/>
        </w:rPr>
        <w:t>w</w:t>
      </w:r>
      <w:r>
        <w:rPr>
          <w:b w:val="0"/>
          <w:bCs w:val="0"/>
          <w:spacing w:val="0"/>
          <w:w w:val="115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5"/>
        </w:rPr>
        <w:t>will</w:t>
      </w:r>
      <w:r>
        <w:rPr>
          <w:b w:val="0"/>
          <w:bCs w:val="0"/>
          <w:spacing w:val="-11"/>
          <w:w w:val="115"/>
        </w:rPr>
        <w:t> </w:t>
      </w:r>
      <w:r>
        <w:rPr>
          <w:b w:val="0"/>
          <w:bCs w:val="0"/>
          <w:spacing w:val="0"/>
          <w:w w:val="115"/>
        </w:rPr>
        <w:t>descri</w:t>
      </w:r>
      <w:r>
        <w:rPr>
          <w:b w:val="0"/>
          <w:bCs w:val="0"/>
          <w:spacing w:val="4"/>
          <w:w w:val="115"/>
        </w:rPr>
        <w:t>b</w:t>
      </w:r>
      <w:r>
        <w:rPr>
          <w:b w:val="0"/>
          <w:bCs w:val="0"/>
          <w:spacing w:val="0"/>
          <w:w w:val="115"/>
        </w:rPr>
        <w:t>e</w:t>
      </w:r>
      <w:r>
        <w:rPr>
          <w:b w:val="0"/>
          <w:bCs w:val="0"/>
          <w:spacing w:val="-11"/>
          <w:w w:val="115"/>
        </w:rPr>
        <w:t> </w:t>
      </w:r>
      <w:r>
        <w:rPr>
          <w:b w:val="0"/>
          <w:bCs w:val="0"/>
          <w:spacing w:val="0"/>
          <w:w w:val="115"/>
        </w:rPr>
        <w:t>h</w:t>
      </w:r>
      <w:r>
        <w:rPr>
          <w:b w:val="0"/>
          <w:bCs w:val="0"/>
          <w:spacing w:val="-6"/>
          <w:w w:val="115"/>
        </w:rPr>
        <w:t>o</w:t>
      </w:r>
      <w:r>
        <w:rPr>
          <w:b w:val="0"/>
          <w:bCs w:val="0"/>
          <w:spacing w:val="0"/>
          <w:w w:val="115"/>
        </w:rPr>
        <w:t>w</w:t>
      </w:r>
      <w:r>
        <w:rPr>
          <w:b w:val="0"/>
          <w:bCs w:val="0"/>
          <w:spacing w:val="-11"/>
          <w:w w:val="115"/>
        </w:rPr>
        <w:t> </w:t>
      </w:r>
      <w:r>
        <w:rPr>
          <w:b w:val="0"/>
          <w:bCs w:val="0"/>
          <w:spacing w:val="0"/>
          <w:w w:val="115"/>
        </w:rPr>
        <w:t>CT</w:t>
      </w:r>
      <w:r>
        <w:rPr>
          <w:b w:val="0"/>
          <w:bCs w:val="0"/>
          <w:spacing w:val="-10"/>
          <w:w w:val="115"/>
        </w:rPr>
        <w:t> </w:t>
      </w:r>
      <w:r>
        <w:rPr>
          <w:b w:val="0"/>
          <w:bCs w:val="0"/>
          <w:spacing w:val="0"/>
          <w:w w:val="115"/>
        </w:rPr>
        <w:t>ide</w:t>
      </w:r>
      <w:r>
        <w:rPr>
          <w:b w:val="0"/>
          <w:bCs w:val="0"/>
          <w:spacing w:val="-7"/>
          <w:w w:val="115"/>
        </w:rPr>
        <w:t>n</w:t>
      </w:r>
      <w:r>
        <w:rPr>
          <w:b w:val="0"/>
          <w:bCs w:val="0"/>
          <w:spacing w:val="0"/>
          <w:w w:val="115"/>
        </w:rPr>
        <w:t>ti</w:t>
      </w:r>
      <w:r>
        <w:rPr>
          <w:b w:val="0"/>
          <w:bCs w:val="0"/>
          <w:spacing w:val="0"/>
          <w:w w:val="115"/>
        </w:rPr>
        <w:t>fy</w:t>
      </w:r>
      <w:r>
        <w:rPr>
          <w:b w:val="0"/>
          <w:bCs w:val="0"/>
          <w:spacing w:val="-11"/>
          <w:w w:val="115"/>
        </w:rPr>
        <w:t> </w:t>
      </w:r>
      <w:r>
        <w:rPr>
          <w:b w:val="0"/>
          <w:bCs w:val="0"/>
          <w:spacing w:val="0"/>
          <w:w w:val="115"/>
        </w:rPr>
        <w:t>th</w:t>
      </w:r>
      <w:r>
        <w:rPr>
          <w:b w:val="0"/>
          <w:bCs w:val="0"/>
          <w:spacing w:val="0"/>
          <w:w w:val="115"/>
        </w:rPr>
        <w:t>e</w:t>
      </w:r>
      <w:r>
        <w:rPr>
          <w:b w:val="0"/>
          <w:bCs w:val="0"/>
          <w:spacing w:val="-11"/>
          <w:w w:val="115"/>
        </w:rPr>
        <w:t> </w:t>
      </w:r>
      <w:r>
        <w:rPr>
          <w:b w:val="0"/>
          <w:bCs w:val="0"/>
          <w:spacing w:val="0"/>
          <w:w w:val="115"/>
        </w:rPr>
        <w:t>MF</w:t>
      </w:r>
      <w:r>
        <w:rPr>
          <w:b w:val="0"/>
          <w:bCs w:val="0"/>
          <w:spacing w:val="0"/>
          <w:w w:val="115"/>
        </w:rPr>
        <w:t>S</w:t>
      </w:r>
      <w:r>
        <w:rPr>
          <w:b w:val="0"/>
          <w:bCs w:val="0"/>
          <w:spacing w:val="-10"/>
          <w:w w:val="115"/>
        </w:rPr>
        <w:t> </w:t>
      </w:r>
      <w:r>
        <w:rPr>
          <w:b w:val="0"/>
          <w:bCs w:val="0"/>
          <w:spacing w:val="0"/>
          <w:w w:val="115"/>
        </w:rPr>
        <w:t>in</w:t>
      </w:r>
      <w:r>
        <w:rPr>
          <w:b w:val="0"/>
          <w:bCs w:val="0"/>
          <w:spacing w:val="-11"/>
          <w:w w:val="115"/>
        </w:rPr>
        <w:t> </w:t>
      </w:r>
      <w:r>
        <w:rPr>
          <w:b w:val="0"/>
          <w:bCs w:val="0"/>
          <w:spacing w:val="0"/>
          <w:w w:val="115"/>
        </w:rPr>
        <w:t>thi</w:t>
      </w:r>
      <w:r>
        <w:rPr>
          <w:b w:val="0"/>
          <w:bCs w:val="0"/>
          <w:spacing w:val="0"/>
          <w:w w:val="115"/>
        </w:rPr>
        <w:t>s</w:t>
      </w:r>
      <w:r>
        <w:rPr>
          <w:b w:val="0"/>
          <w:bCs w:val="0"/>
          <w:spacing w:val="-11"/>
          <w:w w:val="115"/>
        </w:rPr>
        <w:t> </w:t>
      </w:r>
      <w:r>
        <w:rPr>
          <w:b w:val="0"/>
          <w:bCs w:val="0"/>
          <w:spacing w:val="0"/>
          <w:w w:val="115"/>
        </w:rPr>
        <w:t>test</w:t>
      </w:r>
      <w:r>
        <w:rPr>
          <w:b w:val="0"/>
          <w:bCs w:val="0"/>
          <w:spacing w:val="-10"/>
          <w:w w:val="115"/>
        </w:rPr>
        <w:t> </w:t>
      </w:r>
      <w:r>
        <w:rPr>
          <w:b w:val="0"/>
          <w:bCs w:val="0"/>
          <w:spacing w:val="0"/>
          <w:w w:val="115"/>
        </w:rPr>
        <w:t>ca</w:t>
      </w:r>
      <w:r>
        <w:rPr>
          <w:b w:val="0"/>
          <w:bCs w:val="0"/>
          <w:spacing w:val="0"/>
          <w:w w:val="115"/>
        </w:rPr>
        <w:t>se.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10" w:lineRule="exact"/>
        <w:ind w:right="147" w:firstLine="179"/>
        <w:jc w:val="both"/>
      </w:pPr>
      <w:r>
        <w:rPr>
          <w:b w:val="0"/>
          <w:bCs w:val="0"/>
          <w:spacing w:val="0"/>
          <w:w w:val="115"/>
        </w:rPr>
        <w:t>A</w:t>
      </w:r>
      <w:r>
        <w:rPr>
          <w:b w:val="0"/>
          <w:bCs w:val="0"/>
          <w:spacing w:val="-18"/>
          <w:w w:val="115"/>
        </w:rPr>
        <w:t> </w:t>
      </w:r>
      <w:r>
        <w:rPr>
          <w:b w:val="0"/>
          <w:bCs w:val="0"/>
          <w:spacing w:val="-5"/>
          <w:w w:val="115"/>
        </w:rPr>
        <w:t>t</w:t>
      </w:r>
      <w:r>
        <w:rPr>
          <w:b w:val="0"/>
          <w:bCs w:val="0"/>
          <w:spacing w:val="0"/>
          <w:w w:val="115"/>
        </w:rPr>
        <w:t>yp</w:t>
      </w:r>
      <w:r>
        <w:rPr>
          <w:b w:val="0"/>
          <w:bCs w:val="0"/>
          <w:spacing w:val="-2"/>
          <w:w w:val="115"/>
        </w:rPr>
        <w:t>i</w:t>
      </w:r>
      <w:r>
        <w:rPr>
          <w:b w:val="0"/>
          <w:bCs w:val="0"/>
          <w:spacing w:val="-2"/>
          <w:w w:val="115"/>
        </w:rPr>
        <w:t>c</w:t>
      </w:r>
      <w:r>
        <w:rPr>
          <w:b w:val="0"/>
          <w:bCs w:val="0"/>
          <w:spacing w:val="0"/>
          <w:w w:val="115"/>
        </w:rPr>
        <w:t>al</w:t>
      </w:r>
      <w:r>
        <w:rPr>
          <w:b w:val="0"/>
          <w:bCs w:val="0"/>
          <w:spacing w:val="-18"/>
          <w:w w:val="115"/>
        </w:rPr>
        <w:t> </w:t>
      </w:r>
      <w:r>
        <w:rPr>
          <w:b w:val="0"/>
          <w:bCs w:val="0"/>
          <w:spacing w:val="0"/>
          <w:w w:val="115"/>
        </w:rPr>
        <w:t>MF</w:t>
      </w:r>
      <w:r>
        <w:rPr>
          <w:b w:val="0"/>
          <w:bCs w:val="0"/>
          <w:spacing w:val="0"/>
          <w:w w:val="115"/>
        </w:rPr>
        <w:t>S</w:t>
      </w:r>
      <w:r>
        <w:rPr>
          <w:b w:val="0"/>
          <w:bCs w:val="0"/>
          <w:spacing w:val="-18"/>
          <w:w w:val="115"/>
        </w:rPr>
        <w:t> </w:t>
      </w:r>
      <w:r>
        <w:rPr>
          <w:b w:val="0"/>
          <w:bCs w:val="0"/>
          <w:spacing w:val="0"/>
          <w:w w:val="115"/>
        </w:rPr>
        <w:t>id</w:t>
      </w:r>
      <w:r>
        <w:rPr>
          <w:b w:val="0"/>
          <w:bCs w:val="0"/>
          <w:spacing w:val="0"/>
          <w:w w:val="115"/>
        </w:rPr>
        <w:t>e</w:t>
      </w:r>
      <w:r>
        <w:rPr>
          <w:b w:val="0"/>
          <w:bCs w:val="0"/>
          <w:spacing w:val="-6"/>
          <w:w w:val="115"/>
        </w:rPr>
        <w:t>n</w:t>
      </w:r>
      <w:r>
        <w:rPr>
          <w:b w:val="0"/>
          <w:bCs w:val="0"/>
          <w:spacing w:val="-1"/>
          <w:w w:val="115"/>
        </w:rPr>
        <w:t>t</w:t>
      </w:r>
      <w:r>
        <w:rPr>
          <w:b w:val="0"/>
          <w:bCs w:val="0"/>
          <w:spacing w:val="0"/>
          <w:w w:val="115"/>
        </w:rPr>
        <w:t>ifi</w:t>
      </w:r>
      <w:r>
        <w:rPr>
          <w:b w:val="0"/>
          <w:bCs w:val="0"/>
          <w:spacing w:val="-2"/>
          <w:w w:val="115"/>
        </w:rPr>
        <w:t>c</w:t>
      </w:r>
      <w:r>
        <w:rPr>
          <w:b w:val="0"/>
          <w:bCs w:val="0"/>
          <w:spacing w:val="0"/>
          <w:w w:val="115"/>
        </w:rPr>
        <w:t>a</w:t>
      </w:r>
      <w:r>
        <w:rPr>
          <w:b w:val="0"/>
          <w:bCs w:val="0"/>
          <w:spacing w:val="-1"/>
          <w:w w:val="115"/>
        </w:rPr>
        <w:t>t</w:t>
      </w:r>
      <w:r>
        <w:rPr>
          <w:b w:val="0"/>
          <w:bCs w:val="0"/>
          <w:spacing w:val="0"/>
          <w:w w:val="115"/>
        </w:rPr>
        <w:t>io</w:t>
      </w:r>
      <w:r>
        <w:rPr>
          <w:b w:val="0"/>
          <w:bCs w:val="0"/>
          <w:spacing w:val="0"/>
          <w:w w:val="115"/>
        </w:rPr>
        <w:t>n</w:t>
      </w:r>
      <w:r>
        <w:rPr>
          <w:b w:val="0"/>
          <w:bCs w:val="0"/>
          <w:spacing w:val="-18"/>
          <w:w w:val="115"/>
        </w:rPr>
        <w:t> </w:t>
      </w:r>
      <w:r>
        <w:rPr>
          <w:b w:val="0"/>
          <w:bCs w:val="0"/>
          <w:spacing w:val="0"/>
          <w:w w:val="115"/>
        </w:rPr>
        <w:t>pr</w:t>
      </w:r>
      <w:r>
        <w:rPr>
          <w:b w:val="0"/>
          <w:bCs w:val="0"/>
          <w:spacing w:val="5"/>
          <w:w w:val="115"/>
        </w:rPr>
        <w:t>o</w:t>
      </w:r>
      <w:r>
        <w:rPr>
          <w:b w:val="0"/>
          <w:bCs w:val="0"/>
          <w:spacing w:val="0"/>
          <w:w w:val="115"/>
        </w:rPr>
        <w:t>cess</w:t>
      </w:r>
      <w:r>
        <w:rPr>
          <w:b w:val="0"/>
          <w:bCs w:val="0"/>
          <w:spacing w:val="-18"/>
          <w:w w:val="115"/>
        </w:rPr>
        <w:t> </w:t>
      </w:r>
      <w:r>
        <w:rPr>
          <w:b w:val="0"/>
          <w:bCs w:val="0"/>
          <w:spacing w:val="0"/>
          <w:w w:val="115"/>
        </w:rPr>
        <w:t>is</w:t>
      </w:r>
      <w:r>
        <w:rPr>
          <w:b w:val="0"/>
          <w:bCs w:val="0"/>
          <w:spacing w:val="-18"/>
          <w:w w:val="115"/>
        </w:rPr>
        <w:t> </w:t>
      </w:r>
      <w:r>
        <w:rPr>
          <w:b w:val="0"/>
          <w:bCs w:val="0"/>
          <w:spacing w:val="0"/>
          <w:w w:val="115"/>
        </w:rPr>
        <w:t>sh</w:t>
      </w:r>
      <w:r>
        <w:rPr>
          <w:b w:val="0"/>
          <w:bCs w:val="0"/>
          <w:spacing w:val="-6"/>
          <w:w w:val="115"/>
        </w:rPr>
        <w:t>o</w:t>
      </w:r>
      <w:r>
        <w:rPr>
          <w:b w:val="0"/>
          <w:bCs w:val="0"/>
          <w:spacing w:val="0"/>
          <w:w w:val="115"/>
        </w:rPr>
        <w:t>wn</w:t>
      </w:r>
      <w:r>
        <w:rPr>
          <w:b w:val="0"/>
          <w:bCs w:val="0"/>
          <w:spacing w:val="-18"/>
          <w:w w:val="115"/>
        </w:rPr>
        <w:t> </w:t>
      </w:r>
      <w:r>
        <w:rPr>
          <w:b w:val="0"/>
          <w:bCs w:val="0"/>
          <w:spacing w:val="0"/>
          <w:w w:val="115"/>
        </w:rPr>
        <w:t>in</w:t>
      </w:r>
      <w:r>
        <w:rPr>
          <w:b w:val="0"/>
          <w:bCs w:val="0"/>
          <w:spacing w:val="-17"/>
          <w:w w:val="115"/>
        </w:rPr>
        <w:t> </w:t>
      </w:r>
      <w:r>
        <w:rPr>
          <w:b w:val="0"/>
          <w:bCs w:val="0"/>
          <w:spacing w:val="-16"/>
          <w:w w:val="115"/>
        </w:rPr>
        <w:t>T</w:t>
      </w:r>
      <w:r>
        <w:rPr>
          <w:b w:val="0"/>
          <w:bCs w:val="0"/>
          <w:spacing w:val="0"/>
          <w:w w:val="115"/>
        </w:rPr>
        <w:t>a</w:t>
      </w:r>
      <w:r>
        <w:rPr>
          <w:b w:val="0"/>
          <w:bCs w:val="0"/>
          <w:spacing w:val="0"/>
          <w:w w:val="115"/>
        </w:rPr>
        <w:t>b</w:t>
      </w:r>
      <w:r>
        <w:rPr>
          <w:b w:val="0"/>
          <w:bCs w:val="0"/>
          <w:spacing w:val="0"/>
          <w:w w:val="115"/>
        </w:rPr>
        <w:t>le</w:t>
      </w:r>
      <w:r>
        <w:rPr>
          <w:b w:val="0"/>
          <w:bCs w:val="0"/>
          <w:spacing w:val="-18"/>
          <w:w w:val="115"/>
        </w:rPr>
        <w:t> </w:t>
      </w:r>
      <w:r>
        <w:rPr>
          <w:b w:val="0"/>
          <w:bCs w:val="0"/>
          <w:spacing w:val="0"/>
          <w:w w:val="115"/>
        </w:rPr>
        <w:t>1.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15"/>
        </w:rPr>
        <w:t>In</w:t>
      </w:r>
      <w:r>
        <w:rPr>
          <w:b w:val="0"/>
          <w:bCs w:val="0"/>
          <w:spacing w:val="5"/>
          <w:w w:val="115"/>
        </w:rPr>
        <w:t> </w:t>
      </w:r>
      <w:r>
        <w:rPr>
          <w:b w:val="0"/>
          <w:bCs w:val="0"/>
          <w:spacing w:val="0"/>
          <w:w w:val="115"/>
        </w:rPr>
        <w:t>th</w:t>
      </w:r>
      <w:r>
        <w:rPr>
          <w:b w:val="0"/>
          <w:bCs w:val="0"/>
          <w:spacing w:val="0"/>
          <w:w w:val="115"/>
        </w:rPr>
        <w:t>is</w:t>
      </w:r>
      <w:r>
        <w:rPr>
          <w:b w:val="0"/>
          <w:bCs w:val="0"/>
          <w:spacing w:val="6"/>
          <w:w w:val="115"/>
        </w:rPr>
        <w:t> </w:t>
      </w:r>
      <w:r>
        <w:rPr>
          <w:b w:val="0"/>
          <w:bCs w:val="0"/>
          <w:spacing w:val="0"/>
          <w:w w:val="115"/>
        </w:rPr>
        <w:t>tab</w:t>
      </w:r>
      <w:r>
        <w:rPr>
          <w:b w:val="0"/>
          <w:bCs w:val="0"/>
          <w:spacing w:val="-2"/>
          <w:w w:val="115"/>
        </w:rPr>
        <w:t>l</w:t>
      </w:r>
      <w:r>
        <w:rPr>
          <w:b w:val="0"/>
          <w:bCs w:val="0"/>
          <w:spacing w:val="0"/>
          <w:w w:val="115"/>
        </w:rPr>
        <w:t>e,</w:t>
      </w:r>
      <w:r>
        <w:rPr>
          <w:b w:val="0"/>
          <w:bCs w:val="0"/>
          <w:spacing w:val="8"/>
          <w:w w:val="115"/>
        </w:rPr>
        <w:t> </w:t>
      </w:r>
      <w:r>
        <w:rPr>
          <w:b w:val="0"/>
          <w:bCs w:val="0"/>
          <w:spacing w:val="0"/>
          <w:w w:val="115"/>
        </w:rPr>
        <w:t>tes</w:t>
      </w:r>
      <w:r>
        <w:rPr>
          <w:b w:val="0"/>
          <w:bCs w:val="0"/>
          <w:spacing w:val="0"/>
          <w:w w:val="115"/>
        </w:rPr>
        <w:t>t</w:t>
      </w:r>
      <w:r>
        <w:rPr>
          <w:b w:val="0"/>
          <w:bCs w:val="0"/>
          <w:spacing w:val="6"/>
          <w:w w:val="115"/>
        </w:rPr>
        <w:t> </w:t>
      </w:r>
      <w:r>
        <w:rPr>
          <w:b w:val="0"/>
          <w:bCs w:val="0"/>
          <w:spacing w:val="0"/>
          <w:w w:val="115"/>
        </w:rPr>
        <w:t>ca</w:t>
      </w:r>
      <w:r>
        <w:rPr>
          <w:b w:val="0"/>
          <w:bCs w:val="0"/>
          <w:spacing w:val="0"/>
          <w:w w:val="115"/>
        </w:rPr>
        <w:t>se</w:t>
      </w:r>
      <w:r>
        <w:rPr>
          <w:b w:val="0"/>
          <w:bCs w:val="0"/>
          <w:spacing w:val="6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rep</w:t>
      </w:r>
      <w:r>
        <w:rPr>
          <w:b w:val="0"/>
          <w:bCs w:val="0"/>
          <w:i w:val="0"/>
          <w:spacing w:val="0"/>
          <w:w w:val="115"/>
        </w:rPr>
        <w:t>res</w:t>
      </w:r>
      <w:r>
        <w:rPr>
          <w:b w:val="0"/>
          <w:bCs w:val="0"/>
          <w:i w:val="0"/>
          <w:spacing w:val="-2"/>
          <w:w w:val="115"/>
        </w:rPr>
        <w:t>e</w:t>
      </w:r>
      <w:r>
        <w:rPr>
          <w:b w:val="0"/>
          <w:bCs w:val="0"/>
          <w:i w:val="0"/>
          <w:spacing w:val="-7"/>
          <w:w w:val="115"/>
        </w:rPr>
        <w:t>n</w:t>
      </w:r>
      <w:r>
        <w:rPr>
          <w:b w:val="0"/>
          <w:bCs w:val="0"/>
          <w:i w:val="0"/>
          <w:spacing w:val="0"/>
          <w:w w:val="115"/>
        </w:rPr>
        <w:t>ts</w:t>
      </w:r>
      <w:r>
        <w:rPr>
          <w:b w:val="0"/>
          <w:bCs w:val="0"/>
          <w:i w:val="0"/>
          <w:spacing w:val="6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the</w:t>
      </w:r>
      <w:r>
        <w:rPr>
          <w:b w:val="0"/>
          <w:bCs w:val="0"/>
          <w:i w:val="0"/>
          <w:spacing w:val="6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fai</w:t>
      </w:r>
      <w:r>
        <w:rPr>
          <w:b w:val="0"/>
          <w:bCs w:val="0"/>
          <w:i w:val="0"/>
          <w:spacing w:val="0"/>
          <w:w w:val="115"/>
        </w:rPr>
        <w:t>li</w:t>
      </w:r>
      <w:r>
        <w:rPr>
          <w:b w:val="0"/>
          <w:bCs w:val="0"/>
          <w:i w:val="0"/>
          <w:spacing w:val="0"/>
          <w:w w:val="115"/>
        </w:rPr>
        <w:t>n</w:t>
      </w:r>
      <w:r>
        <w:rPr>
          <w:b w:val="0"/>
          <w:bCs w:val="0"/>
          <w:i w:val="0"/>
          <w:spacing w:val="0"/>
          <w:w w:val="115"/>
        </w:rPr>
        <w:t>g</w:t>
      </w:r>
      <w:r>
        <w:rPr>
          <w:b w:val="0"/>
          <w:bCs w:val="0"/>
          <w:i w:val="0"/>
          <w:spacing w:val="6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test</w:t>
      </w:r>
      <w:r>
        <w:rPr>
          <w:b w:val="0"/>
          <w:bCs w:val="0"/>
          <w:i w:val="0"/>
          <w:spacing w:val="6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cas</w:t>
      </w:r>
      <w:r>
        <w:rPr>
          <w:b w:val="0"/>
          <w:bCs w:val="0"/>
          <w:i w:val="0"/>
          <w:spacing w:val="0"/>
          <w:w w:val="115"/>
        </w:rPr>
        <w:t>e</w:t>
      </w:r>
      <w:r>
        <w:rPr>
          <w:b w:val="0"/>
          <w:bCs w:val="0"/>
          <w:i w:val="0"/>
          <w:spacing w:val="6"/>
          <w:w w:val="115"/>
        </w:rPr>
        <w:t> </w:t>
      </w:r>
      <w:r>
        <w:rPr>
          <w:b w:val="0"/>
          <w:bCs w:val="0"/>
          <w:i w:val="0"/>
          <w:spacing w:val="-6"/>
          <w:w w:val="115"/>
        </w:rPr>
        <w:t>w</w:t>
      </w:r>
      <w:r>
        <w:rPr>
          <w:b w:val="0"/>
          <w:bCs w:val="0"/>
          <w:i w:val="0"/>
          <w:spacing w:val="0"/>
          <w:w w:val="115"/>
        </w:rPr>
        <w:t>e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5"/>
        </w:rPr>
        <w:t>afo</w:t>
      </w:r>
      <w:r>
        <w:rPr>
          <w:b w:val="0"/>
          <w:bCs w:val="0"/>
          <w:i w:val="0"/>
          <w:spacing w:val="0"/>
          <w:w w:val="115"/>
        </w:rPr>
        <w:t>re</w:t>
      </w:r>
      <w:r>
        <w:rPr>
          <w:b w:val="0"/>
          <w:bCs w:val="0"/>
          <w:i w:val="0"/>
          <w:spacing w:val="-2"/>
          <w:w w:val="115"/>
        </w:rPr>
        <w:t>m</w:t>
      </w:r>
      <w:r>
        <w:rPr>
          <w:b w:val="0"/>
          <w:bCs w:val="0"/>
          <w:i w:val="0"/>
          <w:spacing w:val="0"/>
          <w:w w:val="115"/>
        </w:rPr>
        <w:t>e</w:t>
      </w:r>
      <w:r>
        <w:rPr>
          <w:b w:val="0"/>
          <w:bCs w:val="0"/>
          <w:i w:val="0"/>
          <w:spacing w:val="-6"/>
          <w:w w:val="115"/>
        </w:rPr>
        <w:t>n</w:t>
      </w:r>
      <w:r>
        <w:rPr>
          <w:b w:val="0"/>
          <w:bCs w:val="0"/>
          <w:i w:val="0"/>
          <w:spacing w:val="-1"/>
          <w:w w:val="115"/>
        </w:rPr>
        <w:t>t</w:t>
      </w:r>
      <w:r>
        <w:rPr>
          <w:b w:val="0"/>
          <w:bCs w:val="0"/>
          <w:i w:val="0"/>
          <w:spacing w:val="0"/>
          <w:w w:val="115"/>
        </w:rPr>
        <w:t>io</w:t>
      </w:r>
      <w:r>
        <w:rPr>
          <w:b w:val="0"/>
          <w:bCs w:val="0"/>
          <w:i w:val="0"/>
          <w:spacing w:val="0"/>
          <w:w w:val="115"/>
        </w:rPr>
        <w:t>n</w:t>
      </w:r>
      <w:r>
        <w:rPr>
          <w:b w:val="0"/>
          <w:bCs w:val="0"/>
          <w:i w:val="0"/>
          <w:spacing w:val="0"/>
          <w:w w:val="115"/>
        </w:rPr>
        <w:t>ed</w:t>
      </w:r>
      <w:r>
        <w:rPr>
          <w:b w:val="0"/>
          <w:bCs w:val="0"/>
          <w:i w:val="0"/>
          <w:spacing w:val="0"/>
          <w:w w:val="115"/>
        </w:rPr>
        <w:t>.</w:t>
      </w:r>
      <w:r>
        <w:rPr>
          <w:b w:val="0"/>
          <w:bCs w:val="0"/>
          <w:i w:val="0"/>
          <w:spacing w:val="-4"/>
          <w:w w:val="115"/>
        </w:rPr>
        <w:t> </w:t>
      </w:r>
      <w:r>
        <w:rPr>
          <w:b w:val="0"/>
          <w:bCs w:val="0"/>
          <w:i w:val="0"/>
          <w:spacing w:val="-15"/>
          <w:w w:val="115"/>
        </w:rPr>
        <w:t>T</w:t>
      </w:r>
      <w:r>
        <w:rPr>
          <w:b w:val="0"/>
          <w:bCs w:val="0"/>
          <w:i w:val="0"/>
          <w:spacing w:val="0"/>
          <w:w w:val="115"/>
        </w:rPr>
        <w:t>o</w:t>
      </w:r>
      <w:r>
        <w:rPr>
          <w:b w:val="0"/>
          <w:bCs w:val="0"/>
          <w:i w:val="0"/>
          <w:spacing w:val="-1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ide</w:t>
      </w:r>
      <w:r>
        <w:rPr>
          <w:b w:val="0"/>
          <w:bCs w:val="0"/>
          <w:i w:val="0"/>
          <w:spacing w:val="-6"/>
          <w:w w:val="115"/>
        </w:rPr>
        <w:t>n</w:t>
      </w:r>
      <w:r>
        <w:rPr>
          <w:b w:val="0"/>
          <w:bCs w:val="0"/>
          <w:i w:val="0"/>
          <w:spacing w:val="-1"/>
          <w:w w:val="115"/>
        </w:rPr>
        <w:t>t</w:t>
      </w:r>
      <w:r>
        <w:rPr>
          <w:b w:val="0"/>
          <w:bCs w:val="0"/>
          <w:i w:val="0"/>
          <w:spacing w:val="0"/>
          <w:w w:val="115"/>
        </w:rPr>
        <w:t>i</w:t>
      </w:r>
      <w:r>
        <w:rPr>
          <w:b w:val="0"/>
          <w:bCs w:val="0"/>
          <w:i w:val="0"/>
          <w:spacing w:val="-2"/>
          <w:w w:val="115"/>
        </w:rPr>
        <w:t>f</w:t>
      </w:r>
      <w:r>
        <w:rPr>
          <w:b w:val="0"/>
          <w:bCs w:val="0"/>
          <w:i w:val="0"/>
          <w:spacing w:val="0"/>
          <w:w w:val="115"/>
        </w:rPr>
        <w:t>y</w:t>
      </w:r>
      <w:r>
        <w:rPr>
          <w:b w:val="0"/>
          <w:bCs w:val="0"/>
          <w:i w:val="0"/>
          <w:spacing w:val="-18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the</w:t>
      </w:r>
      <w:r>
        <w:rPr>
          <w:b w:val="0"/>
          <w:bCs w:val="0"/>
          <w:i w:val="0"/>
          <w:spacing w:val="-1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MF</w:t>
      </w:r>
      <w:r>
        <w:rPr>
          <w:b w:val="0"/>
          <w:bCs w:val="0"/>
          <w:i w:val="0"/>
          <w:spacing w:val="0"/>
          <w:w w:val="115"/>
        </w:rPr>
        <w:t>S</w:t>
      </w:r>
      <w:r>
        <w:rPr>
          <w:b w:val="0"/>
          <w:bCs w:val="0"/>
          <w:i w:val="0"/>
          <w:spacing w:val="0"/>
          <w:w w:val="115"/>
        </w:rPr>
        <w:t>,</w:t>
      </w:r>
      <w:r>
        <w:rPr>
          <w:b w:val="0"/>
          <w:bCs w:val="0"/>
          <w:i w:val="0"/>
          <w:spacing w:val="-18"/>
          <w:w w:val="115"/>
        </w:rPr>
        <w:t> </w:t>
      </w:r>
      <w:r>
        <w:rPr>
          <w:b w:val="0"/>
          <w:bCs w:val="0"/>
          <w:i w:val="0"/>
          <w:spacing w:val="-6"/>
          <w:w w:val="115"/>
        </w:rPr>
        <w:t>w</w:t>
      </w:r>
      <w:r>
        <w:rPr>
          <w:b w:val="0"/>
          <w:bCs w:val="0"/>
          <w:i w:val="0"/>
          <w:spacing w:val="0"/>
          <w:w w:val="115"/>
        </w:rPr>
        <w:t>e</w:t>
      </w:r>
      <w:r>
        <w:rPr>
          <w:b w:val="0"/>
          <w:bCs w:val="0"/>
          <w:i w:val="0"/>
          <w:spacing w:val="-19"/>
          <w:w w:val="115"/>
        </w:rPr>
        <w:t> </w:t>
      </w:r>
      <w:r>
        <w:rPr>
          <w:b w:val="0"/>
          <w:bCs w:val="0"/>
          <w:i w:val="0"/>
          <w:spacing w:val="-6"/>
          <w:w w:val="115"/>
        </w:rPr>
        <w:t>m</w:t>
      </w:r>
      <w:r>
        <w:rPr>
          <w:b w:val="0"/>
          <w:bCs w:val="0"/>
          <w:i w:val="0"/>
          <w:spacing w:val="0"/>
          <w:w w:val="115"/>
        </w:rPr>
        <w:t>u</w:t>
      </w:r>
      <w:r>
        <w:rPr>
          <w:b w:val="0"/>
          <w:bCs w:val="0"/>
          <w:i w:val="0"/>
          <w:spacing w:val="-1"/>
          <w:w w:val="115"/>
        </w:rPr>
        <w:t>t</w:t>
      </w:r>
      <w:r>
        <w:rPr>
          <w:b w:val="0"/>
          <w:bCs w:val="0"/>
          <w:i w:val="0"/>
          <w:spacing w:val="0"/>
          <w:w w:val="115"/>
        </w:rPr>
        <w:t>a</w:t>
      </w:r>
      <w:r>
        <w:rPr>
          <w:b w:val="0"/>
          <w:bCs w:val="0"/>
          <w:i w:val="0"/>
          <w:spacing w:val="0"/>
          <w:w w:val="115"/>
        </w:rPr>
        <w:t>te</w:t>
      </w:r>
      <w:r>
        <w:rPr>
          <w:b w:val="0"/>
          <w:bCs w:val="0"/>
          <w:i w:val="0"/>
          <w:spacing w:val="-18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on</w:t>
      </w:r>
      <w:r>
        <w:rPr>
          <w:b w:val="0"/>
          <w:bCs w:val="0"/>
          <w:i w:val="0"/>
          <w:spacing w:val="0"/>
          <w:w w:val="115"/>
        </w:rPr>
        <w:t>e</w:t>
      </w:r>
      <w:r>
        <w:rPr>
          <w:b w:val="0"/>
          <w:bCs w:val="0"/>
          <w:i w:val="0"/>
          <w:spacing w:val="-1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fac</w:t>
      </w:r>
      <w:r>
        <w:rPr>
          <w:b w:val="0"/>
          <w:bCs w:val="0"/>
          <w:i w:val="0"/>
          <w:spacing w:val="0"/>
          <w:w w:val="115"/>
        </w:rPr>
        <w:t>to</w:t>
      </w:r>
      <w:r>
        <w:rPr>
          <w:b w:val="0"/>
          <w:bCs w:val="0"/>
          <w:i w:val="0"/>
          <w:spacing w:val="0"/>
          <w:w w:val="115"/>
        </w:rPr>
        <w:t>r</w:t>
      </w:r>
      <w:r>
        <w:rPr>
          <w:b w:val="0"/>
          <w:bCs w:val="0"/>
          <w:i w:val="0"/>
          <w:spacing w:val="0"/>
          <w:w w:val="120"/>
        </w:rPr>
        <w:t> </w:t>
      </w:r>
      <w:r>
        <w:rPr>
          <w:b w:val="0"/>
          <w:bCs w:val="0"/>
          <w:i w:val="0"/>
          <w:spacing w:val="0"/>
          <w:w w:val="115"/>
        </w:rPr>
        <w:t>of</w:t>
      </w:r>
      <w:r>
        <w:rPr>
          <w:b w:val="0"/>
          <w:bCs w:val="0"/>
          <w:i w:val="0"/>
          <w:spacing w:val="1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on</w:t>
      </w:r>
      <w:r>
        <w:rPr>
          <w:b w:val="0"/>
          <w:bCs w:val="0"/>
          <w:i w:val="0"/>
          <w:spacing w:val="0"/>
          <w:w w:val="115"/>
        </w:rPr>
        <w:t>e</w:t>
      </w:r>
      <w:r>
        <w:rPr>
          <w:b w:val="0"/>
          <w:bCs w:val="0"/>
          <w:i w:val="0"/>
          <w:spacing w:val="12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tim</w:t>
      </w:r>
      <w:r>
        <w:rPr>
          <w:b w:val="0"/>
          <w:bCs w:val="0"/>
          <w:i w:val="0"/>
          <w:spacing w:val="0"/>
          <w:w w:val="115"/>
        </w:rPr>
        <w:t>e</w:t>
      </w:r>
      <w:r>
        <w:rPr>
          <w:b w:val="0"/>
          <w:bCs w:val="0"/>
          <w:i w:val="0"/>
          <w:spacing w:val="12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to</w:t>
      </w:r>
      <w:r>
        <w:rPr>
          <w:b w:val="0"/>
          <w:bCs w:val="0"/>
          <w:i w:val="0"/>
          <w:spacing w:val="13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gen</w:t>
      </w:r>
      <w:r>
        <w:rPr>
          <w:b w:val="0"/>
          <w:bCs w:val="0"/>
          <w:i w:val="0"/>
          <w:spacing w:val="0"/>
          <w:w w:val="115"/>
        </w:rPr>
        <w:t>era</w:t>
      </w:r>
      <w:r>
        <w:rPr>
          <w:b w:val="0"/>
          <w:bCs w:val="0"/>
          <w:i w:val="0"/>
          <w:spacing w:val="0"/>
          <w:w w:val="115"/>
        </w:rPr>
        <w:t>te</w:t>
      </w:r>
      <w:r>
        <w:rPr>
          <w:b w:val="0"/>
          <w:bCs w:val="0"/>
          <w:i w:val="0"/>
          <w:spacing w:val="12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new</w:t>
      </w:r>
      <w:r>
        <w:rPr>
          <w:b w:val="0"/>
          <w:bCs w:val="0"/>
          <w:i w:val="0"/>
          <w:spacing w:val="12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test</w:t>
      </w:r>
      <w:r>
        <w:rPr>
          <w:b w:val="0"/>
          <w:bCs w:val="0"/>
          <w:i w:val="0"/>
          <w:spacing w:val="12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cas</w:t>
      </w:r>
      <w:r>
        <w:rPr>
          <w:b w:val="0"/>
          <w:bCs w:val="0"/>
          <w:i w:val="0"/>
          <w:spacing w:val="0"/>
          <w:w w:val="115"/>
        </w:rPr>
        <w:t>es:</w:t>
      </w:r>
      <w:r>
        <w:rPr>
          <w:b w:val="0"/>
          <w:bCs w:val="0"/>
          <w:i w:val="0"/>
          <w:spacing w:val="4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1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5"/>
          <w:position w:val="-1"/>
          <w:sz w:val="12"/>
          <w:szCs w:val="12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–</w:t>
      </w:r>
      <w:r>
        <w:rPr>
          <w:b w:val="0"/>
          <w:bCs w:val="0"/>
          <w:i w:val="0"/>
          <w:spacing w:val="12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5"/>
          <w:position w:val="-1"/>
          <w:sz w:val="12"/>
          <w:szCs w:val="12"/>
        </w:rPr>
        <w:t>4</w:t>
      </w:r>
      <w:r>
        <w:rPr>
          <w:b w:val="0"/>
          <w:bCs w:val="0"/>
          <w:i w:val="0"/>
          <w:spacing w:val="0"/>
          <w:w w:val="115"/>
          <w:position w:val="0"/>
        </w:rPr>
        <w:t>.</w:t>
      </w:r>
      <w:r>
        <w:rPr>
          <w:b w:val="0"/>
          <w:bCs w:val="0"/>
          <w:i w:val="0"/>
          <w:spacing w:val="49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It</w:t>
      </w:r>
      <w:r>
        <w:rPr>
          <w:b w:val="0"/>
          <w:bCs w:val="0"/>
          <w:i w:val="0"/>
          <w:spacing w:val="12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turn</w:t>
      </w:r>
      <w:r>
        <w:rPr>
          <w:b w:val="0"/>
          <w:bCs w:val="0"/>
          <w:i w:val="0"/>
          <w:spacing w:val="0"/>
          <w:w w:val="115"/>
          <w:position w:val="0"/>
        </w:rPr>
        <w:t>s</w:t>
      </w:r>
      <w:r>
        <w:rPr>
          <w:b w:val="0"/>
          <w:bCs w:val="0"/>
          <w:i w:val="0"/>
          <w:spacing w:val="0"/>
          <w:w w:val="103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ou</w:t>
      </w:r>
      <w:r>
        <w:rPr>
          <w:b w:val="0"/>
          <w:bCs w:val="0"/>
          <w:i w:val="0"/>
          <w:spacing w:val="0"/>
          <w:w w:val="115"/>
          <w:position w:val="0"/>
        </w:rPr>
        <w:t>t</w:t>
      </w:r>
      <w:r>
        <w:rPr>
          <w:b w:val="0"/>
          <w:bCs w:val="0"/>
          <w:i w:val="0"/>
          <w:spacing w:val="15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th</w:t>
      </w:r>
      <w:r>
        <w:rPr>
          <w:b w:val="0"/>
          <w:bCs w:val="0"/>
          <w:i w:val="0"/>
          <w:spacing w:val="0"/>
          <w:w w:val="115"/>
          <w:position w:val="0"/>
        </w:rPr>
        <w:t>a</w:t>
      </w:r>
      <w:r>
        <w:rPr>
          <w:b w:val="0"/>
          <w:bCs w:val="0"/>
          <w:i w:val="0"/>
          <w:spacing w:val="0"/>
          <w:w w:val="115"/>
          <w:position w:val="0"/>
        </w:rPr>
        <w:t>t</w:t>
      </w:r>
      <w:r>
        <w:rPr>
          <w:b w:val="0"/>
          <w:bCs w:val="0"/>
          <w:i w:val="0"/>
          <w:spacing w:val="16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tes</w:t>
      </w:r>
      <w:r>
        <w:rPr>
          <w:b w:val="0"/>
          <w:bCs w:val="0"/>
          <w:i w:val="0"/>
          <w:spacing w:val="0"/>
          <w:w w:val="115"/>
          <w:position w:val="0"/>
        </w:rPr>
        <w:t>t</w:t>
      </w:r>
      <w:r>
        <w:rPr>
          <w:b w:val="0"/>
          <w:bCs w:val="0"/>
          <w:i w:val="0"/>
          <w:spacing w:val="15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ca</w:t>
      </w:r>
      <w:r>
        <w:rPr>
          <w:b w:val="0"/>
          <w:bCs w:val="0"/>
          <w:i w:val="0"/>
          <w:spacing w:val="0"/>
          <w:w w:val="115"/>
          <w:position w:val="0"/>
        </w:rPr>
        <w:t>se</w:t>
      </w:r>
      <w:r>
        <w:rPr>
          <w:b w:val="0"/>
          <w:bCs w:val="0"/>
          <w:i w:val="0"/>
          <w:spacing w:val="16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-1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5"/>
          <w:position w:val="-1"/>
          <w:sz w:val="12"/>
          <w:szCs w:val="12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p</w:t>
      </w:r>
      <w:r>
        <w:rPr>
          <w:b w:val="0"/>
          <w:bCs w:val="0"/>
          <w:i w:val="0"/>
          <w:spacing w:val="0"/>
          <w:w w:val="115"/>
          <w:position w:val="0"/>
        </w:rPr>
        <w:t>a</w:t>
      </w:r>
      <w:r>
        <w:rPr>
          <w:b w:val="0"/>
          <w:bCs w:val="0"/>
          <w:i w:val="0"/>
          <w:spacing w:val="0"/>
          <w:w w:val="115"/>
          <w:position w:val="0"/>
        </w:rPr>
        <w:t>s</w:t>
      </w:r>
      <w:r>
        <w:rPr>
          <w:b w:val="0"/>
          <w:bCs w:val="0"/>
          <w:i w:val="0"/>
          <w:spacing w:val="-2"/>
          <w:w w:val="115"/>
          <w:position w:val="0"/>
        </w:rPr>
        <w:t>s</w:t>
      </w:r>
      <w:r>
        <w:rPr>
          <w:b w:val="0"/>
          <w:bCs w:val="0"/>
          <w:i w:val="0"/>
          <w:spacing w:val="0"/>
          <w:w w:val="115"/>
          <w:position w:val="0"/>
        </w:rPr>
        <w:t>ed</w:t>
      </w:r>
      <w:r>
        <w:rPr>
          <w:b w:val="0"/>
          <w:bCs w:val="0"/>
          <w:i w:val="0"/>
          <w:spacing w:val="0"/>
          <w:w w:val="115"/>
          <w:position w:val="0"/>
        </w:rPr>
        <w:t>,</w:t>
      </w:r>
      <w:r>
        <w:rPr>
          <w:b w:val="0"/>
          <w:bCs w:val="0"/>
          <w:i w:val="0"/>
          <w:spacing w:val="17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whi</w:t>
      </w:r>
      <w:r>
        <w:rPr>
          <w:b w:val="0"/>
          <w:bCs w:val="0"/>
          <w:i w:val="0"/>
          <w:spacing w:val="-6"/>
          <w:w w:val="115"/>
          <w:position w:val="0"/>
        </w:rPr>
        <w:t>c</w:t>
      </w:r>
      <w:r>
        <w:rPr>
          <w:b w:val="0"/>
          <w:bCs w:val="0"/>
          <w:i w:val="0"/>
          <w:spacing w:val="0"/>
          <w:w w:val="115"/>
          <w:position w:val="0"/>
        </w:rPr>
        <w:t>h</w:t>
      </w:r>
      <w:r>
        <w:rPr>
          <w:b w:val="0"/>
          <w:bCs w:val="0"/>
          <w:i w:val="0"/>
          <w:spacing w:val="15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in</w:t>
      </w:r>
      <w:r>
        <w:rPr>
          <w:b w:val="0"/>
          <w:bCs w:val="0"/>
          <w:i w:val="0"/>
          <w:spacing w:val="0"/>
          <w:w w:val="115"/>
          <w:position w:val="0"/>
        </w:rPr>
        <w:t>d</w:t>
      </w:r>
      <w:r>
        <w:rPr>
          <w:b w:val="0"/>
          <w:bCs w:val="0"/>
          <w:i w:val="0"/>
          <w:spacing w:val="0"/>
          <w:w w:val="115"/>
          <w:position w:val="0"/>
        </w:rPr>
        <w:t>ic</w:t>
      </w:r>
      <w:r>
        <w:rPr>
          <w:b w:val="0"/>
          <w:bCs w:val="0"/>
          <w:i w:val="0"/>
          <w:spacing w:val="0"/>
          <w:w w:val="115"/>
          <w:position w:val="0"/>
        </w:rPr>
        <w:t>a</w:t>
      </w:r>
      <w:r>
        <w:rPr>
          <w:b w:val="0"/>
          <w:bCs w:val="0"/>
          <w:i w:val="0"/>
          <w:spacing w:val="0"/>
          <w:w w:val="115"/>
          <w:position w:val="0"/>
        </w:rPr>
        <w:t>te</w:t>
      </w:r>
      <w:r>
        <w:rPr>
          <w:b w:val="0"/>
          <w:bCs w:val="0"/>
          <w:i w:val="0"/>
          <w:spacing w:val="0"/>
          <w:w w:val="115"/>
          <w:position w:val="0"/>
        </w:rPr>
        <w:t>s</w:t>
      </w:r>
      <w:r>
        <w:rPr>
          <w:b w:val="0"/>
          <w:bCs w:val="0"/>
          <w:i w:val="0"/>
          <w:spacing w:val="15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tha</w:t>
      </w:r>
      <w:r>
        <w:rPr>
          <w:b w:val="0"/>
          <w:bCs w:val="0"/>
          <w:i w:val="0"/>
          <w:spacing w:val="0"/>
          <w:w w:val="115"/>
          <w:position w:val="0"/>
        </w:rPr>
        <w:t>t</w:t>
      </w:r>
      <w:r>
        <w:rPr>
          <w:b w:val="0"/>
          <w:bCs w:val="0"/>
          <w:i w:val="0"/>
          <w:spacing w:val="15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thi</w:t>
      </w:r>
      <w:r>
        <w:rPr>
          <w:b w:val="0"/>
          <w:bCs w:val="0"/>
          <w:i w:val="0"/>
          <w:spacing w:val="0"/>
          <w:w w:val="115"/>
          <w:position w:val="0"/>
        </w:rPr>
        <w:t>s</w:t>
      </w:r>
      <w:r>
        <w:rPr>
          <w:b w:val="0"/>
          <w:bCs w:val="0"/>
          <w:i w:val="0"/>
          <w:spacing w:val="14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test</w:t>
      </w:r>
      <w:r>
        <w:rPr>
          <w:b w:val="0"/>
          <w:bCs w:val="0"/>
          <w:i w:val="0"/>
          <w:spacing w:val="0"/>
          <w:w w:val="119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ca</w:t>
      </w:r>
      <w:r>
        <w:rPr>
          <w:b w:val="0"/>
          <w:bCs w:val="0"/>
          <w:i w:val="0"/>
          <w:spacing w:val="0"/>
          <w:w w:val="115"/>
          <w:position w:val="0"/>
        </w:rPr>
        <w:t>se</w:t>
      </w:r>
      <w:r>
        <w:rPr>
          <w:b w:val="0"/>
          <w:bCs w:val="0"/>
          <w:i w:val="0"/>
          <w:spacing w:val="5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break</w:t>
      </w:r>
      <w:r>
        <w:rPr>
          <w:b w:val="0"/>
          <w:bCs w:val="0"/>
          <w:i w:val="0"/>
          <w:spacing w:val="6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the</w:t>
      </w:r>
      <w:r>
        <w:rPr>
          <w:b w:val="0"/>
          <w:bCs w:val="0"/>
          <w:i w:val="0"/>
          <w:spacing w:val="6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MF</w:t>
      </w:r>
      <w:r>
        <w:rPr>
          <w:b w:val="0"/>
          <w:bCs w:val="0"/>
          <w:i w:val="0"/>
          <w:spacing w:val="0"/>
          <w:w w:val="115"/>
          <w:position w:val="0"/>
        </w:rPr>
        <w:t>S</w:t>
      </w:r>
      <w:r>
        <w:rPr>
          <w:b w:val="0"/>
          <w:bCs w:val="0"/>
          <w:i w:val="0"/>
          <w:spacing w:val="6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in</w:t>
      </w:r>
      <w:r>
        <w:rPr>
          <w:b w:val="0"/>
          <w:bCs w:val="0"/>
          <w:i w:val="0"/>
          <w:spacing w:val="6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th</w:t>
      </w:r>
      <w:r>
        <w:rPr>
          <w:b w:val="0"/>
          <w:bCs w:val="0"/>
          <w:i w:val="0"/>
          <w:spacing w:val="0"/>
          <w:w w:val="115"/>
          <w:position w:val="0"/>
        </w:rPr>
        <w:t>e</w:t>
      </w:r>
      <w:r>
        <w:rPr>
          <w:b w:val="0"/>
          <w:bCs w:val="0"/>
          <w:i w:val="0"/>
          <w:spacing w:val="6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orig</w:t>
      </w:r>
      <w:r>
        <w:rPr>
          <w:b w:val="0"/>
          <w:bCs w:val="0"/>
          <w:i w:val="0"/>
          <w:spacing w:val="-2"/>
          <w:w w:val="115"/>
          <w:position w:val="0"/>
        </w:rPr>
        <w:t>i</w:t>
      </w:r>
      <w:r>
        <w:rPr>
          <w:b w:val="0"/>
          <w:bCs w:val="0"/>
          <w:i w:val="0"/>
          <w:spacing w:val="0"/>
          <w:w w:val="115"/>
          <w:position w:val="0"/>
        </w:rPr>
        <w:t>n</w:t>
      </w:r>
      <w:r>
        <w:rPr>
          <w:b w:val="0"/>
          <w:bCs w:val="0"/>
          <w:i w:val="0"/>
          <w:spacing w:val="0"/>
          <w:w w:val="115"/>
          <w:position w:val="0"/>
        </w:rPr>
        <w:t>al</w:t>
      </w:r>
      <w:r>
        <w:rPr>
          <w:b w:val="0"/>
          <w:bCs w:val="0"/>
          <w:i w:val="0"/>
          <w:spacing w:val="5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test</w:t>
      </w:r>
      <w:r>
        <w:rPr>
          <w:b w:val="0"/>
          <w:bCs w:val="0"/>
          <w:i w:val="0"/>
          <w:spacing w:val="6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ca</w:t>
      </w:r>
      <w:r>
        <w:rPr>
          <w:b w:val="0"/>
          <w:bCs w:val="0"/>
          <w:i w:val="0"/>
          <w:spacing w:val="-2"/>
          <w:w w:val="115"/>
          <w:position w:val="0"/>
        </w:rPr>
        <w:t>s</w:t>
      </w:r>
      <w:r>
        <w:rPr>
          <w:b w:val="0"/>
          <w:bCs w:val="0"/>
          <w:i w:val="0"/>
          <w:spacing w:val="0"/>
          <w:w w:val="115"/>
          <w:position w:val="0"/>
        </w:rPr>
        <w:t>e</w:t>
      </w:r>
      <w:r>
        <w:rPr>
          <w:b w:val="0"/>
          <w:bCs w:val="0"/>
          <w:i w:val="0"/>
          <w:spacing w:val="6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</w:rPr>
        <w:t>t</w:t>
      </w:r>
      <w:r>
        <w:rPr>
          <w:b w:val="0"/>
          <w:bCs w:val="0"/>
          <w:i w:val="0"/>
          <w:spacing w:val="0"/>
          <w:w w:val="115"/>
          <w:position w:val="0"/>
        </w:rPr>
        <w:t>.</w:t>
      </w:r>
      <w:r>
        <w:rPr>
          <w:b w:val="0"/>
          <w:bCs w:val="0"/>
          <w:i w:val="0"/>
          <w:spacing w:val="39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So</w:t>
      </w:r>
      <w:r>
        <w:rPr>
          <w:b w:val="0"/>
          <w:bCs w:val="0"/>
          <w:i w:val="0"/>
          <w:spacing w:val="6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(1</w:t>
      </w:r>
      <w:r>
        <w:rPr>
          <w:b w:val="0"/>
          <w:bCs w:val="0"/>
          <w:i w:val="0"/>
          <w:spacing w:val="0"/>
          <w:w w:val="115"/>
          <w:position w:val="0"/>
        </w:rPr>
        <w:t>,</w:t>
      </w:r>
      <w:r>
        <w:rPr>
          <w:b w:val="0"/>
          <w:bCs w:val="0"/>
          <w:i w:val="0"/>
          <w:spacing w:val="8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-,</w:t>
      </w:r>
      <w:r>
        <w:rPr>
          <w:b w:val="0"/>
          <w:bCs w:val="0"/>
          <w:i w:val="0"/>
          <w:spacing w:val="9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-,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06" w:lineRule="exact"/>
        <w:ind w:right="147"/>
        <w:jc w:val="both"/>
      </w:pPr>
      <w:r>
        <w:rPr>
          <w:b w:val="0"/>
          <w:bCs w:val="0"/>
          <w:spacing w:val="0"/>
          <w:w w:val="110"/>
        </w:rPr>
        <w:t>-)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sho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fai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2"/>
          <w:w w:val="110"/>
        </w:rPr>
        <w:t>-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fac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0"/>
        </w:rPr>
        <w:t>r.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mi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can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als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2"/>
        <w:ind w:right="147"/>
        <w:jc w:val="both"/>
      </w:pP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(-,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1,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-)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fai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2"/>
          <w:w w:val="110"/>
        </w:rPr>
        <w:t>-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du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fac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4"/>
          <w:w w:val="110"/>
          <w:position w:val="2"/>
        </w:rPr>
        <w:t>b</w:t>
      </w:r>
      <w:r>
        <w:rPr>
          <w:b w:val="0"/>
          <w:bCs w:val="0"/>
          <w:spacing w:val="0"/>
          <w:w w:val="110"/>
          <w:position w:val="2"/>
        </w:rPr>
        <w:t>eca</w:t>
      </w:r>
      <w:r>
        <w:rPr>
          <w:b w:val="0"/>
          <w:bCs w:val="0"/>
          <w:spacing w:val="0"/>
          <w:w w:val="110"/>
          <w:position w:val="2"/>
        </w:rPr>
        <w:t>u</w:t>
      </w:r>
      <w:r>
        <w:rPr>
          <w:b w:val="0"/>
          <w:bCs w:val="0"/>
          <w:spacing w:val="-2"/>
          <w:w w:val="110"/>
          <w:position w:val="2"/>
        </w:rPr>
        <w:t>s</w:t>
      </w:r>
      <w:r>
        <w:rPr>
          <w:b w:val="0"/>
          <w:bCs w:val="0"/>
          <w:spacing w:val="0"/>
          <w:w w:val="110"/>
          <w:position w:val="2"/>
        </w:rPr>
        <w:t>e</w:t>
      </w:r>
      <w:r>
        <w:rPr>
          <w:b w:val="0"/>
          <w:bCs w:val="0"/>
          <w:spacing w:val="7"/>
          <w:w w:val="110"/>
          <w:position w:val="2"/>
        </w:rPr>
        <w:t> </w:t>
      </w:r>
      <w:r>
        <w:rPr>
          <w:b w:val="0"/>
          <w:bCs w:val="0"/>
          <w:spacing w:val="0"/>
          <w:w w:val="110"/>
          <w:position w:val="2"/>
        </w:rPr>
        <w:t>of</w:t>
      </w:r>
      <w:r>
        <w:rPr>
          <w:b w:val="0"/>
          <w:bCs w:val="0"/>
          <w:spacing w:val="7"/>
          <w:w w:val="110"/>
          <w:position w:val="2"/>
        </w:rPr>
        <w:t> </w:t>
      </w:r>
      <w:r>
        <w:rPr>
          <w:b w:val="0"/>
          <w:bCs w:val="0"/>
          <w:spacing w:val="0"/>
          <w:w w:val="110"/>
          <w:position w:val="2"/>
        </w:rPr>
        <w:t>the</w:t>
      </w:r>
      <w:r>
        <w:rPr>
          <w:b w:val="0"/>
          <w:bCs w:val="0"/>
          <w:spacing w:val="7"/>
          <w:w w:val="110"/>
          <w:position w:val="2"/>
        </w:rPr>
        <w:t> </w:t>
      </w:r>
      <w:r>
        <w:rPr>
          <w:b w:val="0"/>
          <w:bCs w:val="0"/>
          <w:spacing w:val="0"/>
          <w:w w:val="110"/>
          <w:position w:val="2"/>
        </w:rPr>
        <w:t>pa</w:t>
      </w:r>
      <w:r>
        <w:rPr>
          <w:b w:val="0"/>
          <w:bCs w:val="0"/>
          <w:spacing w:val="0"/>
          <w:w w:val="110"/>
          <w:position w:val="2"/>
        </w:rPr>
        <w:t>ss</w:t>
      </w:r>
      <w:r>
        <w:rPr>
          <w:b w:val="0"/>
          <w:bCs w:val="0"/>
          <w:spacing w:val="7"/>
          <w:w w:val="110"/>
          <w:position w:val="2"/>
        </w:rPr>
        <w:t> </w:t>
      </w:r>
      <w:r>
        <w:rPr>
          <w:b w:val="0"/>
          <w:bCs w:val="0"/>
          <w:spacing w:val="0"/>
          <w:w w:val="110"/>
          <w:position w:val="2"/>
        </w:rPr>
        <w:t>of</w:t>
      </w:r>
      <w:r>
        <w:rPr>
          <w:b w:val="0"/>
          <w:bCs w:val="0"/>
          <w:spacing w:val="7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position w:val="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0"/>
          <w:sz w:val="12"/>
          <w:szCs w:val="12"/>
        </w:rPr>
        <w:t>3</w:t>
      </w:r>
      <w:r>
        <w:rPr>
          <w:b w:val="0"/>
          <w:bCs w:val="0"/>
          <w:i w:val="0"/>
          <w:spacing w:val="0"/>
          <w:w w:val="110"/>
          <w:position w:val="2"/>
        </w:rPr>
        <w:t>.</w:t>
      </w:r>
      <w:r>
        <w:rPr>
          <w:b w:val="0"/>
          <w:bCs w:val="0"/>
          <w:i w:val="0"/>
          <w:spacing w:val="34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Co</w:t>
      </w:r>
      <w:r>
        <w:rPr>
          <w:b w:val="0"/>
          <w:bCs w:val="0"/>
          <w:i w:val="0"/>
          <w:spacing w:val="0"/>
          <w:w w:val="110"/>
          <w:position w:val="2"/>
        </w:rPr>
        <w:t>n</w:t>
      </w:r>
      <w:r>
        <w:rPr>
          <w:b w:val="0"/>
          <w:bCs w:val="0"/>
          <w:i w:val="0"/>
          <w:spacing w:val="0"/>
          <w:w w:val="110"/>
          <w:position w:val="2"/>
        </w:rPr>
        <w:t>sid</w:t>
      </w:r>
      <w:r>
        <w:rPr>
          <w:b w:val="0"/>
          <w:bCs w:val="0"/>
          <w:i w:val="0"/>
          <w:spacing w:val="-2"/>
          <w:w w:val="110"/>
          <w:position w:val="2"/>
        </w:rPr>
        <w:t>e</w:t>
      </w:r>
      <w:r>
        <w:rPr>
          <w:b w:val="0"/>
          <w:bCs w:val="0"/>
          <w:i w:val="0"/>
          <w:spacing w:val="0"/>
          <w:w w:val="110"/>
          <w:position w:val="2"/>
        </w:rPr>
        <w:t>rin</w:t>
      </w:r>
      <w:r>
        <w:rPr>
          <w:b w:val="0"/>
          <w:bCs w:val="0"/>
          <w:i w:val="0"/>
          <w:spacing w:val="0"/>
          <w:w w:val="110"/>
          <w:position w:val="2"/>
        </w:rPr>
        <w:t>g</w:t>
      </w:r>
      <w:r>
        <w:rPr>
          <w:b w:val="0"/>
          <w:bCs w:val="0"/>
          <w:i w:val="0"/>
          <w:spacing w:val="8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tha</w:t>
      </w:r>
      <w:r>
        <w:rPr>
          <w:b w:val="0"/>
          <w:bCs w:val="0"/>
          <w:i w:val="0"/>
          <w:spacing w:val="0"/>
          <w:w w:val="110"/>
          <w:position w:val="2"/>
        </w:rPr>
        <w:t>t</w:t>
      </w:r>
      <w:r>
        <w:rPr>
          <w:b w:val="0"/>
          <w:bCs w:val="0"/>
          <w:i w:val="0"/>
          <w:spacing w:val="7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al</w:t>
      </w:r>
      <w:r>
        <w:rPr>
          <w:b w:val="0"/>
          <w:bCs w:val="0"/>
          <w:i w:val="0"/>
          <w:spacing w:val="0"/>
          <w:w w:val="110"/>
          <w:position w:val="2"/>
        </w:rPr>
        <w:t>l</w:t>
      </w:r>
      <w:r>
        <w:rPr>
          <w:b w:val="0"/>
          <w:bCs w:val="0"/>
          <w:i w:val="0"/>
          <w:spacing w:val="7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the</w:t>
      </w:r>
      <w:r>
        <w:rPr>
          <w:b w:val="0"/>
          <w:bCs w:val="0"/>
          <w:i w:val="0"/>
          <w:spacing w:val="7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ot</w:t>
      </w:r>
      <w:r>
        <w:rPr>
          <w:b w:val="0"/>
          <w:bCs w:val="0"/>
          <w:i w:val="0"/>
          <w:spacing w:val="0"/>
          <w:w w:val="110"/>
          <w:position w:val="2"/>
        </w:rPr>
        <w:t>h</w:t>
      </w:r>
      <w:r>
        <w:rPr>
          <w:b w:val="0"/>
          <w:bCs w:val="0"/>
          <w:i w:val="0"/>
          <w:spacing w:val="0"/>
          <w:w w:val="110"/>
          <w:position w:val="2"/>
        </w:rPr>
        <w:t>er</w:t>
      </w:r>
      <w:r>
        <w:rPr>
          <w:b w:val="0"/>
          <w:bCs w:val="0"/>
          <w:i w:val="0"/>
          <w:spacing w:val="7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tes</w:t>
      </w:r>
      <w:r>
        <w:rPr>
          <w:b w:val="0"/>
          <w:bCs w:val="0"/>
          <w:i w:val="0"/>
          <w:spacing w:val="0"/>
          <w:w w:val="110"/>
          <w:position w:val="2"/>
        </w:rPr>
        <w:t>t</w:t>
      </w:r>
      <w:r>
        <w:rPr>
          <w:b w:val="0"/>
          <w:bCs w:val="0"/>
          <w:i w:val="0"/>
          <w:spacing w:val="0"/>
          <w:w w:val="142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-2"/>
          <w:w w:val="110"/>
          <w:position w:val="0"/>
        </w:rPr>
        <w:t>e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fai</w:t>
      </w:r>
      <w:r>
        <w:rPr>
          <w:b w:val="0"/>
          <w:bCs w:val="0"/>
          <w:i w:val="0"/>
          <w:spacing w:val="0"/>
          <w:w w:val="110"/>
          <w:position w:val="0"/>
        </w:rPr>
        <w:t>led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1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wh</w:t>
      </w:r>
      <w:r>
        <w:rPr>
          <w:b w:val="0"/>
          <w:bCs w:val="0"/>
          <w:i w:val="0"/>
          <w:spacing w:val="0"/>
          <w:w w:val="110"/>
          <w:position w:val="0"/>
        </w:rPr>
        <w:t>i</w:t>
      </w:r>
      <w:r>
        <w:rPr>
          <w:b w:val="0"/>
          <w:bCs w:val="0"/>
          <w:i w:val="0"/>
          <w:spacing w:val="-6"/>
          <w:w w:val="110"/>
          <w:position w:val="0"/>
        </w:rPr>
        <w:t>c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mea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1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no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ot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0"/>
          <w:w w:val="110"/>
          <w:position w:val="0"/>
        </w:rPr>
        <w:t>er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fai</w:t>
      </w:r>
      <w:r>
        <w:rPr>
          <w:b w:val="0"/>
          <w:bCs w:val="0"/>
          <w:i w:val="0"/>
          <w:spacing w:val="0"/>
          <w:w w:val="110"/>
          <w:position w:val="0"/>
        </w:rPr>
        <w:t>lu</w:t>
      </w:r>
      <w:r>
        <w:rPr>
          <w:b w:val="0"/>
          <w:bCs w:val="0"/>
          <w:i w:val="0"/>
          <w:spacing w:val="0"/>
          <w:w w:val="110"/>
          <w:position w:val="0"/>
        </w:rPr>
        <w:t>re</w:t>
      </w:r>
      <w:r>
        <w:rPr>
          <w:b w:val="0"/>
          <w:bCs w:val="0"/>
          <w:i w:val="0"/>
          <w:spacing w:val="-2"/>
          <w:w w:val="110"/>
          <w:position w:val="0"/>
        </w:rPr>
        <w:t>-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0"/>
          <w:w w:val="110"/>
          <w:position w:val="0"/>
        </w:rPr>
        <w:t>du</w:t>
      </w:r>
      <w:r>
        <w:rPr>
          <w:b w:val="0"/>
          <w:bCs w:val="0"/>
          <w:i w:val="0"/>
          <w:spacing w:val="-2"/>
          <w:w w:val="110"/>
          <w:position w:val="0"/>
        </w:rPr>
        <w:t>c</w:t>
      </w:r>
      <w:r>
        <w:rPr>
          <w:b w:val="0"/>
          <w:bCs w:val="0"/>
          <w:i w:val="0"/>
          <w:spacing w:val="-2"/>
          <w:w w:val="110"/>
          <w:position w:val="0"/>
        </w:rPr>
        <w:t>i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g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fac</w:t>
      </w:r>
      <w:r>
        <w:rPr>
          <w:b w:val="0"/>
          <w:bCs w:val="0"/>
          <w:i w:val="0"/>
          <w:spacing w:val="0"/>
          <w:w w:val="110"/>
          <w:position w:val="0"/>
        </w:rPr>
        <w:t>to</w:t>
      </w:r>
      <w:r>
        <w:rPr>
          <w:b w:val="0"/>
          <w:bCs w:val="0"/>
          <w:i w:val="0"/>
          <w:spacing w:val="0"/>
          <w:w w:val="110"/>
          <w:position w:val="0"/>
        </w:rPr>
        <w:t>rs</w:t>
      </w:r>
      <w:r>
        <w:rPr>
          <w:b w:val="0"/>
          <w:bCs w:val="0"/>
          <w:i w:val="0"/>
          <w:spacing w:val="0"/>
          <w:w w:val="111"/>
          <w:position w:val="0"/>
        </w:rPr>
        <w:t> </w:t>
      </w:r>
      <w:r>
        <w:rPr>
          <w:b w:val="0"/>
          <w:bCs w:val="0"/>
          <w:i w:val="0"/>
          <w:spacing w:val="-6"/>
          <w:w w:val="110"/>
          <w:position w:val="0"/>
        </w:rPr>
        <w:t>w</w:t>
      </w:r>
      <w:r>
        <w:rPr>
          <w:b w:val="0"/>
          <w:bCs w:val="0"/>
          <w:i w:val="0"/>
          <w:spacing w:val="0"/>
          <w:w w:val="110"/>
          <w:position w:val="0"/>
        </w:rPr>
        <w:t>ere</w:t>
      </w:r>
      <w:r>
        <w:rPr>
          <w:b w:val="0"/>
          <w:bCs w:val="0"/>
          <w:i w:val="0"/>
          <w:spacing w:val="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bro</w:t>
      </w:r>
      <w:r>
        <w:rPr>
          <w:b w:val="0"/>
          <w:bCs w:val="0"/>
          <w:i w:val="0"/>
          <w:spacing w:val="-6"/>
          <w:w w:val="110"/>
          <w:position w:val="0"/>
        </w:rPr>
        <w:t>k</w:t>
      </w:r>
      <w:r>
        <w:rPr>
          <w:b w:val="0"/>
          <w:bCs w:val="0"/>
          <w:i w:val="0"/>
          <w:spacing w:val="0"/>
          <w:w w:val="110"/>
          <w:position w:val="0"/>
        </w:rPr>
        <w:t>en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erefo</w:t>
      </w:r>
      <w:r>
        <w:rPr>
          <w:b w:val="0"/>
          <w:bCs w:val="0"/>
          <w:i w:val="0"/>
          <w:spacing w:val="0"/>
          <w:w w:val="110"/>
          <w:position w:val="0"/>
        </w:rPr>
        <w:t>re,</w:t>
      </w:r>
      <w:r>
        <w:rPr>
          <w:b w:val="0"/>
          <w:bCs w:val="0"/>
          <w:i w:val="0"/>
          <w:spacing w:val="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MFS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is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(1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-,</w:t>
      </w:r>
      <w:r>
        <w:rPr>
          <w:b w:val="0"/>
          <w:bCs w:val="0"/>
          <w:i w:val="0"/>
          <w:spacing w:val="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1,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-).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line="242" w:lineRule="auto" w:before="2"/>
        <w:ind w:right="147" w:firstLine="179"/>
        <w:jc w:val="both"/>
      </w:pP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id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pr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cess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fac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ori</w:t>
      </w:r>
      <w:r>
        <w:rPr>
          <w:b w:val="0"/>
          <w:bCs w:val="0"/>
          <w:spacing w:val="0"/>
          <w:w w:val="110"/>
        </w:rPr>
        <w:t>g-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cas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tim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extra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ses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Then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rd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tc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ses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execu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t,</w:t>
      </w:r>
      <w:r>
        <w:rPr>
          <w:b w:val="0"/>
          <w:bCs w:val="0"/>
          <w:spacing w:val="0"/>
          <w:w w:val="129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ide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ifi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orig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fai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cas</w:t>
      </w:r>
      <w:r>
        <w:rPr>
          <w:b w:val="0"/>
          <w:bCs w:val="0"/>
          <w:spacing w:val="0"/>
          <w:w w:val="110"/>
        </w:rPr>
        <w:t>es.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5"/>
          <w:w w:val="110"/>
        </w:rPr>
        <w:t>F</w:t>
      </w:r>
      <w:r>
        <w:rPr>
          <w:b w:val="0"/>
          <w:bCs w:val="0"/>
          <w:spacing w:val="-1"/>
          <w:w w:val="110"/>
        </w:rPr>
        <w:t>O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meth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[23]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l-</w:t>
      </w:r>
      <w:r>
        <w:rPr>
          <w:b w:val="0"/>
          <w:bCs w:val="0"/>
          <w:spacing w:val="0"/>
          <w:w w:val="110"/>
        </w:rPr>
        <w:t>kn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wn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id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ifi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meth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CT.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1"/>
          <w:numId w:val="1"/>
        </w:numPr>
        <w:tabs>
          <w:tab w:pos="653" w:val="left" w:leader="none"/>
        </w:tabs>
        <w:spacing w:line="258" w:lineRule="auto"/>
        <w:ind w:left="116" w:right="111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ormal</w:t>
      </w:r>
      <w:r>
        <w:rPr>
          <w:rFonts w:ascii="Times New Roman" w:hAnsi="Times New Roman" w:cs="Times New Roman" w:eastAsia="Times New Roman"/>
          <w:b/>
          <w:bCs/>
          <w:spacing w:val="-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description</w:t>
      </w:r>
      <w:r>
        <w:rPr>
          <w:rFonts w:ascii="Times New Roman" w:hAnsi="Times New Roman" w:cs="Times New Roman" w:eastAsia="Times New Roman"/>
          <w:b/>
          <w:bCs/>
          <w:spacing w:val="-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b/>
          <w:bCs/>
          <w:spacing w:val="-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guaranteed</w:t>
      </w:r>
      <w:r>
        <w:rPr>
          <w:rFonts w:ascii="Times New Roman" w:hAnsi="Times New Roman" w:cs="Times New Roman" w:eastAsia="Times New Roman"/>
          <w:b/>
          <w:bCs/>
          <w:spacing w:val="-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fail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SUT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r,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ll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after="0" w:line="258" w:lineRule="auto"/>
        <w:jc w:val="righ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top="1020" w:bottom="280" w:left="960" w:right="640"/>
          <w:cols w:num="2" w:equalWidth="0">
            <w:col w:w="4899" w:space="362"/>
            <w:col w:w="5045"/>
          </w:cols>
        </w:sectPr>
      </w:pPr>
    </w:p>
    <w:p>
      <w:pPr>
        <w:pStyle w:val="BodyText"/>
        <w:numPr>
          <w:ilvl w:val="2"/>
          <w:numId w:val="1"/>
        </w:numPr>
        <w:tabs>
          <w:tab w:pos="519" w:val="left" w:leader="none"/>
        </w:tabs>
        <w:spacing w:before="74"/>
        <w:ind w:left="519" w:right="0" w:hanging="30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4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4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4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4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4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a,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b,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c,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0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{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707" w:val="left" w:leader="none"/>
        </w:tabs>
        <w:spacing w:before="2"/>
        <w:ind w:left="707" w:right="0" w:hanging="49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45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5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4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</w:rPr>
        <w:t>x,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4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</w:rPr>
        <w:t>y,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4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</w:rPr>
        <w:t>z;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tabs>
          <w:tab w:pos="707" w:val="left" w:leader="none"/>
        </w:tabs>
        <w:spacing w:before="2"/>
        <w:ind w:left="21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4;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tabs>
          <w:tab w:pos="707" w:val="left" w:leader="none"/>
        </w:tabs>
        <w:spacing w:before="2"/>
        <w:ind w:left="21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35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35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35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tabs>
          <w:tab w:pos="895" w:val="left" w:leader="none"/>
        </w:tabs>
        <w:spacing w:before="2"/>
        <w:ind w:left="21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3;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tabs>
          <w:tab w:pos="895" w:val="left" w:leader="none"/>
        </w:tabs>
        <w:spacing w:before="2"/>
        <w:ind w:left="212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35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35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{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646" w:val="left" w:leader="none"/>
        </w:tabs>
        <w:spacing w:before="2"/>
        <w:ind w:left="1647" w:right="0" w:hanging="143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z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=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2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646" w:val="left" w:leader="none"/>
        </w:tabs>
        <w:spacing w:before="2"/>
        <w:ind w:left="1647" w:right="0" w:hanging="143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4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4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4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z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4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6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y;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895" w:val="left" w:leader="none"/>
        </w:tabs>
        <w:spacing w:before="2"/>
        <w:ind w:left="895" w:right="0" w:hanging="683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96.274139pt;margin-top:19.546364pt;width:4.731289pt;height:9.569206pt;mso-position-horizontal-relative:page;mso-position-vertical-relative:paragraph;z-index:-4814" coordorigin="7925,391" coordsize="95,191">
            <v:group style="position:absolute;left:7973;top:397;width:2;height:107" coordorigin="7973,397" coordsize="2,107">
              <v:shape style="position:absolute;left:7973;top:397;width:2;height:107" coordorigin="7973,397" coordsize="0,107" path="m7973,397l7973,504e" filled="f" stroked="t" strokeweight=".588502pt" strokecolor="#231F20">
                <v:path arrowok="t"/>
              </v:shape>
            </v:group>
            <v:group style="position:absolute;left:7931;top:494;width:83;height:83" coordorigin="7931,494" coordsize="83,83">
              <v:shape style="position:absolute;left:7931;top:494;width:83;height:83" coordorigin="7931,494" coordsize="83,83" path="m8014,494l7931,494,7973,576,8014,494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.240002pt;margin-top:10.746244pt;width:499.043219pt;height:85.174pt;mso-position-horizontal-relative:page;mso-position-vertical-relative:paragraph;z-index:-4806" type="#_x0000_t202" filled="f" stroked="f">
            <v:textbox inset="0,0,0,0">
              <w:txbxContent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ind w:left="212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40.390167pt;margin-top:58.430069pt;width:219.452628pt;height:132.274291pt;mso-position-horizontal-relative:page;mso-position-vertical-relative:paragraph;z-index:-4817" coordorigin="6808,1169" coordsize="4389,2645">
            <v:group style="position:absolute;left:7556;top:1257;width:834;height:334" coordorigin="7556,1257" coordsize="834,334">
              <v:shape style="position:absolute;left:7556;top:1257;width:834;height:334" coordorigin="7556,1257" coordsize="834,334" path="m7556,1424l7973,1257,8390,1424,7973,1591,7556,1424xe" filled="f" stroked="t" strokeweight=".441817pt" strokecolor="#231F20">
                <v:path arrowok="t"/>
              </v:shape>
            </v:group>
            <v:group style="position:absolute;left:7973;top:1591;width:2;height:180" coordorigin="7973,1591" coordsize="2,180">
              <v:shape style="position:absolute;left:7973;top:1591;width:2;height:180" coordorigin="7973,1591" coordsize="0,180" path="m7973,1591l7973,1771e" filled="f" stroked="t" strokeweight=".588502pt" strokecolor="#231F20">
                <v:path arrowok="t"/>
              </v:shape>
            </v:group>
            <v:group style="position:absolute;left:8840;top:1257;width:834;height:342" coordorigin="8840,1257" coordsize="834,342">
              <v:shape style="position:absolute;left:8840;top:1257;width:834;height:342" coordorigin="8840,1257" coordsize="834,342" path="m8840,1599l9674,1599,9674,1257,8840,1257,8840,1599xe" filled="f" stroked="t" strokeweight=".441817pt" strokecolor="#231F20">
                <v:path arrowok="t"/>
              </v:shape>
            </v:group>
            <v:group style="position:absolute;left:8390;top:1424;width:378;height:4" coordorigin="8390,1424" coordsize="378,4">
              <v:shape style="position:absolute;left:8390;top:1424;width:378;height:4" coordorigin="8390,1424" coordsize="378,4" path="m8390,1424l8640,1424,8640,1428,8768,1428e" filled="f" stroked="t" strokeweight=".588502pt" strokecolor="#231F20">
                <v:path arrowok="t"/>
              </v:shape>
            </v:group>
            <v:group style="position:absolute;left:8758;top:1387;width:83;height:83" coordorigin="8758,1387" coordsize="83,83">
              <v:shape style="position:absolute;left:8758;top:1387;width:83;height:83" coordorigin="8758,1387" coordsize="83,83" path="m8758,1387l8758,1470,8840,1428,8758,1387xe" filled="t" fillcolor="#231F20" stroked="f">
                <v:path arrowok="t"/>
                <v:fill type="solid"/>
              </v:shape>
            </v:group>
            <v:group style="position:absolute;left:8505;top:1354;width:224;height:141" coordorigin="8505,1354" coordsize="224,141">
              <v:shape style="position:absolute;left:8505;top:1354;width:224;height:141" coordorigin="8505,1354" coordsize="224,141" path="m8505,1495l8729,1495,8729,1354,8505,1354,8505,1495xe" filled="t" fillcolor="#FFFFFF" stroked="f">
                <v:path arrowok="t"/>
                <v:fill type="solid"/>
              </v:shape>
            </v:group>
            <v:group style="position:absolute;left:8840;top:2091;width:834;height:317" coordorigin="8840,2091" coordsize="834,317">
              <v:shape style="position:absolute;left:8840;top:2091;width:834;height:317" coordorigin="8840,2091" coordsize="834,317" path="m8840,2250l9257,2091,9674,2250,9257,2408,8840,2250xe" filled="f" stroked="t" strokeweight=".441817pt" strokecolor="#231F20">
                <v:path arrowok="t"/>
              </v:shape>
            </v:group>
            <v:group style="position:absolute;left:9257;top:2408;width:2;height:276" coordorigin="9257,2408" coordsize="2,276">
              <v:shape style="position:absolute;left:9257;top:2408;width:2;height:276" coordorigin="9257,2408" coordsize="0,276" path="m9257,2408l9257,2684e" filled="f" stroked="t" strokeweight=".588502pt" strokecolor="#231F20">
                <v:path arrowok="t"/>
              </v:shape>
            </v:group>
            <v:group style="position:absolute;left:9257;top:1599;width:2;height:420" coordorigin="9257,1599" coordsize="2,420">
              <v:shape style="position:absolute;left:9257;top:1599;width:2;height:420" coordorigin="9257,1599" coordsize="0,420" path="m9257,1599l9257,2019e" filled="f" stroked="t" strokeweight=".588502pt" strokecolor="#231F20">
                <v:path arrowok="t"/>
              </v:shape>
            </v:group>
            <v:group style="position:absolute;left:9216;top:2009;width:83;height:83" coordorigin="9216,2009" coordsize="83,83">
              <v:shape style="position:absolute;left:9216;top:2009;width:83;height:83" coordorigin="9216,2009" coordsize="83,83" path="m9299,2009l9216,2009,9257,2091,9299,2009xe" filled="t" fillcolor="#231F20" stroked="f">
                <v:path arrowok="t"/>
                <v:fill type="solid"/>
              </v:shape>
            </v:group>
            <v:group style="position:absolute;left:10358;top:2759;width:834;height:342" coordorigin="10358,2759" coordsize="834,342">
              <v:shape style="position:absolute;left:10358;top:2759;width:834;height:342" coordorigin="10358,2759" coordsize="834,342" path="m10358,3101l11192,3101,11192,2759,10358,2759,10358,3101xe" filled="f" stroked="t" strokeweight=".441817pt" strokecolor="#231F20">
                <v:path arrowok="t"/>
              </v:shape>
            </v:group>
            <v:group style="position:absolute;left:9674;top:2250;width:1101;height:436" coordorigin="9674,2250" coordsize="1101,436">
              <v:shape style="position:absolute;left:9674;top:2250;width:1101;height:436" coordorigin="9674,2250" coordsize="1101,436" path="m9674,2250l10775,2250,10775,2686e" filled="f" stroked="t" strokeweight=".588502pt" strokecolor="#231F20">
                <v:path arrowok="t"/>
              </v:shape>
            </v:group>
            <v:group style="position:absolute;left:10734;top:2676;width:83;height:83" coordorigin="10734,2676" coordsize="83,83">
              <v:shape style="position:absolute;left:10734;top:2676;width:83;height:83" coordorigin="10734,2676" coordsize="83,83" path="m10817,2676l10734,2676,10775,2759,10817,2676xe" filled="t" fillcolor="#231F20" stroked="f">
                <v:path arrowok="t"/>
                <v:fill type="solid"/>
              </v:shape>
            </v:group>
            <v:group style="position:absolute;left:10367;top:2179;width:224;height:141" coordorigin="10367,2179" coordsize="224,141">
              <v:shape style="position:absolute;left:10367;top:2179;width:224;height:141" coordorigin="10367,2179" coordsize="224,141" path="m10367,2321l10591,2321,10591,2179,10367,2179,10367,2321xe" filled="t" fillcolor="#FFFFFF" stroked="f">
                <v:path arrowok="t"/>
                <v:fill type="solid"/>
              </v:shape>
            </v:group>
            <v:group style="position:absolute;left:7556;top:2934;width:834;height:317" coordorigin="7556,2934" coordsize="834,317">
              <v:shape style="position:absolute;left:7556;top:2934;width:834;height:317" coordorigin="7556,2934" coordsize="834,317" path="m7556,3092l7973,2934,8390,3092,7973,3251,7556,3092xe" filled="f" stroked="t" strokeweight=".441817pt" strokecolor="#231F20">
                <v:path arrowok="t"/>
              </v:shape>
            </v:group>
            <v:group style="position:absolute;left:7973;top:2433;width:2;height:428" coordorigin="7973,2433" coordsize="2,428">
              <v:shape style="position:absolute;left:7973;top:2433;width:2;height:428" coordorigin="7973,2433" coordsize="0,428" path="m7973,2433l7973,2861e" filled="f" stroked="t" strokeweight=".588502pt" strokecolor="#231F20">
                <v:path arrowok="t"/>
              </v:shape>
            </v:group>
            <v:group style="position:absolute;left:7931;top:2851;width:83;height:83" coordorigin="7931,2851" coordsize="83,83">
              <v:shape style="position:absolute;left:7931;top:2851;width:83;height:83" coordorigin="7931,2851" coordsize="83,83" path="m8014,2851l7931,2851,7973,2934,8014,2851xe" filled="t" fillcolor="#231F20" stroked="f">
                <v:path arrowok="t"/>
                <v:fill type="solid"/>
              </v:shape>
            </v:group>
            <v:group style="position:absolute;left:6855;top:3092;width:701;height:428" coordorigin="6855,3092" coordsize="701,428">
              <v:shape style="position:absolute;left:6855;top:3092;width:701;height:428" coordorigin="6855,3092" coordsize="701,428" path="m7556,3092l6855,3092,6855,3520e" filled="f" stroked="t" strokeweight=".588502pt" strokecolor="#231F20">
                <v:path arrowok="t"/>
              </v:shape>
            </v:group>
            <v:group style="position:absolute;left:6814;top:3510;width:83;height:83" coordorigin="6814,3510" coordsize="83,83">
              <v:shape style="position:absolute;left:6814;top:3510;width:83;height:83" coordorigin="6814,3510" coordsize="83,83" path="m6897,3510l6814,3510,6855,3593,6897,3510xe" filled="t" fillcolor="#231F20" stroked="f">
                <v:path arrowok="t"/>
                <v:fill type="solid"/>
              </v:shape>
            </v:group>
            <v:group style="position:absolute;left:6855;top:3022;width:201;height:141" coordorigin="6855,3022" coordsize="201,141">
              <v:shape style="position:absolute;left:6855;top:3022;width:201;height:141" coordorigin="6855,3022" coordsize="201,141" path="m6855,3163l7056,3163,7056,3022,6855,3022,6855,3163xe" filled="t" fillcolor="#FFFFFF" stroked="f">
                <v:path arrowok="t"/>
                <v:fill type="solid"/>
              </v:shape>
            </v:group>
            <v:group style="position:absolute;left:7973;top:3251;width:2;height:434" coordorigin="7973,3251" coordsize="2,434">
              <v:shape style="position:absolute;left:7973;top:3251;width:2;height:434" coordorigin="7973,3251" coordsize="0,434" path="m7973,3251l7973,3685e" filled="f" stroked="t" strokeweight=".588502pt" strokecolor="#231F20">
                <v:path arrowok="t"/>
              </v:shape>
            </v:group>
            <v:group style="position:absolute;left:8840;top:3101;width:834;height:317" coordorigin="8840,3101" coordsize="834,317">
              <v:shape style="position:absolute;left:8840;top:3101;width:834;height:317" coordorigin="8840,3101" coordsize="834,317" path="m8840,3259l9257,3101,9674,3259,9257,3418,8840,3259xe" filled="f" stroked="t" strokeweight=".441817pt" strokecolor="#231F20">
                <v:path arrowok="t"/>
              </v:shape>
            </v:group>
            <v:group style="position:absolute;left:9257;top:2825;width:2;height:203" coordorigin="9257,2825" coordsize="2,203">
              <v:shape style="position:absolute;left:9257;top:2825;width:2;height:203" coordorigin="9257,2825" coordsize="0,203" path="m9257,2825l9257,3028e" filled="f" stroked="t" strokeweight=".588502pt" strokecolor="#231F20">
                <v:path arrowok="t"/>
              </v:shape>
            </v:group>
            <v:group style="position:absolute;left:9216;top:3018;width:83;height:83" coordorigin="9216,3018" coordsize="83,83">
              <v:shape style="position:absolute;left:9216;top:3018;width:83;height:83" coordorigin="9216,3018" coordsize="83,83" path="m9299,3018l9216,3018,9257,3101,9299,3018xe" filled="t" fillcolor="#231F20" stroked="f">
                <v:path arrowok="t"/>
                <v:fill type="solid"/>
              </v:shape>
            </v:group>
            <v:group style="position:absolute;left:9674;top:3259;width:517;height:86" coordorigin="9674,3259" coordsize="517,86">
              <v:shape style="position:absolute;left:9674;top:3259;width:517;height:86" coordorigin="9674,3259" coordsize="517,86" path="m9674,3259l10192,3259,10192,3345e" filled="f" stroked="t" strokeweight=".588502pt" strokecolor="#231F20">
                <v:path arrowok="t"/>
              </v:shape>
            </v:group>
            <v:group style="position:absolute;left:10150;top:3335;width:83;height:83" coordorigin="10150,3335" coordsize="83,83">
              <v:shape style="position:absolute;left:10150;top:3335;width:83;height:83" coordorigin="10150,3335" coordsize="83,83" path="m10233,3335l10150,3335,10192,3418,10233,3335xe" filled="t" fillcolor="#231F20" stroked="f">
                <v:path arrowok="t"/>
                <v:fill type="solid"/>
              </v:shape>
            </v:group>
            <v:group style="position:absolute;left:9900;top:3189;width:224;height:141" coordorigin="9900,3189" coordsize="224,141">
              <v:shape style="position:absolute;left:9900;top:3189;width:224;height:141" coordorigin="9900,3189" coordsize="224,141" path="m9900,3330l10124,3330,10124,3189,9900,3189,9900,3330xe" filled="t" fillcolor="#FFFFFF" stroked="f">
                <v:path arrowok="t"/>
                <v:fill type="solid"/>
              </v:shape>
            </v:group>
            <v:group style="position:absolute;left:9257;top:3418;width:2;height:276" coordorigin="9257,3418" coordsize="2,276">
              <v:shape style="position:absolute;left:9257;top:3418;width:2;height:276" coordorigin="9257,3418" coordsize="0,276" path="m9257,3418l9257,3693e" filled="f" stroked="t" strokeweight=".588502pt" strokecolor="#231F20">
                <v:path arrowok="t"/>
              </v:shape>
            </v:group>
            <v:group style="position:absolute;left:7931;top:1174;width:83;height:83" coordorigin="7931,1174" coordsize="83,83">
              <v:shape style="position:absolute;left:7931;top:1174;width:83;height:83" coordorigin="7931,1174" coordsize="83,83" path="m8014,1174l7931,1174,7973,1257,8014,1174xe" filled="t" fillcolor="#231F20" stroked="f">
                <v:path arrowok="t"/>
                <v:fill type="solid"/>
              </v:shape>
            </v:group>
            <v:group style="position:absolute;left:10775;top:3101;width:2;height:709" coordorigin="10775,3101" coordsize="2,709">
              <v:shape style="position:absolute;left:10775;top:3101;width:2;height:709" coordorigin="10775,3101" coordsize="0,709" path="m10775,3810l10775,3101e" filled="f" stroked="t" strokeweight=".441817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77.568665pt;margin-top:29.075075pt;width:42.36747pt;height:30.387934pt;mso-position-horizontal-relative:page;mso-position-vertical-relative:paragraph;z-index:-4811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42" w:hRule="exact"/>
                    </w:trPr>
                    <w:tc>
                      <w:tcPr>
                        <w:tcW w:w="834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330" w:right="321"/>
                          <w:jc w:val="center"/>
                          <w:rPr>
                            <w:rFonts w:ascii="Calibri" w:hAnsi="Calibri" w:cs="Calibri"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231F20"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330" w:right="321"/>
                          <w:jc w:val="center"/>
                          <w:rPr>
                            <w:rFonts w:ascii="Calibri" w:hAnsi="Calibri" w:cs="Calibri"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231F20"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3</w:t>
                        </w: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417" w:type="dxa"/>
                        <w:tcBorders>
                          <w:top w:val="single" w:sz="4" w:space="0" w:color="231F20"/>
                          <w:left w:val="nil" w:sz="6" w:space="0" w:color="auto"/>
                          <w:bottom w:val="nil" w:sz="6" w:space="0" w:color="auto"/>
                          <w:right w:val="single" w:sz="5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7" w:type="dxa"/>
                        <w:tcBorders>
                          <w:top w:val="single" w:sz="4" w:space="0" w:color="231F20"/>
                          <w:left w:val="single" w:sz="5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b w:val="0"/>
          <w:bCs w:val="0"/>
          <w:color w:val="231F20"/>
          <w:spacing w:val="1"/>
          <w:w w:val="100"/>
          <w:sz w:val="14"/>
          <w:szCs w:val="14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-4"/>
          <w:w w:val="100"/>
          <w:sz w:val="14"/>
          <w:szCs w:val="14"/>
        </w:rPr>
        <w:t>n</w:t>
      </w:r>
      <w:r>
        <w:rPr>
          <w:rFonts w:ascii="Calibri" w:hAnsi="Calibri" w:cs="Calibri" w:eastAsia="Calibri"/>
          <w:b w:val="0"/>
          <w:bCs w:val="0"/>
          <w:color w:val="231F20"/>
          <w:spacing w:val="4"/>
          <w:w w:val="100"/>
          <w:sz w:val="14"/>
          <w:szCs w:val="14"/>
        </w:rPr>
        <w:t>t</w:t>
      </w:r>
      <w:r>
        <w:rPr>
          <w:rFonts w:ascii="Calibri" w:hAnsi="Calibri" w:cs="Calibri" w:eastAsia="Calibri"/>
          <w:b w:val="0"/>
          <w:bCs w:val="0"/>
          <w:color w:val="231F20"/>
          <w:spacing w:val="-6"/>
          <w:w w:val="100"/>
          <w:sz w:val="14"/>
          <w:szCs w:val="14"/>
        </w:rPr>
        <w:t>r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sz w:val="14"/>
          <w:szCs w:val="14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7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/>
        <w:pict>
          <v:group style="position:absolute;margin-left:377.618927pt;margin-top:-70.890327pt;width:42.047932pt;height:33.665299pt;mso-position-horizontal-relative:page;mso-position-vertical-relative:paragraph;z-index:-4816" coordorigin="7552,-1418" coordsize="841,673">
            <v:group style="position:absolute;left:7557;top:-1413;width:832;height:334" coordorigin="7557,-1413" coordsize="832,334">
              <v:shape style="position:absolute;left:7557;top:-1413;width:832;height:334" coordorigin="7557,-1413" coordsize="832,334" path="m7723,-1080l8223,-1080,8246,-1081,8309,-1103,8357,-1147,8385,-1206,8389,-1228,8388,-1254,8369,-1322,8330,-1373,8276,-1405,7723,-1413,7700,-1412,7637,-1390,7589,-1346,7561,-1287,7557,-1265,7558,-1239,7577,-1171,7616,-1120,7670,-1088,7723,-1080xe" filled="f" stroked="t" strokeweight=".441817pt" strokecolor="#231F20">
                <v:path arrowok="t"/>
              </v:shape>
            </v:group>
            <v:group style="position:absolute;left:7973;top:-1080;width:2;height:257" coordorigin="7973,-1080" coordsize="2,257">
              <v:shape style="position:absolute;left:7973;top:-1080;width:2;height:257" coordorigin="7973,-1080" coordsize="0,257" path="m7973,-1080l7973,-823e" filled="f" stroked="t" strokeweight=".588502pt" strokecolor="#231F20">
                <v:path arrowok="t"/>
              </v:shape>
            </v:group>
            <v:group style="position:absolute;left:7931;top:-833;width:83;height:83" coordorigin="7931,-833" coordsize="83,83">
              <v:shape style="position:absolute;left:7931;top:-833;width:83;height:83" coordorigin="7931,-833" coordsize="83,83" path="m8014,-833l7931,-833,7973,-750,8014,-83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sz w:val="14"/>
          <w:szCs w:val="14"/>
        </w:rPr>
        <w:t>a</w:t>
      </w:r>
      <w:r>
        <w:rPr>
          <w:rFonts w:ascii="Calibri" w:hAnsi="Calibri" w:cs="Calibri" w:eastAsia="Calibri"/>
          <w:b w:val="0"/>
          <w:bCs w:val="0"/>
          <w:color w:val="231F20"/>
          <w:spacing w:val="1"/>
          <w:w w:val="100"/>
          <w:sz w:val="14"/>
          <w:szCs w:val="14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sz w:val="14"/>
          <w:szCs w:val="14"/>
        </w:rPr>
        <w:t>&lt;</w:t>
      </w:r>
      <w:r>
        <w:rPr>
          <w:rFonts w:ascii="Calibri" w:hAnsi="Calibri" w:cs="Calibri" w:eastAsia="Calibri"/>
          <w:b w:val="0"/>
          <w:bCs w:val="0"/>
          <w:color w:val="231F20"/>
          <w:spacing w:val="1"/>
          <w:w w:val="100"/>
          <w:sz w:val="14"/>
          <w:szCs w:val="14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sz w:val="14"/>
          <w:szCs w:val="14"/>
        </w:rPr>
        <w:t>2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180" w:lineRule="exact" w:before="9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2" w:right="0" w:firstLine="0"/>
        <w:jc w:val="left"/>
        <w:rPr>
          <w:rFonts w:ascii="Calibri" w:hAnsi="Calibri" w:cs="Calibri" w:eastAsia="Calibri"/>
          <w:sz w:val="11"/>
          <w:szCs w:val="11"/>
        </w:rPr>
      </w:pPr>
      <w:r>
        <w:rPr>
          <w:rFonts w:ascii="Calibri" w:hAnsi="Calibri" w:cs="Calibri" w:eastAsia="Calibri"/>
          <w:b w:val="0"/>
          <w:bCs w:val="0"/>
          <w:color w:val="231F20"/>
          <w:spacing w:val="-1"/>
          <w:w w:val="105"/>
          <w:sz w:val="11"/>
          <w:szCs w:val="11"/>
        </w:rPr>
        <w:t>f</w:t>
      </w:r>
      <w:r>
        <w:rPr>
          <w:rFonts w:ascii="Calibri" w:hAnsi="Calibri" w:cs="Calibri" w:eastAsia="Calibri"/>
          <w:b w:val="0"/>
          <w:bCs w:val="0"/>
          <w:color w:val="231F20"/>
          <w:spacing w:val="-2"/>
          <w:w w:val="105"/>
          <w:sz w:val="11"/>
          <w:szCs w:val="11"/>
        </w:rPr>
        <w:t>a</w:t>
      </w:r>
      <w:r>
        <w:rPr>
          <w:rFonts w:ascii="Calibri" w:hAnsi="Calibri" w:cs="Calibri" w:eastAsia="Calibri"/>
          <w:b w:val="0"/>
          <w:bCs w:val="0"/>
          <w:color w:val="231F20"/>
          <w:spacing w:val="8"/>
          <w:w w:val="105"/>
          <w:sz w:val="11"/>
          <w:szCs w:val="11"/>
        </w:rPr>
        <w:t>l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5"/>
          <w:sz w:val="11"/>
          <w:szCs w:val="11"/>
        </w:rPr>
        <w:t>s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5"/>
          <w:sz w:val="11"/>
          <w:szCs w:val="11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170" w:lineRule="exact" w:before="2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2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 w:hAnsi="Calibri" w:cs="Calibri" w:eastAsia="Calibri"/>
          <w:b w:val="0"/>
          <w:bCs w:val="0"/>
          <w:color w:val="231F20"/>
          <w:spacing w:val="-1"/>
          <w:w w:val="100"/>
          <w:sz w:val="14"/>
          <w:szCs w:val="14"/>
        </w:rPr>
        <w:t>S</w:t>
      </w:r>
      <w:r>
        <w:rPr>
          <w:rFonts w:ascii="Calibri" w:hAnsi="Calibri" w:cs="Calibri" w:eastAsia="Calibri"/>
          <w:b w:val="0"/>
          <w:bCs w:val="0"/>
          <w:color w:val="231F20"/>
          <w:spacing w:val="-2"/>
          <w:w w:val="100"/>
          <w:sz w:val="14"/>
          <w:szCs w:val="14"/>
        </w:rPr>
        <w:t>1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sz w:val="14"/>
          <w:szCs w:val="14"/>
        </w:rPr>
        <w:t>4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after="0"/>
        <w:jc w:val="left"/>
        <w:rPr>
          <w:rFonts w:ascii="Calibri" w:hAnsi="Calibri" w:cs="Calibri" w:eastAsia="Calibri"/>
          <w:sz w:val="14"/>
          <w:szCs w:val="14"/>
        </w:rPr>
        <w:sectPr>
          <w:pgSz w:w="11906" w:h="16840"/>
          <w:pgMar w:top="940" w:bottom="280" w:left="840" w:right="680"/>
          <w:cols w:num="4" w:equalWidth="0">
            <w:col w:w="4749" w:space="2024"/>
            <w:col w:w="516" w:space="169"/>
            <w:col w:w="438" w:space="211"/>
            <w:col w:w="227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6" w:h="16840"/>
          <w:pgMar w:top="1320" w:bottom="280" w:left="840" w:right="680"/>
        </w:sectPr>
      </w:pPr>
    </w:p>
    <w:p>
      <w:pPr>
        <w:pStyle w:val="BodyText"/>
        <w:numPr>
          <w:ilvl w:val="0"/>
          <w:numId w:val="3"/>
        </w:numPr>
        <w:tabs>
          <w:tab w:pos="1271" w:val="left" w:leader="none"/>
        </w:tabs>
        <w:spacing w:before="66"/>
        <w:ind w:left="1271" w:right="0" w:hanging="112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35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35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35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1646" w:val="left" w:leader="none"/>
        </w:tabs>
        <w:spacing w:before="2"/>
        <w:ind w:left="1647" w:right="0" w:hanging="150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3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3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3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3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6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(x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3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30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895" w:val="left" w:leader="none"/>
        </w:tabs>
        <w:spacing w:before="2"/>
        <w:ind w:left="895" w:right="0" w:hanging="7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4"/>
        </w:numPr>
        <w:tabs>
          <w:tab w:pos="1271" w:val="left" w:leader="none"/>
        </w:tabs>
        <w:ind w:left="1271" w:right="0" w:hanging="112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25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5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25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5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*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x;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707" w:val="left" w:leader="none"/>
        </w:tabs>
        <w:spacing w:before="2"/>
        <w:ind w:left="707" w:right="0" w:hanging="56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519" w:val="left" w:leader="none"/>
        </w:tabs>
        <w:spacing w:before="2"/>
        <w:ind w:left="519" w:right="0" w:hanging="37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line="186" w:lineRule="exact"/>
        <w:ind w:left="236" w:right="0"/>
        <w:jc w:val="left"/>
        <w:rPr>
          <w:b w:val="0"/>
          <w:bCs w:val="0"/>
        </w:rPr>
      </w:pPr>
      <w:r>
        <w:rPr>
          <w:spacing w:val="0"/>
          <w:w w:val="115"/>
        </w:rPr>
        <w:t>Fi</w:t>
      </w:r>
      <w:r>
        <w:rPr>
          <w:spacing w:val="-1"/>
          <w:w w:val="115"/>
        </w:rPr>
        <w:t>g</w:t>
      </w:r>
      <w:r>
        <w:rPr>
          <w:spacing w:val="0"/>
          <w:w w:val="115"/>
        </w:rPr>
        <w:t>ure</w:t>
      </w:r>
      <w:r>
        <w:rPr>
          <w:spacing w:val="20"/>
          <w:w w:val="115"/>
        </w:rPr>
        <w:t> </w:t>
      </w:r>
      <w:r>
        <w:rPr>
          <w:spacing w:val="0"/>
          <w:w w:val="115"/>
        </w:rPr>
        <w:t>1:</w:t>
      </w:r>
      <w:r>
        <w:rPr>
          <w:spacing w:val="50"/>
          <w:w w:val="115"/>
        </w:rPr>
        <w:t> </w:t>
      </w:r>
      <w:r>
        <w:rPr>
          <w:spacing w:val="0"/>
          <w:w w:val="115"/>
        </w:rPr>
        <w:t>A</w:t>
      </w:r>
      <w:r>
        <w:rPr>
          <w:spacing w:val="21"/>
          <w:w w:val="115"/>
        </w:rPr>
        <w:t> </w:t>
      </w:r>
      <w:r>
        <w:rPr>
          <w:spacing w:val="0"/>
          <w:w w:val="115"/>
        </w:rPr>
        <w:t>sim</w:t>
      </w:r>
      <w:r>
        <w:rPr>
          <w:spacing w:val="0"/>
          <w:w w:val="115"/>
        </w:rPr>
        <w:t>pl</w:t>
      </w:r>
      <w:r>
        <w:rPr>
          <w:spacing w:val="0"/>
          <w:w w:val="115"/>
        </w:rPr>
        <w:t>e</w:t>
      </w:r>
      <w:r>
        <w:rPr>
          <w:spacing w:val="21"/>
          <w:w w:val="115"/>
        </w:rPr>
        <w:t> </w:t>
      </w:r>
      <w:r>
        <w:rPr>
          <w:spacing w:val="0"/>
          <w:w w:val="115"/>
        </w:rPr>
        <w:t>pro</w:t>
      </w:r>
      <w:r>
        <w:rPr>
          <w:spacing w:val="0"/>
          <w:w w:val="115"/>
        </w:rPr>
        <w:t>gra</w:t>
      </w:r>
      <w:r>
        <w:rPr>
          <w:spacing w:val="0"/>
          <w:w w:val="115"/>
        </w:rPr>
        <w:t>m</w:t>
      </w:r>
      <w:r>
        <w:rPr>
          <w:spacing w:val="21"/>
          <w:w w:val="11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15"/>
        </w:rPr>
        <w:t>f</w:t>
      </w:r>
      <w:r>
        <w:rPr>
          <w:rFonts w:ascii="Times New Roman" w:hAnsi="Times New Roman" w:cs="Times New Roman" w:eastAsia="Times New Roman"/>
          <w:i/>
          <w:spacing w:val="-11"/>
          <w:w w:val="115"/>
        </w:rPr>
        <w:t>o</w:t>
      </w:r>
      <w:r>
        <w:rPr>
          <w:rFonts w:ascii="Times New Roman" w:hAnsi="Times New Roman" w:cs="Times New Roman" w:eastAsia="Times New Roman"/>
          <w:i/>
          <w:spacing w:val="0"/>
          <w:w w:val="115"/>
        </w:rPr>
        <w:t>o</w:t>
      </w:r>
      <w:r>
        <w:rPr>
          <w:rFonts w:ascii="Times New Roman" w:hAnsi="Times New Roman" w:cs="Times New Roman" w:eastAsia="Times New Roman"/>
          <w:i/>
          <w:spacing w:val="37"/>
          <w:w w:val="115"/>
        </w:rPr>
        <w:t> </w:t>
      </w:r>
      <w:r>
        <w:rPr>
          <w:i w:val="0"/>
          <w:spacing w:val="0"/>
          <w:w w:val="115"/>
        </w:rPr>
        <w:t>wi</w:t>
      </w:r>
      <w:r>
        <w:rPr>
          <w:i w:val="0"/>
          <w:spacing w:val="0"/>
          <w:w w:val="115"/>
        </w:rPr>
        <w:t>th</w:t>
      </w:r>
      <w:r>
        <w:rPr>
          <w:i w:val="0"/>
          <w:spacing w:val="21"/>
          <w:w w:val="115"/>
        </w:rPr>
        <w:t> </w:t>
      </w:r>
      <w:r>
        <w:rPr>
          <w:i w:val="0"/>
          <w:spacing w:val="0"/>
          <w:w w:val="115"/>
        </w:rPr>
        <w:t>fo</w:t>
      </w:r>
      <w:r>
        <w:rPr>
          <w:i w:val="0"/>
          <w:spacing w:val="0"/>
          <w:w w:val="115"/>
        </w:rPr>
        <w:t>ur</w:t>
      </w:r>
      <w:r>
        <w:rPr>
          <w:i w:val="0"/>
          <w:spacing w:val="21"/>
          <w:w w:val="115"/>
        </w:rPr>
        <w:t> </w:t>
      </w:r>
      <w:r>
        <w:rPr>
          <w:i w:val="0"/>
          <w:spacing w:val="0"/>
          <w:w w:val="115"/>
        </w:rPr>
        <w:t>inpu</w:t>
      </w:r>
      <w:r>
        <w:rPr>
          <w:i w:val="0"/>
          <w:spacing w:val="0"/>
          <w:w w:val="115"/>
        </w:rPr>
        <w:t>t</w:t>
      </w:r>
      <w:r>
        <w:rPr>
          <w:i w:val="0"/>
          <w:spacing w:val="21"/>
          <w:w w:val="115"/>
        </w:rPr>
        <w:t> </w:t>
      </w:r>
      <w:r>
        <w:rPr>
          <w:i w:val="0"/>
          <w:spacing w:val="0"/>
          <w:w w:val="115"/>
        </w:rPr>
        <w:t>pa-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0" w:lineRule="exact" w:before="15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tbl>
      <w:tblPr>
        <w:tblW w:w="0" w:type="auto"/>
        <w:jc w:val="left"/>
        <w:tblInd w:w="-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42" w:hRule="exact"/>
        </w:trPr>
        <w:tc>
          <w:tcPr>
            <w:tcW w:w="83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8" w:lineRule="exact"/>
              <w:ind w:left="7" w:right="0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-1"/>
                <w:w w:val="100"/>
                <w:sz w:val="14"/>
                <w:szCs w:val="14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7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line="165" w:lineRule="exact"/>
              <w:ind w:left="6" w:right="0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>
              <w:rPr>
                <w:rFonts w:ascii="Calibri" w:hAnsi="Calibri" w:cs="Calibri" w:eastAsia="Calibri"/>
                <w:b w:val="0"/>
                <w:bCs w:val="0"/>
                <w:color w:val="231F20"/>
                <w:spacing w:val="0"/>
                <w:w w:val="100"/>
                <w:sz w:val="14"/>
                <w:szCs w:val="14"/>
              </w:rPr>
              <w:t>S8</w:t>
            </w:r>
            <w:r>
              <w:rPr>
                <w:rFonts w:ascii="Calibri" w:hAnsi="Calibri" w:cs="Calibri" w:eastAsia="Calibri"/>
                <w:b w:val="0"/>
                <w:bCs w:val="0"/>
                <w:color w:val="000000"/>
                <w:spacing w:val="0"/>
                <w:w w:val="100"/>
                <w:sz w:val="14"/>
                <w:szCs w:val="14"/>
              </w:rPr>
            </w:r>
          </w:p>
        </w:tc>
      </w:tr>
      <w:tr>
        <w:trPr>
          <w:trHeight w:val="384" w:hRule="exact"/>
        </w:trPr>
        <w:tc>
          <w:tcPr>
            <w:tcW w:w="417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/>
          </w:p>
        </w:tc>
        <w:tc>
          <w:tcPr>
            <w:tcW w:w="417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49"/>
        <w:ind w:left="144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 w:hAnsi="Calibri" w:cs="Calibri" w:eastAsia="Calibri"/>
          <w:b w:val="0"/>
          <w:bCs w:val="0"/>
          <w:color w:val="231F20"/>
          <w:spacing w:val="1"/>
          <w:w w:val="105"/>
          <w:sz w:val="16"/>
          <w:szCs w:val="16"/>
        </w:rPr>
        <w:t>P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5"/>
          <w:sz w:val="16"/>
          <w:szCs w:val="16"/>
        </w:rPr>
        <w:t>a</w:t>
      </w:r>
      <w:r>
        <w:rPr>
          <w:rFonts w:ascii="Calibri" w:hAnsi="Calibri" w:cs="Calibri" w:eastAsia="Calibri"/>
          <w:b w:val="0"/>
          <w:bCs w:val="0"/>
          <w:color w:val="231F20"/>
          <w:spacing w:val="-3"/>
          <w:w w:val="105"/>
          <w:sz w:val="16"/>
          <w:szCs w:val="16"/>
        </w:rPr>
        <w:t>t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5"/>
          <w:sz w:val="16"/>
          <w:szCs w:val="16"/>
        </w:rPr>
        <w:t>h</w:t>
      </w:r>
      <w:r>
        <w:rPr>
          <w:rFonts w:ascii="Calibri" w:hAnsi="Calibri" w:cs="Calibri" w:eastAsia="Calibri"/>
          <w:b w:val="0"/>
          <w:bCs w:val="0"/>
          <w:color w:val="231F20"/>
          <w:spacing w:val="-9"/>
          <w:w w:val="105"/>
          <w:sz w:val="16"/>
          <w:szCs w:val="16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5"/>
          <w:sz w:val="16"/>
          <w:szCs w:val="16"/>
        </w:rPr>
        <w:t>1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7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296" w:val="left" w:leader="none"/>
        </w:tabs>
        <w:ind w:left="0" w:right="116" w:firstLine="0"/>
        <w:jc w:val="right"/>
        <w:rPr>
          <w:rFonts w:ascii="Calibri" w:hAnsi="Calibri" w:cs="Calibri" w:eastAsia="Calibri"/>
          <w:sz w:val="11"/>
          <w:szCs w:val="11"/>
        </w:rPr>
      </w:pPr>
      <w:r>
        <w:rPr/>
        <w:pict>
          <v:group style="position:absolute;margin-left:441.797424pt;margin-top:6.919868pt;width:42.146561pt;height:55.993027pt;mso-position-horizontal-relative:page;mso-position-vertical-relative:paragraph;z-index:-4815" coordorigin="8836,138" coordsize="843,1120">
            <v:group style="position:absolute;left:8840;top:420;width:834;height:342" coordorigin="8840,420" coordsize="834,342">
              <v:shape style="position:absolute;left:8840;top:420;width:834;height:342" coordorigin="8840,420" coordsize="834,342" path="m8840,762l9674,762,9674,420,8840,420,8840,762xe" filled="f" stroked="t" strokeweight=".441817pt" strokecolor="#231F20">
                <v:path arrowok="t"/>
              </v:shape>
            </v:group>
            <v:group style="position:absolute;left:9257;top:144;width:2;height:203" coordorigin="9257,144" coordsize="2,203">
              <v:shape style="position:absolute;left:9257;top:144;width:2;height:203" coordorigin="9257,144" coordsize="0,203" path="m9257,144l9257,347e" filled="f" stroked="t" strokeweight=".588502pt" strokecolor="#231F20">
                <v:path arrowok="t"/>
              </v:shape>
            </v:group>
            <v:group style="position:absolute;left:9216;top:337;width:83;height:83" coordorigin="9216,337" coordsize="83,83">
              <v:shape style="position:absolute;left:9216;top:337;width:83;height:83" coordorigin="9216,337" coordsize="83,83" path="m9299,337l9216,337,9257,420,9299,337xe" filled="t" fillcolor="#231F20" stroked="f">
                <v:path arrowok="t"/>
                <v:fill type="solid"/>
              </v:shape>
            </v:group>
            <v:group style="position:absolute;left:9257;top:762;width:2;height:492" coordorigin="9257,762" coordsize="2,492">
              <v:shape style="position:absolute;left:9257;top:762;width:2;height:492" coordorigin="9257,762" coordsize="0,492" path="m9257,1254l9257,762e" filled="f" stroked="t" strokeweight=".441817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6.274139pt;margin-top:6.502129pt;width:4.731289pt;height:22.286065pt;mso-position-horizontal-relative:page;mso-position-vertical-relative:paragraph;z-index:-4813" coordorigin="7925,130" coordsize="95,446">
            <v:group style="position:absolute;left:7973;top:136;width:2;height:361" coordorigin="7973,136" coordsize="2,361">
              <v:shape style="position:absolute;left:7973;top:136;width:2;height:361" coordorigin="7973,136" coordsize="0,361" path="m7973,136l7973,497e" filled="f" stroked="t" strokeweight=".588502pt" strokecolor="#231F20">
                <v:path arrowok="t"/>
              </v:shape>
            </v:group>
            <v:group style="position:absolute;left:7931;top:487;width:83;height:83" coordorigin="7931,487" coordsize="83,83">
              <v:shape style="position:absolute;left:7931;top:487;width:83;height:83" coordorigin="7931,487" coordsize="83,83" path="m8014,487l7931,487,7973,570,8014,487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5"/>
          <w:position w:val="1"/>
          <w:sz w:val="11"/>
          <w:szCs w:val="11"/>
        </w:rPr>
        <w:t>f</w:t>
      </w:r>
      <w:r>
        <w:rPr>
          <w:rFonts w:ascii="Calibri" w:hAnsi="Calibri" w:cs="Calibri" w:eastAsia="Calibri"/>
          <w:b w:val="0"/>
          <w:bCs w:val="0"/>
          <w:color w:val="231F20"/>
          <w:spacing w:val="-2"/>
          <w:w w:val="105"/>
          <w:position w:val="1"/>
          <w:sz w:val="11"/>
          <w:szCs w:val="11"/>
        </w:rPr>
        <w:t>a</w:t>
      </w:r>
      <w:r>
        <w:rPr>
          <w:rFonts w:ascii="Calibri" w:hAnsi="Calibri" w:cs="Calibri" w:eastAsia="Calibri"/>
          <w:b w:val="0"/>
          <w:bCs w:val="0"/>
          <w:color w:val="231F20"/>
          <w:spacing w:val="8"/>
          <w:w w:val="105"/>
          <w:position w:val="1"/>
          <w:sz w:val="11"/>
          <w:szCs w:val="11"/>
        </w:rPr>
        <w:t>l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5"/>
          <w:position w:val="1"/>
          <w:sz w:val="11"/>
          <w:szCs w:val="11"/>
        </w:rPr>
        <w:t>s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5"/>
          <w:position w:val="1"/>
          <w:sz w:val="11"/>
          <w:szCs w:val="11"/>
        </w:rPr>
        <w:t>e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5"/>
          <w:position w:val="1"/>
          <w:sz w:val="11"/>
          <w:szCs w:val="11"/>
        </w:rPr>
        <w:tab/>
      </w:r>
      <w:r>
        <w:rPr>
          <w:rFonts w:ascii="Calibri" w:hAnsi="Calibri" w:cs="Calibri" w:eastAsia="Calibri"/>
          <w:b w:val="0"/>
          <w:bCs w:val="0"/>
          <w:color w:val="231F20"/>
          <w:spacing w:val="-3"/>
          <w:w w:val="100"/>
          <w:position w:val="0"/>
          <w:sz w:val="11"/>
          <w:szCs w:val="11"/>
        </w:rPr>
        <w:t>t</w:t>
      </w:r>
      <w:r>
        <w:rPr>
          <w:rFonts w:ascii="Calibri" w:hAnsi="Calibri" w:cs="Calibri" w:eastAsia="Calibri"/>
          <w:b w:val="0"/>
          <w:bCs w:val="0"/>
          <w:color w:val="231F20"/>
          <w:spacing w:val="3"/>
          <w:w w:val="100"/>
          <w:position w:val="0"/>
          <w:sz w:val="11"/>
          <w:szCs w:val="11"/>
        </w:rPr>
        <w:t>r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position w:val="0"/>
          <w:sz w:val="11"/>
          <w:szCs w:val="11"/>
        </w:rPr>
        <w:t>u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position w:val="0"/>
          <w:sz w:val="11"/>
          <w:szCs w:val="11"/>
        </w:rPr>
        <w:t>e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position w:val="0"/>
          <w:sz w:val="11"/>
          <w:szCs w:val="11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11" w:firstLine="0"/>
        <w:jc w:val="right"/>
        <w:rPr>
          <w:rFonts w:ascii="Calibri" w:hAnsi="Calibri" w:cs="Calibri" w:eastAsia="Calibri"/>
          <w:sz w:val="14"/>
          <w:szCs w:val="14"/>
        </w:rPr>
      </w:pPr>
      <w:r>
        <w:rPr/>
        <w:pict>
          <v:shape style="position:absolute;margin-left:377.568665pt;margin-top:2.957187pt;width:42.36747pt;height:34.636617pt;mso-position-horizontal-relative:page;mso-position-vertical-relative:paragraph;z-index:-480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42" w:hRule="exact"/>
                    </w:trPr>
                    <w:tc>
                      <w:tcPr>
                        <w:tcW w:w="834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7" w:right="0"/>
                          <w:jc w:val="center"/>
                          <w:rPr>
                            <w:rFonts w:ascii="Calibri" w:hAnsi="Calibri" w:cs="Calibri"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231F20"/>
                            <w:spacing w:val="-1"/>
                            <w:w w:val="10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342" w:hRule="exact"/>
                    </w:trPr>
                    <w:tc>
                      <w:tcPr>
                        <w:tcW w:w="417" w:type="dxa"/>
                        <w:tcBorders>
                          <w:top w:val="single" w:sz="4" w:space="0" w:color="231F20"/>
                          <w:left w:val="nil" w:sz="6" w:space="0" w:color="auto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7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0"/>
          <w:sz w:val="14"/>
          <w:szCs w:val="14"/>
        </w:rPr>
        <w:t>S</w:t>
      </w:r>
      <w:r>
        <w:rPr>
          <w:rFonts w:ascii="Calibri" w:hAnsi="Calibri" w:cs="Calibri" w:eastAsia="Calibri"/>
          <w:b w:val="0"/>
          <w:bCs w:val="0"/>
          <w:color w:val="231F20"/>
          <w:spacing w:val="-2"/>
          <w:w w:val="100"/>
          <w:sz w:val="14"/>
          <w:szCs w:val="14"/>
        </w:rPr>
        <w:t>1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sz w:val="14"/>
          <w:szCs w:val="14"/>
        </w:rPr>
        <w:t>7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1430" w:val="left" w:leader="none"/>
        </w:tabs>
        <w:ind w:left="144" w:right="0" w:firstLine="0"/>
        <w:jc w:val="center"/>
        <w:rPr>
          <w:rFonts w:ascii="Calibri" w:hAnsi="Calibri" w:cs="Calibri" w:eastAsia="Calibri"/>
          <w:sz w:val="17"/>
          <w:szCs w:val="17"/>
        </w:rPr>
      </w:pPr>
      <w:r>
        <w:rPr>
          <w:rFonts w:ascii="Calibri" w:hAnsi="Calibri" w:cs="Calibri" w:eastAsia="Calibri"/>
          <w:b w:val="0"/>
          <w:bCs w:val="0"/>
          <w:color w:val="231F20"/>
          <w:spacing w:val="1"/>
          <w:w w:val="100"/>
          <w:sz w:val="17"/>
          <w:szCs w:val="17"/>
        </w:rPr>
        <w:t>P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0"/>
          <w:sz w:val="17"/>
          <w:szCs w:val="17"/>
        </w:rPr>
        <w:t>a</w:t>
      </w:r>
      <w:r>
        <w:rPr>
          <w:rFonts w:ascii="Calibri" w:hAnsi="Calibri" w:cs="Calibri" w:eastAsia="Calibri"/>
          <w:b w:val="0"/>
          <w:bCs w:val="0"/>
          <w:color w:val="231F20"/>
          <w:spacing w:val="-5"/>
          <w:w w:val="100"/>
          <w:sz w:val="17"/>
          <w:szCs w:val="17"/>
        </w:rPr>
        <w:t>t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sz w:val="17"/>
          <w:szCs w:val="17"/>
        </w:rPr>
        <w:t>h</w:t>
      </w:r>
      <w:r>
        <w:rPr>
          <w:rFonts w:ascii="Calibri" w:hAnsi="Calibri" w:cs="Calibri" w:eastAsia="Calibri"/>
          <w:b w:val="0"/>
          <w:bCs w:val="0"/>
          <w:color w:val="231F20"/>
          <w:spacing w:val="-6"/>
          <w:w w:val="100"/>
          <w:sz w:val="17"/>
          <w:szCs w:val="17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alibri" w:hAnsi="Calibri" w:cs="Calibri" w:eastAsia="Calibri"/>
          <w:b w:val="0"/>
          <w:bCs w:val="0"/>
          <w:color w:val="231F20"/>
          <w:spacing w:val="1"/>
          <w:w w:val="100"/>
          <w:sz w:val="17"/>
          <w:szCs w:val="17"/>
        </w:rPr>
        <w:t>P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0"/>
          <w:sz w:val="17"/>
          <w:szCs w:val="17"/>
        </w:rPr>
        <w:t>a</w:t>
      </w:r>
      <w:r>
        <w:rPr>
          <w:rFonts w:ascii="Calibri" w:hAnsi="Calibri" w:cs="Calibri" w:eastAsia="Calibri"/>
          <w:b w:val="0"/>
          <w:bCs w:val="0"/>
          <w:color w:val="231F20"/>
          <w:spacing w:val="-5"/>
          <w:w w:val="100"/>
          <w:sz w:val="17"/>
          <w:szCs w:val="17"/>
        </w:rPr>
        <w:t>t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sz w:val="17"/>
          <w:szCs w:val="17"/>
        </w:rPr>
        <w:t>h</w:t>
      </w:r>
      <w:r>
        <w:rPr>
          <w:rFonts w:ascii="Calibri" w:hAnsi="Calibri" w:cs="Calibri" w:eastAsia="Calibri"/>
          <w:b w:val="0"/>
          <w:bCs w:val="0"/>
          <w:color w:val="231F20"/>
          <w:spacing w:val="-11"/>
          <w:w w:val="100"/>
          <w:sz w:val="17"/>
          <w:szCs w:val="17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44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 w:hAnsi="Calibri" w:cs="Calibri" w:eastAsia="Calibri"/>
          <w:b w:val="0"/>
          <w:bCs w:val="0"/>
          <w:color w:val="231F20"/>
          <w:spacing w:val="1"/>
          <w:w w:val="105"/>
          <w:sz w:val="16"/>
          <w:szCs w:val="16"/>
        </w:rPr>
        <w:t>P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5"/>
          <w:sz w:val="16"/>
          <w:szCs w:val="16"/>
        </w:rPr>
        <w:t>a</w:t>
      </w:r>
      <w:r>
        <w:rPr>
          <w:rFonts w:ascii="Calibri" w:hAnsi="Calibri" w:cs="Calibri" w:eastAsia="Calibri"/>
          <w:b w:val="0"/>
          <w:bCs w:val="0"/>
          <w:color w:val="231F20"/>
          <w:spacing w:val="-5"/>
          <w:w w:val="105"/>
          <w:sz w:val="16"/>
          <w:szCs w:val="16"/>
        </w:rPr>
        <w:t>t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5"/>
          <w:sz w:val="16"/>
          <w:szCs w:val="16"/>
        </w:rPr>
        <w:t>h</w:t>
      </w:r>
      <w:r>
        <w:rPr>
          <w:rFonts w:ascii="Calibri" w:hAnsi="Calibri" w:cs="Calibri" w:eastAsia="Calibri"/>
          <w:b w:val="0"/>
          <w:bCs w:val="0"/>
          <w:color w:val="231F20"/>
          <w:spacing w:val="-7"/>
          <w:w w:val="105"/>
          <w:sz w:val="16"/>
          <w:szCs w:val="16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5"/>
          <w:sz w:val="16"/>
          <w:szCs w:val="16"/>
        </w:rPr>
        <w:t>4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5" w:right="0" w:firstLine="0"/>
        <w:jc w:val="left"/>
        <w:rPr>
          <w:rFonts w:ascii="Calibri" w:hAnsi="Calibri" w:cs="Calibri" w:eastAsia="Calibri"/>
          <w:sz w:val="17"/>
          <w:szCs w:val="17"/>
        </w:rPr>
      </w:pPr>
      <w:r>
        <w:rPr/>
        <w:pict>
          <v:shape style="position:absolute;margin-left:488.507202pt;margin-top:-22.014668pt;width:42.36747pt;height:37.973491pt;mso-position-horizontal-relative:page;mso-position-vertical-relative:paragraph;z-index:-481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42" w:hRule="exact"/>
                    </w:trPr>
                    <w:tc>
                      <w:tcPr>
                        <w:tcW w:w="834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11" w:right="0"/>
                          <w:jc w:val="center"/>
                          <w:rPr>
                            <w:rFonts w:ascii="Calibri" w:hAnsi="Calibri" w:cs="Calibri"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231F20"/>
                            <w:spacing w:val="-1"/>
                            <w:w w:val="10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4"/>
                            <w:szCs w:val="14"/>
                          </w:rPr>
                          <w:t>1</w:t>
                        </w: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4"/>
                            <w:szCs w:val="14"/>
                          </w:rPr>
                          <w:t>9</w:t>
                        </w:r>
                        <w:r>
                          <w:rPr>
                            <w:rFonts w:ascii="Calibri" w:hAnsi="Calibri" w:cs="Calibri" w:eastAsia="Calibri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409" w:hRule="exact"/>
                    </w:trPr>
                    <w:tc>
                      <w:tcPr>
                        <w:tcW w:w="417" w:type="dxa"/>
                        <w:tcBorders>
                          <w:top w:val="single" w:sz="4" w:space="0" w:color="231F20"/>
                          <w:left w:val="nil" w:sz="6" w:space="0" w:color="auto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17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b w:val="0"/>
          <w:bCs w:val="0"/>
          <w:color w:val="231F20"/>
          <w:spacing w:val="1"/>
          <w:w w:val="100"/>
          <w:sz w:val="17"/>
          <w:szCs w:val="17"/>
        </w:rPr>
        <w:t>P</w:t>
      </w:r>
      <w:r>
        <w:rPr>
          <w:rFonts w:ascii="Calibri" w:hAnsi="Calibri" w:cs="Calibri" w:eastAsia="Calibri"/>
          <w:b w:val="0"/>
          <w:bCs w:val="0"/>
          <w:color w:val="231F20"/>
          <w:spacing w:val="-1"/>
          <w:w w:val="100"/>
          <w:sz w:val="17"/>
          <w:szCs w:val="17"/>
        </w:rPr>
        <w:t>a</w:t>
      </w:r>
      <w:r>
        <w:rPr>
          <w:rFonts w:ascii="Calibri" w:hAnsi="Calibri" w:cs="Calibri" w:eastAsia="Calibri"/>
          <w:b w:val="0"/>
          <w:bCs w:val="0"/>
          <w:color w:val="231F20"/>
          <w:spacing w:val="-5"/>
          <w:w w:val="100"/>
          <w:sz w:val="17"/>
          <w:szCs w:val="17"/>
        </w:rPr>
        <w:t>t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sz w:val="17"/>
          <w:szCs w:val="17"/>
        </w:rPr>
        <w:t>h</w:t>
      </w:r>
      <w:r>
        <w:rPr>
          <w:rFonts w:ascii="Calibri" w:hAnsi="Calibri" w:cs="Calibri" w:eastAsia="Calibri"/>
          <w:b w:val="0"/>
          <w:bCs w:val="0"/>
          <w:color w:val="231F20"/>
          <w:spacing w:val="-12"/>
          <w:w w:val="100"/>
          <w:sz w:val="17"/>
          <w:szCs w:val="17"/>
        </w:rPr>
        <w:t> </w:t>
      </w:r>
      <w:r>
        <w:rPr>
          <w:rFonts w:ascii="Calibri" w:hAnsi="Calibri" w:cs="Calibri" w:eastAsia="Calibri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alibri" w:hAnsi="Calibri" w:cs="Calibri" w:eastAsia="Calibri"/>
          <w:sz w:val="17"/>
          <w:szCs w:val="17"/>
        </w:rPr>
        <w:sectPr>
          <w:type w:val="continuous"/>
          <w:pgSz w:w="11906" w:h="16840"/>
          <w:pgMar w:top="1320" w:bottom="280" w:left="840" w:right="680"/>
          <w:cols w:num="5" w:equalWidth="0">
            <w:col w:w="5018" w:space="642"/>
            <w:col w:w="574" w:space="545"/>
            <w:col w:w="1860" w:space="361"/>
            <w:col w:w="574" w:space="40"/>
            <w:col w:w="772"/>
          </w:cols>
        </w:sectPr>
      </w:pPr>
    </w:p>
    <w:p>
      <w:pPr>
        <w:pStyle w:val="Heading2"/>
        <w:spacing w:before="23"/>
        <w:ind w:left="236" w:right="0"/>
        <w:jc w:val="left"/>
        <w:rPr>
          <w:b w:val="0"/>
          <w:bCs w:val="0"/>
        </w:rPr>
      </w:pPr>
      <w:r>
        <w:rPr>
          <w:spacing w:val="0"/>
          <w:w w:val="115"/>
        </w:rPr>
        <w:t>rame</w:t>
      </w:r>
      <w:r>
        <w:rPr>
          <w:spacing w:val="0"/>
          <w:w w:val="115"/>
        </w:rPr>
        <w:t>te</w:t>
      </w:r>
      <w:r>
        <w:rPr>
          <w:spacing w:val="0"/>
          <w:w w:val="115"/>
        </w:rPr>
        <w:t>rs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191" w:val="left" w:leader="none"/>
        </w:tabs>
        <w:spacing w:line="244" w:lineRule="auto"/>
        <w:ind w:left="203" w:right="0" w:firstLine="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93.5pt;margin-top:11.382343pt;width:159.7pt;height:.1pt;mso-position-horizontal-relative:page;mso-position-vertical-relative:paragraph;z-index:-4822" coordorigin="1870,228" coordsize="3194,2">
            <v:shape style="position:absolute;left:1870;top:228;width:3194;height:2" coordorigin="1870,228" coordsize="3194,0" path="m1870,228l5064,228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8"/>
          <w:w w:val="12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abl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1:</w:t>
      </w:r>
      <w:r>
        <w:rPr>
          <w:rFonts w:ascii="Times New Roman" w:hAnsi="Times New Roman" w:cs="Times New Roman" w:eastAsia="Times New Roman"/>
          <w:b/>
          <w:bCs/>
          <w:spacing w:val="2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spacing w:val="-7"/>
          <w:w w:val="12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ex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ampl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rig</w:t>
      </w:r>
      <w:r>
        <w:rPr>
          <w:rFonts w:ascii="Times New Roman" w:hAnsi="Times New Roman" w:cs="Times New Roman" w:eastAsia="Times New Roman"/>
          <w:b/>
          <w:bCs/>
          <w:spacing w:val="-2"/>
          <w:w w:val="12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nal</w:t>
      </w:r>
      <w:r>
        <w:rPr>
          <w:rFonts w:ascii="Times New Roman" w:hAnsi="Times New Roman" w:cs="Times New Roman" w:eastAsia="Times New Roman"/>
          <w:b/>
          <w:bCs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tes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1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cas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Out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ome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tabs>
          <w:tab w:pos="410" w:val="left" w:leader="none"/>
          <w:tab w:pos="809" w:val="left" w:leader="none"/>
          <w:tab w:pos="1207" w:val="left" w:leader="none"/>
          <w:tab w:pos="1606" w:val="left" w:leader="none"/>
          <w:tab w:pos="2191" w:val="left" w:leader="none"/>
        </w:tabs>
        <w:spacing w:before="8"/>
        <w:ind w:left="46" w:right="0"/>
        <w:jc w:val="left"/>
      </w:pPr>
      <w:r>
        <w:rPr/>
        <w:pict>
          <v:group style="position:absolute;margin-left:93.5pt;margin-top:1.232334pt;width:159.7pt;height:.1pt;mso-position-horizontal-relative:page;mso-position-vertical-relative:paragraph;z-index:-4821" coordorigin="1870,25" coordsize="3194,2">
            <v:shape style="position:absolute;left:1870;top:25;width:3194;height:2" coordorigin="1870,25" coordsize="3194,0" path="m1870,25l5064,25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ab/>
      </w:r>
      <w:r>
        <w:rPr>
          <w:b w:val="0"/>
          <w:bCs w:val="0"/>
          <w:i w:val="0"/>
          <w:spacing w:val="0"/>
          <w:w w:val="115"/>
        </w:rPr>
        <w:t>1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0"/>
          <w:w w:val="115"/>
        </w:rPr>
        <w:t>0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0"/>
          <w:w w:val="115"/>
        </w:rPr>
        <w:t>1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0"/>
          <w:w w:val="115"/>
        </w:rPr>
        <w:t>1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-16"/>
          <w:w w:val="115"/>
        </w:rPr>
        <w:t>F</w:t>
      </w:r>
      <w:r>
        <w:rPr>
          <w:b w:val="0"/>
          <w:bCs w:val="0"/>
          <w:i w:val="0"/>
          <w:spacing w:val="0"/>
          <w:w w:val="115"/>
        </w:rPr>
        <w:t>a</w:t>
      </w:r>
      <w:r>
        <w:rPr>
          <w:b w:val="0"/>
          <w:bCs w:val="0"/>
          <w:i w:val="0"/>
          <w:spacing w:val="0"/>
          <w:w w:val="115"/>
        </w:rPr>
        <w:t>il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Heading2"/>
        <w:spacing w:before="12"/>
        <w:ind w:left="46" w:right="0"/>
        <w:jc w:val="left"/>
        <w:rPr>
          <w:b w:val="0"/>
          <w:bCs w:val="0"/>
        </w:rPr>
      </w:pPr>
      <w:r>
        <w:rPr/>
        <w:pict>
          <v:group style="position:absolute;margin-left:93.5pt;margin-top:1.432343pt;width:159.7pt;height:.1pt;mso-position-horizontal-relative:page;mso-position-vertical-relative:paragraph;z-index:-4820" coordorigin="1870,29" coordsize="3194,2">
            <v:shape style="position:absolute;left:1870;top:29;width:3194;height:2" coordorigin="1870,29" coordsize="3194,0" path="m1870,29l5064,29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93.5pt;margin-top:12.392343pt;width:159.7pt;height:.1pt;mso-position-horizontal-relative:page;mso-position-vertical-relative:paragraph;z-index:-4819" coordorigin="1870,248" coordsize="3194,2">
            <v:shape style="position:absolute;left:1870;top:248;width:3194;height:2" coordorigin="1870,248" coordsize="3194,0" path="m1870,248l5064,248e" filled="f" stroked="t" strokeweight=".498pt" strokecolor="#000000">
              <v:path arrowok="t"/>
            </v:shape>
            <w10:wrap type="none"/>
          </v:group>
        </w:pict>
      </w:r>
      <w:r>
        <w:rPr/>
        <w:pict>
          <v:shape style="position:absolute;margin-left:95.190002pt;margin-top:12.641342pt;width:144.419845pt;height:42.838pt;mso-position-horizontal-relative:page;mso-position-vertical-relative:paragraph;z-index:-480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09" w:hRule="exact"/>
                    </w:trPr>
                    <w:tc>
                      <w:tcPr>
                        <w:tcW w:w="32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-1"/>
                            <w:w w:val="12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25"/>
                            <w:position w:val="-1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5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1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35" w:right="13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34" w:right="134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2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15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15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15"/>
                            <w:sz w:val="18"/>
                            <w:szCs w:val="18"/>
                          </w:rPr>
                          <w:t>ss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3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-1"/>
                            <w:w w:val="12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25"/>
                            <w:position w:val="-1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1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35" w:right="13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34" w:right="134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2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5"/>
                            <w:w w:val="11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1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10"/>
                            <w:sz w:val="18"/>
                            <w:szCs w:val="18"/>
                          </w:rPr>
                          <w:t>il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3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-1"/>
                            <w:w w:val="12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25"/>
                            <w:position w:val="-1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1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35" w:right="13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34" w:right="134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2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15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15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15"/>
                            <w:sz w:val="18"/>
                            <w:szCs w:val="18"/>
                          </w:rPr>
                          <w:t>ss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-1"/>
                            <w:w w:val="12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25"/>
                            <w:position w:val="-1"/>
                            <w:sz w:val="12"/>
                            <w:szCs w:val="12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00"/>
                            <w:position w:val="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1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35" w:right="135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34" w:right="134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2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5"/>
                            <w:w w:val="11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1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10"/>
                            <w:sz w:val="18"/>
                            <w:szCs w:val="18"/>
                          </w:rPr>
                          <w:t>il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0"/>
          <w:w w:val="120"/>
        </w:rPr>
        <w:t>A</w:t>
      </w:r>
      <w:r>
        <w:rPr>
          <w:spacing w:val="0"/>
          <w:w w:val="120"/>
        </w:rPr>
        <w:t>d</w:t>
      </w:r>
      <w:r>
        <w:rPr>
          <w:spacing w:val="-2"/>
          <w:w w:val="120"/>
        </w:rPr>
        <w:t>d</w:t>
      </w:r>
      <w:r>
        <w:rPr>
          <w:spacing w:val="0"/>
          <w:w w:val="120"/>
        </w:rPr>
        <w:t>it</w:t>
      </w:r>
      <w:r>
        <w:rPr>
          <w:spacing w:val="0"/>
          <w:w w:val="120"/>
        </w:rPr>
        <w:t>io</w:t>
      </w:r>
      <w:r>
        <w:rPr>
          <w:spacing w:val="0"/>
          <w:w w:val="120"/>
        </w:rPr>
        <w:t>n</w:t>
      </w:r>
      <w:r>
        <w:rPr>
          <w:spacing w:val="-2"/>
          <w:w w:val="120"/>
        </w:rPr>
        <w:t>a</w:t>
      </w:r>
      <w:r>
        <w:rPr>
          <w:spacing w:val="0"/>
          <w:w w:val="120"/>
        </w:rPr>
        <w:t>l</w:t>
      </w:r>
      <w:r>
        <w:rPr>
          <w:spacing w:val="20"/>
          <w:w w:val="120"/>
        </w:rPr>
        <w:t> </w:t>
      </w:r>
      <w:r>
        <w:rPr>
          <w:spacing w:val="0"/>
          <w:w w:val="120"/>
        </w:rPr>
        <w:t>tes</w:t>
      </w:r>
      <w:r>
        <w:rPr>
          <w:spacing w:val="0"/>
          <w:w w:val="120"/>
        </w:rPr>
        <w:t>t</w:t>
      </w:r>
      <w:r>
        <w:rPr>
          <w:spacing w:val="20"/>
          <w:w w:val="120"/>
        </w:rPr>
        <w:t> </w:t>
      </w:r>
      <w:r>
        <w:rPr>
          <w:spacing w:val="0"/>
          <w:w w:val="120"/>
        </w:rPr>
        <w:t>ca</w:t>
      </w:r>
      <w:r>
        <w:rPr>
          <w:spacing w:val="0"/>
          <w:w w:val="120"/>
        </w:rPr>
        <w:t>se</w:t>
      </w:r>
      <w:r>
        <w:rPr>
          <w:spacing w:val="0"/>
          <w:w w:val="12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74" w:lineRule="exact"/>
        <w:ind w:left="114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spacing w:val="0"/>
          <w:w w:val="12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Fi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gu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/>
          <w:bCs/>
          <w:spacing w:val="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2:</w:t>
      </w:r>
      <w:r>
        <w:rPr>
          <w:rFonts w:ascii="Times New Roman" w:hAnsi="Times New Roman" w:cs="Times New Roman" w:eastAsia="Times New Roman"/>
          <w:b/>
          <w:bCs/>
          <w:spacing w:val="2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spacing w:val="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exe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2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/>
          <w:bCs/>
          <w:spacing w:val="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tree</w:t>
      </w:r>
      <w:r>
        <w:rPr>
          <w:rFonts w:ascii="Times New Roman" w:hAnsi="Times New Roman" w:cs="Times New Roman" w:eastAsia="Times New Roman"/>
          <w:b/>
          <w:bCs/>
          <w:spacing w:val="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spacing w:val="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prog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ram</w:t>
      </w:r>
      <w:r>
        <w:rPr>
          <w:rFonts w:ascii="Times New Roman" w:hAnsi="Times New Roman" w:cs="Times New Roman" w:eastAsia="Times New Roman"/>
          <w:b/>
          <w:bCs/>
          <w:spacing w:val="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2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2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2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8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8"/>
          <w:w w:val="12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bl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2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2: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2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ths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/>
          <w:bCs/>
          <w:spacing w:val="3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-7"/>
          <w:w w:val="12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spacing w:val="-6"/>
          <w:w w:val="12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spacing w:val="2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-7"/>
          <w:w w:val="12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2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iti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2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/>
          <w:bCs/>
          <w:spacing w:val="3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/>
          <w:bCs/>
          <w:spacing w:val="2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con</w:t>
      </w:r>
      <w:r>
        <w:rPr>
          <w:rFonts w:ascii="Times New Roman" w:hAnsi="Times New Roman" w:cs="Times New Roman" w:eastAsia="Times New Roman"/>
          <w:b/>
          <w:bCs/>
          <w:spacing w:val="-2"/>
          <w:w w:val="12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/>
          <w:bCs/>
          <w:spacing w:val="2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Heading3"/>
        <w:ind w:left="236" w:right="0"/>
        <w:jc w:val="left"/>
        <w:rPr>
          <w:b w:val="0"/>
          <w:bCs w:val="0"/>
          <w:i w:val="0"/>
        </w:rPr>
      </w:pPr>
      <w:r>
        <w:rPr>
          <w:i/>
          <w:spacing w:val="0"/>
          <w:w w:val="120"/>
        </w:rPr>
        <w:t>f</w:t>
      </w:r>
      <w:r>
        <w:rPr>
          <w:i/>
          <w:spacing w:val="-12"/>
          <w:w w:val="120"/>
        </w:rPr>
        <w:t>o</w:t>
      </w:r>
      <w:r>
        <w:rPr>
          <w:i/>
          <w:spacing w:val="0"/>
          <w:w w:val="120"/>
        </w:rPr>
        <w:t>o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873" w:val="left" w:leader="none"/>
          <w:tab w:pos="2632" w:val="left" w:leader="none"/>
          <w:tab w:pos="4783" w:val="left" w:leader="none"/>
        </w:tabs>
        <w:ind w:left="218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24.470001pt;margin-top:.832341pt;width:223.79pt;height:.1pt;mso-position-horizontal-relative:page;mso-position-vertical-relative:paragraph;z-index:-4812" coordorigin="6489,17" coordsize="4476,2">
            <v:shape style="position:absolute;left:6489;top:17;width:4476;height:2" coordorigin="6489,17" coordsize="4476,0" path="m6489,17l10965,17e" filled="f" stroked="t" strokeweight=".498pt" strokecolor="#000000">
              <v:path arrowok="t"/>
            </v:shape>
            <w10:wrap type="none"/>
          </v:group>
        </w:pict>
      </w:r>
      <w:r>
        <w:rPr/>
        <w:pict>
          <v:shape style="position:absolute;margin-left:327.850006pt;margin-top:7.637841pt;width:203.709558pt;height:46.84pt;mso-position-horizontal-relative:page;mso-position-vertical-relative:paragraph;z-index:-480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94" w:hRule="exact"/>
                    </w:trPr>
                    <w:tc>
                      <w:tcPr>
                        <w:tcW w:w="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0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0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0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0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05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05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05"/>
                            <w:sz w:val="18"/>
                            <w:szCs w:val="18"/>
                          </w:rPr>
                          <w:t>2,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20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05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05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05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tcW w:w="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1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9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S11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5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-6"/>
                            <w:w w:val="1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5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-6"/>
                            <w:w w:val="1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15"/>
                            <w:sz w:val="18"/>
                            <w:szCs w:val="18"/>
                          </w:rPr>
                          <w:t>2,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3"/>
                            <w:w w:val="1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b w:val="0"/>
                            <w:bCs w:val="0"/>
                            <w:i w:val="0"/>
                            <w:spacing w:val="-1"/>
                            <w:w w:val="115"/>
                            <w:sz w:val="18"/>
                            <w:szCs w:val="18"/>
                          </w:rPr>
                          <w:t>¬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15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5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-6"/>
                            <w:w w:val="1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5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-6"/>
                            <w:w w:val="1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15"/>
                            <w:sz w:val="18"/>
                            <w:szCs w:val="18"/>
                          </w:rPr>
                          <w:t>2)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7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S14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S17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mbria" w:hAnsi="Cambria" w:cs="Cambria" w:eastAsia="Cambria"/>
                            <w:b w:val="0"/>
                            <w:bCs w:val="0"/>
                            <w:spacing w:val="-1"/>
                            <w:w w:val="110"/>
                            <w:sz w:val="18"/>
                            <w:szCs w:val="18"/>
                          </w:rPr>
                          <w:t>¬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1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1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0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2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10"/>
                            <w:sz w:val="18"/>
                            <w:szCs w:val="18"/>
                          </w:rPr>
                          <w:t>2),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12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0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2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0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2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10"/>
                            <w:sz w:val="18"/>
                            <w:szCs w:val="18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12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0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2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0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1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1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1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7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S14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8"/>
                            <w:w w:val="10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5"/>
                            <w:sz w:val="18"/>
                            <w:szCs w:val="18"/>
                          </w:rPr>
                          <w:t>S19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169" w:right="-12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mbria" w:hAnsi="Cambria" w:cs="Cambria" w:eastAsia="Cambria"/>
                            <w:b w:val="0"/>
                            <w:bCs w:val="0"/>
                            <w:spacing w:val="-1"/>
                            <w:w w:val="110"/>
                            <w:sz w:val="18"/>
                            <w:szCs w:val="18"/>
                          </w:rPr>
                          <w:t>¬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1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5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0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5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10"/>
                            <w:sz w:val="18"/>
                            <w:szCs w:val="18"/>
                          </w:rPr>
                          <w:t>2),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16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0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6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0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5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10"/>
                            <w:sz w:val="18"/>
                            <w:szCs w:val="18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16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Cambria" w:hAnsi="Cambria" w:cs="Cambria" w:eastAsia="Cambria"/>
                            <w:b w:val="0"/>
                            <w:bCs w:val="0"/>
                            <w:i w:val="0"/>
                            <w:spacing w:val="0"/>
                            <w:w w:val="110"/>
                            <w:sz w:val="18"/>
                            <w:szCs w:val="18"/>
                          </w:rPr>
                          <w:t>¬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1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0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6"/>
                            <w:w w:val="1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10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w w:val="199"/>
          <w:sz w:val="18"/>
          <w:szCs w:val="18"/>
        </w:rPr>
      </w:r>
      <w:r>
        <w:rPr>
          <w:rFonts w:ascii="Times New Roman" w:hAnsi="Times New Roman" w:cs="Times New Roman" w:eastAsia="Times New Roman"/>
          <w:b/>
          <w:bCs/>
          <w:w w:val="19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17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ID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C</w:t>
      </w:r>
      <w:r>
        <w:rPr>
          <w:rFonts w:ascii="Times New Roman" w:hAnsi="Times New Roman" w:cs="Times New Roman" w:eastAsia="Times New Roman"/>
          <w:b/>
          <w:bCs/>
          <w:spacing w:val="-7"/>
          <w:w w:val="120"/>
          <w:sz w:val="18"/>
          <w:szCs w:val="18"/>
          <w:u w:val="single" w:color="000000"/>
        </w:rPr>
        <w:t>o</w:t>
      </w:r>
      <w:r>
        <w:rPr>
          <w:rFonts w:ascii="Times New Roman" w:hAnsi="Times New Roman" w:cs="Times New Roman" w:eastAsia="Times New Roman"/>
          <w:b/>
          <w:bCs/>
          <w:spacing w:val="-6"/>
          <w:w w:val="120"/>
          <w:sz w:val="18"/>
          <w:szCs w:val="18"/>
          <w:u w:val="single" w:color="000000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re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d</w:t>
      </w:r>
      <w:r>
        <w:rPr>
          <w:rFonts w:ascii="Times New Roman" w:hAnsi="Times New Roman" w:cs="Times New Roman" w:eastAsia="Times New Roman"/>
          <w:b/>
          <w:bCs/>
          <w:spacing w:val="15"/>
          <w:w w:val="12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E</w:t>
      </w:r>
      <w:r>
        <w:rPr>
          <w:rFonts w:ascii="Times New Roman" w:hAnsi="Times New Roman" w:cs="Times New Roman" w:eastAsia="Times New Roman"/>
          <w:b/>
          <w:bCs/>
          <w:spacing w:val="-7"/>
          <w:w w:val="120"/>
          <w:sz w:val="18"/>
          <w:szCs w:val="18"/>
          <w:u w:val="single" w:color="000000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tit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ie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b/>
          <w:bCs/>
          <w:spacing w:val="-6"/>
          <w:w w:val="120"/>
          <w:sz w:val="18"/>
          <w:szCs w:val="18"/>
          <w:u w:val="single" w:color="000000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20"/>
          <w:sz w:val="18"/>
          <w:szCs w:val="18"/>
          <w:u w:val="single" w:color="000000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h</w:t>
      </w:r>
      <w:r>
        <w:rPr>
          <w:rFonts w:ascii="Times New Roman" w:hAnsi="Times New Roman" w:cs="Times New Roman" w:eastAsia="Times New Roman"/>
          <w:b/>
          <w:bCs/>
          <w:spacing w:val="17"/>
          <w:w w:val="12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Con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di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ti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on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  <w:u w:val="single" w:color="000000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9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  <w:u w:val="none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06" w:h="16840"/>
          <w:pgMar w:top="1320" w:bottom="280" w:left="840" w:right="680"/>
          <w:cols w:num="3" w:equalWidth="0">
            <w:col w:w="1052" w:space="40"/>
            <w:col w:w="3025" w:space="1143"/>
            <w:col w:w="5126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type w:val="continuous"/>
          <w:pgSz w:w="11906" w:h="16840"/>
          <w:pgMar w:top="1320" w:bottom="280" w:left="840" w:right="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2" w:lineRule="auto"/>
        <w:ind w:left="236" w:right="0"/>
        <w:jc w:val="both"/>
      </w:pPr>
      <w:r>
        <w:rPr/>
        <w:pict>
          <v:group style="position:absolute;margin-left:93.5pt;margin-top:-20.847668pt;width:159.7pt;height:.1pt;mso-position-horizontal-relative:page;mso-position-vertical-relative:paragraph;z-index:-4818" coordorigin="1870,-417" coordsize="3194,2">
            <v:shape style="position:absolute;left:1870;top:-417;width:3194;height:2" coordorigin="1870,-417" coordsize="3194,0" path="m1870,-417l5064,-417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-2"/>
          <w:w w:val="110"/>
        </w:rPr>
        <w:t>z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-2"/>
          <w:w w:val="110"/>
        </w:rPr>
        <w:t>z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do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pr</w:t>
      </w:r>
      <w:r>
        <w:rPr>
          <w:b w:val="0"/>
          <w:bCs w:val="0"/>
          <w:spacing w:val="-5"/>
          <w:w w:val="110"/>
        </w:rPr>
        <w:t>o</w:t>
      </w:r>
      <w:r>
        <w:rPr>
          <w:b w:val="0"/>
          <w:bCs w:val="0"/>
          <w:spacing w:val="-2"/>
          <w:w w:val="110"/>
        </w:rPr>
        <w:t>v</w:t>
      </w:r>
      <w:r>
        <w:rPr>
          <w:b w:val="0"/>
          <w:bCs w:val="0"/>
          <w:spacing w:val="0"/>
          <w:w w:val="110"/>
        </w:rPr>
        <w:t>id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de-le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info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n.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need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bu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ld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ip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inp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es.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08" w:lineRule="exact"/>
        <w:ind w:left="415" w:right="0"/>
        <w:jc w:val="left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15"/>
        </w:rPr>
        <w:t>Let</w:t>
      </w:r>
      <w:r>
        <w:rPr>
          <w:b w:val="0"/>
          <w:bCs w:val="0"/>
          <w:spacing w:val="44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P</w:t>
      </w:r>
      <w:r>
        <w:rPr>
          <w:rFonts w:ascii="Cambria" w:hAnsi="Cambria" w:cs="Cambria" w:eastAsia="Cambria"/>
          <w:b w:val="0"/>
          <w:bCs w:val="0"/>
          <w:spacing w:val="0"/>
          <w:w w:val="115"/>
        </w:rPr>
        <w:t> </w:t>
      </w:r>
      <w:r>
        <w:rPr>
          <w:rFonts w:ascii="Cambria" w:hAnsi="Cambria" w:cs="Cambria" w:eastAsia="Cambria"/>
          <w:b w:val="0"/>
          <w:bCs w:val="0"/>
          <w:spacing w:val="20"/>
          <w:w w:val="115"/>
        </w:rPr>
        <w:t> </w:t>
      </w:r>
      <w:r>
        <w:rPr>
          <w:b w:val="0"/>
          <w:bCs w:val="0"/>
          <w:spacing w:val="4"/>
          <w:w w:val="115"/>
        </w:rPr>
        <w:t>b</w:t>
      </w:r>
      <w:r>
        <w:rPr>
          <w:b w:val="0"/>
          <w:bCs w:val="0"/>
          <w:spacing w:val="0"/>
          <w:w w:val="115"/>
        </w:rPr>
        <w:t>e</w:t>
      </w:r>
      <w:r>
        <w:rPr>
          <w:b w:val="0"/>
          <w:bCs w:val="0"/>
          <w:spacing w:val="45"/>
          <w:w w:val="115"/>
        </w:rPr>
        <w:t> </w:t>
      </w:r>
      <w:r>
        <w:rPr>
          <w:b w:val="0"/>
          <w:bCs w:val="0"/>
          <w:spacing w:val="0"/>
          <w:w w:val="115"/>
        </w:rPr>
        <w:t>a</w:t>
      </w:r>
      <w:r>
        <w:rPr>
          <w:b w:val="0"/>
          <w:bCs w:val="0"/>
          <w:spacing w:val="45"/>
          <w:w w:val="115"/>
        </w:rPr>
        <w:t> </w:t>
      </w:r>
      <w:r>
        <w:rPr>
          <w:b w:val="0"/>
          <w:bCs w:val="0"/>
          <w:spacing w:val="0"/>
          <w:w w:val="115"/>
        </w:rPr>
        <w:t>pa</w:t>
      </w:r>
      <w:r>
        <w:rPr>
          <w:b w:val="0"/>
          <w:bCs w:val="0"/>
          <w:spacing w:val="-1"/>
          <w:w w:val="115"/>
        </w:rPr>
        <w:t>t</w:t>
      </w:r>
      <w:r>
        <w:rPr>
          <w:b w:val="0"/>
          <w:bCs w:val="0"/>
          <w:spacing w:val="0"/>
          <w:w w:val="115"/>
        </w:rPr>
        <w:t>h</w:t>
      </w:r>
      <w:r>
        <w:rPr>
          <w:b w:val="0"/>
          <w:bCs w:val="0"/>
          <w:spacing w:val="45"/>
          <w:w w:val="115"/>
        </w:rPr>
        <w:t> </w:t>
      </w:r>
      <w:r>
        <w:rPr>
          <w:b w:val="0"/>
          <w:bCs w:val="0"/>
          <w:spacing w:val="0"/>
          <w:w w:val="115"/>
        </w:rPr>
        <w:t>in</w:t>
      </w:r>
      <w:r>
        <w:rPr>
          <w:b w:val="0"/>
          <w:bCs w:val="0"/>
          <w:spacing w:val="45"/>
          <w:w w:val="115"/>
        </w:rPr>
        <w:t> </w:t>
      </w:r>
      <w:r>
        <w:rPr>
          <w:b w:val="0"/>
          <w:bCs w:val="0"/>
          <w:spacing w:val="0"/>
          <w:w w:val="115"/>
        </w:rPr>
        <w:t>th</w:t>
      </w:r>
      <w:r>
        <w:rPr>
          <w:b w:val="0"/>
          <w:bCs w:val="0"/>
          <w:spacing w:val="0"/>
          <w:w w:val="115"/>
        </w:rPr>
        <w:t>e</w:t>
      </w:r>
      <w:r>
        <w:rPr>
          <w:b w:val="0"/>
          <w:bCs w:val="0"/>
          <w:spacing w:val="44"/>
          <w:w w:val="115"/>
        </w:rPr>
        <w:t> </w:t>
      </w:r>
      <w:r>
        <w:rPr>
          <w:b w:val="0"/>
          <w:bCs w:val="0"/>
          <w:spacing w:val="0"/>
          <w:w w:val="115"/>
        </w:rPr>
        <w:t>SU</w:t>
      </w:r>
      <w:r>
        <w:rPr>
          <w:b w:val="0"/>
          <w:bCs w:val="0"/>
          <w:spacing w:val="0"/>
          <w:w w:val="115"/>
        </w:rPr>
        <w:t>T.</w:t>
      </w:r>
      <w:r>
        <w:rPr>
          <w:b w:val="0"/>
          <w:bCs w:val="0"/>
          <w:spacing w:val="45"/>
          <w:w w:val="115"/>
        </w:rPr>
        <w:t> </w:t>
      </w:r>
      <w:r>
        <w:rPr>
          <w:b w:val="0"/>
          <w:bCs w:val="0"/>
          <w:spacing w:val="0"/>
          <w:w w:val="115"/>
        </w:rPr>
        <w:t>Then</w:t>
      </w:r>
      <w:r>
        <w:rPr>
          <w:b w:val="0"/>
          <w:bCs w:val="0"/>
          <w:spacing w:val="45"/>
          <w:w w:val="115"/>
        </w:rPr>
        <w:t> </w:t>
      </w:r>
      <w:r>
        <w:rPr>
          <w:b w:val="0"/>
          <w:bCs w:val="0"/>
          <w:spacing w:val="0"/>
          <w:w w:val="115"/>
        </w:rPr>
        <w:t>let</w:t>
      </w:r>
      <w:r>
        <w:rPr>
          <w:b w:val="0"/>
          <w:bCs w:val="0"/>
          <w:spacing w:val="45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15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5"/>
        </w:rPr>
        <w:t>v</w:t>
      </w:r>
      <w:r>
        <w:rPr>
          <w:b w:val="0"/>
          <w:bCs w:val="0"/>
          <w:i w:val="0"/>
          <w:spacing w:val="0"/>
          <w:w w:val="115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5"/>
        </w:rPr>
        <w:t>P</w:t>
      </w:r>
      <w:r>
        <w:rPr>
          <w:b w:val="0"/>
          <w:bCs w:val="0"/>
          <w:i w:val="0"/>
          <w:spacing w:val="0"/>
          <w:w w:val="115"/>
        </w:rPr>
        <w:t>)</w:t>
      </w:r>
      <w:r>
        <w:rPr>
          <w:b w:val="0"/>
          <w:bCs w:val="0"/>
          <w:i w:val="0"/>
          <w:spacing w:val="44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=</w:t>
      </w:r>
      <w:r>
        <w:rPr>
          <w:b w:val="0"/>
          <w:bCs w:val="0"/>
          <w:i w:val="0"/>
          <w:spacing w:val="45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</w:r>
    </w:p>
    <w:p>
      <w:pPr>
        <w:pStyle w:val="BodyText"/>
        <w:spacing w:line="239" w:lineRule="auto" w:before="1"/>
        <w:ind w:left="236" w:right="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0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...s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10"/>
          <w:position w:val="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2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  <w:position w:val="2"/>
        </w:rPr>
        <w:t> </w:t>
      </w:r>
      <w:r>
        <w:rPr>
          <w:b w:val="0"/>
          <w:bCs w:val="0"/>
          <w:i w:val="0"/>
          <w:spacing w:val="4"/>
          <w:w w:val="110"/>
          <w:position w:val="2"/>
        </w:rPr>
        <w:t>b</w:t>
      </w:r>
      <w:r>
        <w:rPr>
          <w:b w:val="0"/>
          <w:bCs w:val="0"/>
          <w:i w:val="0"/>
          <w:spacing w:val="0"/>
          <w:w w:val="110"/>
          <w:position w:val="2"/>
        </w:rPr>
        <w:t>e</w:t>
      </w:r>
      <w:r>
        <w:rPr>
          <w:b w:val="0"/>
          <w:bCs w:val="0"/>
          <w:i w:val="0"/>
          <w:spacing w:val="4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th</w:t>
      </w:r>
      <w:r>
        <w:rPr>
          <w:b w:val="0"/>
          <w:bCs w:val="0"/>
          <w:i w:val="0"/>
          <w:spacing w:val="0"/>
          <w:w w:val="110"/>
          <w:position w:val="2"/>
        </w:rPr>
        <w:t>e</w:t>
      </w:r>
      <w:r>
        <w:rPr>
          <w:b w:val="0"/>
          <w:bCs w:val="0"/>
          <w:i w:val="0"/>
          <w:spacing w:val="4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pro</w:t>
      </w:r>
      <w:r>
        <w:rPr>
          <w:b w:val="0"/>
          <w:bCs w:val="0"/>
          <w:i w:val="0"/>
          <w:spacing w:val="0"/>
          <w:w w:val="110"/>
          <w:position w:val="2"/>
        </w:rPr>
        <w:t>gra</w:t>
      </w:r>
      <w:r>
        <w:rPr>
          <w:b w:val="0"/>
          <w:bCs w:val="0"/>
          <w:i w:val="0"/>
          <w:spacing w:val="0"/>
          <w:w w:val="110"/>
          <w:position w:val="2"/>
        </w:rPr>
        <w:t>m</w:t>
      </w:r>
      <w:r>
        <w:rPr>
          <w:b w:val="0"/>
          <w:bCs w:val="0"/>
          <w:i w:val="0"/>
          <w:spacing w:val="4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e</w:t>
      </w:r>
      <w:r>
        <w:rPr>
          <w:b w:val="0"/>
          <w:bCs w:val="0"/>
          <w:i w:val="0"/>
          <w:spacing w:val="-6"/>
          <w:w w:val="110"/>
          <w:position w:val="2"/>
        </w:rPr>
        <w:t>n</w:t>
      </w:r>
      <w:r>
        <w:rPr>
          <w:b w:val="0"/>
          <w:bCs w:val="0"/>
          <w:i w:val="0"/>
          <w:spacing w:val="0"/>
          <w:w w:val="110"/>
          <w:position w:val="2"/>
        </w:rPr>
        <w:t>titi</w:t>
      </w:r>
      <w:r>
        <w:rPr>
          <w:b w:val="0"/>
          <w:bCs w:val="0"/>
          <w:i w:val="0"/>
          <w:spacing w:val="0"/>
          <w:w w:val="110"/>
          <w:position w:val="2"/>
        </w:rPr>
        <w:t>es</w:t>
      </w:r>
      <w:r>
        <w:rPr>
          <w:b w:val="0"/>
          <w:bCs w:val="0"/>
          <w:i w:val="0"/>
          <w:spacing w:val="0"/>
          <w:w w:val="110"/>
          <w:position w:val="2"/>
        </w:rPr>
        <w:t> </w:t>
      </w:r>
      <w:r>
        <w:rPr>
          <w:b w:val="0"/>
          <w:bCs w:val="0"/>
          <w:i w:val="0"/>
          <w:spacing w:val="4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th</w:t>
      </w:r>
      <w:r>
        <w:rPr>
          <w:b w:val="0"/>
          <w:bCs w:val="0"/>
          <w:i w:val="0"/>
          <w:spacing w:val="0"/>
          <w:w w:val="110"/>
          <w:position w:val="2"/>
        </w:rPr>
        <w:t>a</w:t>
      </w:r>
      <w:r>
        <w:rPr>
          <w:b w:val="0"/>
          <w:bCs w:val="0"/>
          <w:i w:val="0"/>
          <w:spacing w:val="0"/>
          <w:w w:val="110"/>
          <w:position w:val="2"/>
        </w:rPr>
        <w:t>t</w:t>
      </w:r>
      <w:r>
        <w:rPr>
          <w:b w:val="0"/>
          <w:bCs w:val="0"/>
          <w:i w:val="0"/>
          <w:spacing w:val="0"/>
          <w:w w:val="110"/>
          <w:position w:val="2"/>
        </w:rPr>
        <w:t> </w:t>
      </w:r>
      <w:r>
        <w:rPr>
          <w:b w:val="0"/>
          <w:bCs w:val="0"/>
          <w:i w:val="0"/>
          <w:spacing w:val="4"/>
          <w:w w:val="110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2"/>
        </w:rPr>
        <w:t>c</w:t>
      </w:r>
      <w:r>
        <w:rPr>
          <w:b w:val="0"/>
          <w:bCs w:val="0"/>
          <w:i w:val="0"/>
          <w:spacing w:val="-6"/>
          <w:w w:val="110"/>
          <w:position w:val="2"/>
        </w:rPr>
        <w:t>o</w:t>
      </w:r>
      <w:r>
        <w:rPr>
          <w:b w:val="0"/>
          <w:bCs w:val="0"/>
          <w:i w:val="0"/>
          <w:spacing w:val="-6"/>
          <w:w w:val="110"/>
          <w:position w:val="2"/>
        </w:rPr>
        <w:t>v</w:t>
      </w:r>
      <w:r>
        <w:rPr>
          <w:b w:val="0"/>
          <w:bCs w:val="0"/>
          <w:i w:val="0"/>
          <w:spacing w:val="0"/>
          <w:w w:val="110"/>
          <w:position w:val="2"/>
        </w:rPr>
        <w:t>er</w:t>
      </w:r>
      <w:r>
        <w:rPr>
          <w:b w:val="0"/>
          <w:bCs w:val="0"/>
          <w:i w:val="0"/>
          <w:spacing w:val="-2"/>
          <w:w w:val="110"/>
          <w:position w:val="2"/>
        </w:rPr>
        <w:t>e</w:t>
      </w:r>
      <w:r>
        <w:rPr>
          <w:b w:val="0"/>
          <w:bCs w:val="0"/>
          <w:i w:val="0"/>
          <w:spacing w:val="0"/>
          <w:w w:val="110"/>
          <w:position w:val="2"/>
        </w:rPr>
        <w:t>d</w:t>
      </w:r>
      <w:r>
        <w:rPr>
          <w:b w:val="0"/>
          <w:bCs w:val="0"/>
          <w:i w:val="0"/>
          <w:spacing w:val="0"/>
          <w:w w:val="110"/>
          <w:position w:val="2"/>
        </w:rPr>
        <w:t> </w:t>
      </w:r>
      <w:r>
        <w:rPr>
          <w:b w:val="0"/>
          <w:bCs w:val="0"/>
          <w:i w:val="0"/>
          <w:spacing w:val="4"/>
          <w:w w:val="110"/>
          <w:position w:val="2"/>
        </w:rPr>
        <w:t> </w:t>
      </w:r>
      <w:r>
        <w:rPr>
          <w:b w:val="0"/>
          <w:bCs w:val="0"/>
          <w:i w:val="0"/>
          <w:spacing w:val="-5"/>
          <w:w w:val="110"/>
          <w:position w:val="2"/>
        </w:rPr>
        <w:t>b</w:t>
      </w:r>
      <w:r>
        <w:rPr>
          <w:b w:val="0"/>
          <w:bCs w:val="0"/>
          <w:i w:val="0"/>
          <w:spacing w:val="0"/>
          <w:w w:val="110"/>
          <w:position w:val="2"/>
        </w:rPr>
        <w:t>y</w:t>
      </w:r>
      <w:r>
        <w:rPr>
          <w:b w:val="0"/>
          <w:bCs w:val="0"/>
          <w:i w:val="0"/>
          <w:spacing w:val="0"/>
          <w:w w:val="107"/>
          <w:position w:val="2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11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2"/>
          <w:w w:val="110"/>
          <w:position w:val="0"/>
        </w:rPr>
        <w:t>P</w:t>
      </w:r>
      <w:r>
        <w:rPr>
          <w:b w:val="0"/>
          <w:bCs w:val="0"/>
          <w:i w:val="0"/>
          <w:spacing w:val="0"/>
          <w:w w:val="110"/>
          <w:position w:val="0"/>
        </w:rPr>
        <w:t>.</w:t>
      </w:r>
      <w:r>
        <w:rPr>
          <w:b w:val="0"/>
          <w:bCs w:val="0"/>
          <w:i w:val="0"/>
          <w:spacing w:val="3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pro</w:t>
      </w:r>
      <w:r>
        <w:rPr>
          <w:b w:val="0"/>
          <w:bCs w:val="0"/>
          <w:i w:val="0"/>
          <w:spacing w:val="0"/>
          <w:w w:val="110"/>
          <w:position w:val="0"/>
        </w:rPr>
        <w:t>g</w:t>
      </w:r>
      <w:r>
        <w:rPr>
          <w:b w:val="0"/>
          <w:bCs w:val="0"/>
          <w:i w:val="0"/>
          <w:spacing w:val="0"/>
          <w:w w:val="110"/>
          <w:position w:val="0"/>
        </w:rPr>
        <w:t>ra</w:t>
      </w:r>
      <w:r>
        <w:rPr>
          <w:b w:val="0"/>
          <w:bCs w:val="0"/>
          <w:i w:val="0"/>
          <w:spacing w:val="0"/>
          <w:w w:val="110"/>
          <w:position w:val="0"/>
        </w:rPr>
        <w:t>m</w:t>
      </w:r>
      <w:r>
        <w:rPr>
          <w:b w:val="0"/>
          <w:bCs w:val="0"/>
          <w:i w:val="0"/>
          <w:spacing w:val="1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-6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ti</w:t>
      </w:r>
      <w:r>
        <w:rPr>
          <w:b w:val="0"/>
          <w:bCs w:val="0"/>
          <w:i w:val="0"/>
          <w:spacing w:val="-5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y</w:t>
      </w:r>
      <w:r>
        <w:rPr>
          <w:b w:val="0"/>
          <w:bCs w:val="0"/>
          <w:i w:val="0"/>
          <w:spacing w:val="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12"/>
          <w:w w:val="110"/>
          <w:position w:val="0"/>
        </w:rPr>
        <w:t> </w:t>
      </w:r>
      <w:r>
        <w:rPr>
          <w:b w:val="0"/>
          <w:bCs w:val="0"/>
          <w:i w:val="0"/>
          <w:spacing w:val="4"/>
          <w:w w:val="110"/>
          <w:position w:val="0"/>
        </w:rPr>
        <w:t>b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1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sta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eme</w:t>
      </w:r>
      <w:r>
        <w:rPr>
          <w:b w:val="0"/>
          <w:bCs w:val="0"/>
          <w:i w:val="0"/>
          <w:spacing w:val="-6"/>
          <w:w w:val="110"/>
          <w:position w:val="0"/>
        </w:rPr>
        <w:t>n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1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bl</w:t>
      </w:r>
      <w:r>
        <w:rPr>
          <w:b w:val="0"/>
          <w:bCs w:val="0"/>
          <w:i w:val="0"/>
          <w:spacing w:val="4"/>
          <w:w w:val="110"/>
          <w:position w:val="0"/>
        </w:rPr>
        <w:t>o</w:t>
      </w:r>
      <w:r>
        <w:rPr>
          <w:b w:val="0"/>
          <w:bCs w:val="0"/>
          <w:i w:val="0"/>
          <w:spacing w:val="-6"/>
          <w:w w:val="110"/>
          <w:position w:val="0"/>
        </w:rPr>
        <w:t>c</w:t>
      </w:r>
      <w:r>
        <w:rPr>
          <w:b w:val="0"/>
          <w:bCs w:val="0"/>
          <w:i w:val="0"/>
          <w:spacing w:val="-2"/>
          <w:w w:val="110"/>
          <w:position w:val="0"/>
        </w:rPr>
        <w:t>k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1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edg</w:t>
      </w:r>
      <w:r>
        <w:rPr>
          <w:b w:val="0"/>
          <w:bCs w:val="0"/>
          <w:i w:val="0"/>
          <w:spacing w:val="0"/>
          <w:w w:val="110"/>
          <w:position w:val="0"/>
        </w:rPr>
        <w:t>es,</w:t>
      </w:r>
      <w:r>
        <w:rPr>
          <w:b w:val="0"/>
          <w:bCs w:val="0"/>
          <w:i w:val="0"/>
          <w:spacing w:val="0"/>
          <w:w w:val="105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et</w:t>
      </w:r>
      <w:r>
        <w:rPr>
          <w:b w:val="0"/>
          <w:bCs w:val="0"/>
          <w:i w:val="0"/>
          <w:spacing w:val="0"/>
          <w:w w:val="110"/>
          <w:position w:val="0"/>
        </w:rPr>
        <w:t>c.</w:t>
      </w:r>
      <w:r>
        <w:rPr>
          <w:b w:val="0"/>
          <w:bCs w:val="0"/>
          <w:i w:val="0"/>
          <w:spacing w:val="1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3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thi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4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pa</w:t>
      </w:r>
      <w:r>
        <w:rPr>
          <w:b w:val="0"/>
          <w:bCs w:val="0"/>
          <w:i w:val="0"/>
          <w:spacing w:val="3"/>
          <w:w w:val="110"/>
          <w:position w:val="0"/>
        </w:rPr>
        <w:t>p</w:t>
      </w:r>
      <w:r>
        <w:rPr>
          <w:b w:val="0"/>
          <w:bCs w:val="0"/>
          <w:i w:val="0"/>
          <w:spacing w:val="0"/>
          <w:w w:val="110"/>
          <w:position w:val="0"/>
        </w:rPr>
        <w:t>er,</w:t>
      </w:r>
      <w:r>
        <w:rPr>
          <w:b w:val="0"/>
          <w:bCs w:val="0"/>
          <w:i w:val="0"/>
          <w:spacing w:val="46"/>
          <w:w w:val="110"/>
          <w:position w:val="0"/>
        </w:rPr>
        <w:t> </w:t>
      </w:r>
      <w:r>
        <w:rPr>
          <w:b w:val="0"/>
          <w:bCs w:val="0"/>
          <w:i w:val="0"/>
          <w:spacing w:val="-6"/>
          <w:w w:val="110"/>
          <w:position w:val="0"/>
        </w:rPr>
        <w:t>w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4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ma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-2"/>
          <w:w w:val="110"/>
          <w:position w:val="0"/>
        </w:rPr>
        <w:t>l</w:t>
      </w:r>
      <w:r>
        <w:rPr>
          <w:b w:val="0"/>
          <w:bCs w:val="0"/>
          <w:i w:val="0"/>
          <w:spacing w:val="0"/>
          <w:w w:val="110"/>
          <w:position w:val="0"/>
        </w:rPr>
        <w:t>y</w:t>
      </w:r>
      <w:r>
        <w:rPr>
          <w:b w:val="0"/>
          <w:bCs w:val="0"/>
          <w:i w:val="0"/>
          <w:spacing w:val="3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</w:t>
      </w:r>
      <w:r>
        <w:rPr>
          <w:b w:val="0"/>
          <w:bCs w:val="0"/>
          <w:i w:val="0"/>
          <w:spacing w:val="5"/>
          <w:w w:val="110"/>
          <w:position w:val="0"/>
        </w:rPr>
        <w:t>o</w:t>
      </w:r>
      <w:r>
        <w:rPr>
          <w:b w:val="0"/>
          <w:bCs w:val="0"/>
          <w:i w:val="0"/>
          <w:spacing w:val="0"/>
          <w:w w:val="110"/>
          <w:position w:val="0"/>
        </w:rPr>
        <w:t>cu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4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on</w:t>
      </w:r>
      <w:r>
        <w:rPr>
          <w:b w:val="0"/>
          <w:bCs w:val="0"/>
          <w:i w:val="0"/>
          <w:spacing w:val="3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sta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eme</w:t>
      </w:r>
      <w:r>
        <w:rPr>
          <w:b w:val="0"/>
          <w:bCs w:val="0"/>
          <w:i w:val="0"/>
          <w:spacing w:val="-6"/>
          <w:w w:val="110"/>
          <w:position w:val="0"/>
        </w:rPr>
        <w:t>n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-2"/>
          <w:w w:val="110"/>
          <w:position w:val="0"/>
        </w:rPr>
        <w:t>s</w:t>
      </w:r>
      <w:r>
        <w:rPr>
          <w:b w:val="0"/>
          <w:bCs w:val="0"/>
          <w:i w:val="0"/>
          <w:spacing w:val="0"/>
          <w:w w:val="110"/>
          <w:position w:val="0"/>
        </w:rPr>
        <w:t>;</w:t>
      </w:r>
      <w:r>
        <w:rPr>
          <w:b w:val="0"/>
          <w:bCs w:val="0"/>
          <w:i w:val="0"/>
          <w:spacing w:val="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no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0"/>
          <w:w w:val="102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0"/>
          <w:w w:val="110"/>
          <w:position w:val="0"/>
        </w:rPr>
        <w:t>t</w:t>
      </w:r>
      <w:r>
        <w:rPr>
          <w:b w:val="0"/>
          <w:bCs w:val="0"/>
          <w:i w:val="0"/>
          <w:spacing w:val="2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oth</w:t>
      </w:r>
      <w:r>
        <w:rPr>
          <w:b w:val="0"/>
          <w:bCs w:val="0"/>
          <w:i w:val="0"/>
          <w:spacing w:val="0"/>
          <w:w w:val="110"/>
          <w:position w:val="0"/>
        </w:rPr>
        <w:t>er</w:t>
      </w:r>
      <w:r>
        <w:rPr>
          <w:b w:val="0"/>
          <w:bCs w:val="0"/>
          <w:i w:val="0"/>
          <w:spacing w:val="29"/>
          <w:w w:val="110"/>
          <w:position w:val="0"/>
        </w:rPr>
        <w:t> </w:t>
      </w:r>
      <w:r>
        <w:rPr>
          <w:b w:val="0"/>
          <w:bCs w:val="0"/>
          <w:i w:val="0"/>
          <w:spacing w:val="-4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y</w:t>
      </w:r>
      <w:r>
        <w:rPr>
          <w:b w:val="0"/>
          <w:bCs w:val="0"/>
          <w:i w:val="0"/>
          <w:spacing w:val="4"/>
          <w:w w:val="110"/>
          <w:position w:val="0"/>
        </w:rPr>
        <w:t>p</w:t>
      </w:r>
      <w:r>
        <w:rPr>
          <w:b w:val="0"/>
          <w:bCs w:val="0"/>
          <w:i w:val="0"/>
          <w:spacing w:val="0"/>
          <w:w w:val="110"/>
          <w:position w:val="0"/>
        </w:rPr>
        <w:t>es</w:t>
      </w:r>
      <w:r>
        <w:rPr>
          <w:b w:val="0"/>
          <w:bCs w:val="0"/>
          <w:i w:val="0"/>
          <w:spacing w:val="2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of</w:t>
      </w:r>
      <w:r>
        <w:rPr>
          <w:b w:val="0"/>
          <w:bCs w:val="0"/>
          <w:i w:val="0"/>
          <w:spacing w:val="3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stru</w:t>
      </w:r>
      <w:r>
        <w:rPr>
          <w:b w:val="0"/>
          <w:bCs w:val="0"/>
          <w:i w:val="0"/>
          <w:spacing w:val="-2"/>
          <w:w w:val="110"/>
          <w:position w:val="0"/>
        </w:rPr>
        <w:t>c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u</w:t>
      </w:r>
      <w:r>
        <w:rPr>
          <w:b w:val="0"/>
          <w:bCs w:val="0"/>
          <w:i w:val="0"/>
          <w:spacing w:val="0"/>
          <w:w w:val="110"/>
          <w:position w:val="0"/>
        </w:rPr>
        <w:t>re</w:t>
      </w:r>
      <w:r>
        <w:rPr>
          <w:b w:val="0"/>
          <w:bCs w:val="0"/>
          <w:i w:val="0"/>
          <w:spacing w:val="2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</w:t>
      </w:r>
      <w:r>
        <w:rPr>
          <w:b w:val="0"/>
          <w:bCs w:val="0"/>
          <w:i w:val="0"/>
          <w:spacing w:val="-6"/>
          <w:w w:val="110"/>
          <w:position w:val="0"/>
        </w:rPr>
        <w:t>o</w:t>
      </w:r>
      <w:r>
        <w:rPr>
          <w:b w:val="0"/>
          <w:bCs w:val="0"/>
          <w:i w:val="0"/>
          <w:spacing w:val="-7"/>
          <w:w w:val="110"/>
          <w:position w:val="0"/>
        </w:rPr>
        <w:t>v</w:t>
      </w:r>
      <w:r>
        <w:rPr>
          <w:b w:val="0"/>
          <w:bCs w:val="0"/>
          <w:i w:val="0"/>
          <w:spacing w:val="0"/>
          <w:w w:val="110"/>
          <w:position w:val="0"/>
        </w:rPr>
        <w:t>era</w:t>
      </w:r>
      <w:r>
        <w:rPr>
          <w:b w:val="0"/>
          <w:bCs w:val="0"/>
          <w:i w:val="0"/>
          <w:spacing w:val="0"/>
          <w:w w:val="110"/>
          <w:position w:val="0"/>
        </w:rPr>
        <w:t>ge</w:t>
      </w:r>
      <w:r>
        <w:rPr>
          <w:b w:val="0"/>
          <w:bCs w:val="0"/>
          <w:i w:val="0"/>
          <w:spacing w:val="2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2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als</w:t>
      </w:r>
      <w:r>
        <w:rPr>
          <w:b w:val="0"/>
          <w:bCs w:val="0"/>
          <w:i w:val="0"/>
          <w:spacing w:val="0"/>
          <w:w w:val="110"/>
          <w:position w:val="0"/>
        </w:rPr>
        <w:t>o</w:t>
      </w:r>
      <w:r>
        <w:rPr>
          <w:b w:val="0"/>
          <w:bCs w:val="0"/>
          <w:i w:val="0"/>
          <w:spacing w:val="30"/>
          <w:w w:val="110"/>
          <w:position w:val="0"/>
        </w:rPr>
        <w:t> </w:t>
      </w:r>
      <w:r>
        <w:rPr>
          <w:b w:val="0"/>
          <w:bCs w:val="0"/>
          <w:i w:val="0"/>
          <w:spacing w:val="4"/>
          <w:w w:val="110"/>
          <w:position w:val="0"/>
        </w:rPr>
        <w:t>b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2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ap</w:t>
      </w:r>
      <w:r>
        <w:rPr>
          <w:b w:val="0"/>
          <w:bCs w:val="0"/>
          <w:i w:val="0"/>
          <w:spacing w:val="0"/>
          <w:w w:val="110"/>
          <w:position w:val="0"/>
        </w:rPr>
        <w:t>p</w:t>
      </w:r>
      <w:r>
        <w:rPr>
          <w:b w:val="0"/>
          <w:bCs w:val="0"/>
          <w:i w:val="0"/>
          <w:spacing w:val="0"/>
          <w:w w:val="110"/>
          <w:position w:val="0"/>
        </w:rPr>
        <w:t>li</w:t>
      </w:r>
      <w:r>
        <w:rPr>
          <w:b w:val="0"/>
          <w:bCs w:val="0"/>
          <w:i w:val="0"/>
          <w:spacing w:val="0"/>
          <w:w w:val="110"/>
          <w:position w:val="0"/>
        </w:rPr>
        <w:t>ed</w:t>
      </w:r>
      <w:r>
        <w:rPr>
          <w:b w:val="0"/>
          <w:bCs w:val="0"/>
          <w:i w:val="0"/>
          <w:spacing w:val="0"/>
          <w:w w:val="108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[3</w:t>
      </w:r>
      <w:r>
        <w:rPr>
          <w:b w:val="0"/>
          <w:bCs w:val="0"/>
          <w:i w:val="0"/>
          <w:spacing w:val="0"/>
          <w:w w:val="110"/>
          <w:position w:val="0"/>
        </w:rPr>
        <w:t>0</w:t>
      </w:r>
      <w:r>
        <w:rPr>
          <w:b w:val="0"/>
          <w:bCs w:val="0"/>
          <w:i w:val="0"/>
          <w:spacing w:val="0"/>
          <w:w w:val="110"/>
          <w:position w:val="0"/>
        </w:rPr>
        <w:t>].</w:t>
      </w:r>
      <w:r>
        <w:rPr>
          <w:b w:val="0"/>
          <w:bCs w:val="0"/>
          <w:i w:val="0"/>
          <w:spacing w:val="4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Let</w:t>
      </w:r>
      <w:r>
        <w:rPr>
          <w:b w:val="0"/>
          <w:bCs w:val="0"/>
          <w:i w:val="0"/>
          <w:spacing w:val="3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con</w:t>
      </w:r>
      <w:r>
        <w:rPr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13"/>
          <w:w w:val="110"/>
          <w:position w:val="0"/>
        </w:rPr>
        <w:t>P</w:t>
      </w:r>
      <w:r>
        <w:rPr>
          <w:b w:val="0"/>
          <w:bCs w:val="0"/>
          <w:i w:val="0"/>
          <w:spacing w:val="0"/>
          <w:w w:val="110"/>
          <w:position w:val="0"/>
        </w:rPr>
        <w:t>)</w:t>
      </w:r>
      <w:r>
        <w:rPr>
          <w:b w:val="0"/>
          <w:bCs w:val="0"/>
          <w:i w:val="0"/>
          <w:spacing w:val="3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=</w:t>
      </w:r>
      <w:r>
        <w:rPr>
          <w:b w:val="0"/>
          <w:bCs w:val="0"/>
          <w:i w:val="0"/>
          <w:spacing w:val="3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pc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-1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pc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-1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pc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position w:val="-1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...pc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-1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10"/>
          <w:position w:val="-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10"/>
          <w:position w:val="0"/>
        </w:rPr>
        <w:t> </w:t>
      </w:r>
      <w:r>
        <w:rPr>
          <w:b w:val="0"/>
          <w:bCs w:val="0"/>
          <w:i w:val="0"/>
          <w:spacing w:val="3"/>
          <w:w w:val="110"/>
          <w:position w:val="0"/>
        </w:rPr>
        <w:t>b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3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3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pa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0"/>
          <w:w w:val="113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co</w:t>
      </w:r>
      <w:r>
        <w:rPr>
          <w:b w:val="0"/>
          <w:bCs w:val="0"/>
          <w:i w:val="0"/>
          <w:spacing w:val="0"/>
          <w:w w:val="110"/>
          <w:position w:val="0"/>
        </w:rPr>
        <w:t>nd</w:t>
      </w:r>
      <w:r>
        <w:rPr>
          <w:b w:val="0"/>
          <w:bCs w:val="0"/>
          <w:i w:val="0"/>
          <w:spacing w:val="-2"/>
          <w:w w:val="110"/>
          <w:position w:val="0"/>
        </w:rPr>
        <w:t>i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io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1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0"/>
          <w:w w:val="110"/>
          <w:position w:val="0"/>
        </w:rPr>
        <w:t>t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are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enc</w:t>
      </w:r>
      <w:r>
        <w:rPr>
          <w:b w:val="0"/>
          <w:bCs w:val="0"/>
          <w:i w:val="0"/>
          <w:spacing w:val="0"/>
          <w:w w:val="110"/>
          <w:position w:val="0"/>
        </w:rPr>
        <w:t>ou</w:t>
      </w:r>
      <w:r>
        <w:rPr>
          <w:b w:val="0"/>
          <w:bCs w:val="0"/>
          <w:i w:val="0"/>
          <w:spacing w:val="-6"/>
          <w:w w:val="110"/>
          <w:position w:val="0"/>
        </w:rPr>
        <w:t>n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er</w:t>
      </w:r>
      <w:r>
        <w:rPr>
          <w:b w:val="0"/>
          <w:bCs w:val="0"/>
          <w:i w:val="0"/>
          <w:spacing w:val="-2"/>
          <w:w w:val="110"/>
          <w:position w:val="0"/>
        </w:rPr>
        <w:t>e</w:t>
      </w:r>
      <w:r>
        <w:rPr>
          <w:b w:val="0"/>
          <w:bCs w:val="0"/>
          <w:i w:val="0"/>
          <w:spacing w:val="0"/>
          <w:w w:val="110"/>
          <w:position w:val="0"/>
        </w:rPr>
        <w:t>d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-5"/>
          <w:w w:val="110"/>
          <w:position w:val="0"/>
        </w:rPr>
        <w:t>b</w:t>
      </w:r>
      <w:r>
        <w:rPr>
          <w:b w:val="0"/>
          <w:bCs w:val="0"/>
          <w:i w:val="0"/>
          <w:spacing w:val="0"/>
          <w:w w:val="110"/>
          <w:position w:val="0"/>
        </w:rPr>
        <w:t>y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pa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3"/>
          <w:w w:val="110"/>
          <w:position w:val="0"/>
        </w:rPr>
        <w:t>P</w:t>
      </w:r>
      <w:r>
        <w:rPr>
          <w:b w:val="0"/>
          <w:bCs w:val="0"/>
          <w:i w:val="0"/>
          <w:spacing w:val="0"/>
          <w:w w:val="110"/>
          <w:position w:val="0"/>
        </w:rPr>
        <w:t>.</w:t>
      </w:r>
      <w:r>
        <w:rPr>
          <w:b w:val="0"/>
          <w:bCs w:val="0"/>
          <w:i w:val="0"/>
          <w:spacing w:val="4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As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an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exa</w:t>
      </w:r>
      <w:r>
        <w:rPr>
          <w:b w:val="0"/>
          <w:bCs w:val="0"/>
          <w:i w:val="0"/>
          <w:spacing w:val="0"/>
          <w:w w:val="110"/>
          <w:position w:val="0"/>
        </w:rPr>
        <w:t>mp</w:t>
      </w:r>
      <w:r>
        <w:rPr>
          <w:b w:val="0"/>
          <w:bCs w:val="0"/>
          <w:i w:val="0"/>
          <w:spacing w:val="-2"/>
          <w:w w:val="110"/>
          <w:position w:val="0"/>
        </w:rPr>
        <w:t>l</w:t>
      </w:r>
      <w:r>
        <w:rPr>
          <w:b w:val="0"/>
          <w:bCs w:val="0"/>
          <w:i w:val="0"/>
          <w:spacing w:val="0"/>
          <w:w w:val="110"/>
          <w:position w:val="0"/>
        </w:rPr>
        <w:t>e,</w:t>
      </w:r>
      <w:r>
        <w:rPr>
          <w:b w:val="0"/>
          <w:bCs w:val="0"/>
          <w:i w:val="0"/>
          <w:spacing w:val="0"/>
          <w:w w:val="106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co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-2"/>
          <w:w w:val="110"/>
          <w:position w:val="0"/>
        </w:rPr>
        <w:t>s</w:t>
      </w:r>
      <w:r>
        <w:rPr>
          <w:b w:val="0"/>
          <w:bCs w:val="0"/>
          <w:i w:val="0"/>
          <w:spacing w:val="0"/>
          <w:w w:val="110"/>
          <w:position w:val="0"/>
        </w:rPr>
        <w:t>id</w:t>
      </w:r>
      <w:r>
        <w:rPr>
          <w:b w:val="0"/>
          <w:bCs w:val="0"/>
          <w:i w:val="0"/>
          <w:spacing w:val="0"/>
          <w:w w:val="110"/>
          <w:position w:val="0"/>
        </w:rPr>
        <w:t>er</w:t>
      </w:r>
      <w:r>
        <w:rPr>
          <w:b w:val="0"/>
          <w:bCs w:val="0"/>
          <w:i w:val="0"/>
          <w:spacing w:val="2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2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pro</w:t>
      </w:r>
      <w:r>
        <w:rPr>
          <w:b w:val="0"/>
          <w:bCs w:val="0"/>
          <w:i w:val="0"/>
          <w:spacing w:val="0"/>
          <w:w w:val="110"/>
          <w:position w:val="0"/>
        </w:rPr>
        <w:t>g</w:t>
      </w:r>
      <w:r>
        <w:rPr>
          <w:b w:val="0"/>
          <w:bCs w:val="0"/>
          <w:i w:val="0"/>
          <w:spacing w:val="0"/>
          <w:w w:val="110"/>
          <w:position w:val="0"/>
        </w:rPr>
        <w:t>ram</w:t>
      </w:r>
      <w:r>
        <w:rPr>
          <w:b w:val="0"/>
          <w:bCs w:val="0"/>
          <w:i w:val="0"/>
          <w:spacing w:val="2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list</w:t>
      </w:r>
      <w:r>
        <w:rPr>
          <w:b w:val="0"/>
          <w:bCs w:val="0"/>
          <w:i w:val="0"/>
          <w:spacing w:val="2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2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Fig</w:t>
      </w:r>
      <w:r>
        <w:rPr>
          <w:b w:val="0"/>
          <w:bCs w:val="0"/>
          <w:i w:val="0"/>
          <w:spacing w:val="2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1.</w:t>
      </w:r>
      <w:r>
        <w:rPr>
          <w:b w:val="0"/>
          <w:bCs w:val="0"/>
          <w:i w:val="0"/>
          <w:spacing w:val="3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It</w:t>
      </w:r>
      <w:r>
        <w:rPr>
          <w:b w:val="0"/>
          <w:bCs w:val="0"/>
          <w:i w:val="0"/>
          <w:spacing w:val="2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is</w:t>
      </w:r>
      <w:r>
        <w:rPr>
          <w:b w:val="0"/>
          <w:bCs w:val="0"/>
          <w:i w:val="0"/>
          <w:spacing w:val="2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easy</w:t>
      </w:r>
      <w:r>
        <w:rPr>
          <w:b w:val="0"/>
          <w:bCs w:val="0"/>
          <w:i w:val="0"/>
          <w:spacing w:val="2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to</w:t>
      </w:r>
      <w:r>
        <w:rPr>
          <w:b w:val="0"/>
          <w:bCs w:val="0"/>
          <w:i w:val="0"/>
          <w:spacing w:val="2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fin</w:t>
      </w:r>
      <w:r>
        <w:rPr>
          <w:b w:val="0"/>
          <w:bCs w:val="0"/>
          <w:i w:val="0"/>
          <w:spacing w:val="0"/>
          <w:w w:val="110"/>
          <w:position w:val="0"/>
        </w:rPr>
        <w:t>d</w:t>
      </w:r>
      <w:r>
        <w:rPr>
          <w:b w:val="0"/>
          <w:bCs w:val="0"/>
          <w:i w:val="0"/>
          <w:spacing w:val="2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tha</w:t>
      </w:r>
      <w:r>
        <w:rPr>
          <w:b w:val="0"/>
          <w:bCs w:val="0"/>
          <w:i w:val="0"/>
          <w:spacing w:val="0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42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it</w:t>
      </w:r>
      <w:r>
        <w:rPr>
          <w:b w:val="0"/>
          <w:bCs w:val="0"/>
          <w:i w:val="0"/>
          <w:spacing w:val="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has</w:t>
      </w:r>
      <w:r>
        <w:rPr>
          <w:b w:val="0"/>
          <w:bCs w:val="0"/>
          <w:i w:val="0"/>
          <w:spacing w:val="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fi</w:t>
      </w:r>
      <w:r>
        <w:rPr>
          <w:b w:val="0"/>
          <w:bCs w:val="0"/>
          <w:i w:val="0"/>
          <w:spacing w:val="-6"/>
          <w:w w:val="110"/>
          <w:position w:val="0"/>
        </w:rPr>
        <w:t>v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7"/>
          <w:w w:val="110"/>
          <w:position w:val="0"/>
        </w:rPr>
        <w:t> </w:t>
      </w:r>
      <w:r>
        <w:rPr>
          <w:b w:val="0"/>
          <w:bCs w:val="0"/>
          <w:i w:val="0"/>
          <w:spacing w:val="4"/>
          <w:w w:val="110"/>
          <w:position w:val="0"/>
        </w:rPr>
        <w:t>p</w:t>
      </w:r>
      <w:r>
        <w:rPr>
          <w:b w:val="0"/>
          <w:bCs w:val="0"/>
          <w:i w:val="0"/>
          <w:spacing w:val="0"/>
          <w:w w:val="110"/>
          <w:position w:val="0"/>
        </w:rPr>
        <w:t>oss</w:t>
      </w:r>
      <w:r>
        <w:rPr>
          <w:b w:val="0"/>
          <w:bCs w:val="0"/>
          <w:i w:val="0"/>
          <w:spacing w:val="0"/>
          <w:w w:val="110"/>
          <w:position w:val="0"/>
        </w:rPr>
        <w:t>ib</w:t>
      </w:r>
      <w:r>
        <w:rPr>
          <w:b w:val="0"/>
          <w:bCs w:val="0"/>
          <w:i w:val="0"/>
          <w:spacing w:val="-2"/>
          <w:w w:val="110"/>
          <w:position w:val="0"/>
        </w:rPr>
        <w:t>l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pa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0"/>
          <w:w w:val="110"/>
          <w:position w:val="0"/>
        </w:rPr>
        <w:t>s,</w:t>
      </w:r>
      <w:r>
        <w:rPr>
          <w:b w:val="0"/>
          <w:bCs w:val="0"/>
          <w:i w:val="0"/>
          <w:spacing w:val="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whi</w:t>
      </w:r>
      <w:r>
        <w:rPr>
          <w:b w:val="0"/>
          <w:bCs w:val="0"/>
          <w:i w:val="0"/>
          <w:spacing w:val="-6"/>
          <w:w w:val="110"/>
          <w:position w:val="0"/>
        </w:rPr>
        <w:t>c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forms</w:t>
      </w:r>
      <w:r>
        <w:rPr>
          <w:b w:val="0"/>
          <w:bCs w:val="0"/>
          <w:i w:val="0"/>
          <w:spacing w:val="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exec</w:t>
      </w:r>
      <w:r>
        <w:rPr>
          <w:b w:val="0"/>
          <w:bCs w:val="0"/>
          <w:i w:val="0"/>
          <w:spacing w:val="0"/>
          <w:w w:val="110"/>
          <w:position w:val="0"/>
        </w:rPr>
        <w:t>u</w:t>
      </w:r>
      <w:r>
        <w:rPr>
          <w:b w:val="0"/>
          <w:bCs w:val="0"/>
          <w:i w:val="0"/>
          <w:spacing w:val="0"/>
          <w:w w:val="110"/>
          <w:position w:val="0"/>
        </w:rPr>
        <w:t>ti</w:t>
      </w:r>
      <w:r>
        <w:rPr>
          <w:b w:val="0"/>
          <w:bCs w:val="0"/>
          <w:i w:val="0"/>
          <w:spacing w:val="0"/>
          <w:w w:val="110"/>
          <w:position w:val="0"/>
        </w:rPr>
        <w:t>o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tree</w:t>
      </w:r>
      <w:r>
        <w:rPr>
          <w:b w:val="0"/>
          <w:bCs w:val="0"/>
          <w:i w:val="0"/>
          <w:spacing w:val="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0"/>
          <w:w w:val="109"/>
          <w:position w:val="0"/>
        </w:rPr>
        <w:t> </w:t>
      </w:r>
      <w:r>
        <w:rPr>
          <w:b w:val="0"/>
          <w:bCs w:val="0"/>
          <w:i w:val="0"/>
          <w:spacing w:val="-1"/>
          <w:w w:val="110"/>
          <w:position w:val="0"/>
        </w:rPr>
        <w:t>F</w:t>
      </w:r>
      <w:r>
        <w:rPr>
          <w:b w:val="0"/>
          <w:bCs w:val="0"/>
          <w:i w:val="0"/>
          <w:spacing w:val="0"/>
          <w:w w:val="110"/>
          <w:position w:val="0"/>
        </w:rPr>
        <w:t>ig</w:t>
      </w:r>
      <w:r>
        <w:rPr>
          <w:b w:val="0"/>
          <w:bCs w:val="0"/>
          <w:i w:val="0"/>
          <w:spacing w:val="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2.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spacing w:before="2"/>
        <w:ind w:left="415" w:right="0"/>
        <w:jc w:val="left"/>
      </w:pP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tree,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rho</w:t>
      </w:r>
      <w:r>
        <w:rPr>
          <w:b w:val="0"/>
          <w:bCs w:val="0"/>
          <w:spacing w:val="-7"/>
          <w:w w:val="110"/>
        </w:rPr>
        <w:t>m</w:t>
      </w:r>
      <w:r>
        <w:rPr>
          <w:b w:val="0"/>
          <w:bCs w:val="0"/>
          <w:spacing w:val="0"/>
          <w:w w:val="110"/>
        </w:rPr>
        <w:t>bu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repres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0"/>
          <w:w w:val="100"/>
        </w:rPr>
      </w:r>
    </w:p>
    <w:p>
      <w:pPr>
        <w:spacing w:before="66"/>
        <w:ind w:left="0" w:right="368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tabs>
          <w:tab w:pos="654" w:val="left" w:leader="none"/>
          <w:tab w:pos="2414" w:val="left" w:leader="none"/>
          <w:tab w:pos="4565" w:val="left" w:leader="none"/>
        </w:tabs>
        <w:spacing w:line="210" w:lineRule="exact"/>
        <w:ind w:left="0" w:right="170"/>
        <w:jc w:val="right"/>
      </w:pPr>
      <w:r>
        <w:rPr>
          <w:b w:val="0"/>
          <w:bCs w:val="0"/>
          <w:w w:val="199"/>
        </w:rPr>
      </w:r>
      <w:r>
        <w:rPr>
          <w:b w:val="0"/>
          <w:bCs w:val="0"/>
          <w:w w:val="199"/>
          <w:u w:val="single" w:color="000000"/>
        </w:rPr>
        <w:t> </w:t>
      </w:r>
      <w:r>
        <w:rPr>
          <w:b w:val="0"/>
          <w:bCs w:val="0"/>
          <w:w w:val="100"/>
          <w:u w:val="single" w:color="000000"/>
        </w:rPr>
        <w:t> </w:t>
      </w:r>
      <w:r>
        <w:rPr>
          <w:b w:val="0"/>
          <w:bCs w:val="0"/>
          <w:spacing w:val="17"/>
          <w:w w:val="100"/>
          <w:u w:val="single" w:color="000000"/>
        </w:rPr>
        <w:t> </w:t>
      </w:r>
      <w:r>
        <w:rPr>
          <w:b w:val="0"/>
          <w:bCs w:val="0"/>
          <w:spacing w:val="0"/>
          <w:w w:val="110"/>
          <w:u w:val="single" w:color="000000"/>
        </w:rPr>
        <w:t>5</w:t>
      </w:r>
      <w:r>
        <w:rPr>
          <w:b w:val="0"/>
          <w:bCs w:val="0"/>
          <w:spacing w:val="0"/>
          <w:w w:val="110"/>
          <w:u w:val="single" w:color="000000"/>
        </w:rPr>
        <w:tab/>
      </w:r>
      <w:r>
        <w:rPr>
          <w:b w:val="0"/>
          <w:bCs w:val="0"/>
          <w:spacing w:val="0"/>
          <w:w w:val="110"/>
          <w:u w:val="single" w:color="000000"/>
        </w:rPr>
        <w:t>S2</w:t>
      </w:r>
      <w:r>
        <w:rPr>
          <w:b w:val="0"/>
          <w:bCs w:val="0"/>
          <w:spacing w:val="0"/>
          <w:w w:val="110"/>
          <w:u w:val="single" w:color="000000"/>
        </w:rPr>
        <w:t>,</w:t>
      </w:r>
      <w:r>
        <w:rPr>
          <w:b w:val="0"/>
          <w:bCs w:val="0"/>
          <w:spacing w:val="4"/>
          <w:w w:val="110"/>
          <w:u w:val="single" w:color="000000"/>
        </w:rPr>
        <w:t> </w:t>
      </w:r>
      <w:r>
        <w:rPr>
          <w:b w:val="0"/>
          <w:bCs w:val="0"/>
          <w:spacing w:val="0"/>
          <w:w w:val="110"/>
          <w:u w:val="single" w:color="000000"/>
        </w:rPr>
        <w:t>S3</w:t>
      </w:r>
      <w:r>
        <w:rPr>
          <w:b w:val="0"/>
          <w:bCs w:val="0"/>
          <w:spacing w:val="0"/>
          <w:w w:val="110"/>
          <w:u w:val="single" w:color="000000"/>
        </w:rPr>
        <w:t>,</w:t>
      </w:r>
      <w:r>
        <w:rPr>
          <w:b w:val="0"/>
          <w:bCs w:val="0"/>
          <w:spacing w:val="4"/>
          <w:w w:val="110"/>
          <w:u w:val="single" w:color="000000"/>
        </w:rPr>
        <w:t> </w:t>
      </w:r>
      <w:r>
        <w:rPr>
          <w:b w:val="0"/>
          <w:bCs w:val="0"/>
          <w:spacing w:val="0"/>
          <w:w w:val="110"/>
          <w:u w:val="single" w:color="000000"/>
        </w:rPr>
        <w:t>S1</w:t>
      </w:r>
      <w:r>
        <w:rPr>
          <w:b w:val="0"/>
          <w:bCs w:val="0"/>
          <w:spacing w:val="0"/>
          <w:w w:val="110"/>
          <w:u w:val="single" w:color="000000"/>
        </w:rPr>
        <w:t>4</w:t>
      </w:r>
      <w:r>
        <w:rPr>
          <w:b w:val="0"/>
          <w:bCs w:val="0"/>
          <w:spacing w:val="0"/>
          <w:w w:val="110"/>
          <w:u w:val="single" w:color="000000"/>
        </w:rPr>
        <w:t>,</w:t>
      </w:r>
      <w:r>
        <w:rPr>
          <w:b w:val="0"/>
          <w:bCs w:val="0"/>
          <w:spacing w:val="5"/>
          <w:w w:val="110"/>
          <w:u w:val="single" w:color="000000"/>
        </w:rPr>
        <w:t> </w:t>
      </w:r>
      <w:r>
        <w:rPr>
          <w:b w:val="0"/>
          <w:bCs w:val="0"/>
          <w:spacing w:val="0"/>
          <w:w w:val="110"/>
          <w:u w:val="single" w:color="000000"/>
        </w:rPr>
        <w:t>S2</w:t>
      </w:r>
      <w:r>
        <w:rPr>
          <w:b w:val="0"/>
          <w:bCs w:val="0"/>
          <w:spacing w:val="0"/>
          <w:w w:val="110"/>
          <w:u w:val="single" w:color="000000"/>
        </w:rPr>
        <w:t>2</w:t>
      </w:r>
      <w:r>
        <w:rPr>
          <w:b w:val="0"/>
          <w:bCs w:val="0"/>
          <w:spacing w:val="0"/>
          <w:w w:val="110"/>
          <w:u w:val="single" w:color="000000"/>
        </w:rPr>
        <w:tab/>
      </w:r>
      <w:r>
        <w:rPr>
          <w:rFonts w:ascii="Cambria" w:hAnsi="Cambria" w:cs="Cambria" w:eastAsia="Cambria"/>
          <w:b w:val="0"/>
          <w:bCs w:val="0"/>
          <w:spacing w:val="-1"/>
          <w:w w:val="110"/>
          <w:u w:val="single" w:color="000000"/>
        </w:rPr>
        <w:t>¬</w:t>
      </w:r>
      <w:r>
        <w:rPr>
          <w:b w:val="0"/>
          <w:bCs w:val="0"/>
          <w:spacing w:val="0"/>
          <w:w w:val="110"/>
          <w:u w:val="single" w:color="0000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u w:val="single" w:color="0000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u w:val="single" w:color="000000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u w:val="single" w:color="000000"/>
        </w:rPr>
        <w:t> </w:t>
      </w:r>
      <w:r>
        <w:rPr>
          <w:b w:val="0"/>
          <w:bCs w:val="0"/>
          <w:i w:val="0"/>
          <w:spacing w:val="0"/>
          <w:w w:val="110"/>
          <w:u w:val="single" w:color="000000"/>
        </w:rPr>
        <w:t>2),</w:t>
      </w:r>
      <w:r>
        <w:rPr>
          <w:b w:val="0"/>
          <w:bCs w:val="0"/>
          <w:i w:val="0"/>
          <w:spacing w:val="18"/>
          <w:w w:val="110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1"/>
          <w:w w:val="110"/>
          <w:u w:val="single" w:color="000000"/>
        </w:rPr>
        <w:t>¬</w:t>
      </w:r>
      <w:r>
        <w:rPr>
          <w:b w:val="0"/>
          <w:bCs w:val="0"/>
          <w:i w:val="0"/>
          <w:spacing w:val="0"/>
          <w:w w:val="110"/>
          <w:u w:val="single" w:color="0000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u w:val="single" w:color="0000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u w:val="single" w:color="000000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u w:val="single" w:color="000000"/>
        </w:rPr>
        <w:t> </w:t>
      </w:r>
      <w:r>
        <w:rPr>
          <w:b w:val="0"/>
          <w:bCs w:val="0"/>
          <w:i w:val="0"/>
          <w:spacing w:val="0"/>
          <w:w w:val="110"/>
          <w:u w:val="single" w:color="000000"/>
        </w:rPr>
        <w:t>1)</w:t>
      </w:r>
      <w:r>
        <w:rPr>
          <w:b w:val="0"/>
          <w:bCs w:val="0"/>
          <w:i w:val="0"/>
          <w:spacing w:val="0"/>
          <w:w w:val="199"/>
          <w:u w:val="single" w:color="000000"/>
        </w:rPr>
        <w:t> </w:t>
      </w:r>
      <w:r>
        <w:rPr>
          <w:b w:val="0"/>
          <w:bCs w:val="0"/>
          <w:i w:val="0"/>
          <w:spacing w:val="0"/>
          <w:w w:val="100"/>
          <w:u w:val="single" w:color="000000"/>
        </w:rPr>
        <w:tab/>
      </w:r>
      <w:r>
        <w:rPr>
          <w:b w:val="0"/>
          <w:bCs w:val="0"/>
          <w:i w:val="0"/>
          <w:spacing w:val="0"/>
          <w:w w:val="100"/>
          <w:u w:val="none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427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whi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den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ted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/>
          <w:spacing w:val="-3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con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13"/>
          <w:w w:val="11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9"/>
          <w:w w:val="115"/>
          <w:sz w:val="18"/>
          <w:szCs w:val="18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13"/>
          <w:sz w:val="18"/>
          <w:szCs w:val="18"/>
        </w:rPr>
        <w:t>∧</w:t>
      </w:r>
      <w:r>
        <w:rPr>
          <w:rFonts w:ascii="Cambria" w:hAnsi="Cambria" w:cs="Cambria" w:eastAsia="Cambria"/>
          <w:b w:val="0"/>
          <w:bCs w:val="0"/>
          <w:i w:val="0"/>
          <w:spacing w:val="-22"/>
          <w:w w:val="115"/>
          <w:position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18"/>
          <w:szCs w:val="18"/>
        </w:rPr>
        <w:t>).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1" w:lineRule="auto"/>
        <w:ind w:left="236" w:right="107" w:firstLine="179"/>
        <w:jc w:val="both"/>
      </w:pP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fac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jud</w:t>
      </w:r>
      <w:r>
        <w:rPr>
          <w:b w:val="0"/>
          <w:bCs w:val="0"/>
          <w:spacing w:val="0"/>
          <w:w w:val="110"/>
        </w:rPr>
        <w:t>ge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eth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stent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4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ma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fin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whet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exist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inp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tha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ta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0"/>
          <w:w w:val="103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ma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6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ws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nd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thi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h.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-15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ak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gra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exam</w:t>
      </w:r>
      <w:r>
        <w:rPr>
          <w:b w:val="0"/>
          <w:bCs w:val="0"/>
          <w:i w:val="0"/>
          <w:spacing w:val="0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</w:t>
      </w:r>
      <w:r>
        <w:rPr>
          <w:b w:val="0"/>
          <w:bCs w:val="0"/>
          <w:i w:val="0"/>
          <w:spacing w:val="1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si</w:t>
      </w:r>
      <w:r>
        <w:rPr>
          <w:b w:val="0"/>
          <w:bCs w:val="0"/>
          <w:i w:val="0"/>
          <w:spacing w:val="0"/>
          <w:w w:val="110"/>
        </w:rPr>
        <w:t>st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0"/>
          <w:w w:val="142"/>
        </w:rPr>
        <w:t> </w:t>
      </w:r>
      <w:r>
        <w:rPr>
          <w:b w:val="0"/>
          <w:bCs w:val="0"/>
          <w:i w:val="0"/>
          <w:spacing w:val="0"/>
          <w:w w:val="110"/>
        </w:rPr>
        <w:t>pa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ema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(1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-,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-,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-)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eca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se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2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</w:rPr>
        <w:t>∧</w:t>
      </w:r>
      <w:r>
        <w:rPr>
          <w:rFonts w:ascii="Cambria" w:hAnsi="Cambria" w:cs="Cambria" w:eastAsia="Cambria"/>
          <w:b w:val="0"/>
          <w:bCs w:val="0"/>
          <w:i w:val="0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2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</w:rPr>
        <w:t>∧</w:t>
      </w:r>
      <w:r>
        <w:rPr>
          <w:rFonts w:ascii="Cambria" w:hAnsi="Cambria" w:cs="Cambria" w:eastAsia="Cambria"/>
          <w:b w:val="0"/>
          <w:bCs w:val="0"/>
          <w:i w:val="0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=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1)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10" w:lineRule="exact"/>
        <w:ind w:left="236" w:right="107"/>
        <w:jc w:val="right"/>
      </w:pPr>
      <w:r>
        <w:rPr>
          <w:b w:val="0"/>
          <w:bCs w:val="0"/>
          <w:spacing w:val="0"/>
          <w:w w:val="110"/>
        </w:rPr>
        <w:t>=</w:t>
      </w:r>
      <w:r>
        <w:rPr>
          <w:b w:val="0"/>
          <w:bCs w:val="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ue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sol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e.g</w:t>
      </w:r>
      <w:r>
        <w:rPr>
          <w:b w:val="0"/>
          <w:bCs w:val="0"/>
          <w:i w:val="0"/>
          <w:spacing w:val="0"/>
          <w:w w:val="110"/>
        </w:rPr>
        <w:t>.,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pu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(1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1,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1,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1)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su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resul</w:t>
      </w:r>
      <w:r>
        <w:rPr>
          <w:b w:val="0"/>
          <w:bCs w:val="0"/>
          <w:i w:val="0"/>
          <w:spacing w:val="0"/>
          <w:w w:val="110"/>
        </w:rPr>
        <w:t>t.</w:t>
      </w:r>
      <w:r>
        <w:rPr>
          <w:b w:val="0"/>
          <w:bCs w:val="0"/>
          <w:i w:val="0"/>
          <w:spacing w:val="0"/>
          <w:w w:val="129"/>
        </w:rPr>
        <w:t> </w:t>
      </w:r>
      <w:r>
        <w:rPr>
          <w:b w:val="0"/>
          <w:bCs w:val="0"/>
          <w:i w:val="0"/>
          <w:spacing w:val="0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sed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thi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defi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n,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us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no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8"/>
          <w:sz w:val="12"/>
          <w:szCs w:val="12"/>
        </w:rPr>
        <w:t>♯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  <w:position w:val="8"/>
          <w:sz w:val="12"/>
          <w:szCs w:val="12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to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rep</w:t>
      </w:r>
      <w:r>
        <w:rPr>
          <w:b w:val="0"/>
          <w:bCs w:val="0"/>
          <w:i w:val="0"/>
          <w:spacing w:val="0"/>
          <w:w w:val="110"/>
          <w:position w:val="0"/>
        </w:rPr>
        <w:t>re-</w:t>
      </w:r>
      <w:r>
        <w:rPr>
          <w:b w:val="0"/>
          <w:bCs w:val="0"/>
          <w:i w:val="0"/>
          <w:spacing w:val="0"/>
          <w:w w:val="107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se</w:t>
      </w:r>
      <w:r>
        <w:rPr>
          <w:b w:val="0"/>
          <w:bCs w:val="0"/>
          <w:i w:val="0"/>
          <w:spacing w:val="-6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t</w:t>
      </w:r>
      <w:r>
        <w:rPr>
          <w:b w:val="0"/>
          <w:bCs w:val="0"/>
          <w:i w:val="0"/>
          <w:spacing w:val="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set</w:t>
      </w:r>
      <w:r>
        <w:rPr>
          <w:b w:val="0"/>
          <w:bCs w:val="0"/>
          <w:i w:val="0"/>
          <w:spacing w:val="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of</w:t>
      </w:r>
      <w:r>
        <w:rPr>
          <w:b w:val="0"/>
          <w:bCs w:val="0"/>
          <w:i w:val="0"/>
          <w:spacing w:val="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all</w:t>
      </w:r>
      <w:r>
        <w:rPr>
          <w:b w:val="0"/>
          <w:bCs w:val="0"/>
          <w:i w:val="0"/>
          <w:spacing w:val="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co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si</w:t>
      </w:r>
      <w:r>
        <w:rPr>
          <w:b w:val="0"/>
          <w:bCs w:val="0"/>
          <w:i w:val="0"/>
          <w:spacing w:val="0"/>
          <w:w w:val="110"/>
          <w:position w:val="0"/>
        </w:rPr>
        <w:t>st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-6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t</w:t>
      </w:r>
      <w:r>
        <w:rPr>
          <w:b w:val="0"/>
          <w:bCs w:val="0"/>
          <w:i w:val="0"/>
          <w:spacing w:val="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pa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of</w:t>
      </w:r>
      <w:r>
        <w:rPr>
          <w:b w:val="0"/>
          <w:bCs w:val="0"/>
          <w:i w:val="0"/>
          <w:spacing w:val="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-6"/>
          <w:w w:val="110"/>
          <w:position w:val="0"/>
        </w:rPr>
        <w:t>c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-2"/>
          <w:w w:val="110"/>
          <w:position w:val="0"/>
        </w:rPr>
        <w:t>e</w:t>
      </w:r>
      <w:r>
        <w:rPr>
          <w:b w:val="0"/>
          <w:bCs w:val="0"/>
          <w:i w:val="0"/>
          <w:spacing w:val="0"/>
          <w:w w:val="110"/>
          <w:position w:val="0"/>
        </w:rPr>
        <w:t>ma</w:t>
      </w:r>
      <w:r>
        <w:rPr>
          <w:b w:val="0"/>
          <w:bCs w:val="0"/>
          <w:i w:val="0"/>
          <w:spacing w:val="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c</w:t>
      </w:r>
      <w:r>
        <w:rPr>
          <w:b w:val="0"/>
          <w:bCs w:val="0"/>
          <w:i w:val="0"/>
          <w:spacing w:val="0"/>
          <w:w w:val="110"/>
          <w:position w:val="0"/>
        </w:rPr>
        <w:t>.</w:t>
      </w:r>
      <w:r>
        <w:rPr>
          <w:b w:val="0"/>
          <w:bCs w:val="0"/>
          <w:i w:val="0"/>
          <w:spacing w:val="2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Then</w:t>
      </w:r>
      <w:r>
        <w:rPr>
          <w:b w:val="0"/>
          <w:bCs w:val="0"/>
          <w:i w:val="0"/>
          <w:spacing w:val="3"/>
          <w:w w:val="110"/>
          <w:position w:val="0"/>
        </w:rPr>
        <w:t> </w:t>
      </w:r>
      <w:r>
        <w:rPr>
          <w:b w:val="0"/>
          <w:bCs w:val="0"/>
          <w:i w:val="0"/>
          <w:spacing w:val="-6"/>
          <w:w w:val="110"/>
          <w:position w:val="0"/>
        </w:rPr>
        <w:t>w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0"/>
          <w:w w:val="102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gi</w:t>
      </w:r>
      <w:r>
        <w:rPr>
          <w:b w:val="0"/>
          <w:bCs w:val="0"/>
          <w:i w:val="0"/>
          <w:spacing w:val="-6"/>
          <w:w w:val="110"/>
          <w:position w:val="0"/>
        </w:rPr>
        <w:t>v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forma</w:t>
      </w:r>
      <w:r>
        <w:rPr>
          <w:b w:val="0"/>
          <w:bCs w:val="0"/>
          <w:i w:val="0"/>
          <w:spacing w:val="0"/>
          <w:w w:val="110"/>
          <w:position w:val="0"/>
        </w:rPr>
        <w:t>l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defi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it</w:t>
      </w:r>
      <w:r>
        <w:rPr>
          <w:b w:val="0"/>
          <w:bCs w:val="0"/>
          <w:i w:val="0"/>
          <w:spacing w:val="0"/>
          <w:w w:val="110"/>
          <w:position w:val="0"/>
        </w:rPr>
        <w:t>io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-1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of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-6"/>
          <w:w w:val="110"/>
          <w:position w:val="0"/>
        </w:rPr>
        <w:t>w</w:t>
      </w:r>
      <w:r>
        <w:rPr>
          <w:b w:val="0"/>
          <w:bCs w:val="0"/>
          <w:i w:val="0"/>
          <w:spacing w:val="0"/>
          <w:w w:val="110"/>
          <w:position w:val="0"/>
        </w:rPr>
        <w:t>ea</w:t>
      </w:r>
      <w:r>
        <w:rPr>
          <w:b w:val="0"/>
          <w:bCs w:val="0"/>
          <w:i w:val="0"/>
          <w:spacing w:val="0"/>
          <w:w w:val="110"/>
          <w:position w:val="0"/>
        </w:rPr>
        <w:t>k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gu</w:t>
      </w:r>
      <w:r>
        <w:rPr>
          <w:b w:val="0"/>
          <w:bCs w:val="0"/>
          <w:i w:val="0"/>
          <w:spacing w:val="0"/>
          <w:w w:val="110"/>
          <w:position w:val="0"/>
        </w:rPr>
        <w:t>ara</w:t>
      </w:r>
      <w:r>
        <w:rPr>
          <w:b w:val="0"/>
          <w:bCs w:val="0"/>
          <w:i w:val="0"/>
          <w:spacing w:val="-5"/>
          <w:w w:val="110"/>
          <w:position w:val="0"/>
        </w:rPr>
        <w:t>n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eed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of</w:t>
      </w:r>
      <w:r>
        <w:rPr>
          <w:b w:val="0"/>
          <w:bCs w:val="0"/>
          <w:i w:val="0"/>
          <w:spacing w:val="-1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on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-1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-6"/>
          <w:w w:val="110"/>
          <w:position w:val="0"/>
        </w:rPr>
        <w:t>c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-2"/>
          <w:w w:val="110"/>
          <w:position w:val="0"/>
        </w:rPr>
        <w:t>e</w:t>
      </w:r>
      <w:r>
        <w:rPr>
          <w:b w:val="0"/>
          <w:bCs w:val="0"/>
          <w:i w:val="0"/>
          <w:spacing w:val="0"/>
          <w:w w:val="110"/>
          <w:position w:val="0"/>
        </w:rPr>
        <w:t>ma</w:t>
      </w:r>
      <w:r>
        <w:rPr>
          <w:b w:val="0"/>
          <w:bCs w:val="0"/>
          <w:i w:val="0"/>
          <w:spacing w:val="0"/>
          <w:w w:val="110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07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Definiti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6.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5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gua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line="206" w:lineRule="exact" w:before="2"/>
        <w:ind w:left="0" w:right="107"/>
        <w:jc w:val="right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i.e.,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),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ec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gra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-6"/>
          <w:w w:val="110"/>
        </w:rPr>
        <w:t>o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ered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06" w:lineRule="exact"/>
        <w:jc w:val="right"/>
        <w:sectPr>
          <w:type w:val="continuous"/>
          <w:pgSz w:w="11906" w:h="16840"/>
          <w:pgMar w:top="1320" w:bottom="280" w:left="840" w:right="680"/>
          <w:cols w:num="2" w:equalWidth="0">
            <w:col w:w="5019" w:space="242"/>
            <w:col w:w="5125"/>
          </w:cols>
        </w:sectPr>
      </w:pPr>
    </w:p>
    <w:p>
      <w:pPr>
        <w:pStyle w:val="BodyText"/>
        <w:spacing w:line="174" w:lineRule="exact"/>
        <w:ind w:left="236" w:right="0"/>
        <w:jc w:val="left"/>
      </w:pPr>
      <w:r>
        <w:rPr>
          <w:b w:val="0"/>
          <w:bCs w:val="0"/>
          <w:spacing w:val="0"/>
          <w:w w:val="115"/>
        </w:rPr>
        <w:t>a</w:t>
      </w:r>
      <w:r>
        <w:rPr>
          <w:b w:val="0"/>
          <w:bCs w:val="0"/>
          <w:spacing w:val="0"/>
          <w:w w:val="115"/>
        </w:rPr>
        <w:t>nd</w:t>
      </w:r>
      <w:r>
        <w:rPr>
          <w:b w:val="0"/>
          <w:bCs w:val="0"/>
          <w:spacing w:val="10"/>
          <w:w w:val="115"/>
        </w:rPr>
        <w:t> </w:t>
      </w:r>
      <w:r>
        <w:rPr>
          <w:b w:val="0"/>
          <w:bCs w:val="0"/>
          <w:spacing w:val="0"/>
          <w:w w:val="115"/>
        </w:rPr>
        <w:t>a</w:t>
      </w:r>
      <w:r>
        <w:rPr>
          <w:b w:val="0"/>
          <w:bCs w:val="0"/>
          <w:spacing w:val="11"/>
          <w:w w:val="115"/>
        </w:rPr>
        <w:t> </w:t>
      </w:r>
      <w:r>
        <w:rPr>
          <w:b w:val="0"/>
          <w:bCs w:val="0"/>
          <w:spacing w:val="0"/>
          <w:w w:val="115"/>
        </w:rPr>
        <w:t>rect</w:t>
      </w:r>
      <w:r>
        <w:rPr>
          <w:b w:val="0"/>
          <w:bCs w:val="0"/>
          <w:spacing w:val="0"/>
          <w:w w:val="115"/>
        </w:rPr>
        <w:t>a</w:t>
      </w:r>
      <w:r>
        <w:rPr>
          <w:b w:val="0"/>
          <w:bCs w:val="0"/>
          <w:spacing w:val="0"/>
          <w:w w:val="115"/>
        </w:rPr>
        <w:t>n</w:t>
      </w:r>
      <w:r>
        <w:rPr>
          <w:b w:val="0"/>
          <w:bCs w:val="0"/>
          <w:spacing w:val="0"/>
          <w:w w:val="115"/>
        </w:rPr>
        <w:t>gle</w:t>
      </w:r>
      <w:r>
        <w:rPr>
          <w:b w:val="0"/>
          <w:bCs w:val="0"/>
          <w:spacing w:val="10"/>
          <w:w w:val="115"/>
        </w:rPr>
        <w:t> </w:t>
      </w:r>
      <w:r>
        <w:rPr>
          <w:b w:val="0"/>
          <w:bCs w:val="0"/>
          <w:spacing w:val="0"/>
          <w:w w:val="115"/>
        </w:rPr>
        <w:t>repre</w:t>
      </w:r>
      <w:r>
        <w:rPr>
          <w:b w:val="0"/>
          <w:bCs w:val="0"/>
          <w:spacing w:val="0"/>
          <w:w w:val="115"/>
        </w:rPr>
        <w:t>se</w:t>
      </w:r>
      <w:r>
        <w:rPr>
          <w:b w:val="0"/>
          <w:bCs w:val="0"/>
          <w:spacing w:val="-6"/>
          <w:w w:val="115"/>
        </w:rPr>
        <w:t>n</w:t>
      </w:r>
      <w:r>
        <w:rPr>
          <w:b w:val="0"/>
          <w:bCs w:val="0"/>
          <w:spacing w:val="-1"/>
          <w:w w:val="115"/>
        </w:rPr>
        <w:t>t</w:t>
      </w:r>
      <w:r>
        <w:rPr>
          <w:b w:val="0"/>
          <w:bCs w:val="0"/>
          <w:spacing w:val="0"/>
          <w:w w:val="115"/>
        </w:rPr>
        <w:t>s</w:t>
      </w:r>
      <w:r>
        <w:rPr>
          <w:b w:val="0"/>
          <w:bCs w:val="0"/>
          <w:spacing w:val="10"/>
          <w:w w:val="115"/>
        </w:rPr>
        <w:t> </w:t>
      </w:r>
      <w:r>
        <w:rPr>
          <w:b w:val="0"/>
          <w:bCs w:val="0"/>
          <w:spacing w:val="0"/>
          <w:w w:val="115"/>
        </w:rPr>
        <w:t>th</w:t>
      </w:r>
      <w:r>
        <w:rPr>
          <w:b w:val="0"/>
          <w:bCs w:val="0"/>
          <w:spacing w:val="0"/>
          <w:w w:val="115"/>
        </w:rPr>
        <w:t>e</w:t>
      </w:r>
      <w:r>
        <w:rPr>
          <w:b w:val="0"/>
          <w:bCs w:val="0"/>
          <w:spacing w:val="10"/>
          <w:w w:val="115"/>
        </w:rPr>
        <w:t> </w:t>
      </w:r>
      <w:r>
        <w:rPr>
          <w:b w:val="0"/>
          <w:bCs w:val="0"/>
          <w:spacing w:val="0"/>
          <w:w w:val="115"/>
        </w:rPr>
        <w:t>sta</w:t>
      </w:r>
      <w:r>
        <w:rPr>
          <w:b w:val="0"/>
          <w:bCs w:val="0"/>
          <w:spacing w:val="-1"/>
          <w:w w:val="115"/>
        </w:rPr>
        <w:t>t</w:t>
      </w:r>
      <w:r>
        <w:rPr>
          <w:b w:val="0"/>
          <w:bCs w:val="0"/>
          <w:spacing w:val="0"/>
          <w:w w:val="115"/>
        </w:rPr>
        <w:t>eme</w:t>
      </w:r>
      <w:r>
        <w:rPr>
          <w:b w:val="0"/>
          <w:bCs w:val="0"/>
          <w:spacing w:val="-7"/>
          <w:w w:val="115"/>
        </w:rPr>
        <w:t>n</w:t>
      </w:r>
      <w:r>
        <w:rPr>
          <w:b w:val="0"/>
          <w:bCs w:val="0"/>
          <w:spacing w:val="0"/>
          <w:w w:val="115"/>
        </w:rPr>
        <w:t>t.</w:t>
      </w:r>
      <w:r>
        <w:rPr>
          <w:b w:val="0"/>
          <w:bCs w:val="0"/>
          <w:spacing w:val="47"/>
          <w:w w:val="115"/>
        </w:rPr>
        <w:t> </w:t>
      </w:r>
      <w:r>
        <w:rPr>
          <w:b w:val="0"/>
          <w:bCs w:val="0"/>
          <w:spacing w:val="0"/>
          <w:w w:val="115"/>
        </w:rPr>
        <w:t>No</w:t>
      </w:r>
      <w:r>
        <w:rPr>
          <w:b w:val="0"/>
          <w:bCs w:val="0"/>
          <w:spacing w:val="-1"/>
          <w:w w:val="115"/>
        </w:rPr>
        <w:t>t</w:t>
      </w:r>
      <w:r>
        <w:rPr>
          <w:b w:val="0"/>
          <w:bCs w:val="0"/>
          <w:spacing w:val="0"/>
          <w:w w:val="115"/>
        </w:rPr>
        <w:t>e</w:t>
      </w:r>
      <w:r>
        <w:rPr>
          <w:b w:val="0"/>
          <w:bCs w:val="0"/>
          <w:spacing w:val="10"/>
          <w:w w:val="115"/>
        </w:rPr>
        <w:t> </w:t>
      </w:r>
      <w:r>
        <w:rPr>
          <w:b w:val="0"/>
          <w:bCs w:val="0"/>
          <w:spacing w:val="0"/>
          <w:w w:val="115"/>
        </w:rPr>
        <w:t>tha</w:t>
      </w:r>
      <w:r>
        <w:rPr>
          <w:b w:val="0"/>
          <w:bCs w:val="0"/>
          <w:spacing w:val="0"/>
          <w:w w:val="115"/>
        </w:rPr>
        <w:t>t</w:t>
      </w:r>
      <w:r>
        <w:rPr>
          <w:b w:val="0"/>
          <w:bCs w:val="0"/>
          <w:spacing w:val="10"/>
          <w:w w:val="115"/>
        </w:rPr>
        <w:t> </w:t>
      </w:r>
      <w:r>
        <w:rPr>
          <w:b w:val="0"/>
          <w:bCs w:val="0"/>
          <w:spacing w:val="0"/>
          <w:w w:val="115"/>
        </w:rPr>
        <w:t>th</w:t>
      </w:r>
      <w:r>
        <w:rPr>
          <w:b w:val="0"/>
          <w:bCs w:val="0"/>
          <w:spacing w:val="0"/>
          <w:w w:val="115"/>
        </w:rPr>
        <w:t>ose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"/>
        <w:ind w:left="236" w:right="0"/>
        <w:jc w:val="left"/>
      </w:pP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ec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sta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inc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ud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rect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le.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rom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11" w:lineRule="exact"/>
        <w:ind w:left="236" w:right="0"/>
        <w:jc w:val="left"/>
        <w:rPr>
          <w:rFonts w:ascii="Cambria" w:hAnsi="Cambria" w:cs="Cambria" w:eastAsia="Cambria"/>
        </w:rPr>
      </w:pPr>
      <w:r>
        <w:rPr>
          <w:spacing w:val="0"/>
          <w:w w:val="115"/>
        </w:rPr>
        <w:br w:type="column"/>
      </w:r>
      <w:r>
        <w:rPr>
          <w:b w:val="0"/>
          <w:bCs w:val="0"/>
          <w:spacing w:val="-6"/>
          <w:w w:val="115"/>
        </w:rPr>
        <w:t>b</w:t>
      </w:r>
      <w:r>
        <w:rPr>
          <w:b w:val="0"/>
          <w:bCs w:val="0"/>
          <w:spacing w:val="0"/>
          <w:w w:val="115"/>
        </w:rPr>
        <w:t>y</w:t>
      </w:r>
      <w:r>
        <w:rPr>
          <w:b w:val="0"/>
          <w:bCs w:val="0"/>
          <w:spacing w:val="0"/>
          <w:w w:val="115"/>
        </w:rPr>
        <w:t> </w:t>
      </w:r>
      <w:r>
        <w:rPr>
          <w:b w:val="0"/>
          <w:bCs w:val="0"/>
          <w:spacing w:val="0"/>
          <w:w w:val="115"/>
        </w:rPr>
        <w:t>its</w:t>
      </w:r>
      <w:r>
        <w:rPr>
          <w:b w:val="0"/>
          <w:bCs w:val="0"/>
          <w:spacing w:val="1"/>
          <w:w w:val="115"/>
        </w:rPr>
        <w:t> </w:t>
      </w:r>
      <w:r>
        <w:rPr>
          <w:b w:val="0"/>
          <w:bCs w:val="0"/>
          <w:spacing w:val="0"/>
          <w:w w:val="115"/>
        </w:rPr>
        <w:t>co</w:t>
      </w:r>
      <w:r>
        <w:rPr>
          <w:b w:val="0"/>
          <w:bCs w:val="0"/>
          <w:spacing w:val="0"/>
          <w:w w:val="115"/>
        </w:rPr>
        <w:t>n</w:t>
      </w:r>
      <w:r>
        <w:rPr>
          <w:b w:val="0"/>
          <w:bCs w:val="0"/>
          <w:spacing w:val="0"/>
          <w:w w:val="115"/>
        </w:rPr>
        <w:t>si</w:t>
      </w:r>
      <w:r>
        <w:rPr>
          <w:b w:val="0"/>
          <w:bCs w:val="0"/>
          <w:spacing w:val="0"/>
          <w:w w:val="115"/>
        </w:rPr>
        <w:t>st</w:t>
      </w:r>
      <w:r>
        <w:rPr>
          <w:b w:val="0"/>
          <w:bCs w:val="0"/>
          <w:spacing w:val="0"/>
          <w:w w:val="115"/>
        </w:rPr>
        <w:t>e</w:t>
      </w:r>
      <w:r>
        <w:rPr>
          <w:b w:val="0"/>
          <w:bCs w:val="0"/>
          <w:spacing w:val="-6"/>
          <w:w w:val="115"/>
        </w:rPr>
        <w:t>n</w:t>
      </w:r>
      <w:r>
        <w:rPr>
          <w:b w:val="0"/>
          <w:bCs w:val="0"/>
          <w:spacing w:val="0"/>
          <w:w w:val="115"/>
        </w:rPr>
        <w:t>t</w:t>
      </w:r>
      <w:r>
        <w:rPr>
          <w:b w:val="0"/>
          <w:bCs w:val="0"/>
          <w:spacing w:val="0"/>
          <w:w w:val="115"/>
        </w:rPr>
        <w:t> </w:t>
      </w:r>
      <w:r>
        <w:rPr>
          <w:b w:val="0"/>
          <w:bCs w:val="0"/>
          <w:spacing w:val="0"/>
          <w:w w:val="115"/>
        </w:rPr>
        <w:t>pa</w:t>
      </w:r>
      <w:r>
        <w:rPr>
          <w:b w:val="0"/>
          <w:bCs w:val="0"/>
          <w:spacing w:val="-1"/>
          <w:w w:val="115"/>
        </w:rPr>
        <w:t>t</w:t>
      </w:r>
      <w:r>
        <w:rPr>
          <w:b w:val="0"/>
          <w:bCs w:val="0"/>
          <w:spacing w:val="0"/>
          <w:w w:val="115"/>
        </w:rPr>
        <w:t>h</w:t>
      </w:r>
      <w:r>
        <w:rPr>
          <w:b w:val="0"/>
          <w:bCs w:val="0"/>
          <w:spacing w:val="0"/>
          <w:w w:val="115"/>
        </w:rPr>
        <w:t>s.</w:t>
      </w:r>
      <w:r>
        <w:rPr>
          <w:b w:val="0"/>
          <w:bCs w:val="0"/>
          <w:spacing w:val="18"/>
          <w:w w:val="115"/>
        </w:rPr>
        <w:t> </w:t>
      </w:r>
      <w:r>
        <w:rPr>
          <w:b w:val="0"/>
          <w:bCs w:val="0"/>
          <w:spacing w:val="-16"/>
          <w:w w:val="115"/>
        </w:rPr>
        <w:t>F</w:t>
      </w:r>
      <w:r>
        <w:rPr>
          <w:b w:val="0"/>
          <w:bCs w:val="0"/>
          <w:spacing w:val="0"/>
          <w:w w:val="115"/>
        </w:rPr>
        <w:t>o</w:t>
      </w:r>
      <w:r>
        <w:rPr>
          <w:b w:val="0"/>
          <w:bCs w:val="0"/>
          <w:spacing w:val="0"/>
          <w:w w:val="115"/>
        </w:rPr>
        <w:t>r</w:t>
      </w:r>
      <w:r>
        <w:rPr>
          <w:b w:val="0"/>
          <w:bCs w:val="0"/>
          <w:spacing w:val="-2"/>
          <w:w w:val="115"/>
        </w:rPr>
        <w:t>m</w:t>
      </w:r>
      <w:r>
        <w:rPr>
          <w:b w:val="0"/>
          <w:bCs w:val="0"/>
          <w:spacing w:val="0"/>
          <w:w w:val="115"/>
        </w:rPr>
        <w:t>a</w:t>
      </w:r>
      <w:r>
        <w:rPr>
          <w:b w:val="0"/>
          <w:bCs w:val="0"/>
          <w:spacing w:val="0"/>
          <w:w w:val="115"/>
        </w:rPr>
        <w:t>ll</w:t>
      </w:r>
      <w:r>
        <w:rPr>
          <w:b w:val="0"/>
          <w:bCs w:val="0"/>
          <w:spacing w:val="-18"/>
          <w:w w:val="115"/>
        </w:rPr>
        <w:t>y</w:t>
      </w:r>
      <w:r>
        <w:rPr>
          <w:b w:val="0"/>
          <w:bCs w:val="0"/>
          <w:spacing w:val="0"/>
          <w:w w:val="115"/>
        </w:rPr>
        <w:t>,</w:t>
      </w:r>
      <w:r>
        <w:rPr>
          <w:b w:val="0"/>
          <w:bCs w:val="0"/>
          <w:spacing w:val="1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5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5"/>
        </w:rPr>
        <w:t>g</w:t>
      </w:r>
      <w:r>
        <w:rPr>
          <w:b w:val="0"/>
          <w:bCs w:val="0"/>
          <w:i w:val="0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c</w:t>
      </w:r>
      <w:r>
        <w:rPr>
          <w:b w:val="0"/>
          <w:bCs w:val="0"/>
          <w:i w:val="0"/>
          <w:spacing w:val="0"/>
          <w:w w:val="115"/>
        </w:rPr>
        <w:t>)</w:t>
      </w:r>
      <w:r>
        <w:rPr>
          <w:b w:val="0"/>
          <w:bCs w:val="0"/>
          <w:i w:val="0"/>
          <w:spacing w:val="1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=</w:t>
      </w:r>
      <w:r>
        <w:rPr>
          <w:b w:val="0"/>
          <w:bCs w:val="0"/>
          <w:i w:val="0"/>
          <w:spacing w:val="0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13"/>
        </w:rPr>
        <w:t>∩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</w:rPr>
      </w:r>
    </w:p>
    <w:p>
      <w:pPr>
        <w:spacing w:line="110" w:lineRule="exact" w:before="2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ind w:left="-4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ambria" w:hAnsi="Cambria" w:cs="Cambria" w:eastAsia="Cambria"/>
          <w:b w:val="0"/>
          <w:bCs w:val="0"/>
          <w:spacing w:val="8"/>
          <w:w w:val="135"/>
          <w:sz w:val="12"/>
          <w:szCs w:val="12"/>
        </w:rPr>
        <w:t>P</w:t>
      </w:r>
      <w:r>
        <w:rPr>
          <w:rFonts w:ascii="Cambria" w:hAnsi="Cambria" w:cs="Cambria" w:eastAsia="Cambria"/>
          <w:b w:val="0"/>
          <w:bCs w:val="0"/>
          <w:spacing w:val="-1"/>
          <w:w w:val="135"/>
          <w:sz w:val="12"/>
          <w:szCs w:val="12"/>
        </w:rPr>
        <w:t>∈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2"/>
          <w:szCs w:val="12"/>
        </w:rPr>
      </w:r>
    </w:p>
    <w:p>
      <w:pPr>
        <w:ind w:left="-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spacing w:val="0"/>
          <w:w w:val="11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-1"/>
          <w:sz w:val="10"/>
          <w:szCs w:val="10"/>
        </w:rPr>
        <w:t>♯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15"/>
          <w:position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15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5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18"/>
          <w:szCs w:val="18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13"/>
          <w:w w:val="115"/>
          <w:position w:val="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18"/>
          <w:szCs w:val="18"/>
        </w:rPr>
        <w:t>).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06" w:h="16840"/>
          <w:pgMar w:top="1320" w:bottom="280" w:left="840" w:right="680"/>
          <w:cols w:num="4" w:equalWidth="0">
            <w:col w:w="5019" w:space="242"/>
            <w:col w:w="3863" w:space="40"/>
            <w:col w:w="242" w:space="40"/>
            <w:col w:w="940"/>
          </w:cols>
        </w:sectPr>
      </w:pPr>
    </w:p>
    <w:p>
      <w:pPr>
        <w:pStyle w:val="BodyText"/>
        <w:spacing w:line="242" w:lineRule="auto" w:before="2"/>
        <w:ind w:left="236" w:right="0"/>
        <w:jc w:val="right"/>
      </w:pP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fig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re,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can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lis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eir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es,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ir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exp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ic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wn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2.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left="236" w:right="0" w:firstLine="179"/>
        <w:jc w:val="both"/>
      </w:pPr>
      <w:r>
        <w:rPr>
          <w:b w:val="0"/>
          <w:bCs w:val="0"/>
          <w:spacing w:val="0"/>
          <w:w w:val="110"/>
        </w:rPr>
        <w:t>Next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gi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some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im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orta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rela</w:t>
      </w:r>
      <w:r>
        <w:rPr>
          <w:b w:val="0"/>
          <w:bCs w:val="0"/>
          <w:spacing w:val="0"/>
          <w:w w:val="110"/>
        </w:rPr>
        <w:t>ted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236" w:right="0" w:firstLine="19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Defini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5.</w:t>
      </w:r>
      <w:r>
        <w:rPr>
          <w:rFonts w:ascii="Times New Roman" w:hAnsi="Times New Roman" w:cs="Times New Roman" w:eastAsia="Times New Roman"/>
          <w:b w:val="0"/>
          <w:bCs w:val="0"/>
          <w:i/>
          <w:spacing w:val="49"/>
          <w:w w:val="110"/>
        </w:rPr>
        <w:t> </w:t>
      </w:r>
      <w:r>
        <w:rPr>
          <w:b w:val="0"/>
          <w:bCs w:val="0"/>
          <w:i w:val="0"/>
          <w:spacing w:val="-15"/>
          <w:w w:val="110"/>
        </w:rPr>
        <w:t>F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ema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13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if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nd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sat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0"/>
          <w:w w:val="110"/>
        </w:rPr>
        <w:t>fi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</w:t>
      </w:r>
      <w:r>
        <w:rPr>
          <w:b w:val="0"/>
          <w:bCs w:val="0"/>
          <w:i w:val="0"/>
          <w:spacing w:val="0"/>
          <w:w w:val="110"/>
        </w:rPr>
        <w:t>en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gi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en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pu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0"/>
          <w:w w:val="142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3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ta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3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3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ema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34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30"/>
          <w:w w:val="1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</w:rPr>
        <w:t>P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3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stent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4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f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 w:before="9"/>
        <w:ind w:left="236" w:right="107" w:firstLine="179"/>
        <w:jc w:val="both"/>
      </w:pPr>
      <w:r>
        <w:rPr>
          <w:spacing w:val="0"/>
          <w:w w:val="110"/>
        </w:rPr>
        <w:br w:type="column"/>
      </w:r>
      <w:r>
        <w:rPr>
          <w:b w:val="0"/>
          <w:bCs w:val="0"/>
          <w:spacing w:val="-15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ett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illu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tra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list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som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3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eir</w:t>
      </w:r>
      <w:r>
        <w:rPr>
          <w:b w:val="0"/>
          <w:bCs w:val="0"/>
          <w:i w:val="0"/>
          <w:spacing w:val="2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si</w:t>
      </w:r>
      <w:r>
        <w:rPr>
          <w:b w:val="0"/>
          <w:bCs w:val="0"/>
          <w:i w:val="0"/>
          <w:spacing w:val="0"/>
          <w:w w:val="110"/>
        </w:rPr>
        <w:t>st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0"/>
          <w:w w:val="142"/>
        </w:rPr>
        <w:t> </w:t>
      </w:r>
      <w:r>
        <w:rPr>
          <w:b w:val="0"/>
          <w:bCs w:val="0"/>
          <w:i w:val="0"/>
          <w:spacing w:val="0"/>
          <w:w w:val="110"/>
        </w:rPr>
        <w:t>pa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0"/>
          <w:w w:val="110"/>
        </w:rPr>
        <w:t>k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te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-14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b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3.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-15"/>
          <w:w w:val="110"/>
        </w:rPr>
        <w:t>F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exam</w:t>
      </w:r>
      <w:r>
        <w:rPr>
          <w:b w:val="0"/>
          <w:bCs w:val="0"/>
          <w:i w:val="0"/>
          <w:spacing w:val="0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ema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(1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3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-,</w:t>
      </w:r>
      <w:r>
        <w:rPr>
          <w:b w:val="0"/>
          <w:bCs w:val="0"/>
          <w:i w:val="0"/>
          <w:spacing w:val="3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-,</w:t>
      </w:r>
      <w:r>
        <w:rPr>
          <w:b w:val="0"/>
          <w:bCs w:val="0"/>
          <w:i w:val="0"/>
          <w:spacing w:val="3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-),</w:t>
      </w:r>
      <w:r>
        <w:rPr>
          <w:b w:val="0"/>
          <w:bCs w:val="0"/>
          <w:i w:val="0"/>
          <w:spacing w:val="3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its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sis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2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are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</w:t>
      </w:r>
      <w:r>
        <w:rPr>
          <w:b w:val="0"/>
          <w:bCs w:val="0"/>
          <w:i w:val="0"/>
          <w:spacing w:val="2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-5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2,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eca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se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can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fin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pu</w:t>
      </w:r>
      <w:r>
        <w:rPr>
          <w:b w:val="0"/>
          <w:bCs w:val="0"/>
          <w:i w:val="0"/>
          <w:spacing w:val="0"/>
          <w:w w:val="110"/>
        </w:rPr>
        <w:t>ts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ta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ema</w:t>
      </w:r>
      <w:r>
        <w:rPr>
          <w:b w:val="0"/>
          <w:bCs w:val="0"/>
          <w:i w:val="0"/>
          <w:spacing w:val="0"/>
          <w:w w:val="109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sat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sfy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31"/>
          <w:w w:val="110"/>
        </w:rPr>
        <w:t> </w:t>
      </w:r>
      <w:r>
        <w:rPr>
          <w:b w:val="0"/>
          <w:bCs w:val="0"/>
          <w:i w:val="0"/>
          <w:spacing w:val="-15"/>
          <w:w w:val="110"/>
        </w:rPr>
        <w:t>F</w:t>
      </w:r>
      <w:r>
        <w:rPr>
          <w:b w:val="0"/>
          <w:bCs w:val="0"/>
          <w:i w:val="0"/>
          <w:spacing w:val="0"/>
          <w:w w:val="110"/>
        </w:rPr>
        <w:t>or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exa</w:t>
      </w:r>
      <w:r>
        <w:rPr>
          <w:b w:val="0"/>
          <w:bCs w:val="0"/>
          <w:i w:val="0"/>
          <w:spacing w:val="0"/>
          <w:w w:val="110"/>
        </w:rPr>
        <w:t>mp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e,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(1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1,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1,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1)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go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ro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4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at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-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(1,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1,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2,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1)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go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ro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-5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2.</w:t>
      </w:r>
      <w:r>
        <w:rPr>
          <w:b w:val="0"/>
          <w:bCs w:val="0"/>
          <w:i w:val="0"/>
          <w:spacing w:val="4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Thes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-7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pu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oth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ema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(1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-,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2" w:lineRule="auto"/>
        <w:jc w:val="both"/>
        <w:sectPr>
          <w:type w:val="continuous"/>
          <w:pgSz w:w="11906" w:h="16840"/>
          <w:pgMar w:top="1320" w:bottom="280" w:left="840" w:right="680"/>
          <w:cols w:num="2" w:equalWidth="0">
            <w:col w:w="5019" w:space="242"/>
            <w:col w:w="5125"/>
          </w:cols>
        </w:sectPr>
      </w:pPr>
    </w:p>
    <w:p>
      <w:pPr>
        <w:pStyle w:val="BodyText"/>
        <w:spacing w:line="241" w:lineRule="auto" w:before="66"/>
        <w:ind w:right="22"/>
        <w:jc w:val="both"/>
      </w:pP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-)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Hen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(1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</w:rPr>
        <w:t>−</w:t>
      </w:r>
      <w:r>
        <w:rPr>
          <w:b w:val="0"/>
          <w:bCs w:val="0"/>
          <w:i w:val="0"/>
          <w:spacing w:val="0"/>
          <w:w w:val="110"/>
        </w:rPr>
        <w:t>)</w:t>
      </w:r>
      <w:r>
        <w:rPr>
          <w:b w:val="0"/>
          <w:bCs w:val="0"/>
          <w:i w:val="0"/>
          <w:spacing w:val="3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are</w:t>
      </w:r>
      <w:r>
        <w:rPr>
          <w:b w:val="0"/>
          <w:bCs w:val="0"/>
          <w:i w:val="0"/>
          <w:spacing w:val="0"/>
          <w:w w:val="111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ers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ct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ies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-6"/>
          <w:w w:val="110"/>
        </w:rPr>
        <w:t>o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ered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ese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-7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i.</w:t>
      </w:r>
      <w:r>
        <w:rPr>
          <w:b w:val="0"/>
          <w:bCs w:val="0"/>
          <w:i w:val="0"/>
          <w:spacing w:val="0"/>
          <w:w w:val="110"/>
        </w:rPr>
        <w:t>e.,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S2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S3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S5.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/>
        <w:ind w:right="22" w:firstLine="179"/>
        <w:jc w:val="both"/>
      </w:pP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ecia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(-,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-),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list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-15"/>
          <w:w w:val="110"/>
        </w:rPr>
        <w:t>T</w:t>
      </w:r>
      <w:r>
        <w:rPr>
          <w:b w:val="0"/>
          <w:bCs w:val="0"/>
          <w:spacing w:val="0"/>
          <w:w w:val="110"/>
        </w:rPr>
        <w:t>ab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38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sub</w:t>
      </w:r>
      <w:r>
        <w:rPr>
          <w:b w:val="0"/>
          <w:bCs w:val="0"/>
          <w:spacing w:val="-2"/>
          <w:w w:val="110"/>
        </w:rPr>
        <w:t>-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ema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all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ot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Wha</w:t>
      </w:r>
      <w:r>
        <w:rPr>
          <w:b w:val="0"/>
          <w:bCs w:val="0"/>
          <w:i w:val="0"/>
          <w:spacing w:val="0"/>
          <w:w w:val="110"/>
        </w:rPr>
        <w:t>t’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more,</w:t>
      </w:r>
      <w:r>
        <w:rPr>
          <w:b w:val="0"/>
          <w:bCs w:val="0"/>
          <w:i w:val="0"/>
          <w:spacing w:val="2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si</w:t>
      </w:r>
      <w:r>
        <w:rPr>
          <w:b w:val="0"/>
          <w:bCs w:val="0"/>
          <w:i w:val="0"/>
          <w:spacing w:val="0"/>
          <w:w w:val="110"/>
        </w:rPr>
        <w:t>st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wit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all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and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hen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its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0"/>
          <w:w w:val="110"/>
        </w:rPr>
        <w:t>k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eed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0"/>
          <w:w w:val="108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re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S2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S3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are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com</w:t>
      </w:r>
      <w:r>
        <w:rPr>
          <w:b w:val="0"/>
          <w:bCs w:val="0"/>
          <w:i w:val="0"/>
          <w:spacing w:val="0"/>
          <w:w w:val="110"/>
        </w:rPr>
        <w:t>mo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all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22"/>
        <w:jc w:val="both"/>
        <w:rPr>
          <w:b w:val="0"/>
          <w:bCs w:val="0"/>
        </w:rPr>
      </w:pPr>
      <w:r>
        <w:rPr>
          <w:spacing w:val="-17"/>
          <w:w w:val="115"/>
        </w:rPr>
        <w:t>T</w:t>
      </w:r>
      <w:r>
        <w:rPr>
          <w:spacing w:val="0"/>
          <w:w w:val="115"/>
        </w:rPr>
        <w:t>abl</w:t>
      </w:r>
      <w:r>
        <w:rPr>
          <w:spacing w:val="0"/>
          <w:w w:val="115"/>
        </w:rPr>
        <w:t>e</w:t>
      </w:r>
      <w:r>
        <w:rPr>
          <w:spacing w:val="28"/>
          <w:w w:val="115"/>
        </w:rPr>
        <w:t> </w:t>
      </w:r>
      <w:r>
        <w:rPr>
          <w:spacing w:val="0"/>
          <w:w w:val="115"/>
        </w:rPr>
        <w:t>3:</w:t>
      </w:r>
      <w:r>
        <w:rPr>
          <w:spacing w:val="0"/>
          <w:w w:val="115"/>
        </w:rPr>
        <w:t> </w:t>
      </w:r>
      <w:r>
        <w:rPr>
          <w:spacing w:val="4"/>
          <w:w w:val="115"/>
        </w:rPr>
        <w:t> </w:t>
      </w:r>
      <w:r>
        <w:rPr>
          <w:spacing w:val="-18"/>
          <w:w w:val="115"/>
        </w:rPr>
        <w:t>W</w:t>
      </w:r>
      <w:r>
        <w:rPr>
          <w:spacing w:val="0"/>
          <w:w w:val="115"/>
        </w:rPr>
        <w:t>e</w:t>
      </w:r>
      <w:r>
        <w:rPr>
          <w:spacing w:val="-1"/>
          <w:w w:val="115"/>
        </w:rPr>
        <w:t>a</w:t>
      </w:r>
      <w:r>
        <w:rPr>
          <w:spacing w:val="0"/>
          <w:w w:val="115"/>
        </w:rPr>
        <w:t>k</w:t>
      </w:r>
      <w:r>
        <w:rPr>
          <w:spacing w:val="28"/>
          <w:w w:val="115"/>
        </w:rPr>
        <w:t> </w:t>
      </w:r>
      <w:r>
        <w:rPr>
          <w:spacing w:val="0"/>
          <w:w w:val="115"/>
        </w:rPr>
        <w:t>guara</w:t>
      </w:r>
      <w:r>
        <w:rPr>
          <w:spacing w:val="-6"/>
          <w:w w:val="115"/>
        </w:rPr>
        <w:t>n</w:t>
      </w:r>
      <w:r>
        <w:rPr>
          <w:spacing w:val="0"/>
          <w:w w:val="115"/>
        </w:rPr>
        <w:t>te</w:t>
      </w:r>
      <w:r>
        <w:rPr>
          <w:spacing w:val="0"/>
          <w:w w:val="115"/>
        </w:rPr>
        <w:t>e</w:t>
      </w:r>
      <w:r>
        <w:rPr>
          <w:spacing w:val="0"/>
          <w:w w:val="115"/>
        </w:rPr>
        <w:t>d</w:t>
      </w:r>
      <w:r>
        <w:rPr>
          <w:spacing w:val="29"/>
          <w:w w:val="115"/>
        </w:rPr>
        <w:t> </w:t>
      </w:r>
      <w:r>
        <w:rPr>
          <w:spacing w:val="0"/>
          <w:w w:val="115"/>
        </w:rPr>
        <w:t>c</w:t>
      </w:r>
      <w:r>
        <w:rPr>
          <w:spacing w:val="4"/>
          <w:w w:val="115"/>
        </w:rPr>
        <w:t>o</w:t>
      </w:r>
      <w:r>
        <w:rPr>
          <w:spacing w:val="0"/>
          <w:w w:val="115"/>
        </w:rPr>
        <w:t>de</w:t>
      </w:r>
      <w:r>
        <w:rPr>
          <w:spacing w:val="28"/>
          <w:w w:val="115"/>
        </w:rPr>
        <w:t> </w:t>
      </w:r>
      <w:r>
        <w:rPr>
          <w:spacing w:val="0"/>
          <w:w w:val="115"/>
        </w:rPr>
        <w:t>of</w:t>
      </w:r>
      <w:r>
        <w:rPr>
          <w:spacing w:val="28"/>
          <w:w w:val="115"/>
        </w:rPr>
        <w:t> </w:t>
      </w:r>
      <w:r>
        <w:rPr>
          <w:spacing w:val="0"/>
          <w:w w:val="115"/>
        </w:rPr>
        <w:t>some</w:t>
      </w:r>
      <w:r>
        <w:rPr>
          <w:spacing w:val="29"/>
          <w:w w:val="115"/>
        </w:rPr>
        <w:t> </w:t>
      </w:r>
      <w:r>
        <w:rPr>
          <w:spacing w:val="0"/>
          <w:w w:val="115"/>
        </w:rPr>
        <w:t>s</w:t>
      </w:r>
      <w:r>
        <w:rPr>
          <w:spacing w:val="-6"/>
          <w:w w:val="115"/>
        </w:rPr>
        <w:t>c</w:t>
      </w:r>
      <w:r>
        <w:rPr>
          <w:spacing w:val="0"/>
          <w:w w:val="115"/>
        </w:rPr>
        <w:t>he</w:t>
      </w:r>
      <w:r>
        <w:rPr>
          <w:spacing w:val="0"/>
          <w:w w:val="115"/>
        </w:rPr>
        <w:t>mas</w:t>
      </w:r>
      <w:r>
        <w:rPr>
          <w:spacing w:val="28"/>
          <w:w w:val="115"/>
        </w:rPr>
        <w:t> </w:t>
      </w:r>
      <w:r>
        <w:rPr>
          <w:spacing w:val="0"/>
          <w:w w:val="115"/>
        </w:rPr>
        <w:t>of</w:t>
      </w:r>
      <w:r>
        <w:rPr>
          <w:b w:val="0"/>
          <w:bCs w:val="0"/>
          <w:spacing w:val="0"/>
          <w:w w:val="100"/>
        </w:rPr>
      </w:r>
    </w:p>
    <w:p>
      <w:pPr>
        <w:pStyle w:val="Heading3"/>
        <w:ind w:right="4531"/>
        <w:jc w:val="both"/>
        <w:rPr>
          <w:b w:val="0"/>
          <w:bCs w:val="0"/>
          <w:i w:val="0"/>
        </w:rPr>
      </w:pPr>
      <w:r>
        <w:rPr>
          <w:i/>
          <w:spacing w:val="0"/>
          <w:w w:val="115"/>
        </w:rPr>
        <w:t>f</w:t>
      </w:r>
      <w:r>
        <w:rPr>
          <w:i/>
          <w:spacing w:val="-11"/>
          <w:w w:val="115"/>
        </w:rPr>
        <w:t>o</w:t>
      </w:r>
      <w:r>
        <w:rPr>
          <w:i/>
          <w:spacing w:val="0"/>
          <w:w w:val="115"/>
        </w:rPr>
        <w:t>o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tabs>
          <w:tab w:pos="1599" w:val="left" w:leader="none"/>
          <w:tab w:pos="3171" w:val="left" w:leader="none"/>
        </w:tabs>
        <w:ind w:left="4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63.700001pt;margin-top:1.391548pt;width:219.3pt;height:.1pt;mso-position-horizontal-relative:page;mso-position-vertical-relative:paragraph;z-index:-4805" coordorigin="1274,28" coordsize="4386,2">
            <v:shape style="position:absolute;left:1274;top:28;width:4386;height:2" coordorigin="1274,28" coordsize="4386,0" path="m1274,28l5660,28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18"/>
          <w:szCs w:val="18"/>
        </w:rPr>
        <w:t>he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18"/>
          <w:szCs w:val="18"/>
        </w:rPr>
        <w:t>ma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8"/>
          <w:sz w:val="12"/>
          <w:szCs w:val="12"/>
        </w:rPr>
        <w:t>♯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8"/>
          <w:sz w:val="12"/>
          <w:szCs w:val="1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  <w:position w:val="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  <w:position w:val="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pStyle w:val="BodyText"/>
        <w:tabs>
          <w:tab w:pos="1599" w:val="left" w:leader="none"/>
          <w:tab w:pos="3171" w:val="left" w:leader="none"/>
        </w:tabs>
        <w:spacing w:before="9"/>
        <w:ind w:left="421" w:right="0"/>
        <w:jc w:val="left"/>
      </w:pPr>
      <w:r>
        <w:rPr/>
        <w:pict>
          <v:group style="position:absolute;margin-left:63.700001pt;margin-top:1.431782pt;width:219.3pt;height:.1pt;mso-position-horizontal-relative:page;mso-position-vertical-relative:paragraph;z-index:-4804" coordorigin="1274,29" coordsize="4386,2">
            <v:shape style="position:absolute;left:1274;top:29;width:4386;height:2" coordorigin="1274,29" coordsize="4386,0" path="m1274,29l5660,29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15"/>
        </w:rPr>
        <w:t>(1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b w:val="0"/>
          <w:bCs w:val="0"/>
          <w:i w:val="0"/>
          <w:spacing w:val="0"/>
          <w:w w:val="115"/>
        </w:rPr>
        <w:t>)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-5"/>
          <w:w w:val="115"/>
        </w:rPr>
        <w:t>P</w:t>
      </w:r>
      <w:r>
        <w:rPr>
          <w:b w:val="0"/>
          <w:bCs w:val="0"/>
          <w:i w:val="0"/>
          <w:spacing w:val="0"/>
          <w:w w:val="115"/>
        </w:rPr>
        <w:t>a</w:t>
      </w:r>
      <w:r>
        <w:rPr>
          <w:b w:val="0"/>
          <w:bCs w:val="0"/>
          <w:i w:val="0"/>
          <w:spacing w:val="-1"/>
          <w:w w:val="115"/>
        </w:rPr>
        <w:t>t</w:t>
      </w:r>
      <w:r>
        <w:rPr>
          <w:b w:val="0"/>
          <w:bCs w:val="0"/>
          <w:i w:val="0"/>
          <w:spacing w:val="0"/>
          <w:w w:val="115"/>
        </w:rPr>
        <w:t>h</w:t>
      </w:r>
      <w:r>
        <w:rPr>
          <w:b w:val="0"/>
          <w:bCs w:val="0"/>
          <w:i w:val="0"/>
          <w:spacing w:val="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1,</w:t>
      </w:r>
      <w:r>
        <w:rPr>
          <w:b w:val="0"/>
          <w:bCs w:val="0"/>
          <w:i w:val="0"/>
          <w:spacing w:val="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2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0"/>
          <w:w w:val="115"/>
        </w:rPr>
        <w:t>S2</w:t>
      </w:r>
      <w:r>
        <w:rPr>
          <w:b w:val="0"/>
          <w:bCs w:val="0"/>
          <w:i w:val="0"/>
          <w:spacing w:val="0"/>
          <w:w w:val="115"/>
        </w:rPr>
        <w:t>,</w:t>
      </w:r>
      <w:r>
        <w:rPr>
          <w:b w:val="0"/>
          <w:bCs w:val="0"/>
          <w:i w:val="0"/>
          <w:spacing w:val="-2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S3</w:t>
      </w:r>
      <w:r>
        <w:rPr>
          <w:b w:val="0"/>
          <w:bCs w:val="0"/>
          <w:i w:val="0"/>
          <w:spacing w:val="0"/>
          <w:w w:val="115"/>
        </w:rPr>
        <w:t>,</w:t>
      </w:r>
      <w:r>
        <w:rPr>
          <w:b w:val="0"/>
          <w:bCs w:val="0"/>
          <w:i w:val="0"/>
          <w:spacing w:val="-2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S5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tabs>
          <w:tab w:pos="1599" w:val="left" w:leader="none"/>
          <w:tab w:pos="3171" w:val="left" w:leader="none"/>
        </w:tabs>
        <w:spacing w:line="209" w:lineRule="exact"/>
        <w:ind w:left="421" w:right="0"/>
        <w:jc w:val="left"/>
      </w:pPr>
      <w:r>
        <w:rPr>
          <w:b w:val="0"/>
          <w:bCs w:val="0"/>
          <w:spacing w:val="0"/>
          <w:w w:val="115"/>
        </w:rPr>
        <w:t>(1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b w:val="0"/>
          <w:bCs w:val="0"/>
          <w:i w:val="0"/>
          <w:spacing w:val="0"/>
          <w:w w:val="115"/>
        </w:rPr>
        <w:t>)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-5"/>
          <w:w w:val="115"/>
        </w:rPr>
        <w:t>P</w:t>
      </w:r>
      <w:r>
        <w:rPr>
          <w:b w:val="0"/>
          <w:bCs w:val="0"/>
          <w:i w:val="0"/>
          <w:spacing w:val="0"/>
          <w:w w:val="115"/>
        </w:rPr>
        <w:t>a</w:t>
      </w:r>
      <w:r>
        <w:rPr>
          <w:b w:val="0"/>
          <w:bCs w:val="0"/>
          <w:i w:val="0"/>
          <w:spacing w:val="0"/>
          <w:w w:val="115"/>
        </w:rPr>
        <w:t>th</w:t>
      </w:r>
      <w:r>
        <w:rPr>
          <w:b w:val="0"/>
          <w:bCs w:val="0"/>
          <w:i w:val="0"/>
          <w:spacing w:val="10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1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0"/>
          <w:w w:val="115"/>
        </w:rPr>
        <w:t>S2</w:t>
      </w:r>
      <w:r>
        <w:rPr>
          <w:b w:val="0"/>
          <w:bCs w:val="0"/>
          <w:i w:val="0"/>
          <w:spacing w:val="0"/>
          <w:w w:val="115"/>
        </w:rPr>
        <w:t>,</w:t>
      </w:r>
      <w:r>
        <w:rPr>
          <w:b w:val="0"/>
          <w:bCs w:val="0"/>
          <w:i w:val="0"/>
          <w:spacing w:val="-23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S3</w:t>
      </w:r>
      <w:r>
        <w:rPr>
          <w:b w:val="0"/>
          <w:bCs w:val="0"/>
          <w:i w:val="0"/>
          <w:spacing w:val="0"/>
          <w:w w:val="115"/>
        </w:rPr>
        <w:t>,</w:t>
      </w:r>
      <w:r>
        <w:rPr>
          <w:b w:val="0"/>
          <w:bCs w:val="0"/>
          <w:i w:val="0"/>
          <w:spacing w:val="-22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S5</w:t>
      </w:r>
      <w:r>
        <w:rPr>
          <w:b w:val="0"/>
          <w:bCs w:val="0"/>
          <w:i w:val="0"/>
          <w:spacing w:val="0"/>
          <w:w w:val="115"/>
        </w:rPr>
        <w:t>,</w:t>
      </w:r>
      <w:r>
        <w:rPr>
          <w:b w:val="0"/>
          <w:bCs w:val="0"/>
          <w:i w:val="0"/>
          <w:spacing w:val="-23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S7</w:t>
      </w:r>
      <w:r>
        <w:rPr>
          <w:b w:val="0"/>
          <w:bCs w:val="0"/>
          <w:i w:val="0"/>
          <w:spacing w:val="0"/>
          <w:w w:val="115"/>
        </w:rPr>
        <w:t>,</w:t>
      </w:r>
      <w:r>
        <w:rPr>
          <w:b w:val="0"/>
          <w:bCs w:val="0"/>
          <w:i w:val="0"/>
          <w:spacing w:val="-22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S8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tabs>
          <w:tab w:pos="1599" w:val="left" w:leader="none"/>
          <w:tab w:pos="3171" w:val="left" w:leader="none"/>
        </w:tabs>
        <w:spacing w:line="209" w:lineRule="exact"/>
        <w:ind w:left="421" w:right="0"/>
        <w:jc w:val="left"/>
      </w:pPr>
      <w:r>
        <w:rPr>
          <w:b w:val="0"/>
          <w:bCs w:val="0"/>
          <w:spacing w:val="0"/>
          <w:w w:val="115"/>
        </w:rPr>
        <w:t>(1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b w:val="0"/>
          <w:bCs w:val="0"/>
          <w:i w:val="0"/>
          <w:spacing w:val="0"/>
          <w:w w:val="115"/>
        </w:rPr>
        <w:t>)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-5"/>
          <w:w w:val="115"/>
        </w:rPr>
        <w:t>P</w:t>
      </w:r>
      <w:r>
        <w:rPr>
          <w:b w:val="0"/>
          <w:bCs w:val="0"/>
          <w:i w:val="0"/>
          <w:spacing w:val="0"/>
          <w:w w:val="115"/>
        </w:rPr>
        <w:t>a</w:t>
      </w:r>
      <w:r>
        <w:rPr>
          <w:b w:val="0"/>
          <w:bCs w:val="0"/>
          <w:i w:val="0"/>
          <w:spacing w:val="0"/>
          <w:w w:val="115"/>
        </w:rPr>
        <w:t>th</w:t>
      </w:r>
      <w:r>
        <w:rPr>
          <w:b w:val="0"/>
          <w:bCs w:val="0"/>
          <w:i w:val="0"/>
          <w:spacing w:val="10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2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0"/>
          <w:w w:val="115"/>
        </w:rPr>
        <w:t>S2</w:t>
      </w:r>
      <w:r>
        <w:rPr>
          <w:b w:val="0"/>
          <w:bCs w:val="0"/>
          <w:i w:val="0"/>
          <w:spacing w:val="0"/>
          <w:w w:val="115"/>
        </w:rPr>
        <w:t>,</w:t>
      </w:r>
      <w:r>
        <w:rPr>
          <w:b w:val="0"/>
          <w:bCs w:val="0"/>
          <w:i w:val="0"/>
          <w:spacing w:val="-2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S3</w:t>
      </w:r>
      <w:r>
        <w:rPr>
          <w:b w:val="0"/>
          <w:bCs w:val="0"/>
          <w:i w:val="0"/>
          <w:spacing w:val="0"/>
          <w:w w:val="115"/>
        </w:rPr>
        <w:t>,</w:t>
      </w:r>
      <w:r>
        <w:rPr>
          <w:b w:val="0"/>
          <w:bCs w:val="0"/>
          <w:i w:val="0"/>
          <w:spacing w:val="-28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S5</w:t>
      </w:r>
      <w:r>
        <w:rPr>
          <w:b w:val="0"/>
          <w:bCs w:val="0"/>
          <w:i w:val="0"/>
          <w:spacing w:val="0"/>
          <w:w w:val="115"/>
        </w:rPr>
        <w:t>,</w:t>
      </w:r>
      <w:r>
        <w:rPr>
          <w:b w:val="0"/>
          <w:bCs w:val="0"/>
          <w:i w:val="0"/>
          <w:spacing w:val="-2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S11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tabs>
          <w:tab w:pos="1599" w:val="left" w:leader="none"/>
          <w:tab w:pos="3171" w:val="left" w:leader="none"/>
        </w:tabs>
        <w:spacing w:line="209" w:lineRule="exact"/>
        <w:ind w:left="421" w:right="0"/>
        <w:jc w:val="left"/>
      </w:pPr>
      <w:r>
        <w:rPr>
          <w:b w:val="0"/>
          <w:bCs w:val="0"/>
          <w:spacing w:val="0"/>
          <w:w w:val="115"/>
        </w:rPr>
        <w:t>(2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b w:val="0"/>
          <w:bCs w:val="0"/>
          <w:i w:val="0"/>
          <w:spacing w:val="0"/>
          <w:w w:val="115"/>
        </w:rPr>
        <w:t>)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-5"/>
          <w:w w:val="115"/>
        </w:rPr>
        <w:t>P</w:t>
      </w:r>
      <w:r>
        <w:rPr>
          <w:b w:val="0"/>
          <w:bCs w:val="0"/>
          <w:i w:val="0"/>
          <w:spacing w:val="0"/>
          <w:w w:val="115"/>
        </w:rPr>
        <w:t>a</w:t>
      </w:r>
      <w:r>
        <w:rPr>
          <w:b w:val="0"/>
          <w:bCs w:val="0"/>
          <w:i w:val="0"/>
          <w:spacing w:val="-1"/>
          <w:w w:val="115"/>
        </w:rPr>
        <w:t>t</w:t>
      </w:r>
      <w:r>
        <w:rPr>
          <w:b w:val="0"/>
          <w:bCs w:val="0"/>
          <w:i w:val="0"/>
          <w:spacing w:val="0"/>
          <w:w w:val="115"/>
        </w:rPr>
        <w:t>h</w:t>
      </w:r>
      <w:r>
        <w:rPr>
          <w:b w:val="0"/>
          <w:bCs w:val="0"/>
          <w:i w:val="0"/>
          <w:spacing w:val="8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3,</w:t>
      </w:r>
      <w:r>
        <w:rPr>
          <w:b w:val="0"/>
          <w:bCs w:val="0"/>
          <w:i w:val="0"/>
          <w:spacing w:val="8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4,</w:t>
      </w:r>
      <w:r>
        <w:rPr>
          <w:b w:val="0"/>
          <w:bCs w:val="0"/>
          <w:i w:val="0"/>
          <w:spacing w:val="8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5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0"/>
          <w:w w:val="110"/>
        </w:rPr>
        <w:t>S2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S3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S14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tabs>
          <w:tab w:pos="1599" w:val="left" w:leader="none"/>
          <w:tab w:pos="3171" w:val="left" w:leader="none"/>
        </w:tabs>
        <w:spacing w:line="209" w:lineRule="exact"/>
        <w:ind w:left="421" w:right="0"/>
        <w:jc w:val="left"/>
      </w:pPr>
      <w:r>
        <w:rPr>
          <w:b w:val="0"/>
          <w:bCs w:val="0"/>
          <w:spacing w:val="0"/>
          <w:w w:val="115"/>
        </w:rPr>
        <w:t>(2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b w:val="0"/>
          <w:bCs w:val="0"/>
          <w:i w:val="0"/>
          <w:spacing w:val="0"/>
          <w:w w:val="115"/>
        </w:rPr>
        <w:t>)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-5"/>
          <w:w w:val="115"/>
        </w:rPr>
        <w:t>P</w:t>
      </w:r>
      <w:r>
        <w:rPr>
          <w:b w:val="0"/>
          <w:bCs w:val="0"/>
          <w:i w:val="0"/>
          <w:spacing w:val="0"/>
          <w:w w:val="115"/>
        </w:rPr>
        <w:t>a</w:t>
      </w:r>
      <w:r>
        <w:rPr>
          <w:b w:val="0"/>
          <w:bCs w:val="0"/>
          <w:i w:val="0"/>
          <w:spacing w:val="0"/>
          <w:w w:val="115"/>
        </w:rPr>
        <w:t>th</w:t>
      </w:r>
      <w:r>
        <w:rPr>
          <w:b w:val="0"/>
          <w:bCs w:val="0"/>
          <w:i w:val="0"/>
          <w:spacing w:val="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3,</w:t>
      </w:r>
      <w:r>
        <w:rPr>
          <w:b w:val="0"/>
          <w:bCs w:val="0"/>
          <w:i w:val="0"/>
          <w:spacing w:val="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4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0"/>
          <w:w w:val="110"/>
        </w:rPr>
        <w:t>S2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S3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S14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tabs>
          <w:tab w:pos="1599" w:val="left" w:leader="none"/>
          <w:tab w:pos="3171" w:val="left" w:leader="none"/>
        </w:tabs>
        <w:spacing w:line="209" w:lineRule="exact"/>
        <w:ind w:left="421" w:right="0"/>
        <w:jc w:val="left"/>
      </w:pPr>
      <w:r>
        <w:rPr>
          <w:b w:val="0"/>
          <w:bCs w:val="0"/>
          <w:spacing w:val="0"/>
          <w:w w:val="110"/>
        </w:rPr>
        <w:t>(2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1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1)</w:t>
      </w:r>
      <w:r>
        <w:rPr>
          <w:b w:val="0"/>
          <w:bCs w:val="0"/>
          <w:i w:val="0"/>
          <w:spacing w:val="0"/>
          <w:w w:val="110"/>
        </w:rPr>
        <w:tab/>
      </w:r>
      <w:r>
        <w:rPr>
          <w:b w:val="0"/>
          <w:bCs w:val="0"/>
          <w:i w:val="0"/>
          <w:spacing w:val="-5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4</w:t>
      </w:r>
      <w:r>
        <w:rPr>
          <w:b w:val="0"/>
          <w:bCs w:val="0"/>
          <w:i w:val="0"/>
          <w:spacing w:val="0"/>
          <w:w w:val="110"/>
        </w:rPr>
        <w:tab/>
      </w:r>
      <w:r>
        <w:rPr>
          <w:b w:val="0"/>
          <w:bCs w:val="0"/>
          <w:i w:val="0"/>
          <w:spacing w:val="0"/>
          <w:w w:val="110"/>
        </w:rPr>
        <w:t>S2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S3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S14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S19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tabs>
          <w:tab w:pos="1599" w:val="left" w:leader="none"/>
          <w:tab w:pos="3171" w:val="left" w:leader="none"/>
        </w:tabs>
        <w:spacing w:line="210" w:lineRule="exact" w:before="1"/>
        <w:ind w:left="421" w:right="450"/>
        <w:jc w:val="left"/>
      </w:pPr>
      <w:r>
        <w:rPr>
          <w:b w:val="0"/>
          <w:bCs w:val="0"/>
          <w:spacing w:val="0"/>
          <w:w w:val="115"/>
        </w:rPr>
        <w:t>(2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b w:val="0"/>
          <w:bCs w:val="0"/>
          <w:i w:val="0"/>
          <w:spacing w:val="0"/>
          <w:w w:val="115"/>
        </w:rPr>
        <w:t>)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-5"/>
          <w:w w:val="115"/>
        </w:rPr>
        <w:t>P</w:t>
      </w:r>
      <w:r>
        <w:rPr>
          <w:b w:val="0"/>
          <w:bCs w:val="0"/>
          <w:i w:val="0"/>
          <w:spacing w:val="0"/>
          <w:w w:val="115"/>
        </w:rPr>
        <w:t>a</w:t>
      </w:r>
      <w:r>
        <w:rPr>
          <w:b w:val="0"/>
          <w:bCs w:val="0"/>
          <w:i w:val="0"/>
          <w:spacing w:val="0"/>
          <w:w w:val="115"/>
        </w:rPr>
        <w:t>th</w:t>
      </w:r>
      <w:r>
        <w:rPr>
          <w:b w:val="0"/>
          <w:bCs w:val="0"/>
          <w:i w:val="0"/>
          <w:spacing w:val="10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5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0"/>
          <w:w w:val="110"/>
        </w:rPr>
        <w:t>S2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S3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S14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S22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5"/>
        </w:rPr>
        <w:t>(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b w:val="0"/>
          <w:bCs w:val="0"/>
          <w:i w:val="0"/>
          <w:spacing w:val="0"/>
          <w:w w:val="115"/>
        </w:rPr>
        <w:t>)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-5"/>
          <w:w w:val="115"/>
        </w:rPr>
        <w:t>P</w:t>
      </w:r>
      <w:r>
        <w:rPr>
          <w:b w:val="0"/>
          <w:bCs w:val="0"/>
          <w:i w:val="0"/>
          <w:spacing w:val="0"/>
          <w:w w:val="115"/>
        </w:rPr>
        <w:t>a</w:t>
      </w:r>
      <w:r>
        <w:rPr>
          <w:b w:val="0"/>
          <w:bCs w:val="0"/>
          <w:i w:val="0"/>
          <w:spacing w:val="-1"/>
          <w:w w:val="115"/>
        </w:rPr>
        <w:t>t</w:t>
      </w:r>
      <w:r>
        <w:rPr>
          <w:b w:val="0"/>
          <w:bCs w:val="0"/>
          <w:i w:val="0"/>
          <w:spacing w:val="0"/>
          <w:w w:val="115"/>
        </w:rPr>
        <w:t>h</w:t>
      </w:r>
      <w:r>
        <w:rPr>
          <w:b w:val="0"/>
          <w:bCs w:val="0"/>
          <w:i w:val="0"/>
          <w:spacing w:val="6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1,</w:t>
      </w:r>
      <w:r>
        <w:rPr>
          <w:b w:val="0"/>
          <w:bCs w:val="0"/>
          <w:i w:val="0"/>
          <w:spacing w:val="7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3,</w:t>
      </w:r>
      <w:r>
        <w:rPr>
          <w:b w:val="0"/>
          <w:bCs w:val="0"/>
          <w:i w:val="0"/>
          <w:spacing w:val="6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4,</w:t>
      </w:r>
      <w:r>
        <w:rPr>
          <w:b w:val="0"/>
          <w:bCs w:val="0"/>
          <w:i w:val="0"/>
          <w:spacing w:val="7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5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0"/>
          <w:w w:val="110"/>
        </w:rPr>
        <w:t>S2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S3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tabs>
          <w:tab w:pos="1558" w:val="left" w:leader="none"/>
          <w:tab w:pos="3130" w:val="left" w:leader="none"/>
          <w:tab w:pos="4658" w:val="left" w:leader="none"/>
        </w:tabs>
        <w:spacing w:line="207" w:lineRule="exact"/>
        <w:ind w:left="183" w:right="0"/>
        <w:jc w:val="center"/>
      </w:pPr>
      <w:r>
        <w:rPr>
          <w:b w:val="0"/>
          <w:bCs w:val="0"/>
          <w:w w:val="199"/>
        </w:rPr>
      </w:r>
      <w:r>
        <w:rPr>
          <w:b w:val="0"/>
          <w:bCs w:val="0"/>
          <w:w w:val="199"/>
          <w:u w:val="single" w:color="000000"/>
        </w:rPr>
        <w:t> </w:t>
      </w:r>
      <w:r>
        <w:rPr>
          <w:b w:val="0"/>
          <w:bCs w:val="0"/>
          <w:w w:val="100"/>
          <w:u w:val="single" w:color="000000"/>
        </w:rPr>
        <w:t> </w:t>
      </w:r>
      <w:r>
        <w:rPr>
          <w:b w:val="0"/>
          <w:bCs w:val="0"/>
          <w:spacing w:val="17"/>
          <w:w w:val="100"/>
          <w:u w:val="single" w:color="000000"/>
        </w:rPr>
        <w:t> </w:t>
      </w:r>
      <w:r>
        <w:rPr>
          <w:b w:val="0"/>
          <w:bCs w:val="0"/>
          <w:spacing w:val="0"/>
          <w:w w:val="120"/>
          <w:u w:val="single" w:color="000000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20"/>
          <w:u w:val="single" w:color="00000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u w:val="single" w:color="0000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20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u w:val="single" w:color="00000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u w:val="single" w:color="0000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20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u w:val="single" w:color="00000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u w:val="single" w:color="0000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20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u w:val="single" w:color="000000"/>
        </w:rPr>
        <w:t>−</w:t>
      </w:r>
      <w:r>
        <w:rPr>
          <w:b w:val="0"/>
          <w:bCs w:val="0"/>
          <w:i w:val="0"/>
          <w:spacing w:val="0"/>
          <w:w w:val="120"/>
          <w:u w:val="single" w:color="000000"/>
        </w:rPr>
        <w:t>)</w:t>
      </w:r>
      <w:r>
        <w:rPr>
          <w:b w:val="0"/>
          <w:bCs w:val="0"/>
          <w:i w:val="0"/>
          <w:spacing w:val="0"/>
          <w:w w:val="120"/>
          <w:u w:val="single" w:color="000000"/>
        </w:rPr>
        <w:tab/>
      </w:r>
      <w:r>
        <w:rPr>
          <w:b w:val="0"/>
          <w:bCs w:val="0"/>
          <w:i w:val="0"/>
          <w:spacing w:val="-5"/>
          <w:w w:val="120"/>
          <w:u w:val="single" w:color="000000"/>
        </w:rPr>
        <w:t>P</w:t>
      </w:r>
      <w:r>
        <w:rPr>
          <w:b w:val="0"/>
          <w:bCs w:val="0"/>
          <w:i w:val="0"/>
          <w:spacing w:val="0"/>
          <w:w w:val="120"/>
          <w:u w:val="single" w:color="000000"/>
        </w:rPr>
        <w:t>a</w:t>
      </w:r>
      <w:r>
        <w:rPr>
          <w:b w:val="0"/>
          <w:bCs w:val="0"/>
          <w:i w:val="0"/>
          <w:spacing w:val="0"/>
          <w:w w:val="120"/>
          <w:u w:val="single" w:color="000000"/>
        </w:rPr>
        <w:t>th</w:t>
      </w:r>
      <w:r>
        <w:rPr>
          <w:b w:val="0"/>
          <w:bCs w:val="0"/>
          <w:i w:val="0"/>
          <w:spacing w:val="-4"/>
          <w:w w:val="120"/>
          <w:u w:val="single" w:color="000000"/>
        </w:rPr>
        <w:t> </w:t>
      </w:r>
      <w:r>
        <w:rPr>
          <w:b w:val="0"/>
          <w:bCs w:val="0"/>
          <w:i w:val="0"/>
          <w:spacing w:val="0"/>
          <w:w w:val="120"/>
          <w:u w:val="single" w:color="000000"/>
        </w:rPr>
        <w:t>1,</w:t>
      </w:r>
      <w:r>
        <w:rPr>
          <w:b w:val="0"/>
          <w:bCs w:val="0"/>
          <w:i w:val="0"/>
          <w:spacing w:val="-3"/>
          <w:w w:val="120"/>
          <w:u w:val="single" w:color="000000"/>
        </w:rPr>
        <w:t> </w:t>
      </w:r>
      <w:r>
        <w:rPr>
          <w:b w:val="0"/>
          <w:bCs w:val="0"/>
          <w:i w:val="0"/>
          <w:spacing w:val="0"/>
          <w:w w:val="120"/>
          <w:u w:val="single" w:color="000000"/>
        </w:rPr>
        <w:t>2,</w:t>
      </w:r>
      <w:r>
        <w:rPr>
          <w:b w:val="0"/>
          <w:bCs w:val="0"/>
          <w:i w:val="0"/>
          <w:spacing w:val="-4"/>
          <w:w w:val="120"/>
          <w:u w:val="single" w:color="000000"/>
        </w:rPr>
        <w:t> </w:t>
      </w:r>
      <w:r>
        <w:rPr>
          <w:b w:val="0"/>
          <w:bCs w:val="0"/>
          <w:i w:val="0"/>
          <w:spacing w:val="0"/>
          <w:w w:val="120"/>
          <w:u w:val="single" w:color="000000"/>
        </w:rPr>
        <w:t>3,</w:t>
      </w:r>
      <w:r>
        <w:rPr>
          <w:b w:val="0"/>
          <w:bCs w:val="0"/>
          <w:i w:val="0"/>
          <w:spacing w:val="-4"/>
          <w:w w:val="120"/>
          <w:u w:val="single" w:color="000000"/>
        </w:rPr>
        <w:t> </w:t>
      </w:r>
      <w:r>
        <w:rPr>
          <w:b w:val="0"/>
          <w:bCs w:val="0"/>
          <w:i w:val="0"/>
          <w:spacing w:val="0"/>
          <w:w w:val="120"/>
          <w:u w:val="single" w:color="000000"/>
        </w:rPr>
        <w:t>4,</w:t>
      </w:r>
      <w:r>
        <w:rPr>
          <w:b w:val="0"/>
          <w:bCs w:val="0"/>
          <w:i w:val="0"/>
          <w:spacing w:val="-4"/>
          <w:w w:val="120"/>
          <w:u w:val="single" w:color="000000"/>
        </w:rPr>
        <w:t> </w:t>
      </w:r>
      <w:r>
        <w:rPr>
          <w:b w:val="0"/>
          <w:bCs w:val="0"/>
          <w:i w:val="0"/>
          <w:spacing w:val="0"/>
          <w:w w:val="120"/>
          <w:u w:val="single" w:color="000000"/>
        </w:rPr>
        <w:t>5</w:t>
      </w:r>
      <w:r>
        <w:rPr>
          <w:b w:val="0"/>
          <w:bCs w:val="0"/>
          <w:i w:val="0"/>
          <w:spacing w:val="0"/>
          <w:w w:val="120"/>
          <w:u w:val="single" w:color="000000"/>
        </w:rPr>
        <w:tab/>
      </w:r>
      <w:r>
        <w:rPr>
          <w:b w:val="0"/>
          <w:bCs w:val="0"/>
          <w:i w:val="0"/>
          <w:spacing w:val="0"/>
          <w:w w:val="110"/>
          <w:u w:val="single" w:color="000000"/>
        </w:rPr>
        <w:t>S2</w:t>
      </w:r>
      <w:r>
        <w:rPr>
          <w:b w:val="0"/>
          <w:bCs w:val="0"/>
          <w:i w:val="0"/>
          <w:spacing w:val="0"/>
          <w:w w:val="110"/>
          <w:u w:val="single" w:color="000000"/>
        </w:rPr>
        <w:t>,</w:t>
      </w:r>
      <w:r>
        <w:rPr>
          <w:b w:val="0"/>
          <w:bCs w:val="0"/>
          <w:i w:val="0"/>
          <w:spacing w:val="-18"/>
          <w:w w:val="110"/>
          <w:u w:val="single" w:color="000000"/>
        </w:rPr>
        <w:t> </w:t>
      </w:r>
      <w:r>
        <w:rPr>
          <w:b w:val="0"/>
          <w:bCs w:val="0"/>
          <w:i w:val="0"/>
          <w:spacing w:val="0"/>
          <w:w w:val="110"/>
          <w:u w:val="single" w:color="000000"/>
        </w:rPr>
        <w:t>S3</w:t>
      </w:r>
      <w:r>
        <w:rPr>
          <w:b w:val="0"/>
          <w:bCs w:val="0"/>
          <w:i w:val="0"/>
          <w:spacing w:val="0"/>
          <w:w w:val="199"/>
          <w:u w:val="single" w:color="000000"/>
        </w:rPr>
        <w:t> </w:t>
      </w:r>
      <w:r>
        <w:rPr>
          <w:b w:val="0"/>
          <w:bCs w:val="0"/>
          <w:i w:val="0"/>
          <w:spacing w:val="0"/>
          <w:w w:val="100"/>
          <w:u w:val="single" w:color="000000"/>
        </w:rPr>
        <w:tab/>
      </w:r>
      <w:r>
        <w:rPr>
          <w:b w:val="0"/>
          <w:bCs w:val="0"/>
          <w:i w:val="0"/>
          <w:spacing w:val="0"/>
          <w:w w:val="100"/>
          <w:u w:val="none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2" w:lineRule="auto"/>
        <w:ind w:right="22" w:firstLine="179"/>
        <w:jc w:val="both"/>
      </w:pP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all,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obser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1"/>
          <w:position w:val="8"/>
          <w:sz w:val="12"/>
          <w:szCs w:val="12"/>
        </w:rPr>
        <w:t> </w:t>
      </w:r>
      <w:r>
        <w:rPr>
          <w:b w:val="0"/>
          <w:bCs w:val="0"/>
          <w:spacing w:val="0"/>
          <w:w w:val="110"/>
          <w:position w:val="0"/>
        </w:rPr>
        <w:t>o</w:t>
      </w:r>
      <w:r>
        <w:rPr>
          <w:b w:val="0"/>
          <w:bCs w:val="0"/>
          <w:spacing w:val="0"/>
          <w:w w:val="110"/>
          <w:position w:val="0"/>
        </w:rPr>
        <w:t>f</w:t>
      </w:r>
      <w:r>
        <w:rPr>
          <w:b w:val="0"/>
          <w:bCs w:val="0"/>
          <w:spacing w:val="-9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on</w:t>
      </w:r>
      <w:r>
        <w:rPr>
          <w:b w:val="0"/>
          <w:bCs w:val="0"/>
          <w:spacing w:val="0"/>
          <w:w w:val="110"/>
          <w:position w:val="0"/>
        </w:rPr>
        <w:t>e</w:t>
      </w:r>
      <w:r>
        <w:rPr>
          <w:b w:val="0"/>
          <w:bCs w:val="0"/>
          <w:spacing w:val="-8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s</w:t>
      </w:r>
      <w:r>
        <w:rPr>
          <w:b w:val="0"/>
          <w:bCs w:val="0"/>
          <w:spacing w:val="-6"/>
          <w:w w:val="110"/>
          <w:position w:val="0"/>
        </w:rPr>
        <w:t>c</w:t>
      </w:r>
      <w:r>
        <w:rPr>
          <w:b w:val="0"/>
          <w:bCs w:val="0"/>
          <w:spacing w:val="0"/>
          <w:w w:val="110"/>
          <w:position w:val="0"/>
        </w:rPr>
        <w:t>h</w:t>
      </w:r>
      <w:r>
        <w:rPr>
          <w:b w:val="0"/>
          <w:bCs w:val="0"/>
          <w:spacing w:val="0"/>
          <w:w w:val="110"/>
          <w:position w:val="0"/>
        </w:rPr>
        <w:t>e</w:t>
      </w:r>
      <w:r>
        <w:rPr>
          <w:b w:val="0"/>
          <w:bCs w:val="0"/>
          <w:spacing w:val="-2"/>
          <w:w w:val="110"/>
          <w:position w:val="0"/>
        </w:rPr>
        <w:t>m</w:t>
      </w:r>
      <w:r>
        <w:rPr>
          <w:b w:val="0"/>
          <w:bCs w:val="0"/>
          <w:spacing w:val="0"/>
          <w:w w:val="110"/>
          <w:position w:val="0"/>
        </w:rPr>
        <w:t>a</w:t>
      </w:r>
      <w:r>
        <w:rPr>
          <w:b w:val="0"/>
          <w:bCs w:val="0"/>
          <w:spacing w:val="0"/>
          <w:w w:val="110"/>
          <w:position w:val="0"/>
        </w:rPr>
        <w:t>,</w:t>
      </w:r>
      <w:r>
        <w:rPr>
          <w:b w:val="0"/>
          <w:bCs w:val="0"/>
          <w:spacing w:val="-6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esse</w:t>
      </w:r>
      <w:r>
        <w:rPr>
          <w:b w:val="0"/>
          <w:bCs w:val="0"/>
          <w:spacing w:val="-6"/>
          <w:w w:val="110"/>
          <w:position w:val="0"/>
        </w:rPr>
        <w:t>n</w:t>
      </w:r>
      <w:r>
        <w:rPr>
          <w:b w:val="0"/>
          <w:bCs w:val="0"/>
          <w:spacing w:val="0"/>
          <w:w w:val="110"/>
          <w:position w:val="0"/>
        </w:rPr>
        <w:t>ti</w:t>
      </w:r>
      <w:r>
        <w:rPr>
          <w:b w:val="0"/>
          <w:bCs w:val="0"/>
          <w:spacing w:val="0"/>
          <w:w w:val="110"/>
          <w:position w:val="0"/>
        </w:rPr>
        <w:t>a</w:t>
      </w:r>
      <w:r>
        <w:rPr>
          <w:b w:val="0"/>
          <w:bCs w:val="0"/>
          <w:spacing w:val="0"/>
          <w:w w:val="110"/>
          <w:position w:val="0"/>
        </w:rPr>
        <w:t>ll</w:t>
      </w:r>
      <w:r>
        <w:rPr>
          <w:b w:val="0"/>
          <w:bCs w:val="0"/>
          <w:spacing w:val="-17"/>
          <w:w w:val="110"/>
          <w:position w:val="0"/>
        </w:rPr>
        <w:t>y</w:t>
      </w:r>
      <w:r>
        <w:rPr>
          <w:b w:val="0"/>
          <w:bCs w:val="0"/>
          <w:spacing w:val="0"/>
          <w:w w:val="110"/>
          <w:position w:val="0"/>
        </w:rPr>
        <w:t>,</w:t>
      </w:r>
      <w:r>
        <w:rPr>
          <w:b w:val="0"/>
          <w:bCs w:val="0"/>
          <w:spacing w:val="-6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is</w:t>
      </w:r>
      <w:r>
        <w:rPr>
          <w:b w:val="0"/>
          <w:bCs w:val="0"/>
          <w:spacing w:val="-9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the</w:t>
      </w:r>
      <w:r>
        <w:rPr>
          <w:b w:val="0"/>
          <w:bCs w:val="0"/>
          <w:spacing w:val="-8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max</w:t>
      </w:r>
      <w:r>
        <w:rPr>
          <w:b w:val="0"/>
          <w:bCs w:val="0"/>
          <w:spacing w:val="0"/>
          <w:w w:val="110"/>
          <w:position w:val="0"/>
        </w:rPr>
        <w:t>im</w:t>
      </w:r>
      <w:r>
        <w:rPr>
          <w:b w:val="0"/>
          <w:bCs w:val="0"/>
          <w:spacing w:val="0"/>
          <w:w w:val="110"/>
          <w:position w:val="0"/>
        </w:rPr>
        <w:t>a</w:t>
      </w:r>
      <w:r>
        <w:rPr>
          <w:b w:val="0"/>
          <w:bCs w:val="0"/>
          <w:spacing w:val="0"/>
          <w:w w:val="110"/>
          <w:position w:val="0"/>
        </w:rPr>
        <w:t>l</w:t>
      </w:r>
      <w:r>
        <w:rPr>
          <w:b w:val="0"/>
          <w:bCs w:val="0"/>
          <w:spacing w:val="-9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com</w:t>
      </w:r>
      <w:r>
        <w:rPr>
          <w:b w:val="0"/>
          <w:bCs w:val="0"/>
          <w:spacing w:val="0"/>
          <w:w w:val="110"/>
          <w:position w:val="0"/>
        </w:rPr>
        <w:t>mo</w:t>
      </w:r>
      <w:r>
        <w:rPr>
          <w:b w:val="0"/>
          <w:bCs w:val="0"/>
          <w:spacing w:val="0"/>
          <w:w w:val="110"/>
          <w:position w:val="0"/>
        </w:rPr>
        <w:t>n</w:t>
      </w:r>
      <w:r>
        <w:rPr>
          <w:b w:val="0"/>
          <w:bCs w:val="0"/>
          <w:spacing w:val="-8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c</w:t>
      </w:r>
      <w:r>
        <w:rPr>
          <w:b w:val="0"/>
          <w:bCs w:val="0"/>
          <w:spacing w:val="4"/>
          <w:w w:val="110"/>
          <w:position w:val="0"/>
        </w:rPr>
        <w:t>o</w:t>
      </w:r>
      <w:r>
        <w:rPr>
          <w:b w:val="0"/>
          <w:bCs w:val="0"/>
          <w:spacing w:val="0"/>
          <w:w w:val="110"/>
          <w:position w:val="0"/>
        </w:rPr>
        <w:t>de</w:t>
      </w:r>
      <w:r>
        <w:rPr>
          <w:b w:val="0"/>
          <w:bCs w:val="0"/>
          <w:spacing w:val="-9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th</w:t>
      </w:r>
      <w:r>
        <w:rPr>
          <w:b w:val="0"/>
          <w:bCs w:val="0"/>
          <w:spacing w:val="0"/>
          <w:w w:val="110"/>
          <w:position w:val="0"/>
        </w:rPr>
        <w:t>a</w:t>
      </w:r>
      <w:r>
        <w:rPr>
          <w:b w:val="0"/>
          <w:bCs w:val="0"/>
          <w:spacing w:val="0"/>
          <w:w w:val="110"/>
          <w:position w:val="0"/>
        </w:rPr>
        <w:t>t</w:t>
      </w:r>
      <w:r>
        <w:rPr>
          <w:b w:val="0"/>
          <w:bCs w:val="0"/>
          <w:spacing w:val="0"/>
          <w:w w:val="142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is</w:t>
      </w:r>
      <w:r>
        <w:rPr>
          <w:b w:val="0"/>
          <w:bCs w:val="0"/>
          <w:spacing w:val="9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ex</w:t>
      </w:r>
      <w:r>
        <w:rPr>
          <w:b w:val="0"/>
          <w:bCs w:val="0"/>
          <w:spacing w:val="4"/>
          <w:w w:val="110"/>
          <w:position w:val="0"/>
        </w:rPr>
        <w:t>p</w:t>
      </w:r>
      <w:r>
        <w:rPr>
          <w:b w:val="0"/>
          <w:bCs w:val="0"/>
          <w:spacing w:val="0"/>
          <w:w w:val="110"/>
          <w:position w:val="0"/>
        </w:rPr>
        <w:t>ecte</w:t>
      </w:r>
      <w:r>
        <w:rPr>
          <w:b w:val="0"/>
          <w:bCs w:val="0"/>
          <w:spacing w:val="0"/>
          <w:w w:val="110"/>
          <w:position w:val="0"/>
        </w:rPr>
        <w:t>d</w:t>
      </w:r>
      <w:r>
        <w:rPr>
          <w:b w:val="0"/>
          <w:bCs w:val="0"/>
          <w:spacing w:val="10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to</w:t>
      </w:r>
      <w:r>
        <w:rPr>
          <w:b w:val="0"/>
          <w:bCs w:val="0"/>
          <w:spacing w:val="11"/>
          <w:w w:val="110"/>
          <w:position w:val="0"/>
        </w:rPr>
        <w:t> </w:t>
      </w:r>
      <w:r>
        <w:rPr>
          <w:b w:val="0"/>
          <w:bCs w:val="0"/>
          <w:spacing w:val="4"/>
          <w:w w:val="110"/>
          <w:position w:val="0"/>
        </w:rPr>
        <w:t>b</w:t>
      </w:r>
      <w:r>
        <w:rPr>
          <w:b w:val="0"/>
          <w:bCs w:val="0"/>
          <w:spacing w:val="0"/>
          <w:w w:val="110"/>
          <w:position w:val="0"/>
        </w:rPr>
        <w:t>e</w:t>
      </w:r>
      <w:r>
        <w:rPr>
          <w:b w:val="0"/>
          <w:bCs w:val="0"/>
          <w:spacing w:val="11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exec</w:t>
      </w:r>
      <w:r>
        <w:rPr>
          <w:b w:val="0"/>
          <w:bCs w:val="0"/>
          <w:spacing w:val="0"/>
          <w:w w:val="110"/>
          <w:position w:val="0"/>
        </w:rPr>
        <w:t>u</w:t>
      </w:r>
      <w:r>
        <w:rPr>
          <w:b w:val="0"/>
          <w:bCs w:val="0"/>
          <w:spacing w:val="-1"/>
          <w:w w:val="110"/>
          <w:position w:val="0"/>
        </w:rPr>
        <w:t>t</w:t>
      </w:r>
      <w:r>
        <w:rPr>
          <w:b w:val="0"/>
          <w:bCs w:val="0"/>
          <w:spacing w:val="0"/>
          <w:w w:val="110"/>
          <w:position w:val="0"/>
        </w:rPr>
        <w:t>ed</w:t>
      </w:r>
      <w:r>
        <w:rPr>
          <w:b w:val="0"/>
          <w:bCs w:val="0"/>
          <w:spacing w:val="10"/>
          <w:w w:val="110"/>
          <w:position w:val="0"/>
        </w:rPr>
        <w:t> </w:t>
      </w:r>
      <w:r>
        <w:rPr>
          <w:b w:val="0"/>
          <w:bCs w:val="0"/>
          <w:spacing w:val="-5"/>
          <w:w w:val="110"/>
          <w:position w:val="0"/>
        </w:rPr>
        <w:t>b</w:t>
      </w:r>
      <w:r>
        <w:rPr>
          <w:b w:val="0"/>
          <w:bCs w:val="0"/>
          <w:spacing w:val="0"/>
          <w:w w:val="110"/>
          <w:position w:val="0"/>
        </w:rPr>
        <w:t>y</w:t>
      </w:r>
      <w:r>
        <w:rPr>
          <w:b w:val="0"/>
          <w:bCs w:val="0"/>
          <w:spacing w:val="10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a</w:t>
      </w:r>
      <w:r>
        <w:rPr>
          <w:b w:val="0"/>
          <w:bCs w:val="0"/>
          <w:spacing w:val="-5"/>
          <w:w w:val="110"/>
          <w:position w:val="0"/>
        </w:rPr>
        <w:t>n</w:t>
      </w:r>
      <w:r>
        <w:rPr>
          <w:b w:val="0"/>
          <w:bCs w:val="0"/>
          <w:spacing w:val="0"/>
          <w:w w:val="110"/>
          <w:position w:val="0"/>
        </w:rPr>
        <w:t>y</w:t>
      </w:r>
      <w:r>
        <w:rPr>
          <w:b w:val="0"/>
          <w:bCs w:val="0"/>
          <w:spacing w:val="10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pa</w:t>
      </w:r>
      <w:r>
        <w:rPr>
          <w:b w:val="0"/>
          <w:bCs w:val="0"/>
          <w:spacing w:val="-1"/>
          <w:w w:val="110"/>
          <w:position w:val="0"/>
        </w:rPr>
        <w:t>t</w:t>
      </w:r>
      <w:r>
        <w:rPr>
          <w:b w:val="0"/>
          <w:bCs w:val="0"/>
          <w:spacing w:val="0"/>
          <w:w w:val="110"/>
          <w:position w:val="0"/>
        </w:rPr>
        <w:t>h</w:t>
      </w:r>
      <w:r>
        <w:rPr>
          <w:b w:val="0"/>
          <w:bCs w:val="0"/>
          <w:spacing w:val="10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wh</w:t>
      </w:r>
      <w:r>
        <w:rPr>
          <w:b w:val="0"/>
          <w:bCs w:val="0"/>
          <w:spacing w:val="0"/>
          <w:w w:val="110"/>
          <w:position w:val="0"/>
        </w:rPr>
        <w:t>i</w:t>
      </w:r>
      <w:r>
        <w:rPr>
          <w:b w:val="0"/>
          <w:bCs w:val="0"/>
          <w:spacing w:val="-6"/>
          <w:w w:val="110"/>
          <w:position w:val="0"/>
        </w:rPr>
        <w:t>c</w:t>
      </w:r>
      <w:r>
        <w:rPr>
          <w:b w:val="0"/>
          <w:bCs w:val="0"/>
          <w:spacing w:val="0"/>
          <w:w w:val="110"/>
          <w:position w:val="0"/>
        </w:rPr>
        <w:t>h</w:t>
      </w:r>
      <w:r>
        <w:rPr>
          <w:b w:val="0"/>
          <w:bCs w:val="0"/>
          <w:spacing w:val="10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con</w:t>
      </w:r>
      <w:r>
        <w:rPr>
          <w:b w:val="0"/>
          <w:bCs w:val="0"/>
          <w:spacing w:val="-2"/>
          <w:w w:val="110"/>
          <w:position w:val="0"/>
        </w:rPr>
        <w:t>s</w:t>
      </w:r>
      <w:r>
        <w:rPr>
          <w:b w:val="0"/>
          <w:bCs w:val="0"/>
          <w:spacing w:val="0"/>
          <w:w w:val="110"/>
          <w:position w:val="0"/>
        </w:rPr>
        <w:t>is</w:t>
      </w:r>
      <w:r>
        <w:rPr>
          <w:b w:val="0"/>
          <w:bCs w:val="0"/>
          <w:spacing w:val="0"/>
          <w:w w:val="110"/>
          <w:position w:val="0"/>
        </w:rPr>
        <w:t>ts</w:t>
      </w:r>
      <w:r>
        <w:rPr>
          <w:b w:val="0"/>
          <w:bCs w:val="0"/>
          <w:spacing w:val="10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wit</w:t>
      </w:r>
      <w:r>
        <w:rPr>
          <w:b w:val="0"/>
          <w:bCs w:val="0"/>
          <w:spacing w:val="0"/>
          <w:w w:val="110"/>
          <w:position w:val="0"/>
        </w:rPr>
        <w:t>h</w:t>
      </w:r>
      <w:r>
        <w:rPr>
          <w:b w:val="0"/>
          <w:bCs w:val="0"/>
          <w:spacing w:val="0"/>
          <w:w w:val="113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th</w:t>
      </w:r>
      <w:r>
        <w:rPr>
          <w:b w:val="0"/>
          <w:bCs w:val="0"/>
          <w:spacing w:val="-2"/>
          <w:w w:val="110"/>
          <w:position w:val="0"/>
        </w:rPr>
        <w:t>i</w:t>
      </w:r>
      <w:r>
        <w:rPr>
          <w:b w:val="0"/>
          <w:bCs w:val="0"/>
          <w:spacing w:val="0"/>
          <w:w w:val="110"/>
          <w:position w:val="0"/>
        </w:rPr>
        <w:t>s</w:t>
      </w:r>
      <w:r>
        <w:rPr>
          <w:b w:val="0"/>
          <w:bCs w:val="0"/>
          <w:spacing w:val="28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s</w:t>
      </w:r>
      <w:r>
        <w:rPr>
          <w:b w:val="0"/>
          <w:bCs w:val="0"/>
          <w:spacing w:val="-6"/>
          <w:w w:val="110"/>
          <w:position w:val="0"/>
        </w:rPr>
        <w:t>c</w:t>
      </w:r>
      <w:r>
        <w:rPr>
          <w:b w:val="0"/>
          <w:bCs w:val="0"/>
          <w:spacing w:val="0"/>
          <w:w w:val="110"/>
          <w:position w:val="0"/>
        </w:rPr>
        <w:t>h</w:t>
      </w:r>
      <w:r>
        <w:rPr>
          <w:b w:val="0"/>
          <w:bCs w:val="0"/>
          <w:spacing w:val="0"/>
          <w:w w:val="110"/>
          <w:position w:val="0"/>
        </w:rPr>
        <w:t>e</w:t>
      </w:r>
      <w:r>
        <w:rPr>
          <w:b w:val="0"/>
          <w:bCs w:val="0"/>
          <w:spacing w:val="-2"/>
          <w:w w:val="110"/>
          <w:position w:val="0"/>
        </w:rPr>
        <w:t>m</w:t>
      </w:r>
      <w:r>
        <w:rPr>
          <w:b w:val="0"/>
          <w:bCs w:val="0"/>
          <w:spacing w:val="0"/>
          <w:w w:val="110"/>
          <w:position w:val="0"/>
        </w:rPr>
        <w:t>a</w:t>
      </w:r>
      <w:r>
        <w:rPr>
          <w:b w:val="0"/>
          <w:bCs w:val="0"/>
          <w:spacing w:val="0"/>
          <w:w w:val="110"/>
          <w:position w:val="0"/>
        </w:rPr>
        <w:t>.</w:t>
      </w:r>
      <w:r>
        <w:rPr>
          <w:b w:val="0"/>
          <w:bCs w:val="0"/>
          <w:spacing w:val="34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In</w:t>
      </w:r>
      <w:r>
        <w:rPr>
          <w:b w:val="0"/>
          <w:bCs w:val="0"/>
          <w:spacing w:val="29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ot</w:t>
      </w:r>
      <w:r>
        <w:rPr>
          <w:b w:val="0"/>
          <w:bCs w:val="0"/>
          <w:spacing w:val="0"/>
          <w:w w:val="110"/>
          <w:position w:val="0"/>
        </w:rPr>
        <w:t>h</w:t>
      </w:r>
      <w:r>
        <w:rPr>
          <w:b w:val="0"/>
          <w:bCs w:val="0"/>
          <w:spacing w:val="0"/>
          <w:w w:val="110"/>
          <w:position w:val="0"/>
        </w:rPr>
        <w:t>er</w:t>
      </w:r>
      <w:r>
        <w:rPr>
          <w:b w:val="0"/>
          <w:bCs w:val="0"/>
          <w:spacing w:val="29"/>
          <w:w w:val="110"/>
          <w:position w:val="0"/>
        </w:rPr>
        <w:t> </w:t>
      </w:r>
      <w:r>
        <w:rPr>
          <w:b w:val="0"/>
          <w:bCs w:val="0"/>
          <w:spacing w:val="-6"/>
          <w:w w:val="110"/>
          <w:position w:val="0"/>
        </w:rPr>
        <w:t>w</w:t>
      </w:r>
      <w:r>
        <w:rPr>
          <w:b w:val="0"/>
          <w:bCs w:val="0"/>
          <w:spacing w:val="0"/>
          <w:w w:val="110"/>
          <w:position w:val="0"/>
        </w:rPr>
        <w:t>o</w:t>
      </w:r>
      <w:r>
        <w:rPr>
          <w:b w:val="0"/>
          <w:bCs w:val="0"/>
          <w:spacing w:val="0"/>
          <w:w w:val="110"/>
          <w:position w:val="0"/>
        </w:rPr>
        <w:t>rd</w:t>
      </w:r>
      <w:r>
        <w:rPr>
          <w:b w:val="0"/>
          <w:bCs w:val="0"/>
          <w:spacing w:val="0"/>
          <w:w w:val="110"/>
          <w:position w:val="0"/>
        </w:rPr>
        <w:t>,</w:t>
      </w:r>
      <w:r>
        <w:rPr>
          <w:b w:val="0"/>
          <w:bCs w:val="0"/>
          <w:spacing w:val="32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th</w:t>
      </w:r>
      <w:r>
        <w:rPr>
          <w:b w:val="0"/>
          <w:bCs w:val="0"/>
          <w:spacing w:val="-2"/>
          <w:w w:val="110"/>
          <w:position w:val="0"/>
        </w:rPr>
        <w:t>i</w:t>
      </w:r>
      <w:r>
        <w:rPr>
          <w:b w:val="0"/>
          <w:bCs w:val="0"/>
          <w:spacing w:val="0"/>
          <w:w w:val="110"/>
          <w:position w:val="0"/>
        </w:rPr>
        <w:t>s</w:t>
      </w:r>
      <w:r>
        <w:rPr>
          <w:b w:val="0"/>
          <w:bCs w:val="0"/>
          <w:spacing w:val="29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s</w:t>
      </w:r>
      <w:r>
        <w:rPr>
          <w:b w:val="0"/>
          <w:bCs w:val="0"/>
          <w:spacing w:val="-6"/>
          <w:w w:val="110"/>
          <w:position w:val="0"/>
        </w:rPr>
        <w:t>c</w:t>
      </w:r>
      <w:r>
        <w:rPr>
          <w:b w:val="0"/>
          <w:bCs w:val="0"/>
          <w:spacing w:val="0"/>
          <w:w w:val="110"/>
          <w:position w:val="0"/>
        </w:rPr>
        <w:t>h</w:t>
      </w:r>
      <w:r>
        <w:rPr>
          <w:b w:val="0"/>
          <w:bCs w:val="0"/>
          <w:spacing w:val="0"/>
          <w:w w:val="110"/>
          <w:position w:val="0"/>
        </w:rPr>
        <w:t>ema</w:t>
      </w:r>
      <w:r>
        <w:rPr>
          <w:b w:val="0"/>
          <w:bCs w:val="0"/>
          <w:spacing w:val="29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gu</w:t>
      </w:r>
      <w:r>
        <w:rPr>
          <w:b w:val="0"/>
          <w:bCs w:val="0"/>
          <w:spacing w:val="0"/>
          <w:w w:val="110"/>
          <w:position w:val="0"/>
        </w:rPr>
        <w:t>ara</w:t>
      </w:r>
      <w:r>
        <w:rPr>
          <w:b w:val="0"/>
          <w:bCs w:val="0"/>
          <w:spacing w:val="-5"/>
          <w:w w:val="110"/>
          <w:position w:val="0"/>
        </w:rPr>
        <w:t>n</w:t>
      </w:r>
      <w:r>
        <w:rPr>
          <w:b w:val="0"/>
          <w:bCs w:val="0"/>
          <w:spacing w:val="-1"/>
          <w:w w:val="110"/>
          <w:position w:val="0"/>
        </w:rPr>
        <w:t>t</w:t>
      </w:r>
      <w:r>
        <w:rPr>
          <w:b w:val="0"/>
          <w:bCs w:val="0"/>
          <w:spacing w:val="0"/>
          <w:w w:val="110"/>
          <w:position w:val="0"/>
        </w:rPr>
        <w:t>e</w:t>
      </w:r>
      <w:r>
        <w:rPr>
          <w:b w:val="0"/>
          <w:bCs w:val="0"/>
          <w:spacing w:val="-2"/>
          <w:w w:val="110"/>
          <w:position w:val="0"/>
        </w:rPr>
        <w:t>e</w:t>
      </w:r>
      <w:r>
        <w:rPr>
          <w:b w:val="0"/>
          <w:bCs w:val="0"/>
          <w:spacing w:val="0"/>
          <w:w w:val="110"/>
          <w:position w:val="0"/>
        </w:rPr>
        <w:t>s</w:t>
      </w:r>
      <w:r>
        <w:rPr>
          <w:b w:val="0"/>
          <w:bCs w:val="0"/>
          <w:spacing w:val="28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so</w:t>
      </w:r>
      <w:r>
        <w:rPr>
          <w:b w:val="0"/>
          <w:bCs w:val="0"/>
          <w:spacing w:val="0"/>
          <w:w w:val="110"/>
          <w:position w:val="0"/>
        </w:rPr>
        <w:t>me</w:t>
      </w:r>
      <w:r>
        <w:rPr>
          <w:b w:val="0"/>
          <w:bCs w:val="0"/>
          <w:spacing w:val="0"/>
          <w:w w:val="107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c</w:t>
      </w:r>
      <w:r>
        <w:rPr>
          <w:b w:val="0"/>
          <w:bCs w:val="0"/>
          <w:spacing w:val="4"/>
          <w:w w:val="110"/>
          <w:position w:val="0"/>
        </w:rPr>
        <w:t>o</w:t>
      </w:r>
      <w:r>
        <w:rPr>
          <w:b w:val="0"/>
          <w:bCs w:val="0"/>
          <w:spacing w:val="0"/>
          <w:w w:val="110"/>
          <w:position w:val="0"/>
        </w:rPr>
        <w:t>de</w:t>
      </w:r>
      <w:r>
        <w:rPr>
          <w:b w:val="0"/>
          <w:bCs w:val="0"/>
          <w:spacing w:val="5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to</w:t>
      </w:r>
      <w:r>
        <w:rPr>
          <w:b w:val="0"/>
          <w:bCs w:val="0"/>
          <w:spacing w:val="6"/>
          <w:w w:val="110"/>
          <w:position w:val="0"/>
        </w:rPr>
        <w:t> </w:t>
      </w:r>
      <w:r>
        <w:rPr>
          <w:b w:val="0"/>
          <w:bCs w:val="0"/>
          <w:spacing w:val="4"/>
          <w:w w:val="110"/>
          <w:position w:val="0"/>
        </w:rPr>
        <w:t>b</w:t>
      </w:r>
      <w:r>
        <w:rPr>
          <w:b w:val="0"/>
          <w:bCs w:val="0"/>
          <w:spacing w:val="0"/>
          <w:w w:val="110"/>
          <w:position w:val="0"/>
        </w:rPr>
        <w:t>e</w:t>
      </w:r>
      <w:r>
        <w:rPr>
          <w:b w:val="0"/>
          <w:bCs w:val="0"/>
          <w:spacing w:val="5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exec</w:t>
      </w:r>
      <w:r>
        <w:rPr>
          <w:b w:val="0"/>
          <w:bCs w:val="0"/>
          <w:spacing w:val="0"/>
          <w:w w:val="110"/>
          <w:position w:val="0"/>
        </w:rPr>
        <w:t>u</w:t>
      </w:r>
      <w:r>
        <w:rPr>
          <w:b w:val="0"/>
          <w:bCs w:val="0"/>
          <w:spacing w:val="-1"/>
          <w:w w:val="110"/>
          <w:position w:val="0"/>
        </w:rPr>
        <w:t>t</w:t>
      </w:r>
      <w:r>
        <w:rPr>
          <w:b w:val="0"/>
          <w:bCs w:val="0"/>
          <w:spacing w:val="0"/>
          <w:w w:val="110"/>
          <w:position w:val="0"/>
        </w:rPr>
        <w:t>ed</w:t>
      </w:r>
      <w:r>
        <w:rPr>
          <w:b w:val="0"/>
          <w:bCs w:val="0"/>
          <w:spacing w:val="0"/>
          <w:w w:val="110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0"/>
          <w:w w:val="110"/>
        </w:rPr>
        <w:t>Alth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ak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6"/>
          <w:w w:val="110"/>
        </w:rPr>
        <w:t>a</w:t>
      </w:r>
      <w:r>
        <w:rPr>
          <w:b w:val="0"/>
          <w:bCs w:val="0"/>
          <w:spacing w:val="0"/>
          <w:w w:val="110"/>
        </w:rPr>
        <w:t>ys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foll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ws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corre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ema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nec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sa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ind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rec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rol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se,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one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a,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exist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10"/>
        </w:rPr>
        <w:t>me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ot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6"/>
          <w:w w:val="110"/>
        </w:rPr>
        <w:t>a</w:t>
      </w:r>
      <w:r>
        <w:rPr>
          <w:b w:val="0"/>
          <w:bCs w:val="0"/>
          <w:spacing w:val="0"/>
          <w:w w:val="110"/>
        </w:rPr>
        <w:t>ys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ap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ears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Hen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resul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10"/>
        </w:rPr>
        <w:t>me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bu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ro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-5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ema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easy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learn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ese</w:t>
      </w:r>
      <w:r>
        <w:rPr>
          <w:b w:val="0"/>
          <w:bCs w:val="0"/>
          <w:spacing w:val="-21"/>
          <w:w w:val="110"/>
        </w:rPr>
        <w:t> </w:t>
      </w:r>
      <w:r>
        <w:rPr>
          <w:b w:val="0"/>
          <w:bCs w:val="0"/>
          <w:spacing w:val="0"/>
          <w:w w:val="110"/>
        </w:rPr>
        <w:t>“a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”</w:t>
      </w:r>
      <w:r>
        <w:rPr>
          <w:b w:val="0"/>
          <w:bCs w:val="0"/>
          <w:spacing w:val="0"/>
          <w:w w:val="115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sub</w:t>
      </w:r>
      <w:r>
        <w:rPr>
          <w:b w:val="0"/>
          <w:bCs w:val="0"/>
          <w:spacing w:val="-2"/>
          <w:w w:val="110"/>
        </w:rPr>
        <w:t>-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272" w:right="0"/>
        <w:jc w:val="center"/>
      </w:pP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exa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3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(1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3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-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 w:before="2"/>
        <w:ind w:right="22"/>
        <w:jc w:val="both"/>
      </w:pP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1,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-)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ap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ears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(1,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-),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he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ce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ema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(1,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1,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-)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i.e.,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(S2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S3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S5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S7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S8</w:t>
      </w:r>
      <w:r>
        <w:rPr>
          <w:b w:val="0"/>
          <w:bCs w:val="0"/>
          <w:spacing w:val="0"/>
          <w:w w:val="110"/>
        </w:rPr>
        <w:t>)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ta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ak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(1,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-),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i.e.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(S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S3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S5</w:t>
      </w:r>
      <w:r>
        <w:rPr>
          <w:b w:val="0"/>
          <w:bCs w:val="0"/>
          <w:spacing w:val="0"/>
          <w:w w:val="110"/>
        </w:rPr>
        <w:t>).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form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cl</w:t>
      </w:r>
      <w:r>
        <w:rPr>
          <w:b w:val="0"/>
          <w:bCs w:val="0"/>
          <w:spacing w:val="0"/>
          <w:w w:val="110"/>
        </w:rPr>
        <w:t>ud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relat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ship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fol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osi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126" w:lineRule="auto"/>
        <w:ind w:left="116" w:right="22" w:firstLine="19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position w:val="2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20"/>
          <w:position w:val="2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0"/>
          <w:position w:val="2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20"/>
          <w:position w:val="2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position w:val="2"/>
          <w:sz w:val="18"/>
          <w:szCs w:val="18"/>
        </w:rPr>
        <w:t>os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position w:val="2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0"/>
          <w:position w:val="2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position w:val="2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2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position w:val="2"/>
          <w:sz w:val="18"/>
          <w:szCs w:val="18"/>
        </w:rPr>
        <w:t>1.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2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ven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2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sch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20"/>
          <w:position w:val="2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20"/>
          <w:position w:val="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2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20"/>
          <w:position w:val="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2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20"/>
          <w:position w:val="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2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20"/>
          <w:position w:val="2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2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20"/>
          <w:position w:val="0"/>
          <w:sz w:val="12"/>
          <w:szCs w:val="12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2"/>
          <w:sz w:val="18"/>
          <w:szCs w:val="18"/>
        </w:rPr>
        <w:t>≺</w:t>
      </w:r>
      <w:r>
        <w:rPr>
          <w:rFonts w:ascii="Cambria" w:hAnsi="Cambria" w:cs="Cambria" w:eastAsia="Cambria"/>
          <w:b w:val="0"/>
          <w:bCs w:val="0"/>
          <w:i w:val="0"/>
          <w:spacing w:val="24"/>
          <w:w w:val="120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20"/>
          <w:position w:val="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2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5"/>
          <w:position w:val="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5"/>
          <w:position w:val="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5"/>
          <w:position w:val="-1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6"/>
          <w:w w:val="115"/>
          <w:position w:val="0"/>
          <w:sz w:val="18"/>
          <w:szCs w:val="18"/>
        </w:rPr>
        <w:t> </w:t>
      </w:r>
      <w:r>
        <w:rPr>
          <w:rFonts w:ascii="Malgun Gothic" w:hAnsi="Malgun Gothic" w:cs="Malgun Gothic" w:eastAsia="Malgun Gothic"/>
          <w:b w:val="0"/>
          <w:bCs w:val="0"/>
          <w:i w:val="0"/>
          <w:spacing w:val="0"/>
          <w:w w:val="105"/>
          <w:position w:val="0"/>
          <w:sz w:val="18"/>
          <w:szCs w:val="18"/>
        </w:rPr>
        <w:t>三</w:t>
      </w:r>
      <w:r>
        <w:rPr>
          <w:rFonts w:ascii="Malgun Gothic" w:hAnsi="Malgun Gothic" w:cs="Malgun Gothic" w:eastAsia="Malgun Gothic"/>
          <w:b w:val="0"/>
          <w:bCs w:val="0"/>
          <w:i w:val="0"/>
          <w:spacing w:val="-41"/>
          <w:w w:val="10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5"/>
          <w:position w:val="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5"/>
          <w:position w:val="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5"/>
          <w:position w:val="-1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position w:val="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42" w:lineRule="auto"/>
        <w:ind w:right="22" w:firstLine="179"/>
        <w:jc w:val="both"/>
      </w:pP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easy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pr</w:t>
      </w:r>
      <w:r>
        <w:rPr>
          <w:b w:val="0"/>
          <w:bCs w:val="0"/>
          <w:spacing w:val="-5"/>
          <w:w w:val="110"/>
        </w:rPr>
        <w:t>o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osit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hen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om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22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ere.</w:t>
      </w:r>
      <w:r>
        <w:rPr>
          <w:b w:val="0"/>
          <w:bCs w:val="0"/>
          <w:spacing w:val="49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0"/>
          <w:w w:val="110"/>
        </w:rPr>
        <w:t>sed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osi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und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ta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und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direc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ro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10"/>
        </w:rPr>
        <w:t>me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ema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need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rem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infl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eir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0" w:lineRule="atLeast"/>
        <w:ind w:right="22" w:firstLine="19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Defini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7.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10"/>
        </w:rPr>
        <w:t> </w:t>
      </w:r>
      <w:r>
        <w:rPr>
          <w:b w:val="0"/>
          <w:bCs w:val="0"/>
          <w:i w:val="0"/>
          <w:spacing w:val="-15"/>
          <w:w w:val="110"/>
        </w:rPr>
        <w:t>F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stro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gua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eed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0"/>
          <w:w w:val="108"/>
        </w:rPr>
        <w:t> 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f</w:t>
      </w:r>
      <w:r>
        <w:rPr>
          <w:b w:val="0"/>
          <w:bCs w:val="0"/>
          <w:i w:val="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i.e.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),</w:t>
      </w:r>
      <w:r>
        <w:rPr>
          <w:b w:val="0"/>
          <w:bCs w:val="0"/>
          <w:i w:val="0"/>
          <w:spacing w:val="-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-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8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0"/>
          <w:w w:val="110"/>
        </w:rPr>
        <w:t>k</w:t>
      </w:r>
      <w:r>
        <w:rPr>
          <w:b w:val="0"/>
          <w:bCs w:val="0"/>
          <w:i w:val="0"/>
          <w:spacing w:val="-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eed</w:t>
      </w:r>
      <w:r>
        <w:rPr>
          <w:b w:val="0"/>
          <w:bCs w:val="0"/>
          <w:i w:val="0"/>
          <w:spacing w:val="-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-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wit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rem</w:t>
      </w:r>
      <w:r>
        <w:rPr>
          <w:b w:val="0"/>
          <w:bCs w:val="0"/>
          <w:i w:val="0"/>
          <w:spacing w:val="-6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v-</w:t>
      </w:r>
      <w:r>
        <w:rPr>
          <w:b w:val="0"/>
          <w:bCs w:val="0"/>
          <w:i w:val="0"/>
          <w:spacing w:val="0"/>
          <w:w w:val="105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-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tho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10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0"/>
          <w:w w:val="110"/>
        </w:rPr>
        <w:t>k</w:t>
      </w:r>
      <w:r>
        <w:rPr>
          <w:b w:val="0"/>
          <w:bCs w:val="0"/>
          <w:i w:val="0"/>
          <w:spacing w:val="-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eed</w:t>
      </w:r>
      <w:r>
        <w:rPr>
          <w:b w:val="0"/>
          <w:bCs w:val="0"/>
          <w:i w:val="0"/>
          <w:spacing w:val="-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-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-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its</w:t>
      </w:r>
      <w:r>
        <w:rPr>
          <w:b w:val="0"/>
          <w:bCs w:val="0"/>
          <w:i w:val="0"/>
          <w:spacing w:val="-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sub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-7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ema</w:t>
      </w:r>
      <w:r>
        <w:rPr>
          <w:b w:val="0"/>
          <w:bCs w:val="0"/>
          <w:i w:val="0"/>
          <w:spacing w:val="0"/>
          <w:w w:val="110"/>
        </w:rPr>
        <w:t>s.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-15"/>
          <w:w w:val="110"/>
        </w:rPr>
        <w:t>F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rma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17"/>
          <w:w w:val="110"/>
        </w:rPr>
        <w:t>y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 w:before="69"/>
        <w:ind w:right="107"/>
        <w:jc w:val="both"/>
      </w:pPr>
      <w:r>
        <w:rPr>
          <w:spacing w:val="0"/>
          <w:w w:val="110"/>
        </w:rPr>
        <w:br w:type="column"/>
      </w:r>
      <w:r>
        <w:rPr>
          <w:b w:val="0"/>
          <w:bCs w:val="0"/>
          <w:spacing w:val="0"/>
          <w:w w:val="110"/>
        </w:rPr>
        <w:t>hen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reflec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infl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eh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vi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0"/>
          <w:w w:val="12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m.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exa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3.</w:t>
      </w:r>
      <w:r>
        <w:rPr>
          <w:b w:val="0"/>
          <w:bCs w:val="0"/>
          <w:spacing w:val="45"/>
          <w:w w:val="110"/>
        </w:rPr>
        <w:t> </w:t>
      </w:r>
      <w:r>
        <w:rPr>
          <w:b w:val="0"/>
          <w:bCs w:val="0"/>
          <w:spacing w:val="-1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lis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ir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sub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sel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4.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exam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pl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(1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1,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-),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its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(S2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S3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S5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S7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S8</w:t>
      </w:r>
      <w:r>
        <w:rPr>
          <w:b w:val="0"/>
          <w:bCs w:val="0"/>
          <w:spacing w:val="0"/>
          <w:w w:val="110"/>
        </w:rPr>
        <w:t>),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its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are: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(S2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S3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S5</w:t>
      </w:r>
      <w:r>
        <w:rPr>
          <w:b w:val="0"/>
          <w:bCs w:val="0"/>
          <w:spacing w:val="0"/>
          <w:w w:val="110"/>
        </w:rPr>
        <w:t>),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(S</w:t>
      </w:r>
      <w:r>
        <w:rPr>
          <w:b w:val="0"/>
          <w:bCs w:val="0"/>
          <w:spacing w:val="0"/>
          <w:w w:val="110"/>
        </w:rPr>
        <w:t>2,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S3</w:t>
      </w:r>
      <w:r>
        <w:rPr>
          <w:b w:val="0"/>
          <w:bCs w:val="0"/>
          <w:spacing w:val="-1"/>
          <w:w w:val="110"/>
        </w:rPr>
        <w:t>)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(S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S3</w:t>
      </w:r>
      <w:r>
        <w:rPr>
          <w:b w:val="0"/>
          <w:bCs w:val="0"/>
          <w:spacing w:val="0"/>
          <w:w w:val="110"/>
        </w:rPr>
        <w:t>)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(1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-),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(-,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1,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-)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(-,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-),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ecti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Hen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un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ak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its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ema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(S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S3,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S5</w:t>
      </w:r>
      <w:r>
        <w:rPr>
          <w:b w:val="0"/>
          <w:bCs w:val="0"/>
          <w:spacing w:val="-1"/>
          <w:w w:val="110"/>
        </w:rPr>
        <w:t>)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(1,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1,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right="3692"/>
        <w:jc w:val="both"/>
      </w:pPr>
      <w:r>
        <w:rPr>
          <w:b w:val="0"/>
          <w:bCs w:val="0"/>
          <w:spacing w:val="0"/>
          <w:w w:val="110"/>
        </w:rPr>
        <w:t>-)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(S7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S8</w:t>
      </w:r>
      <w:r>
        <w:rPr>
          <w:b w:val="0"/>
          <w:bCs w:val="0"/>
          <w:spacing w:val="0"/>
          <w:w w:val="110"/>
        </w:rPr>
        <w:t>).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line="242" w:lineRule="auto"/>
        <w:ind w:right="107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7"/>
          <w:w w:val="115"/>
        </w:rPr>
        <w:t>T</w:t>
      </w:r>
      <w:r>
        <w:rPr>
          <w:spacing w:val="-1"/>
          <w:w w:val="115"/>
        </w:rPr>
        <w:t>a</w:t>
      </w:r>
      <w:r>
        <w:rPr>
          <w:spacing w:val="0"/>
          <w:w w:val="115"/>
        </w:rPr>
        <w:t>bl</w:t>
      </w:r>
      <w:r>
        <w:rPr>
          <w:spacing w:val="0"/>
          <w:w w:val="115"/>
        </w:rPr>
        <w:t>e</w:t>
      </w:r>
      <w:r>
        <w:rPr>
          <w:spacing w:val="47"/>
          <w:w w:val="115"/>
        </w:rPr>
        <w:t> </w:t>
      </w:r>
      <w:r>
        <w:rPr>
          <w:spacing w:val="0"/>
          <w:w w:val="115"/>
        </w:rPr>
        <w:t>4:</w:t>
      </w:r>
      <w:r>
        <w:rPr>
          <w:spacing w:val="43"/>
          <w:w w:val="115"/>
        </w:rPr>
        <w:t> </w:t>
      </w:r>
      <w:r>
        <w:rPr>
          <w:spacing w:val="0"/>
          <w:w w:val="115"/>
        </w:rPr>
        <w:t>Strong</w:t>
      </w:r>
      <w:r>
        <w:rPr>
          <w:spacing w:val="48"/>
          <w:w w:val="115"/>
        </w:rPr>
        <w:t> </w:t>
      </w:r>
      <w:r>
        <w:rPr>
          <w:spacing w:val="0"/>
          <w:w w:val="115"/>
        </w:rPr>
        <w:t>guar</w:t>
      </w:r>
      <w:r>
        <w:rPr>
          <w:spacing w:val="0"/>
          <w:w w:val="115"/>
        </w:rPr>
        <w:t>a</w:t>
      </w:r>
      <w:r>
        <w:rPr>
          <w:spacing w:val="-6"/>
          <w:w w:val="115"/>
        </w:rPr>
        <w:t>n</w:t>
      </w:r>
      <w:r>
        <w:rPr>
          <w:spacing w:val="0"/>
          <w:w w:val="115"/>
        </w:rPr>
        <w:t>te</w:t>
      </w:r>
      <w:r>
        <w:rPr>
          <w:spacing w:val="0"/>
          <w:w w:val="115"/>
        </w:rPr>
        <w:t>e</w:t>
      </w:r>
      <w:r>
        <w:rPr>
          <w:spacing w:val="0"/>
          <w:w w:val="115"/>
        </w:rPr>
        <w:t>d</w:t>
      </w:r>
      <w:r>
        <w:rPr>
          <w:spacing w:val="48"/>
          <w:w w:val="115"/>
        </w:rPr>
        <w:t> </w:t>
      </w:r>
      <w:r>
        <w:rPr>
          <w:spacing w:val="0"/>
          <w:w w:val="115"/>
        </w:rPr>
        <w:t>c</w:t>
      </w:r>
      <w:r>
        <w:rPr>
          <w:spacing w:val="4"/>
          <w:w w:val="115"/>
        </w:rPr>
        <w:t>o</w:t>
      </w:r>
      <w:r>
        <w:rPr>
          <w:spacing w:val="0"/>
          <w:w w:val="115"/>
        </w:rPr>
        <w:t>de</w:t>
      </w:r>
      <w:r>
        <w:rPr>
          <w:spacing w:val="47"/>
          <w:w w:val="115"/>
        </w:rPr>
        <w:t> </w:t>
      </w:r>
      <w:r>
        <w:rPr>
          <w:spacing w:val="0"/>
          <w:w w:val="115"/>
        </w:rPr>
        <w:t>of</w:t>
      </w:r>
      <w:r>
        <w:rPr>
          <w:spacing w:val="48"/>
          <w:w w:val="115"/>
        </w:rPr>
        <w:t> </w:t>
      </w:r>
      <w:r>
        <w:rPr>
          <w:spacing w:val="0"/>
          <w:w w:val="115"/>
        </w:rPr>
        <w:t>so</w:t>
      </w:r>
      <w:r>
        <w:rPr>
          <w:spacing w:val="0"/>
          <w:w w:val="115"/>
        </w:rPr>
        <w:t>me</w:t>
      </w:r>
      <w:r>
        <w:rPr>
          <w:spacing w:val="47"/>
          <w:w w:val="115"/>
        </w:rPr>
        <w:t> </w:t>
      </w:r>
      <w:r>
        <w:rPr>
          <w:spacing w:val="0"/>
          <w:w w:val="115"/>
        </w:rPr>
        <w:t>s</w:t>
      </w:r>
      <w:r>
        <w:rPr>
          <w:spacing w:val="-6"/>
          <w:w w:val="115"/>
        </w:rPr>
        <w:t>c</w:t>
      </w:r>
      <w:r>
        <w:rPr>
          <w:spacing w:val="0"/>
          <w:w w:val="115"/>
        </w:rPr>
        <w:t>he</w:t>
      </w:r>
      <w:r>
        <w:rPr>
          <w:spacing w:val="0"/>
          <w:w w:val="115"/>
        </w:rPr>
        <w:t>mas</w:t>
      </w:r>
      <w:r>
        <w:rPr>
          <w:spacing w:val="0"/>
          <w:w w:val="117"/>
        </w:rPr>
        <w:t> </w:t>
      </w:r>
      <w:r>
        <w:rPr>
          <w:spacing w:val="0"/>
          <w:w w:val="115"/>
        </w:rPr>
        <w:t>of</w:t>
      </w:r>
      <w:r>
        <w:rPr>
          <w:spacing w:val="21"/>
          <w:w w:val="115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15"/>
        </w:rPr>
        <w:t>f</w:t>
      </w:r>
      <w:r>
        <w:rPr>
          <w:rFonts w:ascii="Times New Roman" w:hAnsi="Times New Roman" w:cs="Times New Roman" w:eastAsia="Times New Roman"/>
          <w:i/>
          <w:spacing w:val="-11"/>
          <w:w w:val="115"/>
        </w:rPr>
        <w:t>o</w:t>
      </w:r>
      <w:r>
        <w:rPr>
          <w:rFonts w:ascii="Times New Roman" w:hAnsi="Times New Roman" w:cs="Times New Roman" w:eastAsia="Times New Roman"/>
          <w:i/>
          <w:spacing w:val="0"/>
          <w:w w:val="115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1965" w:val="left" w:leader="none"/>
          <w:tab w:pos="2054" w:val="left" w:leader="none"/>
          <w:tab w:pos="3725" w:val="left" w:leader="none"/>
          <w:tab w:pos="4423" w:val="left" w:leader="none"/>
        </w:tabs>
        <w:spacing w:line="250" w:lineRule="auto"/>
        <w:ind w:left="787" w:right="581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45.01001pt;margin-top:.832363pt;width:182.7pt;height:.1pt;mso-position-horizontal-relative:page;mso-position-vertical-relative:paragraph;z-index:-4802" coordorigin="6900,17" coordsize="3654,2">
            <v:shape style="position:absolute;left:6900;top:17;width:3654;height:2" coordorigin="6900,17" coordsize="3654,0" path="m6900,17l10554,17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99"/>
          <w:sz w:val="18"/>
          <w:szCs w:val="18"/>
        </w:rPr>
      </w:r>
      <w:r>
        <w:rPr>
          <w:rFonts w:ascii="Times New Roman" w:hAnsi="Times New Roman" w:cs="Times New Roman" w:eastAsia="Times New Roman"/>
          <w:b/>
          <w:bCs/>
          <w:w w:val="19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17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  <w:u w:val="single" w:color="000000"/>
        </w:rPr>
        <w:t>S</w:t>
      </w:r>
      <w:r>
        <w:rPr>
          <w:rFonts w:ascii="Times New Roman" w:hAnsi="Times New Roman" w:cs="Times New Roman" w:eastAsia="Times New Roman"/>
          <w:b/>
          <w:bCs/>
          <w:spacing w:val="-6"/>
          <w:w w:val="115"/>
          <w:sz w:val="18"/>
          <w:szCs w:val="18"/>
          <w:u w:val="single" w:color="000000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15"/>
          <w:sz w:val="18"/>
          <w:szCs w:val="18"/>
          <w:u w:val="single" w:color="000000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  <w:u w:val="single" w:color="000000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  <w:u w:val="single" w:color="000000"/>
        </w:rPr>
        <w:t>ma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  <w:u w:val="single" w:color="000000"/>
        </w:rPr>
        <w:tab/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5"/>
          <w:sz w:val="18"/>
          <w:szCs w:val="18"/>
          <w:u w:val="single" w:color="0000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  <w:u w:val="single" w:color="0000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15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  <w:u w:val="single" w:color="0000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15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  <w:u w:val="single" w:color="000000"/>
        </w:rPr>
        <w:t>subschemas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  <w:u w:val="single" w:color="000000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15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  <w:u w:val="single" w:color="0000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5"/>
          <w:sz w:val="18"/>
          <w:szCs w:val="18"/>
          <w:u w:val="single" w:color="0000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  <w:u w:val="single" w:color="0000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  <w:u w:val="single" w:color="0000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  <w:u w:val="single" w:color="0000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9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  <w:u w:val="none"/>
        </w:rPr>
        <w:t>(1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  <w:u w:val="none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5"/>
          <w:sz w:val="18"/>
          <w:szCs w:val="18"/>
          <w:u w:val="none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sz w:val="18"/>
          <w:szCs w:val="18"/>
          <w:u w:val="none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  <w:u w:val="none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5"/>
          <w:sz w:val="18"/>
          <w:szCs w:val="18"/>
          <w:u w:val="none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sz w:val="18"/>
          <w:szCs w:val="18"/>
          <w:u w:val="none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  <w:u w:val="none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5"/>
          <w:sz w:val="18"/>
          <w:szCs w:val="18"/>
          <w:u w:val="none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sz w:val="18"/>
          <w:szCs w:val="18"/>
          <w:u w:val="none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  <w:u w:val="none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  <w:u w:val="none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  <w:u w:val="none"/>
        </w:rPr>
        <w:t>S2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  <w:u w:val="none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15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  <w:u w:val="none"/>
        </w:rPr>
        <w:t>S3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  <w:u w:val="none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  <w:u w:val="none"/>
        </w:rPr>
        <w:t>S5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  <w:u w:val="none"/>
        </w:rPr>
      </w:r>
    </w:p>
    <w:p>
      <w:pPr>
        <w:pStyle w:val="BodyText"/>
        <w:tabs>
          <w:tab w:pos="1965" w:val="left" w:leader="none"/>
          <w:tab w:pos="3725" w:val="left" w:leader="none"/>
        </w:tabs>
        <w:spacing w:line="200" w:lineRule="exact"/>
        <w:ind w:left="787" w:right="0"/>
        <w:jc w:val="left"/>
      </w:pPr>
      <w:r>
        <w:rPr>
          <w:b w:val="0"/>
          <w:bCs w:val="0"/>
          <w:spacing w:val="0"/>
          <w:w w:val="115"/>
        </w:rPr>
        <w:t>(1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</w:rPr>
        <w:t>−</w:t>
      </w:r>
      <w:r>
        <w:rPr>
          <w:b w:val="0"/>
          <w:bCs w:val="0"/>
          <w:i w:val="0"/>
          <w:spacing w:val="0"/>
          <w:w w:val="115"/>
        </w:rPr>
        <w:t>)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0"/>
          <w:w w:val="115"/>
        </w:rPr>
        <w:t>S2</w:t>
      </w:r>
      <w:r>
        <w:rPr>
          <w:b w:val="0"/>
          <w:bCs w:val="0"/>
          <w:i w:val="0"/>
          <w:spacing w:val="0"/>
          <w:w w:val="115"/>
        </w:rPr>
        <w:t>,</w:t>
      </w:r>
      <w:r>
        <w:rPr>
          <w:b w:val="0"/>
          <w:bCs w:val="0"/>
          <w:i w:val="0"/>
          <w:spacing w:val="5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S3</w:t>
      </w:r>
      <w:r>
        <w:rPr>
          <w:b w:val="0"/>
          <w:bCs w:val="0"/>
          <w:i w:val="0"/>
          <w:spacing w:val="0"/>
          <w:w w:val="115"/>
        </w:rPr>
        <w:t>,</w:t>
      </w:r>
      <w:r>
        <w:rPr>
          <w:b w:val="0"/>
          <w:bCs w:val="0"/>
          <w:i w:val="0"/>
          <w:spacing w:val="5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S5</w:t>
      </w:r>
      <w:r>
        <w:rPr>
          <w:b w:val="0"/>
          <w:bCs w:val="0"/>
          <w:i w:val="0"/>
          <w:spacing w:val="0"/>
          <w:w w:val="115"/>
        </w:rPr>
        <w:tab/>
      </w:r>
      <w:r>
        <w:rPr>
          <w:b w:val="0"/>
          <w:bCs w:val="0"/>
          <w:i w:val="0"/>
          <w:spacing w:val="0"/>
          <w:w w:val="110"/>
        </w:rPr>
        <w:t>S7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S8</w:t>
      </w:r>
      <w:r>
        <w:rPr>
          <w:b w:val="0"/>
          <w:bCs w:val="0"/>
          <w:i w:val="0"/>
          <w:spacing w:val="0"/>
          <w:w w:val="100"/>
        </w:rPr>
      </w:r>
    </w:p>
    <w:p>
      <w:pPr>
        <w:tabs>
          <w:tab w:pos="1965" w:val="left" w:leader="none"/>
          <w:tab w:pos="3725" w:val="left" w:leader="none"/>
        </w:tabs>
        <w:spacing w:line="209" w:lineRule="exact"/>
        <w:ind w:left="7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(1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15"/>
          <w:sz w:val="18"/>
          <w:szCs w:val="18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  <w:sz w:val="18"/>
          <w:szCs w:val="18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S11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1965" w:val="left" w:leader="none"/>
          <w:tab w:pos="3725" w:val="left" w:leader="none"/>
        </w:tabs>
        <w:spacing w:line="209" w:lineRule="exact"/>
        <w:ind w:left="7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(2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15"/>
          <w:sz w:val="18"/>
          <w:szCs w:val="18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15"/>
          <w:sz w:val="18"/>
          <w:szCs w:val="18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1"/>
          <w:w w:val="115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15"/>
          <w:sz w:val="18"/>
          <w:szCs w:val="18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S14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1965" w:val="left" w:leader="none"/>
          <w:tab w:pos="3725" w:val="left" w:leader="none"/>
        </w:tabs>
        <w:spacing w:line="209" w:lineRule="exact"/>
        <w:ind w:left="7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(2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  <w:sz w:val="18"/>
          <w:szCs w:val="18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1"/>
          <w:w w:val="115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  <w:sz w:val="18"/>
          <w:szCs w:val="18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S14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1965" w:val="left" w:leader="none"/>
          <w:tab w:pos="3725" w:val="left" w:leader="none"/>
        </w:tabs>
        <w:spacing w:line="209" w:lineRule="exact"/>
        <w:ind w:left="7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(2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2"/>
          <w:w w:val="115"/>
          <w:sz w:val="18"/>
          <w:szCs w:val="18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1"/>
          <w:w w:val="115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1)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S3,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S14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S19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1965" w:val="left" w:leader="none"/>
          <w:tab w:pos="3725" w:val="left" w:leader="none"/>
        </w:tabs>
        <w:spacing w:line="209" w:lineRule="exact"/>
        <w:ind w:left="7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(2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  <w:sz w:val="18"/>
          <w:szCs w:val="18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1"/>
          <w:w w:val="115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15"/>
          <w:sz w:val="18"/>
          <w:szCs w:val="18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S14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S22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1965" w:val="left" w:leader="none"/>
          <w:tab w:pos="3725" w:val="left" w:leader="none"/>
        </w:tabs>
        <w:spacing w:line="209" w:lineRule="exact"/>
        <w:ind w:left="7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20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20"/>
          <w:sz w:val="18"/>
          <w:szCs w:val="18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15"/>
          <w:sz w:val="18"/>
          <w:szCs w:val="18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S3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2054" w:val="left" w:leader="none"/>
          <w:tab w:pos="3815" w:val="left" w:leader="none"/>
          <w:tab w:pos="4423" w:val="left" w:leader="none"/>
        </w:tabs>
        <w:spacing w:line="209" w:lineRule="exact"/>
        <w:ind w:left="6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w w:val="199"/>
          <w:sz w:val="18"/>
          <w:szCs w:val="18"/>
        </w:rPr>
      </w:r>
      <w:r>
        <w:rPr>
          <w:rFonts w:ascii="Times New Roman" w:hAnsi="Times New Roman" w:cs="Times New Roman" w:eastAsia="Times New Roman"/>
          <w:b w:val="0"/>
          <w:bCs w:val="0"/>
          <w:w w:val="19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  <w:u w:val="single" w:color="000000"/>
        </w:rPr>
        <w:t>(</w:t>
      </w:r>
      <w:r>
        <w:rPr>
          <w:rFonts w:ascii="Cambria" w:hAnsi="Cambria" w:cs="Cambria" w:eastAsia="Cambria"/>
          <w:b w:val="0"/>
          <w:bCs w:val="0"/>
          <w:spacing w:val="0"/>
          <w:w w:val="120"/>
          <w:sz w:val="18"/>
          <w:szCs w:val="18"/>
          <w:u w:val="single" w:color="00000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sz w:val="18"/>
          <w:szCs w:val="18"/>
          <w:u w:val="single" w:color="0000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20"/>
          <w:sz w:val="18"/>
          <w:szCs w:val="18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sz w:val="18"/>
          <w:szCs w:val="18"/>
          <w:u w:val="single" w:color="00000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sz w:val="18"/>
          <w:szCs w:val="18"/>
          <w:u w:val="single" w:color="0000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20"/>
          <w:sz w:val="18"/>
          <w:szCs w:val="18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-1"/>
          <w:w w:val="120"/>
          <w:sz w:val="18"/>
          <w:szCs w:val="18"/>
          <w:u w:val="single" w:color="00000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sz w:val="18"/>
          <w:szCs w:val="18"/>
          <w:u w:val="single" w:color="0000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20"/>
          <w:sz w:val="18"/>
          <w:szCs w:val="18"/>
          <w:u w:val="single" w:color="000000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sz w:val="18"/>
          <w:szCs w:val="18"/>
          <w:u w:val="single" w:color="00000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sz w:val="18"/>
          <w:szCs w:val="18"/>
          <w:u w:val="single" w:color="0000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sz w:val="18"/>
          <w:szCs w:val="18"/>
          <w:u w:val="single" w:color="00000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  <w:u w:val="single" w:color="000000"/>
        </w:rPr>
        <w:t>S2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  <w:u w:val="single" w:color="0000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8"/>
          <w:w w:val="11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  <w:u w:val="single" w:color="000000"/>
        </w:rPr>
        <w:t>S3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9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  <w:u w:val="none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MFS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ot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re-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exam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1,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easi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fin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(1,</w:t>
      </w:r>
      <w:r>
        <w:rPr>
          <w:b w:val="0"/>
          <w:bCs w:val="0"/>
          <w:spacing w:val="38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1,</w:t>
      </w:r>
      <w:r>
        <w:rPr>
          <w:b w:val="0"/>
          <w:bCs w:val="0"/>
          <w:spacing w:val="38"/>
          <w:w w:val="110"/>
        </w:rPr>
        <w:t> </w:t>
      </w:r>
      <w:r>
        <w:rPr>
          <w:b w:val="0"/>
          <w:bCs w:val="0"/>
          <w:spacing w:val="0"/>
          <w:w w:val="110"/>
        </w:rPr>
        <w:t>-)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are,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(S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S3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S5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S7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S8</w:t>
      </w:r>
      <w:r>
        <w:rPr>
          <w:b w:val="0"/>
          <w:bCs w:val="0"/>
          <w:spacing w:val="-1"/>
          <w:w w:val="110"/>
        </w:rPr>
        <w:t>)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(S7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S8</w:t>
      </w:r>
      <w:r>
        <w:rPr>
          <w:b w:val="0"/>
          <w:bCs w:val="0"/>
          <w:spacing w:val="0"/>
          <w:w w:val="110"/>
        </w:rPr>
        <w:t>),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/>
        <w:jc w:val="both"/>
      </w:pP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They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i.e.,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S7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excep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ta</w:t>
      </w:r>
      <w:r>
        <w:rPr>
          <w:b w:val="0"/>
          <w:bCs w:val="0"/>
          <w:spacing w:val="0"/>
          <w:w w:val="110"/>
        </w:rPr>
        <w:t>kin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squ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ot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nega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7"/>
          <w:w w:val="110"/>
        </w:rPr>
        <w:t>m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will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trig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ered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Thi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exam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le,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ecia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imp</w:t>
      </w:r>
      <w:r>
        <w:rPr>
          <w:b w:val="0"/>
          <w:bCs w:val="0"/>
          <w:spacing w:val="0"/>
          <w:w w:val="110"/>
        </w:rPr>
        <w:t>lie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clo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ely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situ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do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kn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whet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cl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can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sti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ho</w:t>
      </w:r>
      <w:r>
        <w:rPr>
          <w:b w:val="0"/>
          <w:bCs w:val="0"/>
          <w:spacing w:val="0"/>
          <w:w w:val="110"/>
        </w:rPr>
        <w:t>ld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kn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whet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det</w:t>
      </w:r>
      <w:r>
        <w:rPr>
          <w:b w:val="0"/>
          <w:bCs w:val="0"/>
          <w:spacing w:val="0"/>
          <w:w w:val="110"/>
        </w:rPr>
        <w:t>ec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ide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fy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help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ful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de-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sed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dia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hen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nee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do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empiri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rify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con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534" w:val="left" w:leader="none"/>
        </w:tabs>
        <w:ind w:left="534" w:right="1689" w:hanging="419"/>
        <w:jc w:val="both"/>
        <w:rPr>
          <w:b w:val="0"/>
          <w:bCs w:val="0"/>
        </w:rPr>
      </w:pPr>
      <w:r>
        <w:rPr>
          <w:spacing w:val="0"/>
          <w:w w:val="100"/>
        </w:rPr>
        <w:t>RESEARCH</w:t>
      </w:r>
      <w:r>
        <w:rPr>
          <w:spacing w:val="-29"/>
          <w:w w:val="100"/>
        </w:rPr>
        <w:t> </w:t>
      </w:r>
      <w:r>
        <w:rPr>
          <w:spacing w:val="-3"/>
          <w:w w:val="100"/>
        </w:rPr>
        <w:t>Q</w:t>
      </w:r>
      <w:r>
        <w:rPr>
          <w:spacing w:val="0"/>
          <w:w w:val="100"/>
        </w:rPr>
        <w:t>UESTIONS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39"/>
        <w:ind w:right="107" w:firstLine="179"/>
        <w:jc w:val="both"/>
      </w:pPr>
      <w:r>
        <w:rPr>
          <w:b w:val="0"/>
          <w:bCs w:val="0"/>
          <w:spacing w:val="-15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reh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ose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thre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resea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qu</w:t>
      </w:r>
      <w:r>
        <w:rPr>
          <w:b w:val="0"/>
          <w:bCs w:val="0"/>
          <w:spacing w:val="0"/>
          <w:w w:val="110"/>
        </w:rPr>
        <w:t>est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foll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Heading1"/>
        <w:numPr>
          <w:ilvl w:val="1"/>
          <w:numId w:val="1"/>
        </w:numPr>
        <w:tabs>
          <w:tab w:pos="653" w:val="left" w:leader="none"/>
        </w:tabs>
        <w:spacing w:line="234" w:lineRule="exact"/>
        <w:ind w:left="654" w:right="107" w:hanging="538"/>
        <w:jc w:val="left"/>
        <w:rPr>
          <w:b w:val="0"/>
          <w:bCs w:val="0"/>
        </w:rPr>
      </w:pPr>
      <w:r>
        <w:rPr>
          <w:spacing w:val="0"/>
          <w:w w:val="100"/>
        </w:rPr>
        <w:t>The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cor</w:t>
      </w:r>
      <w:r>
        <w:rPr>
          <w:spacing w:val="-6"/>
          <w:w w:val="100"/>
        </w:rPr>
        <w:t>r</w:t>
      </w:r>
      <w:r>
        <w:rPr>
          <w:spacing w:val="0"/>
          <w:w w:val="100"/>
        </w:rPr>
        <w:t>elation</w:t>
      </w:r>
      <w:r>
        <w:rPr>
          <w:spacing w:val="12"/>
          <w:w w:val="100"/>
        </w:rPr>
        <w:t> </w:t>
      </w:r>
      <w:r>
        <w:rPr>
          <w:spacing w:val="0"/>
          <w:w w:val="100"/>
        </w:rPr>
        <w:t>between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MFS</w:t>
      </w:r>
      <w:r>
        <w:rPr>
          <w:spacing w:val="12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12"/>
          <w:w w:val="100"/>
        </w:rPr>
        <w:t> </w:t>
      </w:r>
      <w:r>
        <w:rPr>
          <w:spacing w:val="0"/>
          <w:w w:val="100"/>
        </w:rPr>
        <w:t>faulty</w:t>
      </w:r>
      <w:r>
        <w:rPr>
          <w:spacing w:val="-6"/>
          <w:w w:val="100"/>
        </w:rPr>
        <w:t> </w:t>
      </w:r>
      <w:r>
        <w:rPr>
          <w:spacing w:val="-6"/>
          <w:w w:val="100"/>
        </w:rPr>
      </w:r>
      <w:r>
        <w:rPr>
          <w:spacing w:val="0"/>
          <w:w w:val="100"/>
        </w:rPr>
        <w:t>code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44"/>
        <w:ind w:right="107" w:firstLine="179"/>
        <w:jc w:val="both"/>
      </w:pP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sc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efore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im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orta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ship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41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simp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exa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2.</w:t>
      </w:r>
      <w:r>
        <w:rPr>
          <w:b w:val="0"/>
          <w:bCs w:val="0"/>
          <w:spacing w:val="0"/>
          <w:w w:val="110"/>
        </w:rPr>
        <w:t>3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exist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</w:t>
      </w:r>
      <w:r>
        <w:rPr>
          <w:b w:val="0"/>
          <w:bCs w:val="0"/>
          <w:spacing w:val="-1"/>
          <w:w w:val="110"/>
        </w:rPr>
        <w:t>l</w:t>
      </w:r>
      <w:r>
        <w:rPr>
          <w:b w:val="0"/>
          <w:bCs w:val="0"/>
          <w:spacing w:val="0"/>
          <w:w w:val="110"/>
        </w:rPr>
        <w:t>a-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tio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nec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sa</w:t>
      </w:r>
      <w:r>
        <w:rPr>
          <w:b w:val="0"/>
          <w:bCs w:val="0"/>
          <w:spacing w:val="0"/>
          <w:w w:val="110"/>
        </w:rPr>
        <w:t>ry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erify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22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10"/>
          <w:w w:val="110"/>
        </w:rPr>
        <w:t>b</w:t>
      </w:r>
      <w:r>
        <w:rPr>
          <w:b w:val="0"/>
          <w:bCs w:val="0"/>
          <w:spacing w:val="0"/>
          <w:w w:val="110"/>
        </w:rPr>
        <w:t>ject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Hen</w:t>
      </w:r>
      <w:r>
        <w:rPr>
          <w:b w:val="0"/>
          <w:bCs w:val="0"/>
          <w:spacing w:val="0"/>
          <w:w w:val="110"/>
        </w:rPr>
        <w:t>ce,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mot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first</w:t>
      </w:r>
      <w:r>
        <w:rPr>
          <w:b w:val="0"/>
          <w:bCs w:val="0"/>
          <w:spacing w:val="0"/>
          <w:w w:val="100"/>
        </w:rPr>
      </w:r>
    </w:p>
    <w:p>
      <w:pPr>
        <w:spacing w:after="0" w:line="242" w:lineRule="auto"/>
        <w:jc w:val="both"/>
        <w:sectPr>
          <w:pgSz w:w="11906" w:h="16840"/>
          <w:pgMar w:top="1020" w:bottom="280" w:left="960" w:right="680"/>
          <w:cols w:num="2" w:equalWidth="0">
            <w:col w:w="4921" w:space="339"/>
            <w:col w:w="5006"/>
          </w:cols>
        </w:sectPr>
      </w:pPr>
    </w:p>
    <w:p>
      <w:pPr>
        <w:spacing w:line="210" w:lineRule="exact"/>
        <w:ind w:left="116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/>
        <w:pict>
          <v:shape style="position:absolute;margin-left:126.870003pt;margin-top:6.769725pt;width:15.141702pt;height:7.751749pt;mso-position-horizontal-relative:page;mso-position-vertical-relative:paragraph;z-index:-4801" type="#_x0000_t202" filled="f" stroked="f">
            <v:textbox inset="0,0,0,0">
              <w:txbxContent>
                <w:p>
                  <w:pPr>
                    <w:spacing w:line="116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35"/>
                      <w:sz w:val="12"/>
                      <w:szCs w:val="1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35"/>
                      <w:position w:val="3"/>
                      <w:sz w:val="10"/>
                      <w:szCs w:val="10"/>
                    </w:rPr>
                    <w:t>′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-26"/>
                      <w:w w:val="135"/>
                      <w:position w:val="3"/>
                      <w:sz w:val="10"/>
                      <w:szCs w:val="10"/>
                    </w:rPr>
                    <w:t> </w:t>
                  </w:r>
                  <w:r>
                    <w:rPr>
                      <w:rFonts w:ascii="Cambria" w:hAnsi="Cambria" w:cs="Cambria" w:eastAsia="Cambria"/>
                      <w:b w:val="0"/>
                      <w:bCs w:val="0"/>
                      <w:i w:val="0"/>
                      <w:spacing w:val="0"/>
                      <w:w w:val="135"/>
                      <w:position w:val="0"/>
                      <w:sz w:val="12"/>
                      <w:szCs w:val="12"/>
                    </w:rPr>
                    <w:t>≺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35"/>
                      <w:position w:val="0"/>
                      <w:sz w:val="12"/>
                      <w:szCs w:val="1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2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2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2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sz w:val="18"/>
          <w:szCs w:val="18"/>
        </w:rPr>
        <w:t>)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sz w:val="18"/>
          <w:szCs w:val="18"/>
        </w:rPr>
        <w:t>\{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0"/>
          <w:position w:val="13"/>
          <w:sz w:val="18"/>
          <w:szCs w:val="18"/>
        </w:rPr>
        <w:t>∪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line="210" w:lineRule="exact"/>
        <w:ind w:left="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spacing w:val="0"/>
          <w:w w:val="11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</w:t>
      </w:r>
      <w:r>
        <w:rPr>
          <w:rFonts w:ascii="Cambria" w:hAnsi="Cambria" w:cs="Cambria" w:eastAsia="Cambria"/>
          <w:b w:val="0"/>
          <w:bCs w:val="0"/>
          <w:i w:val="0"/>
          <w:spacing w:val="7"/>
          <w:w w:val="110"/>
          <w:position w:val="8"/>
          <w:sz w:val="12"/>
          <w:szCs w:val="12"/>
        </w:rPr>
        <w:t>′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)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0"/>
          <w:position w:val="0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position w:val="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pStyle w:val="BodyText"/>
        <w:spacing w:line="138" w:lineRule="exact"/>
        <w:ind w:right="0"/>
        <w:jc w:val="left"/>
      </w:pPr>
      <w:r>
        <w:rPr>
          <w:spacing w:val="0"/>
          <w:w w:val="110"/>
        </w:rPr>
        <w:br w:type="column"/>
      </w:r>
      <w:r>
        <w:rPr>
          <w:b w:val="0"/>
          <w:bCs w:val="0"/>
          <w:spacing w:val="0"/>
          <w:w w:val="110"/>
        </w:rPr>
        <w:t>resea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que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als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-6"/>
          <w:w w:val="110"/>
        </w:rPr>
        <w:t>k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retea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qu</w:t>
      </w:r>
      <w:r>
        <w:rPr>
          <w:b w:val="0"/>
          <w:bCs w:val="0"/>
          <w:spacing w:val="0"/>
          <w:w w:val="110"/>
        </w:rPr>
        <w:t>est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"/>
        <w:ind w:right="0"/>
        <w:jc w:val="left"/>
      </w:pPr>
      <w:r>
        <w:rPr>
          <w:b w:val="0"/>
          <w:bCs w:val="0"/>
          <w:spacing w:val="0"/>
          <w:w w:val="115"/>
        </w:rPr>
        <w:t>th</w:t>
      </w:r>
      <w:r>
        <w:rPr>
          <w:b w:val="0"/>
          <w:bCs w:val="0"/>
          <w:spacing w:val="0"/>
          <w:w w:val="115"/>
        </w:rPr>
        <w:t>a</w:t>
      </w:r>
      <w:r>
        <w:rPr>
          <w:b w:val="0"/>
          <w:bCs w:val="0"/>
          <w:spacing w:val="0"/>
          <w:w w:val="115"/>
        </w:rPr>
        <w:t>t</w:t>
      </w:r>
      <w:r>
        <w:rPr>
          <w:b w:val="0"/>
          <w:bCs w:val="0"/>
          <w:spacing w:val="11"/>
          <w:w w:val="115"/>
        </w:rPr>
        <w:t> </w:t>
      </w:r>
      <w:r>
        <w:rPr>
          <w:b w:val="0"/>
          <w:bCs w:val="0"/>
          <w:spacing w:val="0"/>
          <w:w w:val="115"/>
        </w:rPr>
        <w:t>is</w:t>
      </w:r>
      <w:r>
        <w:rPr>
          <w:b w:val="0"/>
          <w:bCs w:val="0"/>
          <w:spacing w:val="12"/>
          <w:w w:val="115"/>
        </w:rPr>
        <w:t> </w:t>
      </w:r>
      <w:r>
        <w:rPr>
          <w:b w:val="0"/>
          <w:bCs w:val="0"/>
          <w:spacing w:val="0"/>
          <w:w w:val="115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320" w:bottom="280" w:left="960" w:right="680"/>
          <w:cols w:num="3" w:equalWidth="0">
            <w:col w:w="1881" w:space="40"/>
            <w:col w:w="653" w:space="2687"/>
            <w:col w:w="5005"/>
          </w:cols>
        </w:sectPr>
      </w:pPr>
    </w:p>
    <w:p>
      <w:pPr>
        <w:pStyle w:val="BodyText"/>
        <w:spacing w:line="242" w:lineRule="auto" w:before="4"/>
        <w:ind w:right="0" w:firstLine="179"/>
        <w:jc w:val="left"/>
      </w:pPr>
      <w:r>
        <w:rPr/>
        <w:pict>
          <v:group style="position:absolute;margin-left:53.799999pt;margin-top:23.472343pt;width:119.55pt;height:.1pt;mso-position-horizontal-relative:page;mso-position-vertical-relative:paragraph;z-index:-4803" coordorigin="1076,469" coordsize="2391,2">
            <v:shape style="position:absolute;left:1076;top:469;width:2391;height:2" coordorigin="1076,469" coordsize="2391,0" path="m1076,469l3467,469e" filled="f" stroked="t" strokeweight=".3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titi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un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rec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ro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49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</w:t>
      </w:r>
      <w:r>
        <w:rPr>
          <w:b w:val="0"/>
          <w:bCs w:val="0"/>
          <w:spacing w:val="-1"/>
          <w:w w:val="110"/>
        </w:rPr>
        <w:t>s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49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09" w:lineRule="auto" w:before="88"/>
        <w:ind w:right="0" w:firstLine="9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position w:val="8"/>
          <w:sz w:val="12"/>
          <w:szCs w:val="12"/>
        </w:rPr>
        <w:t>1</w:t>
      </w:r>
      <w:r>
        <w:rPr>
          <w:b w:val="0"/>
          <w:bCs w:val="0"/>
          <w:spacing w:val="0"/>
          <w:w w:val="110"/>
          <w:position w:val="0"/>
        </w:rPr>
        <w:t>Th</w:t>
      </w:r>
      <w:r>
        <w:rPr>
          <w:b w:val="0"/>
          <w:bCs w:val="0"/>
          <w:spacing w:val="0"/>
          <w:w w:val="110"/>
          <w:position w:val="0"/>
        </w:rPr>
        <w:t>e</w:t>
      </w:r>
      <w:r>
        <w:rPr>
          <w:b w:val="0"/>
          <w:bCs w:val="0"/>
          <w:spacing w:val="28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defi</w:t>
      </w:r>
      <w:r>
        <w:rPr>
          <w:b w:val="0"/>
          <w:bCs w:val="0"/>
          <w:spacing w:val="0"/>
          <w:w w:val="110"/>
          <w:position w:val="0"/>
        </w:rPr>
        <w:t>n</w:t>
      </w:r>
      <w:r>
        <w:rPr>
          <w:b w:val="0"/>
          <w:bCs w:val="0"/>
          <w:spacing w:val="-2"/>
          <w:w w:val="110"/>
          <w:position w:val="0"/>
        </w:rPr>
        <w:t>i</w:t>
      </w:r>
      <w:r>
        <w:rPr>
          <w:b w:val="0"/>
          <w:bCs w:val="0"/>
          <w:spacing w:val="0"/>
          <w:w w:val="110"/>
          <w:position w:val="0"/>
        </w:rPr>
        <w:t>ti</w:t>
      </w:r>
      <w:r>
        <w:rPr>
          <w:b w:val="0"/>
          <w:bCs w:val="0"/>
          <w:spacing w:val="0"/>
          <w:w w:val="110"/>
          <w:position w:val="0"/>
        </w:rPr>
        <w:t>o</w:t>
      </w:r>
      <w:r>
        <w:rPr>
          <w:b w:val="0"/>
          <w:bCs w:val="0"/>
          <w:spacing w:val="0"/>
          <w:w w:val="110"/>
          <w:position w:val="0"/>
        </w:rPr>
        <w:t>n</w:t>
      </w:r>
      <w:r>
        <w:rPr>
          <w:b w:val="0"/>
          <w:bCs w:val="0"/>
          <w:spacing w:val="28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of</w:t>
      </w:r>
      <w:r>
        <w:rPr>
          <w:b w:val="0"/>
          <w:bCs w:val="0"/>
          <w:spacing w:val="29"/>
          <w:w w:val="110"/>
          <w:position w:val="0"/>
        </w:rPr>
        <w:t> </w:t>
      </w:r>
      <w:r>
        <w:rPr>
          <w:b w:val="0"/>
          <w:bCs w:val="0"/>
          <w:spacing w:val="-6"/>
          <w:w w:val="110"/>
          <w:position w:val="0"/>
        </w:rPr>
        <w:t>w</w:t>
      </w:r>
      <w:r>
        <w:rPr>
          <w:b w:val="0"/>
          <w:bCs w:val="0"/>
          <w:spacing w:val="0"/>
          <w:w w:val="110"/>
          <w:position w:val="0"/>
        </w:rPr>
        <w:t>ea</w:t>
      </w:r>
      <w:r>
        <w:rPr>
          <w:b w:val="0"/>
          <w:bCs w:val="0"/>
          <w:spacing w:val="0"/>
          <w:w w:val="110"/>
          <w:position w:val="0"/>
        </w:rPr>
        <w:t>k</w:t>
      </w:r>
      <w:r>
        <w:rPr>
          <w:b w:val="0"/>
          <w:bCs w:val="0"/>
          <w:spacing w:val="28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gu</w:t>
      </w:r>
      <w:r>
        <w:rPr>
          <w:b w:val="0"/>
          <w:bCs w:val="0"/>
          <w:spacing w:val="0"/>
          <w:w w:val="110"/>
          <w:position w:val="0"/>
        </w:rPr>
        <w:t>ara</w:t>
      </w:r>
      <w:r>
        <w:rPr>
          <w:b w:val="0"/>
          <w:bCs w:val="0"/>
          <w:spacing w:val="-5"/>
          <w:w w:val="110"/>
          <w:position w:val="0"/>
        </w:rPr>
        <w:t>n</w:t>
      </w:r>
      <w:r>
        <w:rPr>
          <w:b w:val="0"/>
          <w:bCs w:val="0"/>
          <w:spacing w:val="-1"/>
          <w:w w:val="110"/>
          <w:position w:val="0"/>
        </w:rPr>
        <w:t>t</w:t>
      </w:r>
      <w:r>
        <w:rPr>
          <w:b w:val="0"/>
          <w:bCs w:val="0"/>
          <w:spacing w:val="0"/>
          <w:w w:val="110"/>
          <w:position w:val="0"/>
        </w:rPr>
        <w:t>e</w:t>
      </w:r>
      <w:r>
        <w:rPr>
          <w:b w:val="0"/>
          <w:bCs w:val="0"/>
          <w:spacing w:val="-2"/>
          <w:w w:val="110"/>
          <w:position w:val="0"/>
        </w:rPr>
        <w:t>e</w:t>
      </w:r>
      <w:r>
        <w:rPr>
          <w:b w:val="0"/>
          <w:bCs w:val="0"/>
          <w:spacing w:val="0"/>
          <w:w w:val="110"/>
          <w:position w:val="0"/>
        </w:rPr>
        <w:t>d</w:t>
      </w:r>
      <w:r>
        <w:rPr>
          <w:b w:val="0"/>
          <w:bCs w:val="0"/>
          <w:spacing w:val="28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c</w:t>
      </w:r>
      <w:r>
        <w:rPr>
          <w:b w:val="0"/>
          <w:bCs w:val="0"/>
          <w:spacing w:val="5"/>
          <w:w w:val="110"/>
          <w:position w:val="0"/>
        </w:rPr>
        <w:t>o</w:t>
      </w:r>
      <w:r>
        <w:rPr>
          <w:b w:val="0"/>
          <w:bCs w:val="0"/>
          <w:spacing w:val="0"/>
          <w:w w:val="110"/>
          <w:position w:val="0"/>
        </w:rPr>
        <w:t>de</w:t>
      </w:r>
      <w:r>
        <w:rPr>
          <w:b w:val="0"/>
          <w:bCs w:val="0"/>
          <w:spacing w:val="29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is</w:t>
      </w:r>
      <w:r>
        <w:rPr>
          <w:b w:val="0"/>
          <w:bCs w:val="0"/>
          <w:spacing w:val="28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simi</w:t>
      </w:r>
      <w:r>
        <w:rPr>
          <w:b w:val="0"/>
          <w:bCs w:val="0"/>
          <w:spacing w:val="0"/>
          <w:w w:val="110"/>
          <w:position w:val="0"/>
        </w:rPr>
        <w:t>la</w:t>
      </w:r>
      <w:r>
        <w:rPr>
          <w:b w:val="0"/>
          <w:bCs w:val="0"/>
          <w:spacing w:val="0"/>
          <w:w w:val="110"/>
          <w:position w:val="0"/>
        </w:rPr>
        <w:t>r</w:t>
      </w:r>
      <w:r>
        <w:rPr>
          <w:b w:val="0"/>
          <w:bCs w:val="0"/>
          <w:spacing w:val="28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to</w:t>
      </w:r>
      <w:r>
        <w:rPr>
          <w:b w:val="0"/>
          <w:bCs w:val="0"/>
          <w:spacing w:val="29"/>
          <w:w w:val="110"/>
          <w:position w:val="0"/>
        </w:rPr>
        <w:t> </w:t>
      </w:r>
      <w:r>
        <w:rPr>
          <w:b w:val="0"/>
          <w:bCs w:val="0"/>
          <w:spacing w:val="0"/>
          <w:w w:val="110"/>
          <w:position w:val="0"/>
        </w:rPr>
        <w:t>th</w:t>
      </w:r>
      <w:r>
        <w:rPr>
          <w:b w:val="0"/>
          <w:bCs w:val="0"/>
          <w:spacing w:val="0"/>
          <w:w w:val="110"/>
          <w:position w:val="0"/>
        </w:rPr>
        <w:t>e</w:t>
      </w:r>
      <w:r>
        <w:rPr>
          <w:b w:val="0"/>
          <w:bCs w:val="0"/>
          <w:spacing w:val="0"/>
          <w:w w:val="102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gu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nt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ve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ge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defi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ed</w:t>
      </w:r>
      <w:r>
        <w:rPr>
          <w:b w:val="0"/>
          <w:bCs w:val="0"/>
          <w:i w:val="0"/>
          <w:spacing w:val="-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-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[26].</w:t>
      </w:r>
      <w:r>
        <w:rPr>
          <w:b w:val="0"/>
          <w:bCs w:val="0"/>
          <w:i w:val="0"/>
          <w:spacing w:val="1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-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di</w:t>
      </w:r>
      <w:r>
        <w:rPr>
          <w:b w:val="0"/>
          <w:bCs w:val="0"/>
          <w:i w:val="0"/>
          <w:spacing w:val="0"/>
          <w:w w:val="110"/>
          <w:position w:val="0"/>
        </w:rPr>
        <w:t>fferen</w:t>
      </w:r>
      <w:r>
        <w:rPr>
          <w:b w:val="0"/>
          <w:bCs w:val="0"/>
          <w:i w:val="0"/>
          <w:spacing w:val="-2"/>
          <w:w w:val="110"/>
          <w:position w:val="0"/>
        </w:rPr>
        <w:t>c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-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is</w:t>
      </w:r>
      <w:r>
        <w:rPr>
          <w:b w:val="0"/>
          <w:bCs w:val="0"/>
          <w:i w:val="0"/>
          <w:spacing w:val="-2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0"/>
          <w:w w:val="110"/>
          <w:position w:val="0"/>
        </w:rPr>
        <w:t>t</w:t>
      </w:r>
      <w:r>
        <w:rPr>
          <w:b w:val="0"/>
          <w:bCs w:val="0"/>
          <w:i w:val="0"/>
          <w:spacing w:val="-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0"/>
          <w:w w:val="109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-2"/>
          <w:w w:val="110"/>
          <w:position w:val="0"/>
        </w:rPr>
        <w:t>i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23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pa</w:t>
      </w:r>
      <w:r>
        <w:rPr>
          <w:b w:val="0"/>
          <w:bCs w:val="0"/>
          <w:i w:val="0"/>
          <w:spacing w:val="4"/>
          <w:w w:val="110"/>
          <w:position w:val="0"/>
        </w:rPr>
        <w:t>p</w:t>
      </w:r>
      <w:r>
        <w:rPr>
          <w:b w:val="0"/>
          <w:bCs w:val="0"/>
          <w:i w:val="0"/>
          <w:spacing w:val="0"/>
          <w:w w:val="110"/>
          <w:position w:val="0"/>
        </w:rPr>
        <w:t>er</w:t>
      </w:r>
      <w:r>
        <w:rPr>
          <w:b w:val="0"/>
          <w:bCs w:val="0"/>
          <w:i w:val="0"/>
          <w:spacing w:val="24"/>
          <w:w w:val="110"/>
          <w:position w:val="0"/>
        </w:rPr>
        <w:t> </w:t>
      </w:r>
      <w:r>
        <w:rPr>
          <w:b w:val="0"/>
          <w:bCs w:val="0"/>
          <w:i w:val="0"/>
          <w:spacing w:val="-6"/>
          <w:w w:val="110"/>
          <w:position w:val="0"/>
        </w:rPr>
        <w:t>w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2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do</w:t>
      </w:r>
      <w:r>
        <w:rPr>
          <w:b w:val="0"/>
          <w:bCs w:val="0"/>
          <w:i w:val="0"/>
          <w:spacing w:val="2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no</w:t>
      </w:r>
      <w:r>
        <w:rPr>
          <w:b w:val="0"/>
          <w:bCs w:val="0"/>
          <w:i w:val="0"/>
          <w:spacing w:val="0"/>
          <w:w w:val="110"/>
          <w:position w:val="0"/>
        </w:rPr>
        <w:t>t</w:t>
      </w:r>
      <w:r>
        <w:rPr>
          <w:b w:val="0"/>
          <w:bCs w:val="0"/>
          <w:i w:val="0"/>
          <w:spacing w:val="2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dis</w:t>
      </w:r>
      <w:r>
        <w:rPr>
          <w:b w:val="0"/>
          <w:bCs w:val="0"/>
          <w:i w:val="0"/>
          <w:spacing w:val="0"/>
          <w:w w:val="110"/>
          <w:position w:val="0"/>
        </w:rPr>
        <w:t>ti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g</w:t>
      </w:r>
      <w:r>
        <w:rPr>
          <w:b w:val="0"/>
          <w:bCs w:val="0"/>
          <w:i w:val="0"/>
          <w:spacing w:val="0"/>
          <w:w w:val="110"/>
          <w:position w:val="0"/>
        </w:rPr>
        <w:t>u</w:t>
      </w:r>
      <w:r>
        <w:rPr>
          <w:b w:val="0"/>
          <w:bCs w:val="0"/>
          <w:i w:val="0"/>
          <w:spacing w:val="0"/>
          <w:w w:val="110"/>
          <w:position w:val="0"/>
        </w:rPr>
        <w:t>is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2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2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0"/>
          <w:w w:val="110"/>
          <w:position w:val="0"/>
        </w:rPr>
        <w:t>pu</w:t>
      </w:r>
      <w:r>
        <w:rPr>
          <w:b w:val="0"/>
          <w:bCs w:val="0"/>
          <w:i w:val="0"/>
          <w:spacing w:val="0"/>
          <w:w w:val="110"/>
          <w:position w:val="0"/>
        </w:rPr>
        <w:t>t</w:t>
      </w:r>
      <w:r>
        <w:rPr>
          <w:b w:val="0"/>
          <w:bCs w:val="0"/>
          <w:i w:val="0"/>
          <w:spacing w:val="2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and</w:t>
      </w:r>
      <w:r>
        <w:rPr>
          <w:b w:val="0"/>
          <w:bCs w:val="0"/>
          <w:i w:val="0"/>
          <w:spacing w:val="24"/>
          <w:w w:val="110"/>
          <w:position w:val="0"/>
        </w:rPr>
        <w:t> </w:t>
      </w:r>
      <w:r>
        <w:rPr>
          <w:b w:val="0"/>
          <w:bCs w:val="0"/>
          <w:i w:val="0"/>
          <w:spacing w:val="-11"/>
          <w:w w:val="110"/>
          <w:position w:val="0"/>
        </w:rPr>
        <w:t>v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-2"/>
          <w:w w:val="110"/>
          <w:position w:val="0"/>
        </w:rPr>
        <w:t>l</w:t>
      </w:r>
      <w:r>
        <w:rPr>
          <w:b w:val="0"/>
          <w:bCs w:val="0"/>
          <w:i w:val="0"/>
          <w:spacing w:val="0"/>
          <w:w w:val="110"/>
          <w:position w:val="0"/>
        </w:rPr>
        <w:t>u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2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sym-</w:t>
      </w:r>
      <w:r>
        <w:rPr>
          <w:b w:val="0"/>
          <w:bCs w:val="0"/>
          <w:i w:val="0"/>
          <w:spacing w:val="0"/>
          <w:w w:val="106"/>
          <w:position w:val="0"/>
        </w:rPr>
        <w:t> </w:t>
      </w:r>
      <w:r>
        <w:rPr>
          <w:b w:val="0"/>
          <w:bCs w:val="0"/>
          <w:i w:val="0"/>
          <w:spacing w:val="3"/>
          <w:w w:val="110"/>
          <w:position w:val="0"/>
        </w:rPr>
        <w:t>b</w:t>
      </w:r>
      <w:r>
        <w:rPr>
          <w:b w:val="0"/>
          <w:bCs w:val="0"/>
          <w:i w:val="0"/>
          <w:spacing w:val="0"/>
          <w:w w:val="110"/>
          <w:position w:val="0"/>
        </w:rPr>
        <w:t>olic;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ins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ea</w:t>
      </w:r>
      <w:r>
        <w:rPr>
          <w:b w:val="0"/>
          <w:bCs w:val="0"/>
          <w:i w:val="0"/>
          <w:spacing w:val="0"/>
          <w:w w:val="110"/>
          <w:position w:val="0"/>
        </w:rPr>
        <w:t>d,</w:t>
      </w:r>
      <w:r>
        <w:rPr>
          <w:b w:val="0"/>
          <w:bCs w:val="0"/>
          <w:i w:val="0"/>
          <w:spacing w:val="1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ey</w:t>
      </w:r>
      <w:r>
        <w:rPr>
          <w:b w:val="0"/>
          <w:bCs w:val="0"/>
          <w:i w:val="0"/>
          <w:spacing w:val="1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are</w:t>
      </w:r>
      <w:r>
        <w:rPr>
          <w:b w:val="0"/>
          <w:bCs w:val="0"/>
          <w:i w:val="0"/>
          <w:spacing w:val="1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han</w:t>
      </w:r>
      <w:r>
        <w:rPr>
          <w:b w:val="0"/>
          <w:bCs w:val="0"/>
          <w:i w:val="0"/>
          <w:spacing w:val="0"/>
          <w:w w:val="110"/>
          <w:position w:val="0"/>
        </w:rPr>
        <w:t>d</w:t>
      </w:r>
      <w:r>
        <w:rPr>
          <w:b w:val="0"/>
          <w:bCs w:val="0"/>
          <w:i w:val="0"/>
          <w:spacing w:val="-2"/>
          <w:w w:val="110"/>
          <w:position w:val="0"/>
        </w:rPr>
        <w:t>l</w:t>
      </w:r>
      <w:r>
        <w:rPr>
          <w:b w:val="0"/>
          <w:bCs w:val="0"/>
          <w:i w:val="0"/>
          <w:spacing w:val="0"/>
          <w:w w:val="110"/>
          <w:position w:val="0"/>
        </w:rPr>
        <w:t>ed</w:t>
      </w:r>
      <w:r>
        <w:rPr>
          <w:b w:val="0"/>
          <w:bCs w:val="0"/>
          <w:i w:val="0"/>
          <w:spacing w:val="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in</w:t>
      </w:r>
      <w:r>
        <w:rPr>
          <w:b w:val="0"/>
          <w:bCs w:val="0"/>
          <w:i w:val="0"/>
          <w:spacing w:val="1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an</w:t>
      </w:r>
      <w:r>
        <w:rPr>
          <w:b w:val="0"/>
          <w:bCs w:val="0"/>
          <w:i w:val="0"/>
          <w:spacing w:val="1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un</w:t>
      </w:r>
      <w:r>
        <w:rPr>
          <w:b w:val="0"/>
          <w:bCs w:val="0"/>
          <w:i w:val="0"/>
          <w:spacing w:val="0"/>
          <w:w w:val="110"/>
          <w:position w:val="0"/>
        </w:rPr>
        <w:t>ifi</w:t>
      </w:r>
      <w:r>
        <w:rPr>
          <w:b w:val="0"/>
          <w:bCs w:val="0"/>
          <w:i w:val="0"/>
          <w:spacing w:val="0"/>
          <w:w w:val="110"/>
          <w:position w:val="0"/>
        </w:rPr>
        <w:t>ed</w:t>
      </w:r>
      <w:r>
        <w:rPr>
          <w:b w:val="0"/>
          <w:bCs w:val="0"/>
          <w:i w:val="0"/>
          <w:spacing w:val="10"/>
          <w:w w:val="110"/>
          <w:position w:val="0"/>
        </w:rPr>
        <w:t> </w:t>
      </w:r>
      <w:r>
        <w:rPr>
          <w:b w:val="0"/>
          <w:bCs w:val="0"/>
          <w:i w:val="0"/>
          <w:spacing w:val="-6"/>
          <w:w w:val="110"/>
          <w:position w:val="0"/>
        </w:rPr>
        <w:t>w</w:t>
      </w:r>
      <w:r>
        <w:rPr>
          <w:b w:val="0"/>
          <w:bCs w:val="0"/>
          <w:i w:val="0"/>
          <w:spacing w:val="-6"/>
          <w:w w:val="110"/>
          <w:position w:val="0"/>
        </w:rPr>
        <w:t>a</w:t>
      </w:r>
      <w:r>
        <w:rPr>
          <w:b w:val="0"/>
          <w:bCs w:val="0"/>
          <w:i w:val="0"/>
          <w:spacing w:val="-17"/>
          <w:w w:val="110"/>
          <w:position w:val="0"/>
        </w:rPr>
        <w:t>y</w:t>
      </w:r>
      <w:r>
        <w:rPr>
          <w:b w:val="0"/>
          <w:bCs w:val="0"/>
          <w:i w:val="0"/>
          <w:spacing w:val="0"/>
          <w:w w:val="110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pStyle w:val="Heading2"/>
        <w:spacing w:line="242" w:lineRule="auto" w:before="2"/>
        <w:ind w:right="107" w:firstLine="179"/>
        <w:jc w:val="both"/>
        <w:rPr>
          <w:b w:val="0"/>
          <w:bCs w:val="0"/>
        </w:rPr>
      </w:pPr>
      <w:r>
        <w:rPr>
          <w:spacing w:val="0"/>
          <w:w w:val="120"/>
        </w:rPr>
        <w:br w:type="column"/>
      </w:r>
      <w:r>
        <w:rPr>
          <w:spacing w:val="0"/>
          <w:w w:val="120"/>
        </w:rPr>
        <w:t>Q</w:t>
      </w:r>
      <w:r>
        <w:rPr>
          <w:spacing w:val="0"/>
          <w:w w:val="120"/>
        </w:rPr>
        <w:t>1:</w:t>
      </w:r>
      <w:r>
        <w:rPr>
          <w:spacing w:val="21"/>
          <w:w w:val="120"/>
        </w:rPr>
        <w:t> </w:t>
      </w:r>
      <w:r>
        <w:rPr>
          <w:spacing w:val="0"/>
          <w:w w:val="120"/>
        </w:rPr>
        <w:t>Is</w:t>
      </w:r>
      <w:r>
        <w:rPr>
          <w:spacing w:val="-2"/>
          <w:w w:val="120"/>
        </w:rPr>
        <w:t> </w:t>
      </w:r>
      <w:r>
        <w:rPr>
          <w:spacing w:val="0"/>
          <w:w w:val="120"/>
        </w:rPr>
        <w:t>the</w:t>
      </w:r>
      <w:r>
        <w:rPr>
          <w:spacing w:val="-2"/>
          <w:w w:val="120"/>
        </w:rPr>
        <w:t> </w:t>
      </w:r>
      <w:r>
        <w:rPr>
          <w:spacing w:val="0"/>
          <w:w w:val="120"/>
        </w:rPr>
        <w:t>guara</w:t>
      </w:r>
      <w:r>
        <w:rPr>
          <w:spacing w:val="-7"/>
          <w:w w:val="120"/>
        </w:rPr>
        <w:t>n</w:t>
      </w:r>
      <w:r>
        <w:rPr>
          <w:spacing w:val="0"/>
          <w:w w:val="120"/>
        </w:rPr>
        <w:t>te</w:t>
      </w:r>
      <w:r>
        <w:rPr>
          <w:spacing w:val="0"/>
          <w:w w:val="120"/>
        </w:rPr>
        <w:t>e</w:t>
      </w:r>
      <w:r>
        <w:rPr>
          <w:spacing w:val="0"/>
          <w:w w:val="120"/>
        </w:rPr>
        <w:t>d</w:t>
      </w:r>
      <w:r>
        <w:rPr>
          <w:spacing w:val="-2"/>
          <w:w w:val="120"/>
        </w:rPr>
        <w:t> </w:t>
      </w:r>
      <w:r>
        <w:rPr>
          <w:spacing w:val="0"/>
          <w:w w:val="120"/>
        </w:rPr>
        <w:t>c</w:t>
      </w:r>
      <w:r>
        <w:rPr>
          <w:spacing w:val="5"/>
          <w:w w:val="120"/>
        </w:rPr>
        <w:t>o</w:t>
      </w:r>
      <w:r>
        <w:rPr>
          <w:spacing w:val="0"/>
          <w:w w:val="120"/>
        </w:rPr>
        <w:t>de</w:t>
      </w:r>
      <w:r>
        <w:rPr>
          <w:spacing w:val="-1"/>
          <w:w w:val="120"/>
        </w:rPr>
        <w:t> </w:t>
      </w:r>
      <w:r>
        <w:rPr>
          <w:spacing w:val="0"/>
          <w:w w:val="120"/>
        </w:rPr>
        <w:t>of</w:t>
      </w:r>
      <w:r>
        <w:rPr>
          <w:spacing w:val="-2"/>
          <w:w w:val="120"/>
        </w:rPr>
        <w:t> </w:t>
      </w:r>
      <w:r>
        <w:rPr>
          <w:spacing w:val="0"/>
          <w:w w:val="120"/>
        </w:rPr>
        <w:t>the</w:t>
      </w:r>
      <w:r>
        <w:rPr>
          <w:spacing w:val="-2"/>
          <w:w w:val="120"/>
        </w:rPr>
        <w:t> </w:t>
      </w:r>
      <w:r>
        <w:rPr>
          <w:spacing w:val="0"/>
          <w:w w:val="120"/>
        </w:rPr>
        <w:t>MFS</w:t>
      </w:r>
      <w:r>
        <w:rPr>
          <w:spacing w:val="-2"/>
          <w:w w:val="120"/>
        </w:rPr>
        <w:t> </w:t>
      </w:r>
      <w:r>
        <w:rPr>
          <w:spacing w:val="0"/>
          <w:w w:val="120"/>
        </w:rPr>
        <w:t>corr</w:t>
      </w:r>
      <w:r>
        <w:rPr>
          <w:spacing w:val="0"/>
          <w:w w:val="120"/>
        </w:rPr>
        <w:t>e</w:t>
      </w:r>
      <w:r>
        <w:rPr>
          <w:spacing w:val="0"/>
          <w:w w:val="120"/>
        </w:rPr>
        <w:t>lat</w:t>
      </w:r>
      <w:r>
        <w:rPr>
          <w:spacing w:val="0"/>
          <w:w w:val="120"/>
        </w:rPr>
        <w:t>e</w:t>
      </w:r>
      <w:r>
        <w:rPr>
          <w:spacing w:val="0"/>
          <w:w w:val="120"/>
        </w:rPr>
        <w:t>d</w:t>
      </w:r>
      <w:r>
        <w:rPr>
          <w:spacing w:val="0"/>
          <w:w w:val="117"/>
        </w:rPr>
        <w:t> </w:t>
      </w:r>
      <w:r>
        <w:rPr>
          <w:spacing w:val="0"/>
          <w:w w:val="120"/>
        </w:rPr>
        <w:t>to</w:t>
      </w:r>
      <w:r>
        <w:rPr>
          <w:spacing w:val="6"/>
          <w:w w:val="120"/>
        </w:rPr>
        <w:t> </w:t>
      </w:r>
      <w:r>
        <w:rPr>
          <w:spacing w:val="0"/>
          <w:w w:val="120"/>
        </w:rPr>
        <w:t>the</w:t>
      </w:r>
      <w:r>
        <w:rPr>
          <w:spacing w:val="7"/>
          <w:w w:val="120"/>
        </w:rPr>
        <w:t> </w:t>
      </w:r>
      <w:r>
        <w:rPr>
          <w:spacing w:val="0"/>
          <w:w w:val="120"/>
        </w:rPr>
        <w:t>faul</w:t>
      </w:r>
      <w:r>
        <w:rPr>
          <w:spacing w:val="-6"/>
          <w:w w:val="120"/>
        </w:rPr>
        <w:t>t</w:t>
      </w:r>
      <w:r>
        <w:rPr>
          <w:spacing w:val="0"/>
          <w:w w:val="120"/>
        </w:rPr>
        <w:t>y</w:t>
      </w:r>
      <w:r>
        <w:rPr>
          <w:spacing w:val="6"/>
          <w:w w:val="120"/>
        </w:rPr>
        <w:t> </w:t>
      </w:r>
      <w:r>
        <w:rPr>
          <w:spacing w:val="0"/>
          <w:w w:val="120"/>
        </w:rPr>
        <w:t>c</w:t>
      </w:r>
      <w:r>
        <w:rPr>
          <w:spacing w:val="5"/>
          <w:w w:val="120"/>
        </w:rPr>
        <w:t>o</w:t>
      </w:r>
      <w:r>
        <w:rPr>
          <w:spacing w:val="0"/>
          <w:w w:val="120"/>
        </w:rPr>
        <w:t>de</w:t>
      </w:r>
      <w:r>
        <w:rPr>
          <w:spacing w:val="7"/>
          <w:w w:val="120"/>
        </w:rPr>
        <w:t> </w:t>
      </w:r>
      <w:r>
        <w:rPr>
          <w:spacing w:val="0"/>
          <w:w w:val="120"/>
        </w:rPr>
        <w:t>in</w:t>
      </w:r>
      <w:r>
        <w:rPr>
          <w:spacing w:val="7"/>
          <w:w w:val="120"/>
        </w:rPr>
        <w:t> </w:t>
      </w:r>
      <w:r>
        <w:rPr>
          <w:spacing w:val="0"/>
          <w:w w:val="120"/>
        </w:rPr>
        <w:t>real</w:t>
      </w:r>
      <w:r>
        <w:rPr>
          <w:spacing w:val="6"/>
          <w:w w:val="120"/>
        </w:rPr>
        <w:t> </w:t>
      </w:r>
      <w:r>
        <w:rPr>
          <w:spacing w:val="0"/>
          <w:w w:val="120"/>
        </w:rPr>
        <w:t>progr</w:t>
      </w:r>
      <w:r>
        <w:rPr>
          <w:spacing w:val="0"/>
          <w:w w:val="120"/>
        </w:rPr>
        <w:t>am</w:t>
      </w:r>
      <w:r>
        <w:rPr>
          <w:spacing w:val="7"/>
          <w:w w:val="120"/>
        </w:rPr>
        <w:t> </w:t>
      </w:r>
      <w:r>
        <w:rPr>
          <w:spacing w:val="0"/>
          <w:w w:val="120"/>
        </w:rPr>
        <w:t>su</w:t>
      </w:r>
      <w:r>
        <w:rPr>
          <w:spacing w:val="11"/>
          <w:w w:val="120"/>
        </w:rPr>
        <w:t>b</w:t>
      </w:r>
      <w:r>
        <w:rPr>
          <w:spacing w:val="0"/>
          <w:w w:val="120"/>
        </w:rPr>
        <w:t>je</w:t>
      </w:r>
      <w:r>
        <w:rPr>
          <w:spacing w:val="0"/>
          <w:w w:val="120"/>
        </w:rPr>
        <w:t>c</w:t>
      </w:r>
      <w:r>
        <w:rPr>
          <w:spacing w:val="0"/>
          <w:w w:val="120"/>
        </w:rPr>
        <w:t>ts</w:t>
      </w:r>
      <w:r>
        <w:rPr>
          <w:spacing w:val="0"/>
          <w:w w:val="120"/>
        </w:rPr>
        <w:t>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-15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ques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nee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ndu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9"/>
          <w:w w:val="110"/>
        </w:rPr>
        <w:t>b</w:t>
      </w:r>
      <w:r>
        <w:rPr>
          <w:b w:val="0"/>
          <w:bCs w:val="0"/>
          <w:spacing w:val="0"/>
          <w:w w:val="110"/>
        </w:rPr>
        <w:t>jects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ese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ud</w:t>
      </w:r>
      <w:r>
        <w:rPr>
          <w:b w:val="0"/>
          <w:bCs w:val="0"/>
          <w:spacing w:val="0"/>
          <w:w w:val="110"/>
        </w:rPr>
        <w:t>ies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4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MFS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ak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faul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ld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est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ga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ana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yz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10"/>
        </w:rPr>
        <w:t>  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after="0" w:line="242" w:lineRule="auto"/>
        <w:jc w:val="both"/>
        <w:sectPr>
          <w:type w:val="continuous"/>
          <w:pgSz w:w="11906" w:h="16840"/>
          <w:pgMar w:top="1320" w:bottom="280" w:left="960" w:right="680"/>
          <w:cols w:num="2" w:equalWidth="0">
            <w:col w:w="4899" w:space="362"/>
            <w:col w:w="5005"/>
          </w:cols>
        </w:sectPr>
      </w:pPr>
    </w:p>
    <w:p>
      <w:pPr>
        <w:pStyle w:val="BodyText"/>
        <w:spacing w:line="242" w:lineRule="auto" w:before="69"/>
        <w:ind w:right="0"/>
        <w:jc w:val="both"/>
      </w:pP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1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corre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sp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red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-5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ran</w:t>
      </w:r>
      <w:r>
        <w:rPr>
          <w:b w:val="0"/>
          <w:bCs w:val="0"/>
          <w:spacing w:val="-2"/>
          <w:w w:val="110"/>
        </w:rPr>
        <w:t>k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fo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5"/>
          <w:w w:val="110"/>
        </w:rPr>
        <w:t>m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used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-2"/>
          <w:w w:val="110"/>
        </w:rPr>
        <w:t>z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[22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1]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ad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fol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rele</w:t>
      </w:r>
      <w:r>
        <w:rPr>
          <w:b w:val="0"/>
          <w:bCs w:val="0"/>
          <w:spacing w:val="-11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des,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i.e.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00"/>
        </w:rPr>
      </w:r>
    </w:p>
    <w:p>
      <w:pPr>
        <w:spacing w:line="301" w:lineRule="exact" w:before="90"/>
        <w:ind w:left="161" w:right="15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44.229996pt;margin-top:16.662352pt;width:144.16pt;height:.1pt;mso-position-horizontal-relative:page;mso-position-vertical-relative:paragraph;z-index:-4800" coordorigin="2885,333" coordsize="2883,2">
            <v:shape style="position:absolute;left:2885;top:333;width:2883;height:2" coordorigin="2885,333" coordsize="2883,0" path="m2885,333l5768,333e" filled="f" stroked="t" strokeweight=".37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2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2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2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sz w:val="18"/>
          <w:szCs w:val="18"/>
        </w:rPr>
        <w:t>ation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i/>
          <w:spacing w:val="-2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2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sz w:val="18"/>
          <w:szCs w:val="18"/>
        </w:rPr>
        <w:t>            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20"/>
          <w:position w:val="12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12"/>
          <w:sz w:val="18"/>
          <w:szCs w:val="18"/>
        </w:rPr>
        <w:t>ommon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12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12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i/>
          <w:spacing w:val="-25"/>
          <w:w w:val="120"/>
          <w:position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20"/>
          <w:position w:val="12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12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0"/>
          <w:position w:val="12"/>
          <w:sz w:val="18"/>
          <w:szCs w:val="18"/>
        </w:rPr>
        <w:t>            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0"/>
          <w:w w:val="120"/>
          <w:position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0"/>
          <w:position w:val="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line="148" w:lineRule="exact"/>
        <w:ind w:left="0" w:right="9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2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sz w:val="18"/>
          <w:szCs w:val="18"/>
        </w:rPr>
        <w:t>ommon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i/>
          <w:spacing w:val="-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2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2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 w:val="0"/>
          <w:bCs w:val="0"/>
          <w:i/>
          <w:spacing w:val="-4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5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5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2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sz w:val="18"/>
          <w:szCs w:val="18"/>
        </w:rPr>
        <w:t>ent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i/>
          <w:spacing w:val="-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2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line="198" w:lineRule="exact"/>
        <w:ind w:left="0" w:right="0"/>
        <w:jc w:val="right"/>
      </w:pPr>
      <w:r>
        <w:rPr>
          <w:b w:val="0"/>
          <w:bCs w:val="0"/>
          <w:spacing w:val="-1"/>
          <w:w w:val="110"/>
        </w:rPr>
        <w:t>(</w:t>
      </w:r>
      <w:r>
        <w:rPr>
          <w:b w:val="0"/>
          <w:bCs w:val="0"/>
          <w:spacing w:val="0"/>
          <w:w w:val="110"/>
        </w:rPr>
        <w:t>1)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2"/>
        <w:ind w:right="0" w:firstLine="179"/>
        <w:jc w:val="both"/>
      </w:pPr>
      <w:r>
        <w:rPr>
          <w:b w:val="0"/>
          <w:bCs w:val="0"/>
          <w:spacing w:val="0"/>
          <w:w w:val="110"/>
        </w:rPr>
        <w:t>Here,</w:t>
      </w:r>
      <w:r>
        <w:rPr>
          <w:b w:val="0"/>
          <w:bCs w:val="0"/>
          <w:spacing w:val="4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ommon</w:t>
      </w:r>
      <w:r>
        <w:rPr>
          <w:b w:val="0"/>
          <w:bCs w:val="0"/>
          <w:i w:val="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A,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)</w:t>
      </w:r>
      <w:r>
        <w:rPr>
          <w:b w:val="0"/>
          <w:bCs w:val="0"/>
          <w:i w:val="0"/>
          <w:spacing w:val="3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mea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6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7"/>
          <w:w w:val="110"/>
        </w:rPr>
        <w:t>m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3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mm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3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s-</w:t>
      </w:r>
      <w:r>
        <w:rPr>
          <w:b w:val="0"/>
          <w:bCs w:val="0"/>
          <w:i w:val="0"/>
          <w:spacing w:val="0"/>
          <w:w w:val="103"/>
        </w:rPr>
        <w:t> </w:t>
      </w:r>
      <w:r>
        <w:rPr>
          <w:b w:val="0"/>
          <w:bCs w:val="0"/>
          <w:i w:val="0"/>
          <w:spacing w:val="0"/>
          <w:w w:val="110"/>
        </w:rPr>
        <w:t>ta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5"/>
          <w:w w:val="110"/>
        </w:rPr>
        <w:t>t</w:t>
      </w:r>
      <w:r>
        <w:rPr>
          <w:b w:val="0"/>
          <w:bCs w:val="0"/>
          <w:i w:val="0"/>
          <w:spacing w:val="-7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een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bl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-2"/>
          <w:w w:val="110"/>
        </w:rPr>
        <w:t>k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and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B,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i/>
          <w:spacing w:val="-2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5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45"/>
          <w:w w:val="15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A,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)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mean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6"/>
          <w:w w:val="110"/>
        </w:rPr>
        <w:t>m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di</w:t>
      </w:r>
      <w:r>
        <w:rPr>
          <w:b w:val="0"/>
          <w:bCs w:val="0"/>
          <w:i w:val="0"/>
          <w:spacing w:val="0"/>
          <w:w w:val="110"/>
        </w:rPr>
        <w:t>ffere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sta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eme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ts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-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eith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or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B.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Ba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-6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la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more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6"/>
          <w:w w:val="110"/>
        </w:rPr>
        <w:t>m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m-</w:t>
      </w:r>
      <w:r>
        <w:rPr>
          <w:b w:val="0"/>
          <w:bCs w:val="0"/>
          <w:i w:val="0"/>
          <w:spacing w:val="0"/>
          <w:w w:val="107"/>
        </w:rPr>
        <w:t> </w:t>
      </w:r>
      <w:r>
        <w:rPr>
          <w:b w:val="0"/>
          <w:bCs w:val="0"/>
          <w:i w:val="0"/>
          <w:spacing w:val="0"/>
          <w:w w:val="110"/>
        </w:rPr>
        <w:t>mo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ind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te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clo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corre</w:t>
      </w:r>
      <w:r>
        <w:rPr>
          <w:b w:val="0"/>
          <w:bCs w:val="0"/>
          <w:i w:val="0"/>
          <w:spacing w:val="0"/>
          <w:w w:val="110"/>
        </w:rPr>
        <w:t>la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n,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</w:t>
      </w:r>
      <w:r>
        <w:rPr>
          <w:b w:val="0"/>
          <w:bCs w:val="0"/>
          <w:i w:val="0"/>
          <w:spacing w:val="0"/>
          <w:w w:val="110"/>
        </w:rPr>
        <w:t>ile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more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7"/>
          <w:w w:val="110"/>
        </w:rPr>
        <w:t>m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f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di</w:t>
      </w:r>
      <w:r>
        <w:rPr>
          <w:b w:val="0"/>
          <w:bCs w:val="0"/>
          <w:i w:val="0"/>
          <w:spacing w:val="0"/>
          <w:w w:val="110"/>
        </w:rPr>
        <w:t>ffere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-16"/>
          <w:w w:val="110"/>
        </w:rPr>
        <w:t>y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ind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es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mo</w:t>
      </w:r>
      <w:r>
        <w:rPr>
          <w:b w:val="0"/>
          <w:bCs w:val="0"/>
          <w:i w:val="0"/>
          <w:spacing w:val="0"/>
          <w:w w:val="110"/>
        </w:rPr>
        <w:t>re</w:t>
      </w:r>
      <w:r>
        <w:rPr>
          <w:b w:val="0"/>
          <w:bCs w:val="0"/>
          <w:i w:val="0"/>
          <w:spacing w:val="1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di</w:t>
      </w:r>
      <w:r>
        <w:rPr>
          <w:b w:val="0"/>
          <w:bCs w:val="0"/>
          <w:i w:val="0"/>
          <w:spacing w:val="0"/>
          <w:w w:val="110"/>
        </w:rPr>
        <w:t>st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0"/>
          <w:w w:val="142"/>
        </w:rPr>
        <w:t> 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irrela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relat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ip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Heading1"/>
        <w:numPr>
          <w:ilvl w:val="1"/>
          <w:numId w:val="1"/>
        </w:numPr>
        <w:tabs>
          <w:tab w:pos="653" w:val="left" w:leader="none"/>
        </w:tabs>
        <w:spacing w:before="98"/>
        <w:ind w:left="653" w:right="675" w:hanging="538"/>
        <w:jc w:val="both"/>
        <w:rPr>
          <w:b w:val="0"/>
          <w:bCs w:val="0"/>
        </w:rPr>
      </w:pPr>
      <w:r>
        <w:rPr>
          <w:spacing w:val="0"/>
          <w:w w:val="100"/>
        </w:rPr>
        <w:t>The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influence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deg</w:t>
      </w:r>
      <w:r>
        <w:rPr>
          <w:spacing w:val="-6"/>
          <w:w w:val="100"/>
        </w:rPr>
        <w:t>r</w:t>
      </w:r>
      <w:r>
        <w:rPr>
          <w:spacing w:val="0"/>
          <w:w w:val="100"/>
        </w:rPr>
        <w:t>ee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MFS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39"/>
        <w:ind w:right="0" w:firstLine="179"/>
        <w:jc w:val="both"/>
      </w:pP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seco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resea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5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ques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rais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10"/>
        </w:rPr>
        <w:t>gr</w:t>
      </w:r>
      <w:r>
        <w:rPr>
          <w:b w:val="0"/>
          <w:bCs w:val="0"/>
          <w:spacing w:val="0"/>
          <w:w w:val="110"/>
        </w:rPr>
        <w:t>ee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0"/>
          <w:w w:val="110"/>
        </w:rPr>
        <w:t>sed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defi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easy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learn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rea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lin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rea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Thi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less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com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k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exa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2,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1-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eg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(1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)h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(</w:t>
      </w:r>
      <w:r>
        <w:rPr>
          <w:b w:val="0"/>
          <w:bCs w:val="0"/>
          <w:spacing w:val="-5"/>
          <w:w w:val="110"/>
        </w:rPr>
        <w:t>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1,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2)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ile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2-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eg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(1,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-,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1,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-)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one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(</w:t>
      </w:r>
      <w:r>
        <w:rPr>
          <w:b w:val="0"/>
          <w:bCs w:val="0"/>
          <w:spacing w:val="-5"/>
          <w:w w:val="110"/>
        </w:rPr>
        <w:t>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1)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44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resul</w:t>
      </w:r>
      <w:r>
        <w:rPr>
          <w:b w:val="0"/>
          <w:bCs w:val="0"/>
          <w:spacing w:val="0"/>
          <w:w w:val="110"/>
        </w:rPr>
        <w:t>t,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ob</w:t>
      </w:r>
      <w:r>
        <w:rPr>
          <w:b w:val="0"/>
          <w:bCs w:val="0"/>
          <w:spacing w:val="0"/>
          <w:w w:val="110"/>
        </w:rPr>
        <w:t>ta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less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need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con</w:t>
      </w:r>
      <w:r>
        <w:rPr>
          <w:b w:val="0"/>
          <w:bCs w:val="0"/>
          <w:spacing w:val="0"/>
          <w:w w:val="110"/>
        </w:rPr>
        <w:t>du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lin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dec</w:t>
      </w:r>
      <w:r>
        <w:rPr>
          <w:b w:val="0"/>
          <w:bCs w:val="0"/>
          <w:spacing w:val="0"/>
          <w:w w:val="110"/>
        </w:rPr>
        <w:t>rea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7"/>
          <w:w w:val="110"/>
        </w:rPr>
        <w:t>m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lin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lin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a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neg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effec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(Co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id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exi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lin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m)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295" w:right="0"/>
        <w:jc w:val="left"/>
      </w:pPr>
      <w:r>
        <w:rPr>
          <w:b w:val="0"/>
          <w:bCs w:val="0"/>
          <w:spacing w:val="0"/>
          <w:w w:val="110"/>
        </w:rPr>
        <w:t>Hen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seco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resear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que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is: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line="242" w:lineRule="auto" w:before="2"/>
        <w:ind w:right="0" w:firstLine="179"/>
        <w:jc w:val="both"/>
        <w:rPr>
          <w:b w:val="0"/>
          <w:bCs w:val="0"/>
        </w:rPr>
      </w:pPr>
      <w:r>
        <w:rPr>
          <w:spacing w:val="0"/>
          <w:w w:val="120"/>
        </w:rPr>
        <w:t>Q2</w:t>
      </w:r>
      <w:r>
        <w:rPr>
          <w:spacing w:val="0"/>
          <w:w w:val="120"/>
        </w:rPr>
        <w:t>:</w:t>
      </w:r>
      <w:r>
        <w:rPr>
          <w:spacing w:val="26"/>
          <w:w w:val="120"/>
        </w:rPr>
        <w:t> </w:t>
      </w:r>
      <w:r>
        <w:rPr>
          <w:spacing w:val="-18"/>
          <w:w w:val="120"/>
        </w:rPr>
        <w:t>T</w:t>
      </w:r>
      <w:r>
        <w:rPr>
          <w:spacing w:val="0"/>
          <w:w w:val="120"/>
        </w:rPr>
        <w:t>o</w:t>
      </w:r>
      <w:r>
        <w:rPr>
          <w:spacing w:val="0"/>
          <w:w w:val="120"/>
        </w:rPr>
        <w:t> </w:t>
      </w:r>
      <w:r>
        <w:rPr>
          <w:spacing w:val="0"/>
          <w:w w:val="120"/>
        </w:rPr>
        <w:t>wha</w:t>
      </w:r>
      <w:r>
        <w:rPr>
          <w:spacing w:val="0"/>
          <w:w w:val="120"/>
        </w:rPr>
        <w:t>t</w:t>
      </w:r>
      <w:r>
        <w:rPr>
          <w:spacing w:val="0"/>
          <w:w w:val="120"/>
        </w:rPr>
        <w:t> </w:t>
      </w:r>
      <w:r>
        <w:rPr>
          <w:spacing w:val="0"/>
          <w:w w:val="120"/>
        </w:rPr>
        <w:t>ex</w:t>
      </w:r>
      <w:r>
        <w:rPr>
          <w:spacing w:val="0"/>
          <w:w w:val="120"/>
        </w:rPr>
        <w:t>te</w:t>
      </w:r>
      <w:r>
        <w:rPr>
          <w:spacing w:val="-7"/>
          <w:w w:val="120"/>
        </w:rPr>
        <w:t>n</w:t>
      </w:r>
      <w:r>
        <w:rPr>
          <w:spacing w:val="0"/>
          <w:w w:val="120"/>
        </w:rPr>
        <w:t>t</w:t>
      </w:r>
      <w:r>
        <w:rPr>
          <w:spacing w:val="0"/>
          <w:w w:val="120"/>
        </w:rPr>
        <w:t> </w:t>
      </w:r>
      <w:r>
        <w:rPr>
          <w:spacing w:val="0"/>
          <w:w w:val="120"/>
        </w:rPr>
        <w:t>d</w:t>
      </w:r>
      <w:r>
        <w:rPr>
          <w:spacing w:val="5"/>
          <w:w w:val="120"/>
        </w:rPr>
        <w:t>o</w:t>
      </w:r>
      <w:r>
        <w:rPr>
          <w:spacing w:val="0"/>
          <w:w w:val="120"/>
        </w:rPr>
        <w:t>es</w:t>
      </w:r>
      <w:r>
        <w:rPr>
          <w:spacing w:val="1"/>
          <w:w w:val="120"/>
        </w:rPr>
        <w:t> </w:t>
      </w:r>
      <w:r>
        <w:rPr>
          <w:spacing w:val="0"/>
          <w:w w:val="120"/>
        </w:rPr>
        <w:t>the</w:t>
      </w:r>
      <w:r>
        <w:rPr>
          <w:spacing w:val="0"/>
          <w:w w:val="120"/>
        </w:rPr>
        <w:t> </w:t>
      </w:r>
      <w:r>
        <w:rPr>
          <w:spacing w:val="0"/>
          <w:w w:val="120"/>
        </w:rPr>
        <w:t>deg</w:t>
      </w:r>
      <w:r>
        <w:rPr>
          <w:spacing w:val="0"/>
          <w:w w:val="120"/>
        </w:rPr>
        <w:t>re</w:t>
      </w:r>
      <w:r>
        <w:rPr>
          <w:spacing w:val="0"/>
          <w:w w:val="120"/>
        </w:rPr>
        <w:t>e</w:t>
      </w:r>
      <w:r>
        <w:rPr>
          <w:spacing w:val="0"/>
          <w:w w:val="120"/>
        </w:rPr>
        <w:t> </w:t>
      </w:r>
      <w:r>
        <w:rPr>
          <w:spacing w:val="0"/>
          <w:w w:val="120"/>
        </w:rPr>
        <w:t>of</w:t>
      </w:r>
      <w:r>
        <w:rPr>
          <w:spacing w:val="0"/>
          <w:w w:val="120"/>
        </w:rPr>
        <w:t> </w:t>
      </w:r>
      <w:r>
        <w:rPr>
          <w:spacing w:val="0"/>
          <w:w w:val="120"/>
        </w:rPr>
        <w:t>MFS</w:t>
      </w:r>
      <w:r>
        <w:rPr>
          <w:spacing w:val="1"/>
          <w:w w:val="120"/>
        </w:rPr>
        <w:t> </w:t>
      </w:r>
      <w:r>
        <w:rPr>
          <w:spacing w:val="0"/>
          <w:w w:val="120"/>
        </w:rPr>
        <w:t>affe</w:t>
      </w:r>
      <w:r>
        <w:rPr>
          <w:spacing w:val="0"/>
          <w:w w:val="120"/>
        </w:rPr>
        <w:t>c</w:t>
      </w:r>
      <w:r>
        <w:rPr>
          <w:spacing w:val="0"/>
          <w:w w:val="120"/>
        </w:rPr>
        <w:t>t</w:t>
      </w:r>
      <w:r>
        <w:rPr>
          <w:spacing w:val="0"/>
          <w:w w:val="137"/>
        </w:rPr>
        <w:t> </w:t>
      </w:r>
      <w:r>
        <w:rPr>
          <w:spacing w:val="0"/>
          <w:w w:val="120"/>
        </w:rPr>
        <w:t>the</w:t>
      </w:r>
      <w:r>
        <w:rPr>
          <w:spacing w:val="10"/>
          <w:w w:val="120"/>
        </w:rPr>
        <w:t> </w:t>
      </w:r>
      <w:r>
        <w:rPr>
          <w:spacing w:val="0"/>
          <w:w w:val="120"/>
        </w:rPr>
        <w:t>co</w:t>
      </w:r>
      <w:r>
        <w:rPr>
          <w:spacing w:val="0"/>
          <w:w w:val="120"/>
        </w:rPr>
        <w:t>rre</w:t>
      </w:r>
      <w:r>
        <w:rPr>
          <w:spacing w:val="-2"/>
          <w:w w:val="120"/>
        </w:rPr>
        <w:t>l</w:t>
      </w:r>
      <w:r>
        <w:rPr>
          <w:spacing w:val="0"/>
          <w:w w:val="120"/>
        </w:rPr>
        <w:t>ati</w:t>
      </w:r>
      <w:r>
        <w:rPr>
          <w:spacing w:val="-2"/>
          <w:w w:val="120"/>
        </w:rPr>
        <w:t>o</w:t>
      </w:r>
      <w:r>
        <w:rPr>
          <w:spacing w:val="0"/>
          <w:w w:val="120"/>
        </w:rPr>
        <w:t>n</w:t>
      </w:r>
      <w:r>
        <w:rPr>
          <w:spacing w:val="10"/>
          <w:w w:val="120"/>
        </w:rPr>
        <w:t> </w:t>
      </w:r>
      <w:r>
        <w:rPr>
          <w:spacing w:val="5"/>
          <w:w w:val="120"/>
        </w:rPr>
        <w:t>b</w:t>
      </w:r>
      <w:r>
        <w:rPr>
          <w:spacing w:val="0"/>
          <w:w w:val="120"/>
        </w:rPr>
        <w:t>e</w:t>
      </w:r>
      <w:r>
        <w:rPr>
          <w:spacing w:val="-6"/>
          <w:w w:val="120"/>
        </w:rPr>
        <w:t>t</w:t>
      </w:r>
      <w:r>
        <w:rPr>
          <w:spacing w:val="-7"/>
          <w:w w:val="120"/>
        </w:rPr>
        <w:t>w</w:t>
      </w:r>
      <w:r>
        <w:rPr>
          <w:spacing w:val="0"/>
          <w:w w:val="120"/>
        </w:rPr>
        <w:t>ee</w:t>
      </w:r>
      <w:r>
        <w:rPr>
          <w:spacing w:val="0"/>
          <w:w w:val="120"/>
        </w:rPr>
        <w:t>n</w:t>
      </w:r>
      <w:r>
        <w:rPr>
          <w:spacing w:val="11"/>
          <w:w w:val="120"/>
        </w:rPr>
        <w:t> </w:t>
      </w:r>
      <w:r>
        <w:rPr>
          <w:spacing w:val="0"/>
          <w:w w:val="120"/>
        </w:rPr>
        <w:t>it</w:t>
      </w:r>
      <w:r>
        <w:rPr>
          <w:spacing w:val="10"/>
          <w:w w:val="120"/>
        </w:rPr>
        <w:t> </w:t>
      </w:r>
      <w:r>
        <w:rPr>
          <w:spacing w:val="0"/>
          <w:w w:val="120"/>
        </w:rPr>
        <w:t>and</w:t>
      </w:r>
      <w:r>
        <w:rPr>
          <w:spacing w:val="11"/>
          <w:w w:val="120"/>
        </w:rPr>
        <w:t> </w:t>
      </w:r>
      <w:r>
        <w:rPr>
          <w:spacing w:val="0"/>
          <w:w w:val="120"/>
        </w:rPr>
        <w:t>faul</w:t>
      </w:r>
      <w:r>
        <w:rPr>
          <w:spacing w:val="-7"/>
          <w:w w:val="120"/>
        </w:rPr>
        <w:t>t</w:t>
      </w:r>
      <w:r>
        <w:rPr>
          <w:spacing w:val="0"/>
          <w:w w:val="120"/>
        </w:rPr>
        <w:t>y</w:t>
      </w:r>
      <w:r>
        <w:rPr>
          <w:spacing w:val="10"/>
          <w:w w:val="120"/>
        </w:rPr>
        <w:t> </w:t>
      </w:r>
      <w:r>
        <w:rPr>
          <w:spacing w:val="0"/>
          <w:w w:val="120"/>
        </w:rPr>
        <w:t>c</w:t>
      </w:r>
      <w:r>
        <w:rPr>
          <w:spacing w:val="5"/>
          <w:w w:val="120"/>
        </w:rPr>
        <w:t>o</w:t>
      </w:r>
      <w:r>
        <w:rPr>
          <w:spacing w:val="0"/>
          <w:w w:val="120"/>
        </w:rPr>
        <w:t>de?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qu</w:t>
      </w:r>
      <w:r>
        <w:rPr>
          <w:b w:val="0"/>
          <w:bCs w:val="0"/>
          <w:spacing w:val="0"/>
          <w:w w:val="110"/>
        </w:rPr>
        <w:t>est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need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cla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sif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gro</w:t>
      </w:r>
      <w:r>
        <w:rPr>
          <w:b w:val="0"/>
          <w:bCs w:val="0"/>
          <w:spacing w:val="0"/>
          <w:w w:val="110"/>
        </w:rPr>
        <w:t>up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8"/>
          <w:w w:val="110"/>
        </w:rPr>
        <w:t> 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8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38"/>
          <w:w w:val="110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e</w:t>
      </w:r>
      <w:r>
        <w:rPr>
          <w:b w:val="0"/>
          <w:bCs w:val="0"/>
          <w:spacing w:val="0"/>
          <w:w w:val="110"/>
        </w:rPr>
        <w:t>es,</w:t>
      </w:r>
      <w:r>
        <w:rPr>
          <w:b w:val="0"/>
          <w:bCs w:val="0"/>
          <w:spacing w:val="45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ob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ser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whe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8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18"/>
          <w:w w:val="110"/>
        </w:rPr>
        <w:t> </w:t>
      </w:r>
      <w:r>
        <w:rPr>
          <w:b w:val="0"/>
          <w:bCs w:val="0"/>
          <w:spacing w:val="0"/>
          <w:w w:val="110"/>
        </w:rPr>
        <w:t>exis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-18"/>
          <w:w w:val="110"/>
        </w:rPr>
        <w:t> </w:t>
      </w:r>
      <w:r>
        <w:rPr>
          <w:b w:val="0"/>
          <w:bCs w:val="0"/>
          <w:spacing w:val="0"/>
          <w:w w:val="110"/>
        </w:rPr>
        <w:t>sig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ifi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8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-18"/>
          <w:w w:val="110"/>
        </w:rPr>
        <w:t> </w:t>
      </w:r>
      <w:r>
        <w:rPr>
          <w:b w:val="0"/>
          <w:bCs w:val="0"/>
          <w:spacing w:val="0"/>
          <w:w w:val="110"/>
        </w:rPr>
        <w:t>amo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rou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corre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eir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r-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1"/>
          <w:numId w:val="1"/>
        </w:numPr>
        <w:tabs>
          <w:tab w:pos="653" w:val="left" w:leader="none"/>
        </w:tabs>
        <w:spacing w:before="98"/>
        <w:ind w:left="653" w:right="184" w:hanging="538"/>
        <w:jc w:val="both"/>
        <w:rPr>
          <w:b w:val="0"/>
          <w:bCs w:val="0"/>
        </w:rPr>
      </w:pPr>
      <w:r>
        <w:rPr>
          <w:spacing w:val="0"/>
          <w:w w:val="100"/>
        </w:rPr>
        <w:t>The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influence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diffe</w:t>
      </w:r>
      <w:r>
        <w:rPr>
          <w:spacing w:val="-6"/>
          <w:w w:val="100"/>
        </w:rPr>
        <w:t>r</w:t>
      </w:r>
      <w:r>
        <w:rPr>
          <w:spacing w:val="0"/>
          <w:w w:val="100"/>
        </w:rPr>
        <w:t>ent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types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faults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39"/>
        <w:ind w:right="0" w:firstLine="179"/>
        <w:jc w:val="both"/>
      </w:pPr>
      <w:r>
        <w:rPr>
          <w:b w:val="0"/>
          <w:bCs w:val="0"/>
          <w:spacing w:val="0"/>
          <w:w w:val="110"/>
        </w:rPr>
        <w:t>Acc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na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defec</w:t>
      </w:r>
      <w:r>
        <w:rPr>
          <w:b w:val="0"/>
          <w:bCs w:val="0"/>
          <w:spacing w:val="0"/>
          <w:w w:val="110"/>
        </w:rPr>
        <w:t>t,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e.g</w:t>
      </w:r>
      <w:r>
        <w:rPr>
          <w:b w:val="0"/>
          <w:bCs w:val="0"/>
          <w:spacing w:val="0"/>
          <w:w w:val="110"/>
        </w:rPr>
        <w:t>.,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mis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con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ru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t,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wron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con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tru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43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ego</w:t>
      </w:r>
      <w:r>
        <w:rPr>
          <w:b w:val="0"/>
          <w:bCs w:val="0"/>
          <w:spacing w:val="0"/>
          <w:w w:val="110"/>
        </w:rPr>
        <w:t>riz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es.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fl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ar</w:t>
      </w:r>
      <w:r>
        <w:rPr>
          <w:b w:val="0"/>
          <w:bCs w:val="0"/>
          <w:spacing w:val="0"/>
          <w:w w:val="110"/>
        </w:rPr>
        <w:t>ies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wid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0"/>
          <w:w w:val="110"/>
        </w:rPr>
        <w:t>;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qu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corres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ar-</w:t>
      </w:r>
      <w:r>
        <w:rPr>
          <w:b w:val="0"/>
          <w:bCs w:val="0"/>
          <w:spacing w:val="0"/>
          <w:w w:val="112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ff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als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ries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Hen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cus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sin</w:t>
      </w:r>
      <w:r>
        <w:rPr>
          <w:b w:val="0"/>
          <w:bCs w:val="0"/>
          <w:spacing w:val="0"/>
          <w:w w:val="110"/>
        </w:rPr>
        <w:t>gle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sig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ifi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imp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ral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corre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1"/>
          <w:w w:val="110"/>
        </w:rPr>
        <w:t>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7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47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47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47"/>
          <w:w w:val="110"/>
        </w:rPr>
        <w:t> </w:t>
      </w:r>
      <w:r>
        <w:rPr>
          <w:b w:val="0"/>
          <w:bCs w:val="0"/>
          <w:spacing w:val="0"/>
          <w:w w:val="110"/>
        </w:rPr>
        <w:t>las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0"/>
          <w:w w:val="110"/>
        </w:rPr>
        <w:t>resea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qu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line="242" w:lineRule="auto"/>
        <w:ind w:right="0" w:firstLine="179"/>
        <w:jc w:val="both"/>
        <w:rPr>
          <w:b w:val="0"/>
          <w:bCs w:val="0"/>
        </w:rPr>
      </w:pPr>
      <w:r>
        <w:rPr>
          <w:spacing w:val="0"/>
          <w:w w:val="115"/>
        </w:rPr>
        <w:t>Q3</w:t>
      </w:r>
      <w:r>
        <w:rPr>
          <w:spacing w:val="0"/>
          <w:w w:val="115"/>
        </w:rPr>
        <w:t>:</w:t>
      </w:r>
      <w:r>
        <w:rPr>
          <w:spacing w:val="40"/>
          <w:w w:val="115"/>
        </w:rPr>
        <w:t> </w:t>
      </w:r>
      <w:r>
        <w:rPr>
          <w:spacing w:val="-17"/>
          <w:w w:val="115"/>
        </w:rPr>
        <w:t>T</w:t>
      </w:r>
      <w:r>
        <w:rPr>
          <w:spacing w:val="0"/>
          <w:w w:val="115"/>
        </w:rPr>
        <w:t>o</w:t>
      </w:r>
      <w:r>
        <w:rPr>
          <w:spacing w:val="47"/>
          <w:w w:val="115"/>
        </w:rPr>
        <w:t> </w:t>
      </w:r>
      <w:r>
        <w:rPr>
          <w:spacing w:val="0"/>
          <w:w w:val="115"/>
        </w:rPr>
        <w:t>whi</w:t>
      </w:r>
      <w:r>
        <w:rPr>
          <w:spacing w:val="-6"/>
          <w:w w:val="115"/>
        </w:rPr>
        <w:t>c</w:t>
      </w:r>
      <w:r>
        <w:rPr>
          <w:spacing w:val="0"/>
          <w:w w:val="115"/>
        </w:rPr>
        <w:t>h</w:t>
      </w:r>
      <w:r>
        <w:rPr>
          <w:spacing w:val="47"/>
          <w:w w:val="115"/>
        </w:rPr>
        <w:t> </w:t>
      </w:r>
      <w:r>
        <w:rPr>
          <w:spacing w:val="0"/>
          <w:w w:val="115"/>
        </w:rPr>
        <w:t>ex</w:t>
      </w:r>
      <w:r>
        <w:rPr>
          <w:spacing w:val="0"/>
          <w:w w:val="115"/>
        </w:rPr>
        <w:t>te</w:t>
      </w:r>
      <w:r>
        <w:rPr>
          <w:spacing w:val="-6"/>
          <w:w w:val="115"/>
        </w:rPr>
        <w:t>n</w:t>
      </w:r>
      <w:r>
        <w:rPr>
          <w:spacing w:val="0"/>
          <w:w w:val="115"/>
        </w:rPr>
        <w:t>t</w:t>
      </w:r>
      <w:r>
        <w:rPr>
          <w:spacing w:val="47"/>
          <w:w w:val="115"/>
        </w:rPr>
        <w:t> </w:t>
      </w:r>
      <w:r>
        <w:rPr>
          <w:spacing w:val="0"/>
          <w:w w:val="115"/>
        </w:rPr>
        <w:t>d</w:t>
      </w:r>
      <w:r>
        <w:rPr>
          <w:spacing w:val="4"/>
          <w:w w:val="115"/>
        </w:rPr>
        <w:t>o</w:t>
      </w:r>
      <w:r>
        <w:rPr>
          <w:spacing w:val="0"/>
          <w:w w:val="115"/>
        </w:rPr>
        <w:t>es</w:t>
      </w:r>
      <w:r>
        <w:rPr>
          <w:spacing w:val="47"/>
          <w:w w:val="115"/>
        </w:rPr>
        <w:t> </w:t>
      </w:r>
      <w:r>
        <w:rPr>
          <w:spacing w:val="0"/>
          <w:w w:val="115"/>
        </w:rPr>
        <w:t>diff</w:t>
      </w:r>
      <w:r>
        <w:rPr>
          <w:spacing w:val="0"/>
          <w:w w:val="115"/>
        </w:rPr>
        <w:t>e</w:t>
      </w:r>
      <w:r>
        <w:rPr>
          <w:spacing w:val="0"/>
          <w:w w:val="115"/>
        </w:rPr>
        <w:t>re</w:t>
      </w:r>
      <w:r>
        <w:rPr>
          <w:spacing w:val="-6"/>
          <w:w w:val="115"/>
        </w:rPr>
        <w:t>n</w:t>
      </w:r>
      <w:r>
        <w:rPr>
          <w:spacing w:val="0"/>
          <w:w w:val="115"/>
        </w:rPr>
        <w:t>t</w:t>
      </w:r>
      <w:r>
        <w:rPr>
          <w:spacing w:val="48"/>
          <w:w w:val="115"/>
        </w:rPr>
        <w:t> </w:t>
      </w:r>
      <w:r>
        <w:rPr>
          <w:spacing w:val="-6"/>
          <w:w w:val="115"/>
        </w:rPr>
        <w:t>t</w:t>
      </w:r>
      <w:r>
        <w:rPr>
          <w:spacing w:val="-1"/>
          <w:w w:val="115"/>
        </w:rPr>
        <w:t>y</w:t>
      </w:r>
      <w:r>
        <w:rPr>
          <w:spacing w:val="4"/>
          <w:w w:val="115"/>
        </w:rPr>
        <w:t>p</w:t>
      </w:r>
      <w:r>
        <w:rPr>
          <w:spacing w:val="0"/>
          <w:w w:val="115"/>
        </w:rPr>
        <w:t>e</w:t>
      </w:r>
      <w:r>
        <w:rPr>
          <w:spacing w:val="47"/>
          <w:w w:val="115"/>
        </w:rPr>
        <w:t> </w:t>
      </w:r>
      <w:r>
        <w:rPr>
          <w:spacing w:val="0"/>
          <w:w w:val="115"/>
        </w:rPr>
        <w:t>of</w:t>
      </w:r>
      <w:r>
        <w:rPr>
          <w:spacing w:val="47"/>
          <w:w w:val="115"/>
        </w:rPr>
        <w:t> </w:t>
      </w:r>
      <w:r>
        <w:rPr>
          <w:spacing w:val="0"/>
          <w:w w:val="115"/>
        </w:rPr>
        <w:t>faul</w:t>
      </w:r>
      <w:r>
        <w:rPr>
          <w:spacing w:val="0"/>
          <w:w w:val="115"/>
        </w:rPr>
        <w:t>t</w:t>
      </w:r>
      <w:r>
        <w:rPr>
          <w:spacing w:val="0"/>
          <w:w w:val="137"/>
        </w:rPr>
        <w:t> </w:t>
      </w:r>
      <w:r>
        <w:rPr>
          <w:spacing w:val="0"/>
          <w:w w:val="115"/>
        </w:rPr>
        <w:t>in</w:t>
      </w:r>
      <w:r>
        <w:rPr>
          <w:spacing w:val="0"/>
          <w:w w:val="115"/>
        </w:rPr>
        <w:t>fl</w:t>
      </w:r>
      <w:r>
        <w:rPr>
          <w:spacing w:val="-2"/>
          <w:w w:val="115"/>
        </w:rPr>
        <w:t>u</w:t>
      </w:r>
      <w:r>
        <w:rPr>
          <w:spacing w:val="0"/>
          <w:w w:val="115"/>
        </w:rPr>
        <w:t>e</w:t>
      </w:r>
      <w:r>
        <w:rPr>
          <w:spacing w:val="0"/>
          <w:w w:val="115"/>
        </w:rPr>
        <w:t>nc</w:t>
      </w:r>
      <w:r>
        <w:rPr>
          <w:spacing w:val="0"/>
          <w:w w:val="115"/>
        </w:rPr>
        <w:t>e</w:t>
      </w:r>
      <w:r>
        <w:rPr>
          <w:spacing w:val="14"/>
          <w:w w:val="115"/>
        </w:rPr>
        <w:t> </w:t>
      </w:r>
      <w:r>
        <w:rPr>
          <w:spacing w:val="0"/>
          <w:w w:val="115"/>
        </w:rPr>
        <w:t>on</w:t>
      </w:r>
      <w:r>
        <w:rPr>
          <w:spacing w:val="15"/>
          <w:w w:val="115"/>
        </w:rPr>
        <w:t> </w:t>
      </w:r>
      <w:r>
        <w:rPr>
          <w:spacing w:val="0"/>
          <w:w w:val="115"/>
        </w:rPr>
        <w:t>the</w:t>
      </w:r>
      <w:r>
        <w:rPr>
          <w:spacing w:val="15"/>
          <w:w w:val="115"/>
        </w:rPr>
        <w:t> </w:t>
      </w:r>
      <w:r>
        <w:rPr>
          <w:spacing w:val="0"/>
          <w:w w:val="115"/>
        </w:rPr>
        <w:t>co</w:t>
      </w:r>
      <w:r>
        <w:rPr>
          <w:spacing w:val="0"/>
          <w:w w:val="115"/>
        </w:rPr>
        <w:t>rre</w:t>
      </w:r>
      <w:r>
        <w:rPr>
          <w:spacing w:val="-1"/>
          <w:w w:val="115"/>
        </w:rPr>
        <w:t>l</w:t>
      </w:r>
      <w:r>
        <w:rPr>
          <w:spacing w:val="0"/>
          <w:w w:val="115"/>
        </w:rPr>
        <w:t>ati</w:t>
      </w:r>
      <w:r>
        <w:rPr>
          <w:spacing w:val="0"/>
          <w:w w:val="115"/>
        </w:rPr>
        <w:t>on</w:t>
      </w:r>
      <w:r>
        <w:rPr>
          <w:spacing w:val="15"/>
          <w:w w:val="115"/>
        </w:rPr>
        <w:t> </w:t>
      </w:r>
      <w:r>
        <w:rPr>
          <w:spacing w:val="4"/>
          <w:w w:val="115"/>
        </w:rPr>
        <w:t>b</w:t>
      </w:r>
      <w:r>
        <w:rPr>
          <w:spacing w:val="0"/>
          <w:w w:val="115"/>
        </w:rPr>
        <w:t>e</w:t>
      </w:r>
      <w:r>
        <w:rPr>
          <w:spacing w:val="-6"/>
          <w:w w:val="115"/>
        </w:rPr>
        <w:t>t</w:t>
      </w:r>
      <w:r>
        <w:rPr>
          <w:spacing w:val="-6"/>
          <w:w w:val="115"/>
        </w:rPr>
        <w:t>w</w:t>
      </w:r>
      <w:r>
        <w:rPr>
          <w:spacing w:val="0"/>
          <w:w w:val="115"/>
        </w:rPr>
        <w:t>ee</w:t>
      </w:r>
      <w:r>
        <w:rPr>
          <w:spacing w:val="0"/>
          <w:w w:val="115"/>
        </w:rPr>
        <w:t>n</w:t>
      </w:r>
      <w:r>
        <w:rPr>
          <w:spacing w:val="15"/>
          <w:w w:val="115"/>
        </w:rPr>
        <w:t> </w:t>
      </w:r>
      <w:r>
        <w:rPr>
          <w:spacing w:val="0"/>
          <w:w w:val="115"/>
        </w:rPr>
        <w:t>MFS</w:t>
      </w:r>
      <w:r>
        <w:rPr>
          <w:spacing w:val="14"/>
          <w:w w:val="115"/>
        </w:rPr>
        <w:t> </w:t>
      </w:r>
      <w:r>
        <w:rPr>
          <w:spacing w:val="0"/>
          <w:w w:val="115"/>
        </w:rPr>
        <w:t>and</w:t>
      </w:r>
      <w:r>
        <w:rPr>
          <w:spacing w:val="15"/>
          <w:w w:val="115"/>
        </w:rPr>
        <w:t> </w:t>
      </w:r>
      <w:r>
        <w:rPr>
          <w:spacing w:val="0"/>
          <w:w w:val="115"/>
        </w:rPr>
        <w:t>faul</w:t>
      </w:r>
      <w:r>
        <w:rPr>
          <w:spacing w:val="-6"/>
          <w:w w:val="115"/>
        </w:rPr>
        <w:t>t</w:t>
      </w:r>
      <w:r>
        <w:rPr>
          <w:spacing w:val="0"/>
          <w:w w:val="115"/>
        </w:rPr>
        <w:t>y</w:t>
      </w:r>
      <w:r>
        <w:rPr>
          <w:spacing w:val="0"/>
          <w:w w:val="124"/>
        </w:rPr>
        <w:t> </w:t>
      </w:r>
      <w:r>
        <w:rPr>
          <w:spacing w:val="0"/>
          <w:w w:val="115"/>
        </w:rPr>
        <w:t>c</w:t>
      </w:r>
      <w:r>
        <w:rPr>
          <w:spacing w:val="4"/>
          <w:w w:val="115"/>
        </w:rPr>
        <w:t>o</w:t>
      </w:r>
      <w:r>
        <w:rPr>
          <w:spacing w:val="0"/>
          <w:w w:val="115"/>
        </w:rPr>
        <w:t>de</w:t>
      </w:r>
      <w:r>
        <w:rPr>
          <w:spacing w:val="26"/>
          <w:w w:val="115"/>
        </w:rPr>
        <w:t> </w:t>
      </w:r>
      <w:r>
        <w:rPr>
          <w:spacing w:val="0"/>
          <w:w w:val="115"/>
        </w:rPr>
        <w:t>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-14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6"/>
          <w:w w:val="105"/>
        </w:rPr>
        <w:t>w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qu</w:t>
      </w:r>
      <w:r>
        <w:rPr>
          <w:b w:val="0"/>
          <w:bCs w:val="0"/>
          <w:spacing w:val="0"/>
          <w:w w:val="105"/>
        </w:rPr>
        <w:t>est</w:t>
      </w:r>
      <w:r>
        <w:rPr>
          <w:b w:val="0"/>
          <w:bCs w:val="0"/>
          <w:spacing w:val="0"/>
          <w:w w:val="105"/>
        </w:rPr>
        <w:t>io</w:t>
      </w:r>
      <w:r>
        <w:rPr>
          <w:b w:val="0"/>
          <w:bCs w:val="0"/>
          <w:spacing w:val="0"/>
          <w:w w:val="105"/>
        </w:rPr>
        <w:t>n,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-6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need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gi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0"/>
          <w:w w:val="105"/>
        </w:rPr>
        <w:t>ara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0"/>
          <w:w w:val="105"/>
        </w:rPr>
        <w:t>riz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ti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cla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ifi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io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sof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-6"/>
          <w:w w:val="105"/>
        </w:rPr>
        <w:t>w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fau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ts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Acc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rd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stu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[7]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24"/>
          <w:w w:val="105"/>
        </w:rPr>
        <w:t> </w:t>
      </w:r>
      <w:r>
        <w:rPr>
          <w:b w:val="0"/>
          <w:bCs w:val="0"/>
          <w:spacing w:val="-6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dec</w:t>
      </w:r>
      <w:r>
        <w:rPr>
          <w:b w:val="0"/>
          <w:bCs w:val="0"/>
          <w:spacing w:val="0"/>
          <w:w w:val="105"/>
        </w:rPr>
        <w:t>id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con</w:t>
      </w:r>
      <w:r>
        <w:rPr>
          <w:b w:val="0"/>
          <w:bCs w:val="0"/>
          <w:spacing w:val="0"/>
          <w:w w:val="105"/>
        </w:rPr>
        <w:t>du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ex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0"/>
          <w:w w:val="105"/>
        </w:rPr>
        <w:t>erime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2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fau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-1"/>
          <w:w w:val="105"/>
        </w:rPr>
        <w:t>y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list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-14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0"/>
          <w:w w:val="105"/>
        </w:rPr>
        <w:t>le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5.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Thes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fau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ts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0"/>
          <w:w w:val="105"/>
        </w:rPr>
        <w:t>cla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ifi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42"/>
          <w:w w:val="105"/>
        </w:rPr>
        <w:t> </w:t>
      </w:r>
      <w:r>
        <w:rPr>
          <w:b w:val="0"/>
          <w:bCs w:val="0"/>
          <w:spacing w:val="0"/>
          <w:w w:val="105"/>
        </w:rPr>
        <w:t>acc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rd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ree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ODC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[2]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cla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es,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i.e</w:t>
      </w:r>
      <w:r>
        <w:rPr>
          <w:b w:val="0"/>
          <w:bCs w:val="0"/>
          <w:spacing w:val="0"/>
          <w:w w:val="105"/>
        </w:rPr>
        <w:t>.,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Assi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5"/>
        </w:rPr>
        <w:t>me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0"/>
          <w:w w:val="105"/>
        </w:rPr>
        <w:t>Che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-1"/>
          <w:w w:val="105"/>
        </w:rPr>
        <w:t>k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nd</w:t>
      </w:r>
      <w:r>
        <w:rPr>
          <w:b w:val="0"/>
          <w:bCs w:val="0"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erfa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fau</w:t>
      </w:r>
      <w:r>
        <w:rPr>
          <w:b w:val="0"/>
          <w:bCs w:val="0"/>
          <w:spacing w:val="0"/>
          <w:w w:val="105"/>
        </w:rPr>
        <w:t>lt</w:t>
      </w:r>
      <w:r>
        <w:rPr>
          <w:b w:val="0"/>
          <w:bCs w:val="0"/>
          <w:spacing w:val="0"/>
          <w:w w:val="105"/>
        </w:rPr>
        <w:t>s.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No</w:t>
      </w:r>
      <w:r>
        <w:rPr>
          <w:b w:val="0"/>
          <w:bCs w:val="0"/>
          <w:spacing w:val="0"/>
          <w:w w:val="105"/>
        </w:rPr>
        <w:t>te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6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omi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-6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0"/>
          <w:w w:val="105"/>
        </w:rPr>
        <w:t>more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fau</w:t>
      </w:r>
      <w:r>
        <w:rPr>
          <w:b w:val="0"/>
          <w:bCs w:val="0"/>
          <w:spacing w:val="0"/>
          <w:w w:val="105"/>
        </w:rPr>
        <w:t>lt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whi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ori</w:t>
      </w:r>
      <w:r>
        <w:rPr>
          <w:b w:val="0"/>
          <w:bCs w:val="0"/>
          <w:spacing w:val="0"/>
          <w:w w:val="105"/>
        </w:rPr>
        <w:t>gi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ll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list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[7</w:t>
      </w:r>
      <w:r>
        <w:rPr>
          <w:b w:val="0"/>
          <w:bCs w:val="0"/>
          <w:spacing w:val="0"/>
          <w:w w:val="105"/>
        </w:rPr>
        <w:t>],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tho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-6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fau</w:t>
      </w:r>
      <w:r>
        <w:rPr>
          <w:b w:val="0"/>
          <w:bCs w:val="0"/>
          <w:spacing w:val="0"/>
          <w:w w:val="105"/>
        </w:rPr>
        <w:t>lt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relat</w:t>
      </w:r>
      <w:r>
        <w:rPr>
          <w:b w:val="0"/>
          <w:bCs w:val="0"/>
          <w:spacing w:val="0"/>
          <w:w w:val="105"/>
        </w:rPr>
        <w:t>ed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des</w:t>
      </w:r>
      <w:r>
        <w:rPr>
          <w:b w:val="0"/>
          <w:bCs w:val="0"/>
          <w:spacing w:val="0"/>
          <w:w w:val="105"/>
        </w:rPr>
        <w:t>ig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requ</w:t>
      </w:r>
      <w:r>
        <w:rPr>
          <w:b w:val="0"/>
          <w:bCs w:val="0"/>
          <w:spacing w:val="0"/>
          <w:w w:val="105"/>
        </w:rPr>
        <w:t>ireme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fau</w:t>
      </w:r>
      <w:r>
        <w:rPr>
          <w:b w:val="0"/>
          <w:bCs w:val="0"/>
          <w:spacing w:val="0"/>
          <w:w w:val="105"/>
        </w:rPr>
        <w:t>lt</w:t>
      </w:r>
      <w:r>
        <w:rPr>
          <w:b w:val="0"/>
          <w:bCs w:val="0"/>
          <w:spacing w:val="0"/>
          <w:w w:val="105"/>
        </w:rPr>
        <w:t>s.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4"/>
          <w:w w:val="105"/>
        </w:rPr>
        <w:t> </w:t>
      </w:r>
      <w:r>
        <w:rPr>
          <w:b w:val="0"/>
          <w:bCs w:val="0"/>
          <w:spacing w:val="-14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69"/>
        <w:ind w:right="107"/>
        <w:jc w:val="both"/>
      </w:pPr>
      <w:r>
        <w:rPr>
          <w:spacing w:val="0"/>
          <w:w w:val="110"/>
        </w:rPr>
        <w:br w:type="column"/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ese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ey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refi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thre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es,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na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defec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i.e.,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-5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miss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ru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t,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wron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ru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t,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erflu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4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“Ex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e”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-15"/>
          <w:w w:val="110"/>
        </w:rPr>
        <w:t>T</w:t>
      </w:r>
      <w:r>
        <w:rPr>
          <w:b w:val="0"/>
          <w:bCs w:val="0"/>
          <w:spacing w:val="0"/>
          <w:w w:val="110"/>
        </w:rPr>
        <w:t>ab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5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2"/>
          <w:w w:val="110"/>
        </w:rPr>
        <w:t>w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some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10"/>
        </w:rPr>
        <w:t>sa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rres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sed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teg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gi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5,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next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ir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rres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obs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et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exis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am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534" w:val="left" w:leader="none"/>
        </w:tabs>
        <w:ind w:left="534" w:right="1947" w:hanging="419"/>
        <w:jc w:val="both"/>
        <w:rPr>
          <w:b w:val="0"/>
          <w:bCs w:val="0"/>
        </w:rPr>
      </w:pPr>
      <w:r>
        <w:rPr>
          <w:spacing w:val="0"/>
          <w:w w:val="100"/>
        </w:rPr>
        <w:t>SUBJECT</w:t>
      </w:r>
      <w:r>
        <w:rPr>
          <w:spacing w:val="-25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8"/>
          <w:w w:val="100"/>
        </w:rPr>
        <w:t>R</w:t>
      </w:r>
      <w:r>
        <w:rPr>
          <w:spacing w:val="0"/>
          <w:w w:val="100"/>
        </w:rPr>
        <w:t>OGRAMS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39"/>
        <w:ind w:right="107" w:firstLine="179"/>
        <w:jc w:val="both"/>
      </w:pPr>
      <w:r>
        <w:rPr>
          <w:b w:val="0"/>
          <w:bCs w:val="0"/>
          <w:spacing w:val="-16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prep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red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7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su</w:t>
      </w:r>
      <w:r>
        <w:rPr>
          <w:b w:val="0"/>
          <w:bCs w:val="0"/>
          <w:spacing w:val="9"/>
          <w:w w:val="105"/>
        </w:rPr>
        <w:t>b</w:t>
      </w:r>
      <w:r>
        <w:rPr>
          <w:b w:val="0"/>
          <w:bCs w:val="0"/>
          <w:spacing w:val="0"/>
          <w:w w:val="105"/>
        </w:rPr>
        <w:t>ject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ou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6"/>
          <w:w w:val="105"/>
        </w:rPr>
        <w:t> </w:t>
      </w:r>
      <w:r>
        <w:rPr>
          <w:b w:val="0"/>
          <w:bCs w:val="0"/>
          <w:spacing w:val="0"/>
          <w:w w:val="105"/>
        </w:rPr>
        <w:t>ex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0"/>
          <w:w w:val="105"/>
        </w:rPr>
        <w:t>erime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05"/>
        </w:rPr>
        <w:t>wh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6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4"/>
          <w:w w:val="105"/>
        </w:rPr>
        <w:t>b</w:t>
      </w:r>
      <w:r>
        <w:rPr>
          <w:b w:val="0"/>
          <w:bCs w:val="0"/>
          <w:spacing w:val="0"/>
          <w:w w:val="105"/>
        </w:rPr>
        <w:t>elon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Si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m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set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[11]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-16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ob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5"/>
        </w:rPr>
        <w:t>su</w:t>
      </w:r>
      <w:r>
        <w:rPr>
          <w:b w:val="0"/>
          <w:bCs w:val="0"/>
          <w:spacing w:val="9"/>
          <w:w w:val="105"/>
        </w:rPr>
        <w:t>b</w:t>
      </w:r>
      <w:r>
        <w:rPr>
          <w:b w:val="0"/>
          <w:bCs w:val="0"/>
          <w:spacing w:val="0"/>
          <w:w w:val="105"/>
        </w:rPr>
        <w:t>jects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-6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"/>
          <w:w w:val="105"/>
        </w:rPr>
        <w:t>p</w:t>
      </w:r>
      <w:r>
        <w:rPr>
          <w:b w:val="0"/>
          <w:bCs w:val="0"/>
          <w:spacing w:val="0"/>
          <w:w w:val="105"/>
        </w:rPr>
        <w:t>eci</w:t>
      </w:r>
      <w:r>
        <w:rPr>
          <w:b w:val="0"/>
          <w:bCs w:val="0"/>
          <w:spacing w:val="0"/>
          <w:w w:val="105"/>
        </w:rPr>
        <w:t>fi</w:t>
      </w:r>
      <w:r>
        <w:rPr>
          <w:b w:val="0"/>
          <w:bCs w:val="0"/>
          <w:spacing w:val="0"/>
          <w:w w:val="105"/>
        </w:rPr>
        <w:t>ca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5"/>
        </w:rPr>
        <w:t>So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6"/>
          <w:w w:val="105"/>
        </w:rPr>
        <w:t>t</w:t>
      </w:r>
      <w:r>
        <w:rPr>
          <w:b w:val="0"/>
          <w:bCs w:val="0"/>
          <w:spacing w:val="-6"/>
          <w:w w:val="105"/>
        </w:rPr>
        <w:t>w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0"/>
          <w:w w:val="105"/>
        </w:rPr>
        <w:t>fra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tru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Re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0"/>
          <w:w w:val="105"/>
        </w:rPr>
        <w:t>osit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ry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(S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[6</w:t>
      </w:r>
      <w:r>
        <w:rPr>
          <w:b w:val="0"/>
          <w:bCs w:val="0"/>
          <w:spacing w:val="0"/>
          <w:w w:val="105"/>
        </w:rPr>
        <w:t>].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Thes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sub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5"/>
        </w:rPr>
        <w:t>ject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4"/>
          <w:w w:val="105"/>
        </w:rPr>
        <w:t>b</w:t>
      </w:r>
      <w:r>
        <w:rPr>
          <w:b w:val="0"/>
          <w:bCs w:val="0"/>
          <w:spacing w:val="0"/>
          <w:w w:val="105"/>
        </w:rPr>
        <w:t>een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wild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stu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0"/>
          <w:w w:val="105"/>
        </w:rPr>
        <w:t>ies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30"/>
          <w:w w:val="105"/>
        </w:rPr>
        <w:t> </w:t>
      </w:r>
      <w:r>
        <w:rPr>
          <w:b w:val="0"/>
          <w:bCs w:val="0"/>
          <w:spacing w:val="0"/>
          <w:w w:val="105"/>
        </w:rPr>
        <w:t>faul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dete</w:t>
      </w:r>
      <w:r>
        <w:rPr>
          <w:b w:val="0"/>
          <w:bCs w:val="0"/>
          <w:spacing w:val="0"/>
          <w:w w:val="105"/>
        </w:rPr>
        <w:t>ct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5"/>
          <w:w w:val="105"/>
        </w:rPr>
        <w:t>o</w:t>
      </w:r>
      <w:r>
        <w:rPr>
          <w:b w:val="0"/>
          <w:bCs w:val="0"/>
          <w:spacing w:val="0"/>
          <w:w w:val="105"/>
        </w:rPr>
        <w:t>ca</w:t>
      </w:r>
      <w:r>
        <w:rPr>
          <w:b w:val="0"/>
          <w:bCs w:val="0"/>
          <w:spacing w:val="0"/>
          <w:w w:val="105"/>
        </w:rPr>
        <w:t>li</w:t>
      </w:r>
      <w:r>
        <w:rPr>
          <w:b w:val="0"/>
          <w:bCs w:val="0"/>
          <w:spacing w:val="-2"/>
          <w:w w:val="105"/>
        </w:rPr>
        <w:t>z</w:t>
      </w:r>
      <w:r>
        <w:rPr>
          <w:b w:val="0"/>
          <w:bCs w:val="0"/>
          <w:spacing w:val="0"/>
          <w:w w:val="105"/>
        </w:rPr>
        <w:t>at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[34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13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27,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0"/>
          <w:w w:val="105"/>
        </w:rPr>
        <w:t>8]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-14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0"/>
          <w:w w:val="105"/>
        </w:rPr>
        <w:t>le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6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sh</w:t>
      </w:r>
      <w:r>
        <w:rPr>
          <w:b w:val="0"/>
          <w:bCs w:val="0"/>
          <w:spacing w:val="-5"/>
          <w:w w:val="105"/>
        </w:rPr>
        <w:t>o</w:t>
      </w:r>
      <w:r>
        <w:rPr>
          <w:b w:val="0"/>
          <w:bCs w:val="0"/>
          <w:spacing w:val="-2"/>
          <w:w w:val="105"/>
        </w:rPr>
        <w:t>w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4"/>
          <w:w w:val="105"/>
        </w:rPr>
        <w:t>p</w:t>
      </w:r>
      <w:r>
        <w:rPr>
          <w:b w:val="0"/>
          <w:bCs w:val="0"/>
          <w:spacing w:val="0"/>
          <w:w w:val="105"/>
        </w:rPr>
        <w:t>eci</w:t>
      </w:r>
      <w:r>
        <w:rPr>
          <w:b w:val="0"/>
          <w:bCs w:val="0"/>
          <w:spacing w:val="0"/>
          <w:w w:val="105"/>
        </w:rPr>
        <w:t>fi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5"/>
        </w:rPr>
        <w:t>pro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su</w:t>
      </w:r>
      <w:r>
        <w:rPr>
          <w:b w:val="0"/>
          <w:bCs w:val="0"/>
          <w:spacing w:val="9"/>
          <w:w w:val="105"/>
        </w:rPr>
        <w:t>b</w:t>
      </w:r>
      <w:r>
        <w:rPr>
          <w:b w:val="0"/>
          <w:bCs w:val="0"/>
          <w:spacing w:val="0"/>
          <w:w w:val="105"/>
        </w:rPr>
        <w:t>ject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43"/>
          <w:w w:val="105"/>
        </w:rPr>
        <w:t> 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5"/>
          <w:w w:val="105"/>
        </w:rPr>
        <w:t>m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lin</w:t>
      </w:r>
      <w:r>
        <w:rPr>
          <w:b w:val="0"/>
          <w:bCs w:val="0"/>
          <w:spacing w:val="0"/>
          <w:w w:val="105"/>
        </w:rPr>
        <w:t>es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4"/>
          <w:w w:val="105"/>
        </w:rPr>
        <w:t>o</w:t>
      </w:r>
      <w:r>
        <w:rPr>
          <w:b w:val="0"/>
          <w:bCs w:val="0"/>
          <w:spacing w:val="0"/>
          <w:w w:val="105"/>
        </w:rPr>
        <w:t>de,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th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bri</w:t>
      </w:r>
      <w:r>
        <w:rPr>
          <w:b w:val="0"/>
          <w:bCs w:val="0"/>
          <w:spacing w:val="0"/>
          <w:w w:val="105"/>
        </w:rPr>
        <w:t>ef</w:t>
      </w:r>
      <w:r>
        <w:rPr>
          <w:b w:val="0"/>
          <w:bCs w:val="0"/>
          <w:spacing w:val="40"/>
          <w:w w:val="105"/>
        </w:rPr>
        <w:t> 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ro</w:t>
      </w:r>
      <w:r>
        <w:rPr>
          <w:b w:val="0"/>
          <w:bCs w:val="0"/>
          <w:spacing w:val="0"/>
          <w:w w:val="105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5"/>
        </w:rPr>
        <w:t>du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io</w:t>
      </w:r>
      <w:r>
        <w:rPr>
          <w:b w:val="0"/>
          <w:bCs w:val="0"/>
          <w:spacing w:val="0"/>
          <w:w w:val="105"/>
        </w:rPr>
        <w:t>n,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5"/>
          <w:w w:val="105"/>
        </w:rPr>
        <w:t>n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6"/>
          <w:w w:val="105"/>
        </w:rPr>
        <w:t>m</w:t>
      </w:r>
      <w:r>
        <w:rPr>
          <w:b w:val="0"/>
          <w:bCs w:val="0"/>
          <w:spacing w:val="3"/>
          <w:w w:val="105"/>
        </w:rPr>
        <w:t>b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fau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-4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er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io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ea</w:t>
      </w:r>
      <w:r>
        <w:rPr>
          <w:b w:val="0"/>
          <w:bCs w:val="0"/>
          <w:spacing w:val="-5"/>
          <w:w w:val="105"/>
        </w:rPr>
        <w:t>c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39"/>
          <w:w w:val="105"/>
        </w:rPr>
        <w:t> </w:t>
      </w:r>
      <w:r>
        <w:rPr>
          <w:b w:val="0"/>
          <w:bCs w:val="0"/>
          <w:spacing w:val="0"/>
          <w:w w:val="105"/>
        </w:rPr>
        <w:t>su</w:t>
      </w:r>
      <w:r>
        <w:rPr>
          <w:b w:val="0"/>
          <w:bCs w:val="0"/>
          <w:spacing w:val="9"/>
          <w:w w:val="105"/>
        </w:rPr>
        <w:t>b</w:t>
      </w:r>
      <w:r>
        <w:rPr>
          <w:b w:val="0"/>
          <w:bCs w:val="0"/>
          <w:spacing w:val="0"/>
          <w:w w:val="105"/>
        </w:rPr>
        <w:t>ject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434" w:right="0"/>
        <w:jc w:val="left"/>
        <w:rPr>
          <w:b w:val="0"/>
          <w:bCs w:val="0"/>
        </w:rPr>
      </w:pPr>
      <w:r>
        <w:rPr>
          <w:spacing w:val="-17"/>
          <w:w w:val="115"/>
        </w:rPr>
        <w:t>T</w:t>
      </w:r>
      <w:r>
        <w:rPr>
          <w:spacing w:val="0"/>
          <w:w w:val="115"/>
        </w:rPr>
        <w:t>a</w:t>
      </w:r>
      <w:r>
        <w:rPr>
          <w:spacing w:val="-1"/>
          <w:w w:val="115"/>
        </w:rPr>
        <w:t>b</w:t>
      </w:r>
      <w:r>
        <w:rPr>
          <w:spacing w:val="-1"/>
          <w:w w:val="115"/>
        </w:rPr>
        <w:t>l</w:t>
      </w:r>
      <w:r>
        <w:rPr>
          <w:spacing w:val="0"/>
          <w:w w:val="115"/>
        </w:rPr>
        <w:t>e</w:t>
      </w:r>
      <w:r>
        <w:rPr>
          <w:spacing w:val="31"/>
          <w:w w:val="115"/>
        </w:rPr>
        <w:t> </w:t>
      </w:r>
      <w:r>
        <w:rPr>
          <w:spacing w:val="0"/>
          <w:w w:val="115"/>
        </w:rPr>
        <w:t>6:</w:t>
      </w:r>
      <w:r>
        <w:rPr>
          <w:spacing w:val="0"/>
          <w:w w:val="115"/>
        </w:rPr>
        <w:t> </w:t>
      </w:r>
      <w:r>
        <w:rPr>
          <w:spacing w:val="7"/>
          <w:w w:val="115"/>
        </w:rPr>
        <w:t> </w:t>
      </w:r>
      <w:r>
        <w:rPr>
          <w:spacing w:val="0"/>
          <w:w w:val="115"/>
        </w:rPr>
        <w:t>Chara</w:t>
      </w:r>
      <w:r>
        <w:rPr>
          <w:spacing w:val="0"/>
          <w:w w:val="115"/>
        </w:rPr>
        <w:t>ct</w:t>
      </w:r>
      <w:r>
        <w:rPr>
          <w:spacing w:val="0"/>
          <w:w w:val="115"/>
        </w:rPr>
        <w:t>e</w:t>
      </w:r>
      <w:r>
        <w:rPr>
          <w:spacing w:val="0"/>
          <w:w w:val="115"/>
        </w:rPr>
        <w:t>ris</w:t>
      </w:r>
      <w:r>
        <w:rPr>
          <w:spacing w:val="0"/>
          <w:w w:val="115"/>
        </w:rPr>
        <w:t>ti</w:t>
      </w:r>
      <w:r>
        <w:rPr>
          <w:spacing w:val="0"/>
          <w:w w:val="115"/>
        </w:rPr>
        <w:t>c</w:t>
      </w:r>
      <w:r>
        <w:rPr>
          <w:spacing w:val="0"/>
          <w:w w:val="115"/>
        </w:rPr>
        <w:t>s</w:t>
      </w:r>
      <w:r>
        <w:rPr>
          <w:spacing w:val="31"/>
          <w:w w:val="115"/>
        </w:rPr>
        <w:t> </w:t>
      </w:r>
      <w:r>
        <w:rPr>
          <w:spacing w:val="0"/>
          <w:w w:val="115"/>
        </w:rPr>
        <w:t>of</w:t>
      </w:r>
      <w:r>
        <w:rPr>
          <w:spacing w:val="31"/>
          <w:w w:val="115"/>
        </w:rPr>
        <w:t> </w:t>
      </w:r>
      <w:r>
        <w:rPr>
          <w:spacing w:val="0"/>
          <w:w w:val="115"/>
        </w:rPr>
        <w:t>su</w:t>
      </w:r>
      <w:r>
        <w:rPr>
          <w:spacing w:val="10"/>
          <w:w w:val="115"/>
        </w:rPr>
        <w:t>b</w:t>
      </w:r>
      <w:r>
        <w:rPr>
          <w:spacing w:val="0"/>
          <w:w w:val="115"/>
        </w:rPr>
        <w:t>jec</w:t>
      </w:r>
      <w:r>
        <w:rPr>
          <w:spacing w:val="0"/>
          <w:w w:val="115"/>
        </w:rPr>
        <w:t>t</w:t>
      </w:r>
      <w:r>
        <w:rPr>
          <w:spacing w:val="31"/>
          <w:w w:val="115"/>
        </w:rPr>
        <w:t> </w:t>
      </w:r>
      <w:r>
        <w:rPr>
          <w:spacing w:val="0"/>
          <w:w w:val="115"/>
        </w:rPr>
        <w:t>pro</w:t>
      </w:r>
      <w:r>
        <w:rPr>
          <w:spacing w:val="0"/>
          <w:w w:val="115"/>
        </w:rPr>
        <w:t>gra</w:t>
      </w:r>
      <w:r>
        <w:rPr>
          <w:spacing w:val="0"/>
          <w:w w:val="115"/>
        </w:rPr>
        <w:t>ms</w:t>
      </w:r>
      <w:r>
        <w:rPr>
          <w:b w:val="0"/>
          <w:bCs w:val="0"/>
          <w:spacing w:val="0"/>
          <w:w w:val="100"/>
        </w:rPr>
      </w:r>
    </w:p>
    <w:p>
      <w:pPr>
        <w:spacing w:line="10" w:lineRule="exact" w:before="6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2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19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ject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Desc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5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ersi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1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1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lex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ic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1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5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yz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372" w:right="37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1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399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879" w:right="87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27" w:right="32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512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5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rn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0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sub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st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tu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5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io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27" w:right="32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32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292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du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72" w:right="37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le2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301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879" w:right="87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27" w:right="32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21" w:right="42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tc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141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al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tu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sepa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5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io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27" w:right="32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fo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0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440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fo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meas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27" w:right="32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"/>
        </w:numPr>
        <w:tabs>
          <w:tab w:pos="653" w:val="left" w:leader="none"/>
        </w:tabs>
        <w:ind w:left="653" w:right="2265" w:hanging="538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ault</w:t>
      </w:r>
      <w:r>
        <w:rPr>
          <w:rFonts w:ascii="Times New Roman" w:hAnsi="Times New Roman" w:cs="Times New Roman" w:eastAsia="Times New Roman"/>
          <w:b/>
          <w:bCs/>
          <w:spacing w:val="-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characteristics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pStyle w:val="BodyText"/>
        <w:spacing w:line="242" w:lineRule="auto" w:before="39"/>
        <w:ind w:right="107" w:firstLine="179"/>
        <w:jc w:val="both"/>
      </w:pP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41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10"/>
          <w:w w:val="110"/>
        </w:rPr>
        <w:t>b</w:t>
      </w:r>
      <w:r>
        <w:rPr>
          <w:b w:val="0"/>
          <w:bCs w:val="0"/>
          <w:spacing w:val="0"/>
          <w:w w:val="110"/>
        </w:rPr>
        <w:t>jec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ex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erime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4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"/>
          <w:w w:val="110"/>
        </w:rPr>
        <w:t>r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n.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-11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ry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resea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que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3,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need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cla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fy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3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them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ha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3-s</w:t>
      </w:r>
      <w:r>
        <w:rPr>
          <w:b w:val="0"/>
          <w:bCs w:val="0"/>
          <w:spacing w:val="0"/>
          <w:w w:val="110"/>
        </w:rPr>
        <w:t>ub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es.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erefo</w:t>
      </w:r>
      <w:r>
        <w:rPr>
          <w:b w:val="0"/>
          <w:bCs w:val="0"/>
          <w:spacing w:val="0"/>
          <w:w w:val="110"/>
        </w:rPr>
        <w:t>re,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-6"/>
          <w:w w:val="110"/>
        </w:rPr>
        <w:t>k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sou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fil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ersi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eci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com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red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em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cl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acc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afo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es.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-15"/>
          <w:w w:val="110"/>
        </w:rPr>
        <w:t>T</w:t>
      </w:r>
      <w:r>
        <w:rPr>
          <w:b w:val="0"/>
          <w:bCs w:val="0"/>
          <w:spacing w:val="0"/>
          <w:w w:val="110"/>
        </w:rPr>
        <w:t>ab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7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2"/>
          <w:w w:val="110"/>
        </w:rPr>
        <w:t>w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bu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9"/>
          <w:w w:val="110"/>
        </w:rPr>
        <w:t>b</w:t>
      </w:r>
      <w:r>
        <w:rPr>
          <w:b w:val="0"/>
          <w:bCs w:val="0"/>
          <w:spacing w:val="0"/>
          <w:w w:val="110"/>
        </w:rPr>
        <w:t>ject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exist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9"/>
          <w:w w:val="110"/>
        </w:rPr>
        <w:t>b</w:t>
      </w:r>
      <w:r>
        <w:rPr>
          <w:b w:val="0"/>
          <w:bCs w:val="0"/>
          <w:spacing w:val="0"/>
          <w:w w:val="110"/>
        </w:rPr>
        <w:t>ject.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-14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exa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ersi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1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10"/>
          <w:w w:val="110"/>
        </w:rPr>
        <w:t>b</w:t>
      </w:r>
      <w:r>
        <w:rPr>
          <w:b w:val="0"/>
          <w:bCs w:val="0"/>
          <w:spacing w:val="0"/>
          <w:w w:val="110"/>
        </w:rPr>
        <w:t>jec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ri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nt-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toke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ha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-7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4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es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faul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s,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whi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are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elo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mis</w:t>
      </w:r>
      <w:r>
        <w:rPr>
          <w:b w:val="0"/>
          <w:bCs w:val="0"/>
          <w:i w:val="0"/>
          <w:spacing w:val="0"/>
          <w:w w:val="110"/>
        </w:rPr>
        <w:t>sin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-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-12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riab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ass</w:t>
      </w:r>
      <w:r>
        <w:rPr>
          <w:b w:val="0"/>
          <w:bCs w:val="0"/>
          <w:i w:val="0"/>
          <w:spacing w:val="0"/>
          <w:w w:val="110"/>
        </w:rPr>
        <w:t>ig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-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ext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eo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-12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riab</w:t>
      </w:r>
      <w:r>
        <w:rPr>
          <w:b w:val="0"/>
          <w:bCs w:val="0"/>
          <w:i w:val="0"/>
          <w:spacing w:val="0"/>
          <w:w w:val="110"/>
        </w:rPr>
        <w:t>le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as</w:t>
      </w:r>
      <w:r>
        <w:rPr>
          <w:b w:val="0"/>
          <w:bCs w:val="0"/>
          <w:i w:val="0"/>
          <w:spacing w:val="0"/>
          <w:w w:val="110"/>
        </w:rPr>
        <w:t>sig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3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res</w:t>
      </w:r>
      <w:r>
        <w:rPr>
          <w:b w:val="0"/>
          <w:bCs w:val="0"/>
          <w:i w:val="0"/>
          <w:spacing w:val="4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ect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7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el</w:t>
      </w:r>
      <w:r>
        <w:rPr>
          <w:b w:val="0"/>
          <w:bCs w:val="0"/>
          <w:i w:val="0"/>
          <w:spacing w:val="-17"/>
          <w:w w:val="110"/>
        </w:rPr>
        <w:t>y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3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As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resu</w:t>
      </w:r>
      <w:r>
        <w:rPr>
          <w:b w:val="0"/>
          <w:bCs w:val="0"/>
          <w:i w:val="0"/>
          <w:spacing w:val="0"/>
          <w:w w:val="110"/>
        </w:rPr>
        <w:t>lt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3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tot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6"/>
          <w:w w:val="110"/>
        </w:rPr>
        <w:t>m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2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5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-4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4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es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-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1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with</w:t>
      </w:r>
      <w:r>
        <w:rPr>
          <w:b w:val="0"/>
          <w:bCs w:val="0"/>
          <w:i w:val="0"/>
          <w:spacing w:val="-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all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4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larg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6"/>
          <w:w w:val="110"/>
        </w:rPr>
        <w:t>m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-5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rsi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gr</w:t>
      </w:r>
      <w:r>
        <w:rPr>
          <w:b w:val="0"/>
          <w:bCs w:val="0"/>
          <w:i w:val="0"/>
          <w:spacing w:val="0"/>
          <w:w w:val="110"/>
        </w:rPr>
        <w:t>am</w:t>
      </w:r>
      <w:r>
        <w:rPr>
          <w:b w:val="0"/>
          <w:bCs w:val="0"/>
          <w:i w:val="0"/>
          <w:spacing w:val="0"/>
          <w:w w:val="110"/>
        </w:rPr>
        <w:t>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1"/>
        <w:numPr>
          <w:ilvl w:val="1"/>
          <w:numId w:val="1"/>
        </w:numPr>
        <w:tabs>
          <w:tab w:pos="653" w:val="left" w:leader="none"/>
        </w:tabs>
        <w:ind w:left="653" w:right="2776" w:hanging="538"/>
        <w:jc w:val="both"/>
        <w:rPr>
          <w:b w:val="0"/>
          <w:bCs w:val="0"/>
        </w:rPr>
      </w:pPr>
      <w:r>
        <w:rPr>
          <w:spacing w:val="0"/>
          <w:w w:val="100"/>
        </w:rPr>
        <w:t>Input</w:t>
      </w:r>
      <w:r>
        <w:rPr>
          <w:spacing w:val="-17"/>
          <w:w w:val="100"/>
        </w:rPr>
        <w:t> </w:t>
      </w:r>
      <w:r>
        <w:rPr>
          <w:spacing w:val="0"/>
          <w:w w:val="100"/>
        </w:rPr>
        <w:t>modeling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10" w:lineRule="exact" w:before="39"/>
        <w:ind w:right="107" w:firstLine="179"/>
        <w:jc w:val="both"/>
        <w:rPr>
          <w:rFonts w:ascii="Cambria" w:hAnsi="Cambria" w:cs="Cambria" w:eastAsia="Cambria"/>
        </w:rPr>
      </w:pPr>
      <w:r>
        <w:rPr>
          <w:b w:val="0"/>
          <w:bCs w:val="0"/>
          <w:spacing w:val="-15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9"/>
          <w:w w:val="110"/>
        </w:rPr>
        <w:t>b</w:t>
      </w:r>
      <w:r>
        <w:rPr>
          <w:b w:val="0"/>
          <w:bCs w:val="0"/>
          <w:spacing w:val="0"/>
          <w:w w:val="110"/>
        </w:rPr>
        <w:t>ject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pr</w:t>
      </w:r>
      <w:r>
        <w:rPr>
          <w:b w:val="0"/>
          <w:bCs w:val="0"/>
          <w:spacing w:val="0"/>
          <w:w w:val="110"/>
        </w:rPr>
        <w:t>og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nee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eir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pu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sp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firs</w:t>
      </w:r>
      <w:r>
        <w:rPr>
          <w:b w:val="0"/>
          <w:bCs w:val="0"/>
          <w:spacing w:val="0"/>
          <w:w w:val="110"/>
        </w:rPr>
        <w:t>tl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ecifi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-1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foll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ins</w:t>
      </w:r>
      <w:r>
        <w:rPr>
          <w:b w:val="0"/>
          <w:bCs w:val="0"/>
          <w:spacing w:val="0"/>
          <w:w w:val="110"/>
        </w:rPr>
        <w:t>tru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des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ri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[9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bu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ld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</w:t>
      </w:r>
      <w:r>
        <w:rPr>
          <w:b w:val="0"/>
          <w:bCs w:val="0"/>
          <w:spacing w:val="-1"/>
          <w:w w:val="110"/>
        </w:rPr>
        <w:t>s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del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9"/>
          <w:w w:val="110"/>
        </w:rPr>
        <w:t>b</w:t>
      </w:r>
      <w:r>
        <w:rPr>
          <w:b w:val="0"/>
          <w:bCs w:val="0"/>
          <w:spacing w:val="0"/>
          <w:w w:val="110"/>
        </w:rPr>
        <w:t>ject,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defi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-6"/>
          <w:w w:val="110"/>
        </w:rPr>
        <w:t>k</w:t>
      </w:r>
      <w:r>
        <w:rPr>
          <w:b w:val="0"/>
          <w:bCs w:val="0"/>
          <w:spacing w:val="0"/>
          <w:w w:val="110"/>
        </w:rPr>
        <w:t>ey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met</w:t>
      </w:r>
      <w:r>
        <w:rPr>
          <w:b w:val="0"/>
          <w:bCs w:val="0"/>
          <w:spacing w:val="0"/>
          <w:w w:val="110"/>
        </w:rPr>
        <w:t>ers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ram</w:t>
      </w:r>
      <w:r>
        <w:rPr>
          <w:b w:val="0"/>
          <w:bCs w:val="0"/>
          <w:spacing w:val="0"/>
          <w:w w:val="110"/>
        </w:rPr>
        <w:t>et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43"/>
          <w:w w:val="110"/>
        </w:rPr>
        <w:t> </w:t>
      </w:r>
      <w:r>
        <w:rPr>
          <w:b w:val="0"/>
          <w:bCs w:val="0"/>
          <w:spacing w:val="0"/>
          <w:w w:val="110"/>
        </w:rPr>
        <w:t>ob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os</w:t>
      </w:r>
      <w:r>
        <w:rPr>
          <w:b w:val="0"/>
          <w:bCs w:val="0"/>
          <w:spacing w:val="0"/>
          <w:w w:val="110"/>
        </w:rPr>
        <w:t>sib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tra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amo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ter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exa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Siem</w:t>
      </w:r>
      <w:r>
        <w:rPr>
          <w:b w:val="0"/>
          <w:bCs w:val="0"/>
          <w:i w:val="0"/>
          <w:spacing w:val="0"/>
          <w:w w:val="110"/>
        </w:rPr>
        <w:t>en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sui</w:t>
      </w:r>
      <w:r>
        <w:rPr>
          <w:b w:val="0"/>
          <w:bCs w:val="0"/>
          <w:i w:val="0"/>
          <w:spacing w:val="0"/>
          <w:w w:val="110"/>
        </w:rPr>
        <w:t>te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5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-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sid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ere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para</w:t>
      </w:r>
      <w:r>
        <w:rPr>
          <w:b w:val="0"/>
          <w:bCs w:val="0"/>
          <w:i w:val="0"/>
          <w:spacing w:val="-1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et</w:t>
      </w:r>
      <w:r>
        <w:rPr>
          <w:b w:val="0"/>
          <w:bCs w:val="0"/>
          <w:i w:val="0"/>
          <w:spacing w:val="0"/>
          <w:w w:val="110"/>
        </w:rPr>
        <w:t>ers: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</w:t>
      </w:r>
      <w:r>
        <w:rPr>
          <w:b w:val="0"/>
          <w:bCs w:val="0"/>
          <w:i w:val="0"/>
          <w:spacing w:val="0"/>
          <w:w w:val="110"/>
        </w:rPr>
        <w:t>tt</w:t>
      </w:r>
      <w:r>
        <w:rPr>
          <w:b w:val="0"/>
          <w:bCs w:val="0"/>
          <w:i w:val="0"/>
          <w:spacing w:val="0"/>
          <w:w w:val="110"/>
        </w:rPr>
        <w:t>ern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4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su</w:t>
      </w:r>
      <w:r>
        <w:rPr>
          <w:b w:val="0"/>
          <w:bCs w:val="0"/>
          <w:i w:val="0"/>
          <w:spacing w:val="0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st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inp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text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1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them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5"/>
          <w:w w:val="110"/>
        </w:rPr>
        <w:t>a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diff</w:t>
      </w:r>
      <w:r>
        <w:rPr>
          <w:b w:val="0"/>
          <w:bCs w:val="0"/>
          <w:i w:val="0"/>
          <w:spacing w:val="0"/>
          <w:w w:val="110"/>
        </w:rPr>
        <w:t>ere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4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-12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lu</w:t>
      </w:r>
      <w:r>
        <w:rPr>
          <w:b w:val="0"/>
          <w:bCs w:val="0"/>
          <w:i w:val="0"/>
          <w:spacing w:val="0"/>
          <w:w w:val="110"/>
        </w:rPr>
        <w:t>e,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e.g</w:t>
      </w:r>
      <w:r>
        <w:rPr>
          <w:b w:val="0"/>
          <w:bCs w:val="0"/>
          <w:i w:val="0"/>
          <w:spacing w:val="0"/>
          <w:w w:val="110"/>
        </w:rPr>
        <w:t>.,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ern</w:t>
      </w:r>
      <w:r>
        <w:rPr>
          <w:b w:val="0"/>
          <w:bCs w:val="0"/>
          <w:i w:val="0"/>
          <w:spacing w:val="0"/>
          <w:w w:val="111"/>
        </w:rPr>
        <w:t> 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5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-1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mo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te</w:t>
      </w:r>
      <w:r>
        <w:rPr>
          <w:b w:val="0"/>
          <w:bCs w:val="0"/>
          <w:i w:val="0"/>
          <w:spacing w:val="0"/>
          <w:w w:val="110"/>
        </w:rPr>
        <w:t>r,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dig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t,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or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lin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ma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-5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sig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al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etc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-14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b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8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lis</w:t>
      </w:r>
      <w:r>
        <w:rPr>
          <w:b w:val="0"/>
          <w:bCs w:val="0"/>
          <w:i w:val="0"/>
          <w:spacing w:val="0"/>
          <w:w w:val="110"/>
        </w:rPr>
        <w:t>te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0"/>
          <w:w w:val="110"/>
        </w:rPr>
        <w:t>se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dels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6"/>
          <w:w w:val="110"/>
        </w:rPr>
        <w:t>m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test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s,</w:t>
      </w:r>
      <w:r>
        <w:rPr>
          <w:b w:val="0"/>
          <w:bCs w:val="0"/>
          <w:i w:val="0"/>
          <w:spacing w:val="0"/>
          <w:w w:val="107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6"/>
          <w:w w:val="110"/>
        </w:rPr>
        <w:t>m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st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su</w:t>
      </w:r>
      <w:r>
        <w:rPr>
          <w:b w:val="0"/>
          <w:bCs w:val="0"/>
          <w:i w:val="0"/>
          <w:spacing w:val="10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ject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del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0"/>
          <w:w w:val="103"/>
        </w:rPr>
        <w:t> </w:t>
      </w:r>
      <w:r>
        <w:rPr>
          <w:b w:val="0"/>
          <w:bCs w:val="0"/>
          <w:i w:val="0"/>
          <w:spacing w:val="0"/>
          <w:w w:val="110"/>
        </w:rPr>
        <w:t>pres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ab</w:t>
      </w:r>
      <w:r>
        <w:rPr>
          <w:b w:val="0"/>
          <w:bCs w:val="0"/>
          <w:i w:val="0"/>
          <w:spacing w:val="0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revi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te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2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form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25"/>
        </w:rPr>
        <w:t>#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2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25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</w:rPr>
        <w:t>ues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  <w:position w:val="8"/>
          <w:sz w:val="12"/>
          <w:szCs w:val="12"/>
        </w:rPr>
        <w:t>#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position w:val="8"/>
          <w:sz w:val="12"/>
          <w:szCs w:val="12"/>
        </w:rPr>
        <w:t>num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25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position w:val="8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25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position w:val="8"/>
          <w:sz w:val="12"/>
          <w:szCs w:val="12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25"/>
          <w:position w:val="8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position w:val="8"/>
          <w:sz w:val="12"/>
          <w:szCs w:val="12"/>
        </w:rPr>
        <w:t>am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25"/>
          <w:position w:val="8"/>
          <w:sz w:val="12"/>
          <w:szCs w:val="12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25"/>
          <w:position w:val="0"/>
        </w:rPr>
        <w:t>×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00"/>
          <w:position w:val="0"/>
        </w:rPr>
      </w:r>
    </w:p>
    <w:p>
      <w:pPr>
        <w:spacing w:after="0" w:line="210" w:lineRule="exact"/>
        <w:jc w:val="both"/>
        <w:rPr>
          <w:rFonts w:ascii="Cambria" w:hAnsi="Cambria" w:cs="Cambria" w:eastAsia="Cambria"/>
        </w:rPr>
        <w:sectPr>
          <w:pgSz w:w="11906" w:h="16840"/>
          <w:pgMar w:top="1020" w:bottom="280" w:left="960" w:right="680"/>
          <w:cols w:num="2" w:equalWidth="0">
            <w:col w:w="4899" w:space="362"/>
            <w:col w:w="5005"/>
          </w:cols>
        </w:sectPr>
      </w:pPr>
    </w:p>
    <w:p>
      <w:pPr>
        <w:pStyle w:val="Heading2"/>
        <w:spacing w:before="73"/>
        <w:ind w:left="2215" w:right="0"/>
        <w:jc w:val="left"/>
        <w:rPr>
          <w:b w:val="0"/>
          <w:bCs w:val="0"/>
        </w:rPr>
      </w:pPr>
      <w:r>
        <w:rPr>
          <w:spacing w:val="-17"/>
          <w:w w:val="115"/>
        </w:rPr>
        <w:t>T</w:t>
      </w:r>
      <w:r>
        <w:rPr>
          <w:spacing w:val="0"/>
          <w:w w:val="115"/>
        </w:rPr>
        <w:t>a</w:t>
      </w:r>
      <w:r>
        <w:rPr>
          <w:spacing w:val="-1"/>
          <w:w w:val="115"/>
        </w:rPr>
        <w:t>b</w:t>
      </w:r>
      <w:r>
        <w:rPr>
          <w:spacing w:val="0"/>
          <w:w w:val="115"/>
        </w:rPr>
        <w:t>le</w:t>
      </w:r>
      <w:r>
        <w:rPr>
          <w:spacing w:val="31"/>
          <w:w w:val="115"/>
        </w:rPr>
        <w:t> </w:t>
      </w:r>
      <w:r>
        <w:rPr>
          <w:spacing w:val="0"/>
          <w:w w:val="115"/>
        </w:rPr>
        <w:t>5:</w:t>
      </w:r>
      <w:r>
        <w:rPr>
          <w:spacing w:val="0"/>
          <w:w w:val="115"/>
        </w:rPr>
        <w:t> </w:t>
      </w:r>
      <w:r>
        <w:rPr>
          <w:spacing w:val="9"/>
          <w:w w:val="115"/>
        </w:rPr>
        <w:t> </w:t>
      </w:r>
      <w:r>
        <w:rPr>
          <w:spacing w:val="-18"/>
          <w:w w:val="115"/>
        </w:rPr>
        <w:t>F</w:t>
      </w:r>
      <w:r>
        <w:rPr>
          <w:spacing w:val="-1"/>
          <w:w w:val="115"/>
        </w:rPr>
        <w:t>a</w:t>
      </w:r>
      <w:r>
        <w:rPr>
          <w:spacing w:val="0"/>
          <w:w w:val="115"/>
        </w:rPr>
        <w:t>ul</w:t>
      </w:r>
      <w:r>
        <w:rPr>
          <w:spacing w:val="0"/>
          <w:w w:val="115"/>
        </w:rPr>
        <w:t>t</w:t>
      </w:r>
      <w:r>
        <w:rPr>
          <w:spacing w:val="32"/>
          <w:w w:val="115"/>
        </w:rPr>
        <w:t> </w:t>
      </w:r>
      <w:r>
        <w:rPr>
          <w:spacing w:val="-6"/>
          <w:w w:val="115"/>
        </w:rPr>
        <w:t>t</w:t>
      </w:r>
      <w:r>
        <w:rPr>
          <w:spacing w:val="-1"/>
          <w:w w:val="115"/>
        </w:rPr>
        <w:t>y</w:t>
      </w:r>
      <w:r>
        <w:rPr>
          <w:spacing w:val="4"/>
          <w:w w:val="115"/>
        </w:rPr>
        <w:t>p</w:t>
      </w:r>
      <w:r>
        <w:rPr>
          <w:spacing w:val="0"/>
          <w:w w:val="115"/>
        </w:rPr>
        <w:t>es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acc</w:t>
      </w:r>
      <w:r>
        <w:rPr>
          <w:spacing w:val="0"/>
          <w:w w:val="115"/>
        </w:rPr>
        <w:t>o</w:t>
      </w:r>
      <w:r>
        <w:rPr>
          <w:spacing w:val="-1"/>
          <w:w w:val="115"/>
        </w:rPr>
        <w:t>r</w:t>
      </w:r>
      <w:r>
        <w:rPr>
          <w:spacing w:val="0"/>
          <w:w w:val="115"/>
        </w:rPr>
        <w:t>ding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to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def</w:t>
      </w:r>
      <w:r>
        <w:rPr>
          <w:spacing w:val="0"/>
          <w:w w:val="115"/>
        </w:rPr>
        <w:t>e</w:t>
      </w:r>
      <w:r>
        <w:rPr>
          <w:spacing w:val="0"/>
          <w:w w:val="115"/>
        </w:rPr>
        <w:t>c</w:t>
      </w:r>
      <w:r>
        <w:rPr>
          <w:spacing w:val="0"/>
          <w:w w:val="115"/>
        </w:rPr>
        <w:t>t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nature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and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OD</w:t>
      </w:r>
      <w:r>
        <w:rPr>
          <w:spacing w:val="0"/>
          <w:w w:val="115"/>
        </w:rPr>
        <w:t>C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cl</w:t>
      </w:r>
      <w:r>
        <w:rPr>
          <w:spacing w:val="0"/>
          <w:w w:val="115"/>
        </w:rPr>
        <w:t>as</w:t>
      </w:r>
      <w:r>
        <w:rPr>
          <w:spacing w:val="0"/>
          <w:w w:val="11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0" w:lineRule="exact" w:before="6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3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19" w:hRule="exact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ODC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9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cl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as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Na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5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Exa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38" w:hRule="exact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Ass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mi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ssi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42" w:lineRule="auto" w:before="2"/>
              <w:ind w:left="102" w:right="0" w:firstLine="18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wron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extra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791" w:right="79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1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riab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ass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1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1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riab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iz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etc.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42" w:lineRule="auto" w:before="2"/>
              <w:ind w:left="924" w:right="92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wron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1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(o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exp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ress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resu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etc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sig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1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1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1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ject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assi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38" w:hRule="exact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mi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ssi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42" w:lineRule="auto" w:before="2"/>
              <w:ind w:left="102" w:right="0" w:firstLine="18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wron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extra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10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if”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mis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logic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miss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etc.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before="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1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log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expre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ssi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used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bran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1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tru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before="2"/>
              <w:ind w:left="791" w:right="79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10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f”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1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erflu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sho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1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prese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38" w:hRule="exact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erfa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mi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ssi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42" w:lineRule="auto" w:before="2"/>
              <w:ind w:left="102" w:right="0" w:firstLine="187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wron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extra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met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fun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cal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miss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inc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mp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exp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ress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42" w:lineRule="auto" w:before="2"/>
              <w:ind w:left="454" w:right="45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1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info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rma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fun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1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exp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sio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resu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etc.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da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6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fun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269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8"/>
          <w:w w:val="12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2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2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7:</w:t>
      </w:r>
      <w:r>
        <w:rPr>
          <w:rFonts w:ascii="Times New Roman" w:hAnsi="Times New Roman" w:cs="Times New Roman" w:eastAsia="Times New Roman"/>
          <w:b/>
          <w:bCs/>
          <w:spacing w:val="2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8"/>
          <w:w w:val="12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aul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2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2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spacing w:val="5"/>
          <w:w w:val="12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dis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tri</w:t>
      </w:r>
      <w:r>
        <w:rPr>
          <w:rFonts w:ascii="Times New Roman" w:hAnsi="Times New Roman" w:cs="Times New Roman" w:eastAsia="Times New Roman"/>
          <w:b/>
          <w:bCs/>
          <w:spacing w:val="-2"/>
          <w:w w:val="12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uti</w:t>
      </w:r>
      <w:r>
        <w:rPr>
          <w:rFonts w:ascii="Times New Roman" w:hAnsi="Times New Roman" w:cs="Times New Roman" w:eastAsia="Times New Roman"/>
          <w:b/>
          <w:bCs/>
          <w:spacing w:val="-2"/>
          <w:w w:val="12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su</w:t>
      </w:r>
      <w:r>
        <w:rPr>
          <w:rFonts w:ascii="Times New Roman" w:hAnsi="Times New Roman" w:cs="Times New Roman" w:eastAsia="Times New Roman"/>
          <w:b/>
          <w:bCs/>
          <w:spacing w:val="11"/>
          <w:w w:val="12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jec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pro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gra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ms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0" w:lineRule="exact" w:before="6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6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19" w:hRule="exact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2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jects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8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915" w:right="91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915" w:right="91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rfa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mis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wro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ext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mi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wron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ext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mis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wro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1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1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1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0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tc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fo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5" w:right="33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83" w:right="28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70" w:right="47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pgSz w:w="11906" w:h="16840"/>
          <w:pgMar w:top="1140" w:bottom="280" w:left="960" w:right="440"/>
        </w:sectPr>
      </w:pPr>
    </w:p>
    <w:p>
      <w:pPr>
        <w:pStyle w:val="BodyText"/>
        <w:spacing w:line="241" w:lineRule="auto" w:before="74"/>
        <w:ind w:right="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</w:rPr>
        <w:t>...</w:t>
      </w:r>
      <w:r>
        <w:rPr>
          <w:b w:val="0"/>
          <w:bCs w:val="0"/>
          <w:i w:val="0"/>
          <w:spacing w:val="0"/>
          <w:w w:val="115"/>
        </w:rPr>
        <w:t>.</w:t>
      </w:r>
      <w:r>
        <w:rPr>
          <w:b w:val="0"/>
          <w:bCs w:val="0"/>
          <w:i w:val="0"/>
          <w:spacing w:val="4"/>
          <w:w w:val="115"/>
        </w:rPr>
        <w:t> </w:t>
      </w:r>
      <w:r>
        <w:rPr>
          <w:b w:val="0"/>
          <w:bCs w:val="0"/>
          <w:i w:val="0"/>
          <w:spacing w:val="-16"/>
          <w:w w:val="115"/>
        </w:rPr>
        <w:t>F</w:t>
      </w:r>
      <w:r>
        <w:rPr>
          <w:b w:val="0"/>
          <w:bCs w:val="0"/>
          <w:i w:val="0"/>
          <w:spacing w:val="0"/>
          <w:w w:val="115"/>
        </w:rPr>
        <w:t>o</w:t>
      </w:r>
      <w:r>
        <w:rPr>
          <w:b w:val="0"/>
          <w:bCs w:val="0"/>
          <w:i w:val="0"/>
          <w:spacing w:val="0"/>
          <w:w w:val="115"/>
        </w:rPr>
        <w:t>r</w:t>
      </w:r>
      <w:r>
        <w:rPr>
          <w:b w:val="0"/>
          <w:bCs w:val="0"/>
          <w:i w:val="0"/>
          <w:spacing w:val="-14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exa</w:t>
      </w:r>
      <w:r>
        <w:rPr>
          <w:b w:val="0"/>
          <w:bCs w:val="0"/>
          <w:i w:val="0"/>
          <w:spacing w:val="0"/>
          <w:w w:val="115"/>
        </w:rPr>
        <w:t>mp</w:t>
      </w:r>
      <w:r>
        <w:rPr>
          <w:b w:val="0"/>
          <w:bCs w:val="0"/>
          <w:i w:val="0"/>
          <w:spacing w:val="-2"/>
          <w:w w:val="115"/>
        </w:rPr>
        <w:t>l</w:t>
      </w:r>
      <w:r>
        <w:rPr>
          <w:b w:val="0"/>
          <w:bCs w:val="0"/>
          <w:i w:val="0"/>
          <w:spacing w:val="0"/>
          <w:w w:val="115"/>
        </w:rPr>
        <w:t>e,</w:t>
      </w:r>
      <w:r>
        <w:rPr>
          <w:b w:val="0"/>
          <w:bCs w:val="0"/>
          <w:i w:val="0"/>
          <w:spacing w:val="-14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in</w:t>
      </w:r>
      <w:r>
        <w:rPr>
          <w:b w:val="0"/>
          <w:bCs w:val="0"/>
          <w:i w:val="0"/>
          <w:spacing w:val="-14"/>
          <w:w w:val="115"/>
        </w:rPr>
        <w:t> </w:t>
      </w:r>
      <w:r>
        <w:rPr>
          <w:b w:val="0"/>
          <w:bCs w:val="0"/>
          <w:i w:val="0"/>
          <w:spacing w:val="-15"/>
          <w:w w:val="115"/>
        </w:rPr>
        <w:t>T</w:t>
      </w:r>
      <w:r>
        <w:rPr>
          <w:b w:val="0"/>
          <w:bCs w:val="0"/>
          <w:i w:val="0"/>
          <w:spacing w:val="0"/>
          <w:w w:val="115"/>
        </w:rPr>
        <w:t>a</w:t>
      </w:r>
      <w:r>
        <w:rPr>
          <w:b w:val="0"/>
          <w:bCs w:val="0"/>
          <w:i w:val="0"/>
          <w:spacing w:val="0"/>
          <w:w w:val="115"/>
        </w:rPr>
        <w:t>b</w:t>
      </w:r>
      <w:r>
        <w:rPr>
          <w:b w:val="0"/>
          <w:bCs w:val="0"/>
          <w:i w:val="0"/>
          <w:spacing w:val="0"/>
          <w:w w:val="115"/>
        </w:rPr>
        <w:t>le</w:t>
      </w:r>
      <w:r>
        <w:rPr>
          <w:b w:val="0"/>
          <w:bCs w:val="0"/>
          <w:i w:val="0"/>
          <w:spacing w:val="-14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8,</w:t>
      </w:r>
      <w:r>
        <w:rPr>
          <w:b w:val="0"/>
          <w:bCs w:val="0"/>
          <w:i w:val="0"/>
          <w:spacing w:val="-14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</w:t>
      </w:r>
      <w:r>
        <w:rPr>
          <w:b w:val="0"/>
          <w:bCs w:val="0"/>
          <w:i w:val="0"/>
          <w:spacing w:val="-6"/>
          <w:w w:val="115"/>
        </w:rPr>
        <w:t>c</w:t>
      </w:r>
      <w:r>
        <w:rPr>
          <w:b w:val="0"/>
          <w:bCs w:val="0"/>
          <w:i w:val="0"/>
          <w:spacing w:val="0"/>
          <w:w w:val="115"/>
        </w:rPr>
        <w:t>h</w:t>
      </w:r>
      <w:r>
        <w:rPr>
          <w:b w:val="0"/>
          <w:bCs w:val="0"/>
          <w:i w:val="0"/>
          <w:spacing w:val="0"/>
          <w:w w:val="115"/>
        </w:rPr>
        <w:t>ed</w:t>
      </w:r>
      <w:r>
        <w:rPr>
          <w:b w:val="0"/>
          <w:bCs w:val="0"/>
          <w:i w:val="0"/>
          <w:spacing w:val="0"/>
          <w:w w:val="115"/>
        </w:rPr>
        <w:t>u</w:t>
      </w:r>
      <w:r>
        <w:rPr>
          <w:b w:val="0"/>
          <w:bCs w:val="0"/>
          <w:i w:val="0"/>
          <w:spacing w:val="0"/>
          <w:w w:val="115"/>
        </w:rPr>
        <w:t>le</w:t>
      </w:r>
      <w:r>
        <w:rPr>
          <w:b w:val="0"/>
          <w:bCs w:val="0"/>
          <w:i w:val="0"/>
          <w:spacing w:val="-14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su</w:t>
      </w:r>
      <w:r>
        <w:rPr>
          <w:b w:val="0"/>
          <w:bCs w:val="0"/>
          <w:i w:val="0"/>
          <w:spacing w:val="10"/>
          <w:w w:val="115"/>
        </w:rPr>
        <w:t>b</w:t>
      </w:r>
      <w:r>
        <w:rPr>
          <w:b w:val="0"/>
          <w:bCs w:val="0"/>
          <w:i w:val="0"/>
          <w:spacing w:val="0"/>
          <w:w w:val="115"/>
        </w:rPr>
        <w:t>ject</w:t>
      </w:r>
      <w:r>
        <w:rPr>
          <w:b w:val="0"/>
          <w:bCs w:val="0"/>
          <w:i w:val="0"/>
          <w:spacing w:val="0"/>
          <w:w w:val="115"/>
        </w:rPr>
        <w:t>,</w:t>
      </w:r>
      <w:r>
        <w:rPr>
          <w:b w:val="0"/>
          <w:bCs w:val="0"/>
          <w:i w:val="0"/>
          <w:spacing w:val="-13"/>
          <w:w w:val="115"/>
        </w:rPr>
        <w:t> </w:t>
      </w:r>
      <w:r>
        <w:rPr>
          <w:b w:val="0"/>
          <w:bCs w:val="0"/>
          <w:i w:val="0"/>
          <w:spacing w:val="0"/>
          <w:w w:val="1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8"/>
          <w:sz w:val="12"/>
          <w:szCs w:val="12"/>
        </w:rPr>
        <w:t>9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15"/>
          <w:position w:val="8"/>
          <w:sz w:val="12"/>
          <w:szCs w:val="12"/>
        </w:rPr>
        <w:t> </w:t>
      </w:r>
      <w:r>
        <w:rPr>
          <w:rFonts w:ascii="Cambria" w:hAnsi="Cambria" w:cs="Cambria" w:eastAsia="Cambria"/>
          <w:b w:val="0"/>
          <w:bCs w:val="0"/>
          <w:i w:val="0"/>
          <w:spacing w:val="0"/>
          <w:w w:val="115"/>
          <w:position w:val="0"/>
        </w:rPr>
        <w:t>×</w:t>
      </w:r>
      <w:r>
        <w:rPr>
          <w:rFonts w:ascii="Cambria" w:hAnsi="Cambria" w:cs="Cambria" w:eastAsia="Cambria"/>
          <w:b w:val="0"/>
          <w:bCs w:val="0"/>
          <w:i w:val="0"/>
          <w:spacing w:val="-29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5"/>
          <w:position w:val="8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15"/>
          <w:position w:val="8"/>
          <w:sz w:val="12"/>
          <w:szCs w:val="12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mea</w:t>
      </w:r>
      <w:r>
        <w:rPr>
          <w:b w:val="0"/>
          <w:bCs w:val="0"/>
          <w:i w:val="0"/>
          <w:spacing w:val="0"/>
          <w:w w:val="115"/>
          <w:position w:val="0"/>
        </w:rPr>
        <w:t>n</w:t>
      </w:r>
      <w:r>
        <w:rPr>
          <w:b w:val="0"/>
          <w:bCs w:val="0"/>
          <w:i w:val="0"/>
          <w:spacing w:val="0"/>
          <w:w w:val="115"/>
          <w:position w:val="0"/>
        </w:rPr>
        <w:t>s</w:t>
      </w:r>
      <w:r>
        <w:rPr>
          <w:b w:val="0"/>
          <w:bCs w:val="0"/>
          <w:i w:val="0"/>
          <w:spacing w:val="0"/>
          <w:w w:val="103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th</w:t>
      </w:r>
      <w:r>
        <w:rPr>
          <w:b w:val="0"/>
          <w:bCs w:val="0"/>
          <w:i w:val="0"/>
          <w:spacing w:val="0"/>
          <w:w w:val="115"/>
          <w:position w:val="0"/>
        </w:rPr>
        <w:t>a</w:t>
      </w:r>
      <w:r>
        <w:rPr>
          <w:b w:val="0"/>
          <w:bCs w:val="0"/>
          <w:i w:val="0"/>
          <w:spacing w:val="0"/>
          <w:w w:val="115"/>
          <w:position w:val="0"/>
        </w:rPr>
        <w:t>t</w:t>
      </w:r>
      <w:r>
        <w:rPr>
          <w:b w:val="0"/>
          <w:bCs w:val="0"/>
          <w:i w:val="0"/>
          <w:spacing w:val="12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there</w:t>
      </w:r>
      <w:r>
        <w:rPr>
          <w:b w:val="0"/>
          <w:bCs w:val="0"/>
          <w:i w:val="0"/>
          <w:spacing w:val="1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are</w:t>
      </w:r>
      <w:r>
        <w:rPr>
          <w:b w:val="0"/>
          <w:bCs w:val="0"/>
          <w:i w:val="0"/>
          <w:spacing w:val="1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9</w:t>
      </w:r>
      <w:r>
        <w:rPr>
          <w:b w:val="0"/>
          <w:bCs w:val="0"/>
          <w:i w:val="0"/>
          <w:spacing w:val="1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pa</w:t>
      </w:r>
      <w:r>
        <w:rPr>
          <w:b w:val="0"/>
          <w:bCs w:val="0"/>
          <w:i w:val="0"/>
          <w:spacing w:val="0"/>
          <w:w w:val="115"/>
          <w:position w:val="0"/>
        </w:rPr>
        <w:t>ra</w:t>
      </w:r>
      <w:r>
        <w:rPr>
          <w:b w:val="0"/>
          <w:bCs w:val="0"/>
          <w:i w:val="0"/>
          <w:spacing w:val="-2"/>
          <w:w w:val="115"/>
          <w:position w:val="0"/>
        </w:rPr>
        <w:t>m</w:t>
      </w:r>
      <w:r>
        <w:rPr>
          <w:b w:val="0"/>
          <w:bCs w:val="0"/>
          <w:i w:val="0"/>
          <w:spacing w:val="0"/>
          <w:w w:val="115"/>
          <w:position w:val="0"/>
        </w:rPr>
        <w:t>et</w:t>
      </w:r>
      <w:r>
        <w:rPr>
          <w:b w:val="0"/>
          <w:bCs w:val="0"/>
          <w:i w:val="0"/>
          <w:spacing w:val="0"/>
          <w:w w:val="115"/>
          <w:position w:val="0"/>
        </w:rPr>
        <w:t>ers</w:t>
      </w:r>
      <w:r>
        <w:rPr>
          <w:b w:val="0"/>
          <w:bCs w:val="0"/>
          <w:i w:val="0"/>
          <w:spacing w:val="1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with</w:t>
      </w:r>
      <w:r>
        <w:rPr>
          <w:b w:val="0"/>
          <w:bCs w:val="0"/>
          <w:i w:val="0"/>
          <w:spacing w:val="1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2</w:t>
      </w:r>
      <w:r>
        <w:rPr>
          <w:b w:val="0"/>
          <w:bCs w:val="0"/>
          <w:i w:val="0"/>
          <w:spacing w:val="13"/>
          <w:w w:val="115"/>
          <w:position w:val="0"/>
        </w:rPr>
        <w:t> </w:t>
      </w:r>
      <w:r>
        <w:rPr>
          <w:b w:val="0"/>
          <w:bCs w:val="0"/>
          <w:i w:val="0"/>
          <w:spacing w:val="5"/>
          <w:w w:val="115"/>
          <w:position w:val="0"/>
        </w:rPr>
        <w:t>p</w:t>
      </w:r>
      <w:r>
        <w:rPr>
          <w:b w:val="0"/>
          <w:bCs w:val="0"/>
          <w:i w:val="0"/>
          <w:spacing w:val="0"/>
          <w:w w:val="115"/>
          <w:position w:val="0"/>
        </w:rPr>
        <w:t>os</w:t>
      </w:r>
      <w:r>
        <w:rPr>
          <w:b w:val="0"/>
          <w:bCs w:val="0"/>
          <w:i w:val="0"/>
          <w:spacing w:val="0"/>
          <w:w w:val="115"/>
          <w:position w:val="0"/>
        </w:rPr>
        <w:t>si</w:t>
      </w:r>
      <w:r>
        <w:rPr>
          <w:b w:val="0"/>
          <w:bCs w:val="0"/>
          <w:i w:val="0"/>
          <w:spacing w:val="0"/>
          <w:w w:val="115"/>
          <w:position w:val="0"/>
        </w:rPr>
        <w:t>b</w:t>
      </w:r>
      <w:r>
        <w:rPr>
          <w:b w:val="0"/>
          <w:bCs w:val="0"/>
          <w:i w:val="0"/>
          <w:spacing w:val="0"/>
          <w:w w:val="115"/>
          <w:position w:val="0"/>
        </w:rPr>
        <w:t>le</w:t>
      </w:r>
      <w:r>
        <w:rPr>
          <w:b w:val="0"/>
          <w:bCs w:val="0"/>
          <w:i w:val="0"/>
          <w:spacing w:val="13"/>
          <w:w w:val="115"/>
          <w:position w:val="0"/>
        </w:rPr>
        <w:t> </w:t>
      </w:r>
      <w:r>
        <w:rPr>
          <w:b w:val="0"/>
          <w:bCs w:val="0"/>
          <w:i w:val="0"/>
          <w:spacing w:val="-11"/>
          <w:w w:val="115"/>
          <w:position w:val="0"/>
        </w:rPr>
        <w:t>v</w:t>
      </w:r>
      <w:r>
        <w:rPr>
          <w:b w:val="0"/>
          <w:bCs w:val="0"/>
          <w:i w:val="0"/>
          <w:spacing w:val="0"/>
          <w:w w:val="115"/>
          <w:position w:val="0"/>
        </w:rPr>
        <w:t>a</w:t>
      </w:r>
      <w:r>
        <w:rPr>
          <w:b w:val="0"/>
          <w:bCs w:val="0"/>
          <w:i w:val="0"/>
          <w:spacing w:val="-2"/>
          <w:w w:val="115"/>
          <w:position w:val="0"/>
        </w:rPr>
        <w:t>l</w:t>
      </w:r>
      <w:r>
        <w:rPr>
          <w:b w:val="0"/>
          <w:bCs w:val="0"/>
          <w:i w:val="0"/>
          <w:spacing w:val="0"/>
          <w:w w:val="115"/>
          <w:position w:val="0"/>
        </w:rPr>
        <w:t>u</w:t>
      </w:r>
      <w:r>
        <w:rPr>
          <w:b w:val="0"/>
          <w:bCs w:val="0"/>
          <w:i w:val="0"/>
          <w:spacing w:val="0"/>
          <w:w w:val="115"/>
          <w:position w:val="0"/>
        </w:rPr>
        <w:t>es,</w:t>
      </w:r>
      <w:r>
        <w:rPr>
          <w:b w:val="0"/>
          <w:bCs w:val="0"/>
          <w:i w:val="0"/>
          <w:spacing w:val="16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an</w:t>
      </w:r>
      <w:r>
        <w:rPr>
          <w:b w:val="0"/>
          <w:bCs w:val="0"/>
          <w:i w:val="0"/>
          <w:spacing w:val="0"/>
          <w:w w:val="115"/>
          <w:position w:val="0"/>
        </w:rPr>
        <w:t>d</w:t>
      </w:r>
      <w:r>
        <w:rPr>
          <w:b w:val="0"/>
          <w:bCs w:val="0"/>
          <w:i w:val="0"/>
          <w:spacing w:val="1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2</w:t>
      </w:r>
      <w:r>
        <w:rPr>
          <w:b w:val="0"/>
          <w:bCs w:val="0"/>
          <w:i w:val="0"/>
          <w:spacing w:val="0"/>
          <w:w w:val="102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p</w:t>
      </w:r>
      <w:r>
        <w:rPr>
          <w:b w:val="0"/>
          <w:bCs w:val="0"/>
          <w:i w:val="0"/>
          <w:spacing w:val="0"/>
          <w:w w:val="115"/>
          <w:position w:val="0"/>
        </w:rPr>
        <w:t>a</w:t>
      </w:r>
      <w:r>
        <w:rPr>
          <w:b w:val="0"/>
          <w:bCs w:val="0"/>
          <w:i w:val="0"/>
          <w:spacing w:val="0"/>
          <w:w w:val="115"/>
          <w:position w:val="0"/>
        </w:rPr>
        <w:t>ram</w:t>
      </w:r>
      <w:r>
        <w:rPr>
          <w:b w:val="0"/>
          <w:bCs w:val="0"/>
          <w:i w:val="0"/>
          <w:spacing w:val="0"/>
          <w:w w:val="115"/>
          <w:position w:val="0"/>
        </w:rPr>
        <w:t>et</w:t>
      </w:r>
      <w:r>
        <w:rPr>
          <w:b w:val="0"/>
          <w:bCs w:val="0"/>
          <w:i w:val="0"/>
          <w:spacing w:val="0"/>
          <w:w w:val="115"/>
          <w:position w:val="0"/>
        </w:rPr>
        <w:t>ers</w:t>
      </w:r>
      <w:r>
        <w:rPr>
          <w:b w:val="0"/>
          <w:bCs w:val="0"/>
          <w:i w:val="0"/>
          <w:spacing w:val="-24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wit</w:t>
      </w:r>
      <w:r>
        <w:rPr>
          <w:b w:val="0"/>
          <w:bCs w:val="0"/>
          <w:i w:val="0"/>
          <w:spacing w:val="0"/>
          <w:w w:val="115"/>
          <w:position w:val="0"/>
        </w:rPr>
        <w:t>h</w:t>
      </w:r>
      <w:r>
        <w:rPr>
          <w:b w:val="0"/>
          <w:bCs w:val="0"/>
          <w:i w:val="0"/>
          <w:spacing w:val="-23"/>
          <w:w w:val="115"/>
          <w:position w:val="0"/>
        </w:rPr>
        <w:t> </w:t>
      </w:r>
      <w:r>
        <w:rPr>
          <w:b w:val="0"/>
          <w:bCs w:val="0"/>
          <w:i w:val="0"/>
          <w:spacing w:val="0"/>
          <w:w w:val="115"/>
          <w:position w:val="0"/>
        </w:rPr>
        <w:t>2</w:t>
      </w:r>
      <w:r>
        <w:rPr>
          <w:b w:val="0"/>
          <w:bCs w:val="0"/>
          <w:i w:val="0"/>
          <w:spacing w:val="-23"/>
          <w:w w:val="115"/>
          <w:position w:val="0"/>
        </w:rPr>
        <w:t> </w:t>
      </w:r>
      <w:r>
        <w:rPr>
          <w:b w:val="0"/>
          <w:bCs w:val="0"/>
          <w:i w:val="0"/>
          <w:spacing w:val="5"/>
          <w:w w:val="115"/>
          <w:position w:val="0"/>
        </w:rPr>
        <w:t>p</w:t>
      </w:r>
      <w:r>
        <w:rPr>
          <w:b w:val="0"/>
          <w:bCs w:val="0"/>
          <w:i w:val="0"/>
          <w:spacing w:val="0"/>
          <w:w w:val="115"/>
          <w:position w:val="0"/>
        </w:rPr>
        <w:t>oss</w:t>
      </w:r>
      <w:r>
        <w:rPr>
          <w:b w:val="0"/>
          <w:bCs w:val="0"/>
          <w:i w:val="0"/>
          <w:spacing w:val="0"/>
          <w:w w:val="115"/>
          <w:position w:val="0"/>
        </w:rPr>
        <w:t>ib</w:t>
      </w:r>
      <w:r>
        <w:rPr>
          <w:b w:val="0"/>
          <w:bCs w:val="0"/>
          <w:i w:val="0"/>
          <w:spacing w:val="-2"/>
          <w:w w:val="115"/>
          <w:position w:val="0"/>
        </w:rPr>
        <w:t>l</w:t>
      </w:r>
      <w:r>
        <w:rPr>
          <w:b w:val="0"/>
          <w:bCs w:val="0"/>
          <w:i w:val="0"/>
          <w:spacing w:val="0"/>
          <w:w w:val="115"/>
          <w:position w:val="0"/>
        </w:rPr>
        <w:t>e</w:t>
      </w:r>
      <w:r>
        <w:rPr>
          <w:b w:val="0"/>
          <w:bCs w:val="0"/>
          <w:i w:val="0"/>
          <w:spacing w:val="-23"/>
          <w:w w:val="115"/>
          <w:position w:val="0"/>
        </w:rPr>
        <w:t> </w:t>
      </w:r>
      <w:r>
        <w:rPr>
          <w:b w:val="0"/>
          <w:bCs w:val="0"/>
          <w:i w:val="0"/>
          <w:spacing w:val="-11"/>
          <w:w w:val="115"/>
          <w:position w:val="0"/>
        </w:rPr>
        <w:t>v</w:t>
      </w:r>
      <w:r>
        <w:rPr>
          <w:b w:val="0"/>
          <w:bCs w:val="0"/>
          <w:i w:val="0"/>
          <w:spacing w:val="0"/>
          <w:w w:val="115"/>
          <w:position w:val="0"/>
        </w:rPr>
        <w:t>a</w:t>
      </w:r>
      <w:r>
        <w:rPr>
          <w:b w:val="0"/>
          <w:bCs w:val="0"/>
          <w:i w:val="0"/>
          <w:spacing w:val="-2"/>
          <w:w w:val="115"/>
          <w:position w:val="0"/>
        </w:rPr>
        <w:t>l</w:t>
      </w:r>
      <w:r>
        <w:rPr>
          <w:b w:val="0"/>
          <w:bCs w:val="0"/>
          <w:i w:val="0"/>
          <w:spacing w:val="0"/>
          <w:w w:val="115"/>
          <w:position w:val="0"/>
        </w:rPr>
        <w:t>u</w:t>
      </w:r>
      <w:r>
        <w:rPr>
          <w:b w:val="0"/>
          <w:bCs w:val="0"/>
          <w:i w:val="0"/>
          <w:spacing w:val="0"/>
          <w:w w:val="115"/>
          <w:position w:val="0"/>
        </w:rPr>
        <w:t>es.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371" w:right="0"/>
        <w:jc w:val="left"/>
        <w:rPr>
          <w:b w:val="0"/>
          <w:bCs w:val="0"/>
        </w:rPr>
      </w:pPr>
      <w:r>
        <w:rPr>
          <w:spacing w:val="-17"/>
          <w:w w:val="115"/>
        </w:rPr>
        <w:t>T</w:t>
      </w:r>
      <w:r>
        <w:rPr>
          <w:spacing w:val="0"/>
          <w:w w:val="115"/>
        </w:rPr>
        <w:t>abl</w:t>
      </w:r>
      <w:r>
        <w:rPr>
          <w:spacing w:val="0"/>
          <w:w w:val="115"/>
        </w:rPr>
        <w:t>e</w:t>
      </w:r>
      <w:r>
        <w:rPr>
          <w:spacing w:val="28"/>
          <w:w w:val="115"/>
        </w:rPr>
        <w:t> </w:t>
      </w:r>
      <w:r>
        <w:rPr>
          <w:spacing w:val="0"/>
          <w:w w:val="115"/>
        </w:rPr>
        <w:t>8:</w:t>
      </w:r>
      <w:r>
        <w:rPr>
          <w:spacing w:val="0"/>
          <w:w w:val="115"/>
        </w:rPr>
        <w:t> </w:t>
      </w:r>
      <w:r>
        <w:rPr>
          <w:spacing w:val="5"/>
          <w:w w:val="115"/>
        </w:rPr>
        <w:t> </w:t>
      </w:r>
      <w:r>
        <w:rPr>
          <w:spacing w:val="0"/>
          <w:w w:val="115"/>
        </w:rPr>
        <w:t>Inputs</w:t>
      </w:r>
      <w:r>
        <w:rPr>
          <w:spacing w:val="28"/>
          <w:w w:val="115"/>
        </w:rPr>
        <w:t> </w:t>
      </w:r>
      <w:r>
        <w:rPr>
          <w:spacing w:val="0"/>
          <w:w w:val="115"/>
        </w:rPr>
        <w:t>m</w:t>
      </w:r>
      <w:r>
        <w:rPr>
          <w:spacing w:val="4"/>
          <w:w w:val="115"/>
        </w:rPr>
        <w:t>o</w:t>
      </w:r>
      <w:r>
        <w:rPr>
          <w:spacing w:val="0"/>
          <w:w w:val="115"/>
        </w:rPr>
        <w:t>del</w:t>
      </w:r>
      <w:r>
        <w:rPr>
          <w:spacing w:val="-1"/>
          <w:w w:val="115"/>
        </w:rPr>
        <w:t>i</w:t>
      </w:r>
      <w:r>
        <w:rPr>
          <w:spacing w:val="0"/>
          <w:w w:val="115"/>
        </w:rPr>
        <w:t>ng</w:t>
      </w:r>
      <w:r>
        <w:rPr>
          <w:spacing w:val="29"/>
          <w:w w:val="115"/>
        </w:rPr>
        <w:t> </w:t>
      </w:r>
      <w:r>
        <w:rPr>
          <w:spacing w:val="0"/>
          <w:w w:val="115"/>
        </w:rPr>
        <w:t>of</w:t>
      </w:r>
      <w:r>
        <w:rPr>
          <w:spacing w:val="29"/>
          <w:w w:val="115"/>
        </w:rPr>
        <w:t> </w:t>
      </w:r>
      <w:r>
        <w:rPr>
          <w:spacing w:val="0"/>
          <w:w w:val="115"/>
        </w:rPr>
        <w:t>su</w:t>
      </w:r>
      <w:r>
        <w:rPr>
          <w:spacing w:val="10"/>
          <w:w w:val="115"/>
        </w:rPr>
        <w:t>b</w:t>
      </w:r>
      <w:r>
        <w:rPr>
          <w:spacing w:val="0"/>
          <w:w w:val="115"/>
        </w:rPr>
        <w:t>je</w:t>
      </w:r>
      <w:r>
        <w:rPr>
          <w:spacing w:val="0"/>
          <w:w w:val="115"/>
        </w:rPr>
        <w:t>c</w:t>
      </w:r>
      <w:r>
        <w:rPr>
          <w:spacing w:val="0"/>
          <w:w w:val="115"/>
        </w:rPr>
        <w:t>t</w:t>
      </w:r>
      <w:r>
        <w:rPr>
          <w:spacing w:val="29"/>
          <w:w w:val="115"/>
        </w:rPr>
        <w:t> </w:t>
      </w:r>
      <w:r>
        <w:rPr>
          <w:spacing w:val="0"/>
          <w:w w:val="115"/>
        </w:rPr>
        <w:t>programs</w:t>
      </w:r>
      <w:r>
        <w:rPr>
          <w:b w:val="0"/>
          <w:bCs w:val="0"/>
          <w:spacing w:val="0"/>
          <w:w w:val="100"/>
        </w:rPr>
      </w:r>
    </w:p>
    <w:p>
      <w:pPr>
        <w:spacing w:line="10" w:lineRule="exact" w:before="6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3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19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ject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del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15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est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33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1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position w:val="8"/>
                <w:sz w:val="12"/>
                <w:szCs w:val="12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25"/>
                <w:position w:val="8"/>
                <w:sz w:val="12"/>
                <w:szCs w:val="12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spacing w:val="0"/>
                <w:w w:val="125"/>
                <w:position w:val="0"/>
                <w:sz w:val="18"/>
                <w:szCs w:val="18"/>
              </w:rPr>
              <w:t>×</w:t>
            </w:r>
            <w:r>
              <w:rPr>
                <w:rFonts w:ascii="Cambria" w:hAnsi="Cambria" w:cs="Cambria" w:eastAsia="Cambria"/>
                <w:b w:val="0"/>
                <w:bCs w:val="0"/>
                <w:spacing w:val="-15"/>
                <w:w w:val="125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position w:val="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position w:val="8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25"/>
                <w:position w:val="8"/>
                <w:sz w:val="12"/>
                <w:szCs w:val="12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spacing w:val="0"/>
                <w:w w:val="125"/>
                <w:position w:val="0"/>
                <w:sz w:val="18"/>
                <w:szCs w:val="18"/>
              </w:rPr>
              <w:t>×</w:t>
            </w:r>
            <w:r>
              <w:rPr>
                <w:rFonts w:ascii="Cambria" w:hAnsi="Cambria" w:cs="Cambria" w:eastAsia="Cambria"/>
                <w:b w:val="0"/>
                <w:bCs w:val="0"/>
                <w:spacing w:val="-15"/>
                <w:w w:val="125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position w:val="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position w:val="8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25"/>
                <w:position w:val="8"/>
                <w:sz w:val="12"/>
                <w:szCs w:val="12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spacing w:val="0"/>
                <w:w w:val="125"/>
                <w:position w:val="0"/>
                <w:sz w:val="18"/>
                <w:szCs w:val="18"/>
              </w:rPr>
              <w:t>×</w:t>
            </w:r>
            <w:r>
              <w:rPr>
                <w:rFonts w:ascii="Cambria" w:hAnsi="Cambria" w:cs="Cambria" w:eastAsia="Cambria"/>
                <w:b w:val="0"/>
                <w:bCs w:val="0"/>
                <w:spacing w:val="-14"/>
                <w:w w:val="125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position w:val="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position w:val="8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38400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238" w:right="238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1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20"/>
                <w:position w:val="8"/>
                <w:sz w:val="12"/>
                <w:szCs w:val="12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spacing w:val="0"/>
                <w:w w:val="125"/>
                <w:position w:val="0"/>
                <w:sz w:val="18"/>
                <w:szCs w:val="18"/>
              </w:rPr>
              <w:t>×</w:t>
            </w:r>
            <w:r>
              <w:rPr>
                <w:rFonts w:ascii="Cambria" w:hAnsi="Cambria" w:cs="Cambria" w:eastAsia="Cambria"/>
                <w:b w:val="0"/>
                <w:bCs w:val="0"/>
                <w:spacing w:val="-12"/>
                <w:w w:val="125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20"/>
                <w:position w:val="8"/>
                <w:sz w:val="12"/>
                <w:szCs w:val="12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spacing w:val="0"/>
                <w:w w:val="125"/>
                <w:position w:val="0"/>
                <w:sz w:val="18"/>
                <w:szCs w:val="18"/>
              </w:rPr>
              <w:t>×</w:t>
            </w:r>
            <w:r>
              <w:rPr>
                <w:rFonts w:ascii="Cambria" w:hAnsi="Cambria" w:cs="Cambria" w:eastAsia="Cambria"/>
                <w:b w:val="0"/>
                <w:bCs w:val="0"/>
                <w:spacing w:val="-11"/>
                <w:w w:val="125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4608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238" w:right="238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18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10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-7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0"/>
                <w:sz w:val="12"/>
                <w:szCs w:val="12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2048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3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ind w:left="2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du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9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20"/>
                <w:position w:val="8"/>
                <w:sz w:val="12"/>
                <w:szCs w:val="12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spacing w:val="0"/>
                <w:w w:val="125"/>
                <w:position w:val="0"/>
                <w:sz w:val="18"/>
                <w:szCs w:val="18"/>
              </w:rPr>
              <w:t>×</w:t>
            </w:r>
            <w:r>
              <w:rPr>
                <w:rFonts w:ascii="Cambria" w:hAnsi="Cambria" w:cs="Cambria" w:eastAsia="Cambria"/>
                <w:b w:val="0"/>
                <w:bCs w:val="0"/>
                <w:spacing w:val="-15"/>
                <w:w w:val="125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4608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ind w:left="238" w:right="238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du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le2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20"/>
                <w:position w:val="8"/>
                <w:sz w:val="12"/>
                <w:szCs w:val="12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spacing w:val="0"/>
                <w:w w:val="125"/>
                <w:position w:val="0"/>
                <w:sz w:val="18"/>
                <w:szCs w:val="18"/>
              </w:rPr>
              <w:t>×</w:t>
            </w:r>
            <w:r>
              <w:rPr>
                <w:rFonts w:ascii="Cambria" w:hAnsi="Cambria" w:cs="Cambria" w:eastAsia="Cambria"/>
                <w:b w:val="0"/>
                <w:bCs w:val="0"/>
                <w:spacing w:val="-15"/>
                <w:w w:val="125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4608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238" w:right="238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6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421" w:right="42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tc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6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20"/>
                <w:position w:val="8"/>
                <w:sz w:val="12"/>
                <w:szCs w:val="12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spacing w:val="0"/>
                <w:w w:val="120"/>
                <w:position w:val="0"/>
                <w:sz w:val="18"/>
                <w:szCs w:val="18"/>
              </w:rPr>
              <w:t>×</w:t>
            </w:r>
            <w:r>
              <w:rPr>
                <w:rFonts w:ascii="Cambria" w:hAnsi="Cambria" w:cs="Cambria" w:eastAsia="Cambria"/>
                <w:b w:val="0"/>
                <w:bCs w:val="0"/>
                <w:spacing w:val="-9"/>
                <w:w w:val="120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20"/>
                <w:position w:val="8"/>
                <w:sz w:val="12"/>
                <w:szCs w:val="12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spacing w:val="0"/>
                <w:w w:val="120"/>
                <w:position w:val="0"/>
                <w:sz w:val="18"/>
                <w:szCs w:val="18"/>
              </w:rPr>
              <w:t>×</w:t>
            </w:r>
            <w:r>
              <w:rPr>
                <w:rFonts w:ascii="Cambria" w:hAnsi="Cambria" w:cs="Cambria" w:eastAsia="Cambria"/>
                <w:b w:val="0"/>
                <w:bCs w:val="0"/>
                <w:spacing w:val="-9"/>
                <w:w w:val="120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20"/>
                <w:position w:val="8"/>
                <w:sz w:val="12"/>
                <w:szCs w:val="12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spacing w:val="0"/>
                <w:w w:val="120"/>
                <w:position w:val="0"/>
                <w:sz w:val="18"/>
                <w:szCs w:val="18"/>
              </w:rPr>
              <w:t>×</w:t>
            </w:r>
            <w:r>
              <w:rPr>
                <w:rFonts w:ascii="Cambria" w:hAnsi="Cambria" w:cs="Cambria" w:eastAsia="Cambria"/>
                <w:b w:val="0"/>
                <w:bCs w:val="0"/>
                <w:spacing w:val="-8"/>
                <w:w w:val="120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460860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238" w:right="238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fo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6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20"/>
                <w:position w:val="8"/>
                <w:sz w:val="12"/>
                <w:szCs w:val="12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spacing w:val="0"/>
                <w:w w:val="125"/>
                <w:position w:val="0"/>
                <w:sz w:val="18"/>
                <w:szCs w:val="18"/>
              </w:rPr>
              <w:t>×</w:t>
            </w:r>
            <w:r>
              <w:rPr>
                <w:rFonts w:ascii="Cambria" w:hAnsi="Cambria" w:cs="Cambria" w:eastAsia="Cambria"/>
                <w:b w:val="0"/>
                <w:bCs w:val="0"/>
                <w:spacing w:val="-12"/>
                <w:w w:val="125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20"/>
                <w:position w:val="8"/>
                <w:sz w:val="12"/>
                <w:szCs w:val="12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spacing w:val="0"/>
                <w:w w:val="125"/>
                <w:position w:val="0"/>
                <w:sz w:val="18"/>
                <w:szCs w:val="18"/>
              </w:rPr>
              <w:t>×</w:t>
            </w:r>
            <w:r>
              <w:rPr>
                <w:rFonts w:ascii="Cambria" w:hAnsi="Cambria" w:cs="Cambria" w:eastAsia="Cambria"/>
                <w:b w:val="0"/>
                <w:bCs w:val="0"/>
                <w:spacing w:val="-11"/>
                <w:w w:val="125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position w:val="8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4050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left="238" w:right="238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"/>
        </w:numPr>
        <w:tabs>
          <w:tab w:pos="534" w:val="left" w:leader="none"/>
        </w:tabs>
        <w:ind w:left="534" w:right="3296" w:hanging="41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95"/>
          <w:sz w:val="24"/>
          <w:szCs w:val="24"/>
        </w:rPr>
        <w:t>RESU</w:t>
      </w:r>
      <w:r>
        <w:rPr>
          <w:rFonts w:ascii="Times New Roman" w:hAnsi="Times New Roman" w:cs="Times New Roman" w:eastAsia="Times New Roman"/>
          <w:b/>
          <w:bCs/>
          <w:spacing w:val="-22"/>
          <w:w w:val="9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4"/>
          <w:szCs w:val="24"/>
        </w:rPr>
        <w:t>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pStyle w:val="BodyText"/>
        <w:spacing w:line="242" w:lineRule="auto" w:before="39"/>
        <w:ind w:right="0" w:firstLine="179"/>
        <w:jc w:val="both"/>
      </w:pP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sec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disp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0"/>
          <w:w w:val="120"/>
        </w:rPr>
        <w:t> </w:t>
      </w:r>
      <w:r>
        <w:rPr>
          <w:b w:val="0"/>
          <w:bCs w:val="0"/>
          <w:spacing w:val="0"/>
          <w:w w:val="110"/>
        </w:rPr>
        <w:t>ex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erime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will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re-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sea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que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osed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Sec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3.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1"/>
        <w:numPr>
          <w:ilvl w:val="1"/>
          <w:numId w:val="1"/>
        </w:numPr>
        <w:tabs>
          <w:tab w:pos="653" w:val="left" w:leader="none"/>
        </w:tabs>
        <w:ind w:left="654" w:right="1096" w:hanging="538"/>
        <w:jc w:val="both"/>
        <w:rPr>
          <w:b w:val="0"/>
          <w:bCs w:val="0"/>
        </w:rPr>
      </w:pPr>
      <w:r>
        <w:rPr>
          <w:spacing w:val="0"/>
          <w:w w:val="100"/>
        </w:rPr>
        <w:t>The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characteristics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MFS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39"/>
        <w:ind w:right="0" w:firstLine="179"/>
        <w:jc w:val="both"/>
      </w:pPr>
      <w:r>
        <w:rPr>
          <w:b w:val="0"/>
          <w:bCs w:val="0"/>
          <w:spacing w:val="-1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first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gi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eris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These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ide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-5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ol</w:t>
      </w:r>
      <w:r>
        <w:rPr>
          <w:b w:val="0"/>
          <w:bCs w:val="0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6"/>
          <w:w w:val="110"/>
        </w:rPr>
        <w:t> </w:t>
      </w:r>
      <w:r>
        <w:rPr>
          <w:b w:val="0"/>
          <w:bCs w:val="0"/>
          <w:i w:val="0"/>
          <w:spacing w:val="-2"/>
          <w:w w:val="110"/>
        </w:rPr>
        <w:t>[</w:t>
      </w:r>
      <w:r>
        <w:rPr>
          <w:b w:val="0"/>
          <w:bCs w:val="0"/>
          <w:i w:val="0"/>
          <w:spacing w:val="0"/>
          <w:w w:val="110"/>
        </w:rPr>
        <w:t>25</w:t>
      </w:r>
      <w:r>
        <w:rPr>
          <w:b w:val="0"/>
          <w:bCs w:val="0"/>
          <w:i w:val="0"/>
          <w:spacing w:val="-2"/>
          <w:w w:val="110"/>
        </w:rPr>
        <w:t>]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-14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le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9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sh</w:t>
      </w:r>
      <w:r>
        <w:rPr>
          <w:b w:val="0"/>
          <w:bCs w:val="0"/>
          <w:i w:val="0"/>
          <w:spacing w:val="-6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ws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di</w:t>
      </w:r>
      <w:r>
        <w:rPr>
          <w:b w:val="0"/>
          <w:bCs w:val="0"/>
          <w:i w:val="0"/>
          <w:spacing w:val="0"/>
          <w:w w:val="110"/>
        </w:rPr>
        <w:t>s-</w:t>
      </w:r>
      <w:r>
        <w:rPr>
          <w:b w:val="0"/>
          <w:bCs w:val="0"/>
          <w:i w:val="0"/>
          <w:spacing w:val="0"/>
          <w:w w:val="103"/>
        </w:rPr>
        <w:t> </w:t>
      </w:r>
      <w:r>
        <w:rPr>
          <w:b w:val="0"/>
          <w:bCs w:val="0"/>
          <w:i w:val="0"/>
          <w:spacing w:val="0"/>
          <w:w w:val="110"/>
        </w:rPr>
        <w:t>tri</w:t>
      </w:r>
      <w:r>
        <w:rPr>
          <w:b w:val="0"/>
          <w:bCs w:val="0"/>
          <w:i w:val="0"/>
          <w:spacing w:val="0"/>
          <w:w w:val="110"/>
        </w:rPr>
        <w:t>bu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MF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with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-12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ar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deg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-1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su</w:t>
      </w:r>
      <w:r>
        <w:rPr>
          <w:b w:val="0"/>
          <w:bCs w:val="0"/>
          <w:i w:val="0"/>
          <w:spacing w:val="10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ject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-1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can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learn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less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6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acc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rd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ob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[1</w:t>
      </w:r>
      <w:r>
        <w:rPr>
          <w:b w:val="0"/>
          <w:bCs w:val="0"/>
          <w:spacing w:val="0"/>
          <w:w w:val="110"/>
        </w:rPr>
        <w:t>4</w:t>
      </w:r>
      <w:r>
        <w:rPr>
          <w:b w:val="0"/>
          <w:bCs w:val="0"/>
          <w:spacing w:val="0"/>
          <w:w w:val="110"/>
        </w:rPr>
        <w:t>].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exc</w:t>
      </w:r>
      <w:r>
        <w:rPr>
          <w:b w:val="0"/>
          <w:bCs w:val="0"/>
          <w:spacing w:val="0"/>
          <w:w w:val="110"/>
        </w:rPr>
        <w:t>ep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fou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mos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em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rea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6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(u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12</w:t>
      </w:r>
      <w:r>
        <w:rPr>
          <w:b w:val="0"/>
          <w:bCs w:val="0"/>
          <w:spacing w:val="-1"/>
          <w:w w:val="110"/>
        </w:rPr>
        <w:t>)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ob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9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there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exist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sin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n.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Hen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tot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far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grea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0"/>
          <w:w w:val="110"/>
        </w:rPr>
        <w:t>Next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will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ge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7"/>
          <w:w w:val="110"/>
        </w:rPr>
        <w:t>m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lin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gua</w:t>
      </w:r>
      <w:r>
        <w:rPr>
          <w:b w:val="0"/>
          <w:bCs w:val="0"/>
          <w:spacing w:val="0"/>
          <w:w w:val="110"/>
        </w:rPr>
        <w:t>r-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(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)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MFS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eg</w:t>
      </w:r>
      <w:r>
        <w:rPr>
          <w:b w:val="0"/>
          <w:bCs w:val="0"/>
          <w:spacing w:val="0"/>
          <w:w w:val="110"/>
        </w:rPr>
        <w:t>rees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10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0"/>
          <w:w w:val="110"/>
        </w:rPr>
        <w:t>One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ob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10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7"/>
          <w:w w:val="110"/>
        </w:rPr>
        <w:t>m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lin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ak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far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98"/>
        <w:ind w:right="347"/>
        <w:jc w:val="both"/>
      </w:pPr>
      <w:r>
        <w:rPr>
          <w:spacing w:val="0"/>
          <w:w w:val="110"/>
        </w:rPr>
        <w:br w:type="column"/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easy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und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rst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nd,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defi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need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rem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lin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ob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1"/>
        </w:numPr>
        <w:tabs>
          <w:tab w:pos="653" w:val="left" w:leader="none"/>
        </w:tabs>
        <w:spacing w:line="182" w:lineRule="auto"/>
        <w:ind w:left="654" w:right="117" w:hanging="538"/>
        <w:jc w:val="left"/>
        <w:rPr>
          <w:b w:val="0"/>
          <w:bCs w:val="0"/>
        </w:rPr>
      </w:pPr>
      <w:r>
        <w:rPr>
          <w:spacing w:val="0"/>
          <w:w w:val="100"/>
        </w:rPr>
        <w:t>The</w:t>
      </w:r>
      <w:r>
        <w:rPr>
          <w:spacing w:val="-21"/>
          <w:w w:val="100"/>
        </w:rPr>
        <w:t> </w:t>
      </w:r>
      <w:r>
        <w:rPr>
          <w:spacing w:val="0"/>
          <w:w w:val="100"/>
        </w:rPr>
        <w:t>cor</w:t>
      </w:r>
      <w:r>
        <w:rPr>
          <w:spacing w:val="-6"/>
          <w:w w:val="100"/>
        </w:rPr>
        <w:t>r</w:t>
      </w:r>
      <w:r>
        <w:rPr>
          <w:spacing w:val="0"/>
          <w:w w:val="100"/>
        </w:rPr>
        <w:t>elation</w:t>
      </w:r>
      <w:r>
        <w:rPr>
          <w:spacing w:val="-21"/>
          <w:w w:val="100"/>
        </w:rPr>
        <w:t> </w:t>
      </w:r>
      <w:r>
        <w:rPr>
          <w:spacing w:val="0"/>
          <w:w w:val="100"/>
        </w:rPr>
        <w:t>between</w:t>
      </w:r>
      <w:r>
        <w:rPr>
          <w:spacing w:val="-20"/>
          <w:w w:val="100"/>
        </w:rPr>
        <w:t> </w:t>
      </w:r>
      <w:r>
        <w:rPr>
          <w:spacing w:val="0"/>
          <w:w w:val="100"/>
        </w:rPr>
        <w:t>MFS</w:t>
      </w:r>
      <w:r>
        <w:rPr>
          <w:spacing w:val="-21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21"/>
          <w:w w:val="100"/>
        </w:rPr>
        <w:t> </w:t>
      </w:r>
      <w:r>
        <w:rPr>
          <w:spacing w:val="-6"/>
          <w:w w:val="100"/>
        </w:rPr>
        <w:t>r</w:t>
      </w:r>
      <w:r>
        <w:rPr>
          <w:spacing w:val="0"/>
          <w:w w:val="100"/>
        </w:rPr>
        <w:t>eal</w:t>
      </w:r>
      <w:r>
        <w:rPr>
          <w:spacing w:val="-20"/>
          <w:w w:val="100"/>
        </w:rPr>
        <w:t> </w:t>
      </w:r>
      <w:r>
        <w:rPr>
          <w:spacing w:val="0"/>
          <w:w w:val="100"/>
        </w:rPr>
        <w:t>fault-</w:t>
      </w:r>
      <w:r>
        <w:rPr>
          <w:spacing w:val="-9"/>
          <w:w w:val="100"/>
        </w:rPr>
        <w:t> </w:t>
      </w:r>
      <w:r>
        <w:rPr>
          <w:spacing w:val="-9"/>
          <w:w w:val="100"/>
        </w:rPr>
      </w:r>
      <w:r>
        <w:rPr>
          <w:spacing w:val="0"/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code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51"/>
        <w:ind w:right="347" w:firstLine="179"/>
        <w:jc w:val="both"/>
      </w:pPr>
      <w:r>
        <w:rPr>
          <w:b w:val="0"/>
          <w:bCs w:val="0"/>
          <w:spacing w:val="-1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firs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uti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-2"/>
          <w:w w:val="110"/>
        </w:rPr>
        <w:t>z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GNU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ol</w:t>
      </w:r>
      <w:r>
        <w:rPr>
          <w:b w:val="0"/>
          <w:bCs w:val="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ff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10"/>
        </w:rPr>
        <w:t> 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mp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correc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0"/>
          <w:w w:val="142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5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0"/>
          <w:w w:val="110"/>
        </w:rPr>
        <w:t>ms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-1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ma</w:t>
      </w:r>
      <w:r>
        <w:rPr>
          <w:b w:val="0"/>
          <w:bCs w:val="0"/>
          <w:i w:val="0"/>
          <w:spacing w:val="0"/>
          <w:w w:val="110"/>
        </w:rPr>
        <w:t>rk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di</w:t>
      </w:r>
      <w:r>
        <w:rPr>
          <w:b w:val="0"/>
          <w:bCs w:val="0"/>
          <w:i w:val="0"/>
          <w:spacing w:val="0"/>
          <w:w w:val="110"/>
        </w:rPr>
        <w:t>ff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ren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es</w:t>
      </w:r>
      <w:r>
        <w:rPr>
          <w:b w:val="0"/>
          <w:bCs w:val="0"/>
          <w:i w:val="0"/>
          <w:spacing w:val="-4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5"/>
          <w:w w:val="110"/>
        </w:rPr>
        <w:t>t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een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em</w:t>
      </w:r>
      <w:r>
        <w:rPr>
          <w:b w:val="0"/>
          <w:bCs w:val="0"/>
          <w:i w:val="0"/>
          <w:spacing w:val="0"/>
          <w:w w:val="107"/>
        </w:rPr>
        <w:t> </w:t>
      </w:r>
      <w:r>
        <w:rPr>
          <w:b w:val="0"/>
          <w:bCs w:val="0"/>
          <w:i w:val="0"/>
          <w:spacing w:val="0"/>
          <w:w w:val="110"/>
        </w:rPr>
        <w:t>as</w:t>
      </w:r>
      <w:r>
        <w:rPr>
          <w:b w:val="0"/>
          <w:bCs w:val="0"/>
          <w:i w:val="0"/>
          <w:spacing w:val="-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real</w:t>
      </w:r>
      <w:r>
        <w:rPr>
          <w:b w:val="0"/>
          <w:bCs w:val="0"/>
          <w:i w:val="0"/>
          <w:spacing w:val="-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-5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-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de,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i.e</w:t>
      </w:r>
      <w:r>
        <w:rPr>
          <w:b w:val="0"/>
          <w:bCs w:val="0"/>
          <w:i w:val="0"/>
          <w:spacing w:val="0"/>
          <w:w w:val="110"/>
        </w:rPr>
        <w:t>.,</w:t>
      </w:r>
      <w:r>
        <w:rPr>
          <w:b w:val="0"/>
          <w:bCs w:val="0"/>
          <w:i w:val="0"/>
          <w:spacing w:val="-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lin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10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6"/>
          <w:w w:val="110"/>
        </w:rPr>
        <w:t>m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ers</w:t>
      </w:r>
      <w:r>
        <w:rPr>
          <w:b w:val="0"/>
          <w:bCs w:val="0"/>
          <w:i w:val="0"/>
          <w:spacing w:val="-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-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di</w:t>
      </w:r>
      <w:r>
        <w:rPr>
          <w:b w:val="0"/>
          <w:bCs w:val="0"/>
          <w:i w:val="0"/>
          <w:spacing w:val="0"/>
          <w:w w:val="110"/>
        </w:rPr>
        <w:t>ffere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-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0"/>
          <w:w w:val="108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faul</w:t>
      </w:r>
      <w:r>
        <w:rPr>
          <w:b w:val="0"/>
          <w:bCs w:val="0"/>
          <w:i w:val="0"/>
          <w:spacing w:val="-5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ersi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s.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Then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used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ese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real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0"/>
          <w:w w:val="116"/>
        </w:rPr>
        <w:t> 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12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lu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accu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en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eed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0"/>
          <w:w w:val="110"/>
        </w:rPr>
        <w:t>k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stro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)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ose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ide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ifi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MF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acc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rd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-15"/>
          <w:w w:val="110"/>
        </w:rPr>
        <w:t>F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-6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la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Sec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3.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resul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lis</w:t>
      </w:r>
      <w:r>
        <w:rPr>
          <w:b w:val="0"/>
          <w:bCs w:val="0"/>
          <w:i w:val="0"/>
          <w:spacing w:val="0"/>
          <w:w w:val="110"/>
        </w:rPr>
        <w:t>ted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Fig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3.</w:t>
      </w:r>
      <w:r>
        <w:rPr>
          <w:b w:val="0"/>
          <w:bCs w:val="0"/>
          <w:i w:val="0"/>
          <w:spacing w:val="2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-5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su</w:t>
      </w:r>
      <w:r>
        <w:rPr>
          <w:b w:val="0"/>
          <w:bCs w:val="0"/>
          <w:i w:val="0"/>
          <w:spacing w:val="0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-fi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re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Fig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3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sh</w:t>
      </w:r>
      <w:r>
        <w:rPr>
          <w:b w:val="0"/>
          <w:bCs w:val="0"/>
          <w:i w:val="0"/>
          <w:spacing w:val="-7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ws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corre</w:t>
      </w:r>
      <w:r>
        <w:rPr>
          <w:b w:val="0"/>
          <w:bCs w:val="0"/>
          <w:i w:val="0"/>
          <w:spacing w:val="0"/>
          <w:w w:val="110"/>
        </w:rPr>
        <w:t>la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5"/>
          <w:w w:val="110"/>
        </w:rPr>
        <w:t>t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real</w:t>
      </w:r>
      <w:r>
        <w:rPr>
          <w:b w:val="0"/>
          <w:bCs w:val="0"/>
          <w:i w:val="0"/>
          <w:spacing w:val="-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5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tee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</w:t>
      </w:r>
      <w:r>
        <w:rPr>
          <w:b w:val="0"/>
          <w:bCs w:val="0"/>
          <w:i w:val="0"/>
          <w:spacing w:val="-1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0"/>
          <w:w w:val="110"/>
        </w:rPr>
        <w:t>k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3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Stro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)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0"/>
          <w:w w:val="109"/>
        </w:rPr>
        <w:t> </w:t>
      </w:r>
      <w:r>
        <w:rPr>
          <w:b w:val="0"/>
          <w:bCs w:val="0"/>
          <w:i w:val="0"/>
          <w:spacing w:val="0"/>
          <w:w w:val="110"/>
        </w:rPr>
        <w:t>su</w:t>
      </w:r>
      <w:r>
        <w:rPr>
          <w:b w:val="0"/>
          <w:bCs w:val="0"/>
          <w:i w:val="0"/>
          <w:spacing w:val="9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ject.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/>
        <w:ind w:right="347" w:firstLine="179"/>
        <w:jc w:val="both"/>
      </w:pP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rom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fig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re,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firs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obser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10"/>
          <w:w w:val="110"/>
        </w:rPr>
        <w:t>b</w:t>
      </w:r>
      <w:r>
        <w:rPr>
          <w:b w:val="0"/>
          <w:bCs w:val="0"/>
          <w:spacing w:val="0"/>
          <w:w w:val="110"/>
        </w:rPr>
        <w:t>ject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</w:t>
      </w:r>
      <w:r>
        <w:rPr>
          <w:b w:val="0"/>
          <w:bCs w:val="0"/>
          <w:spacing w:val="-1"/>
          <w:w w:val="110"/>
        </w:rPr>
        <w:t>l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rea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ries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exam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</w:t>
      </w:r>
      <w:r>
        <w:rPr>
          <w:b w:val="0"/>
          <w:bCs w:val="0"/>
          <w:spacing w:val="-1"/>
          <w:w w:val="110"/>
        </w:rPr>
        <w:t>l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aro</w:t>
      </w:r>
      <w:r>
        <w:rPr>
          <w:b w:val="0"/>
          <w:bCs w:val="0"/>
          <w:spacing w:val="0"/>
          <w:w w:val="110"/>
        </w:rPr>
        <w:t>und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0.0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whi</w:t>
      </w:r>
      <w:r>
        <w:rPr>
          <w:b w:val="0"/>
          <w:bCs w:val="0"/>
          <w:i w:val="0"/>
          <w:spacing w:val="0"/>
          <w:w w:val="110"/>
        </w:rPr>
        <w:t>le</w:t>
      </w:r>
      <w:r>
        <w:rPr>
          <w:b w:val="0"/>
          <w:bCs w:val="0"/>
          <w:i w:val="0"/>
          <w:spacing w:val="-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rea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ou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-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0.0</w:t>
      </w:r>
      <w:r>
        <w:rPr>
          <w:b w:val="0"/>
          <w:bCs w:val="0"/>
          <w:i w:val="0"/>
          <w:spacing w:val="0"/>
          <w:w w:val="110"/>
        </w:rPr>
        <w:t>4</w:t>
      </w:r>
      <w:r>
        <w:rPr>
          <w:b w:val="0"/>
          <w:bCs w:val="0"/>
          <w:i w:val="0"/>
          <w:spacing w:val="-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toti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Wit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res</w:t>
      </w:r>
      <w:r>
        <w:rPr>
          <w:b w:val="0"/>
          <w:bCs w:val="0"/>
          <w:i w:val="0"/>
          <w:spacing w:val="4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ect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stro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gua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eed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de,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resul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ran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0"/>
          <w:w w:val="108"/>
        </w:rPr>
        <w:t> </w:t>
      </w:r>
      <w:r>
        <w:rPr>
          <w:b w:val="0"/>
          <w:bCs w:val="0"/>
          <w:i w:val="0"/>
          <w:spacing w:val="0"/>
          <w:w w:val="110"/>
        </w:rPr>
        <w:t>from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0.</w:t>
      </w:r>
      <w:r>
        <w:rPr>
          <w:b w:val="0"/>
          <w:bCs w:val="0"/>
          <w:i w:val="0"/>
          <w:spacing w:val="0"/>
          <w:w w:val="110"/>
        </w:rPr>
        <w:t>05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0.2</w:t>
      </w:r>
      <w:r>
        <w:rPr>
          <w:b w:val="0"/>
          <w:bCs w:val="0"/>
          <w:i w:val="0"/>
          <w:spacing w:val="0"/>
          <w:w w:val="110"/>
        </w:rPr>
        <w:t>5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toti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whi</w:t>
      </w:r>
      <w:r>
        <w:rPr>
          <w:b w:val="0"/>
          <w:bCs w:val="0"/>
          <w:i w:val="0"/>
          <w:spacing w:val="0"/>
          <w:w w:val="110"/>
        </w:rPr>
        <w:t>le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resu</w:t>
      </w:r>
      <w:r>
        <w:rPr>
          <w:b w:val="0"/>
          <w:bCs w:val="0"/>
          <w:i w:val="0"/>
          <w:spacing w:val="0"/>
          <w:w w:val="110"/>
        </w:rPr>
        <w:t>lt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MF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/>
        <w:ind w:right="347" w:firstLine="179"/>
        <w:jc w:val="both"/>
      </w:pPr>
      <w:r>
        <w:rPr>
          <w:b w:val="0"/>
          <w:bCs w:val="0"/>
          <w:spacing w:val="0"/>
          <w:w w:val="110"/>
        </w:rPr>
        <w:t>Seco</w:t>
      </w:r>
      <w:r>
        <w:rPr>
          <w:b w:val="0"/>
          <w:bCs w:val="0"/>
          <w:spacing w:val="0"/>
          <w:w w:val="110"/>
        </w:rPr>
        <w:t>nd,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</w:t>
      </w:r>
      <w:r>
        <w:rPr>
          <w:b w:val="0"/>
          <w:bCs w:val="0"/>
          <w:spacing w:val="-1"/>
          <w:w w:val="110"/>
        </w:rPr>
        <w:t>l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eith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grea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alt</w:t>
      </w:r>
      <w:r>
        <w:rPr>
          <w:b w:val="0"/>
          <w:bCs w:val="0"/>
          <w:spacing w:val="0"/>
          <w:w w:val="110"/>
        </w:rPr>
        <w:t>ern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equ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0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(wh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ha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faul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de)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43"/>
          <w:w w:val="110"/>
        </w:rPr>
        <w:t> </w:t>
      </w:r>
      <w:r>
        <w:rPr>
          <w:b w:val="0"/>
          <w:bCs w:val="0"/>
          <w:spacing w:val="-14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exa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rea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0.</w:t>
      </w:r>
      <w:r>
        <w:rPr>
          <w:b w:val="0"/>
          <w:bCs w:val="0"/>
          <w:spacing w:val="0"/>
          <w:w w:val="110"/>
        </w:rPr>
        <w:t>25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toti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whi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mea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tha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0"/>
          <w:w w:val="110"/>
        </w:rPr>
        <w:t>ly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need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ins</w:t>
      </w:r>
      <w:r>
        <w:rPr>
          <w:b w:val="0"/>
          <w:bCs w:val="0"/>
          <w:i w:val="0"/>
          <w:spacing w:val="3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ect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at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mo</w:t>
      </w:r>
      <w:r>
        <w:rPr>
          <w:b w:val="0"/>
          <w:bCs w:val="0"/>
          <w:i w:val="0"/>
          <w:spacing w:val="0"/>
          <w:w w:val="110"/>
        </w:rPr>
        <w:t>st</w:t>
      </w:r>
      <w:r>
        <w:rPr>
          <w:b w:val="0"/>
          <w:bCs w:val="0"/>
          <w:i w:val="0"/>
          <w:spacing w:val="0"/>
          <w:w w:val="120"/>
        </w:rPr>
        <w:t> </w:t>
      </w:r>
      <w:r>
        <w:rPr>
          <w:b w:val="0"/>
          <w:bCs w:val="0"/>
          <w:i w:val="0"/>
          <w:spacing w:val="0"/>
          <w:w w:val="110"/>
        </w:rPr>
        <w:t>fou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-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lin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a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era</w:t>
      </w:r>
      <w:r>
        <w:rPr>
          <w:b w:val="0"/>
          <w:bCs w:val="0"/>
          <w:i w:val="0"/>
          <w:spacing w:val="0"/>
          <w:w w:val="110"/>
        </w:rPr>
        <w:t>ge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ob</w:t>
      </w:r>
      <w:r>
        <w:rPr>
          <w:b w:val="0"/>
          <w:bCs w:val="0"/>
          <w:i w:val="0"/>
          <w:spacing w:val="0"/>
          <w:w w:val="110"/>
        </w:rPr>
        <w:t>ta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real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-5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de.</w:t>
      </w:r>
      <w:r>
        <w:rPr>
          <w:b w:val="0"/>
          <w:bCs w:val="0"/>
          <w:i w:val="0"/>
          <w:spacing w:val="0"/>
          <w:w w:val="109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resul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relat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7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effec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7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0"/>
          <w:w w:val="110"/>
        </w:rPr>
        <w:t>lt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cal</w:t>
      </w:r>
      <w:r>
        <w:rPr>
          <w:b w:val="0"/>
          <w:bCs w:val="0"/>
          <w:i w:val="0"/>
          <w:spacing w:val="0"/>
          <w:w w:val="110"/>
        </w:rPr>
        <w:t>iz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n,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far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grea</w:t>
      </w:r>
      <w:r>
        <w:rPr>
          <w:b w:val="0"/>
          <w:bCs w:val="0"/>
          <w:i w:val="0"/>
          <w:spacing w:val="0"/>
          <w:w w:val="110"/>
        </w:rPr>
        <w:t>te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rrela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its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0"/>
          <w:w w:val="110"/>
        </w:rPr>
        <w:t>k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te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0"/>
          <w:w w:val="108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de,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whi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ou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0.0</w:t>
      </w:r>
      <w:r>
        <w:rPr>
          <w:b w:val="0"/>
          <w:bCs w:val="0"/>
          <w:i w:val="0"/>
          <w:spacing w:val="0"/>
          <w:w w:val="110"/>
        </w:rPr>
        <w:t>2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0.</w:t>
      </w:r>
      <w:r>
        <w:rPr>
          <w:b w:val="0"/>
          <w:bCs w:val="0"/>
          <w:i w:val="0"/>
          <w:spacing w:val="0"/>
          <w:w w:val="110"/>
        </w:rPr>
        <w:t>04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Whi</w:t>
      </w:r>
      <w:r>
        <w:rPr>
          <w:b w:val="0"/>
          <w:bCs w:val="0"/>
          <w:i w:val="0"/>
          <w:spacing w:val="0"/>
          <w:w w:val="110"/>
        </w:rPr>
        <w:t>le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su</w:t>
      </w:r>
      <w:r>
        <w:rPr>
          <w:b w:val="0"/>
          <w:bCs w:val="0"/>
          <w:i w:val="0"/>
          <w:spacing w:val="10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ject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sch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ul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2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resu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ts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rre</w:t>
      </w:r>
      <w:r>
        <w:rPr>
          <w:b w:val="0"/>
          <w:bCs w:val="0"/>
          <w:i w:val="0"/>
          <w:spacing w:val="-1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0"/>
          <w:w w:val="110"/>
        </w:rPr>
        <w:t>stro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ara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1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0.</w:t>
      </w:r>
      <w:r>
        <w:rPr>
          <w:b w:val="0"/>
          <w:bCs w:val="0"/>
          <w:i w:val="0"/>
          <w:spacing w:val="4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Thi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obser</w:t>
      </w:r>
      <w:r>
        <w:rPr>
          <w:b w:val="0"/>
          <w:bCs w:val="0"/>
          <w:i w:val="0"/>
          <w:spacing w:val="-12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imp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wh</w:t>
      </w:r>
      <w:r>
        <w:rPr>
          <w:b w:val="0"/>
          <w:bCs w:val="0"/>
          <w:i w:val="0"/>
          <w:spacing w:val="0"/>
          <w:w w:val="110"/>
        </w:rPr>
        <w:t>en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mp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red</w:t>
      </w:r>
      <w:r>
        <w:rPr>
          <w:b w:val="0"/>
          <w:bCs w:val="0"/>
          <w:i w:val="0"/>
          <w:spacing w:val="3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3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39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0"/>
          <w:w w:val="110"/>
        </w:rPr>
        <w:t>k</w:t>
      </w:r>
      <w:r>
        <w:rPr>
          <w:b w:val="0"/>
          <w:bCs w:val="0"/>
          <w:i w:val="0"/>
          <w:spacing w:val="3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te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de,</w:t>
      </w:r>
      <w:r>
        <w:rPr>
          <w:b w:val="0"/>
          <w:bCs w:val="0"/>
          <w:i w:val="0"/>
          <w:spacing w:val="4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stro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eed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MF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5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rem</w:t>
      </w:r>
      <w:r>
        <w:rPr>
          <w:b w:val="0"/>
          <w:bCs w:val="0"/>
          <w:i w:val="0"/>
          <w:spacing w:val="-6"/>
          <w:w w:val="110"/>
        </w:rPr>
        <w:t>o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som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en-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2" w:lineRule="auto"/>
        <w:jc w:val="both"/>
        <w:sectPr>
          <w:type w:val="continuous"/>
          <w:pgSz w:w="11906" w:h="16840"/>
          <w:pgMar w:top="1320" w:bottom="280" w:left="960" w:right="440"/>
          <w:cols w:num="2" w:equalWidth="0">
            <w:col w:w="4899" w:space="362"/>
            <w:col w:w="5245"/>
          </w:cols>
        </w:sectPr>
      </w:pPr>
    </w:p>
    <w:p>
      <w:pPr>
        <w:pStyle w:val="Heading2"/>
        <w:spacing w:before="73"/>
        <w:ind w:left="2510" w:right="0"/>
        <w:jc w:val="left"/>
        <w:rPr>
          <w:b w:val="0"/>
          <w:bCs w:val="0"/>
        </w:rPr>
      </w:pPr>
      <w:r>
        <w:rPr>
          <w:spacing w:val="-17"/>
          <w:w w:val="115"/>
        </w:rPr>
        <w:t>T</w:t>
      </w:r>
      <w:r>
        <w:rPr>
          <w:spacing w:val="0"/>
          <w:w w:val="115"/>
        </w:rPr>
        <w:t>a</w:t>
      </w:r>
      <w:r>
        <w:rPr>
          <w:spacing w:val="-1"/>
          <w:w w:val="115"/>
        </w:rPr>
        <w:t>b</w:t>
      </w:r>
      <w:r>
        <w:rPr>
          <w:spacing w:val="0"/>
          <w:w w:val="115"/>
        </w:rPr>
        <w:t>le</w:t>
      </w:r>
      <w:r>
        <w:rPr>
          <w:spacing w:val="27"/>
          <w:w w:val="115"/>
        </w:rPr>
        <w:t> </w:t>
      </w:r>
      <w:r>
        <w:rPr>
          <w:spacing w:val="0"/>
          <w:w w:val="115"/>
        </w:rPr>
        <w:t>9:</w:t>
      </w:r>
      <w:r>
        <w:rPr>
          <w:spacing w:val="0"/>
          <w:w w:val="115"/>
        </w:rPr>
        <w:t> </w:t>
      </w:r>
      <w:r>
        <w:rPr>
          <w:spacing w:val="2"/>
          <w:w w:val="115"/>
        </w:rPr>
        <w:t> </w:t>
      </w:r>
      <w:r>
        <w:rPr>
          <w:spacing w:val="0"/>
          <w:w w:val="115"/>
        </w:rPr>
        <w:t>The</w:t>
      </w:r>
      <w:r>
        <w:rPr>
          <w:spacing w:val="27"/>
          <w:w w:val="115"/>
        </w:rPr>
        <w:t> </w:t>
      </w:r>
      <w:r>
        <w:rPr>
          <w:spacing w:val="0"/>
          <w:w w:val="115"/>
        </w:rPr>
        <w:t>de</w:t>
      </w:r>
      <w:r>
        <w:rPr>
          <w:spacing w:val="0"/>
          <w:w w:val="115"/>
        </w:rPr>
        <w:t>g</w:t>
      </w:r>
      <w:r>
        <w:rPr>
          <w:spacing w:val="-1"/>
          <w:w w:val="115"/>
        </w:rPr>
        <w:t>r</w:t>
      </w:r>
      <w:r>
        <w:rPr>
          <w:spacing w:val="0"/>
          <w:w w:val="115"/>
        </w:rPr>
        <w:t>ee</w:t>
      </w:r>
      <w:r>
        <w:rPr>
          <w:spacing w:val="27"/>
          <w:w w:val="115"/>
        </w:rPr>
        <w:t> </w:t>
      </w:r>
      <w:r>
        <w:rPr>
          <w:spacing w:val="0"/>
          <w:w w:val="115"/>
        </w:rPr>
        <w:t>of</w:t>
      </w:r>
      <w:r>
        <w:rPr>
          <w:spacing w:val="27"/>
          <w:w w:val="115"/>
        </w:rPr>
        <w:t> </w:t>
      </w:r>
      <w:r>
        <w:rPr>
          <w:spacing w:val="0"/>
          <w:w w:val="115"/>
        </w:rPr>
        <w:t>the</w:t>
      </w:r>
      <w:r>
        <w:rPr>
          <w:spacing w:val="27"/>
          <w:w w:val="115"/>
        </w:rPr>
        <w:t> </w:t>
      </w:r>
      <w:r>
        <w:rPr>
          <w:spacing w:val="0"/>
          <w:w w:val="115"/>
        </w:rPr>
        <w:t>mfs</w:t>
      </w:r>
      <w:r>
        <w:rPr>
          <w:spacing w:val="27"/>
          <w:w w:val="115"/>
        </w:rPr>
        <w:t> </w:t>
      </w:r>
      <w:r>
        <w:rPr>
          <w:spacing w:val="0"/>
          <w:w w:val="115"/>
        </w:rPr>
        <w:t>for</w:t>
      </w:r>
      <w:r>
        <w:rPr>
          <w:spacing w:val="27"/>
          <w:w w:val="115"/>
        </w:rPr>
        <w:t> </w:t>
      </w:r>
      <w:r>
        <w:rPr>
          <w:spacing w:val="0"/>
          <w:w w:val="115"/>
        </w:rPr>
        <w:t>the</w:t>
      </w:r>
      <w:r>
        <w:rPr>
          <w:spacing w:val="27"/>
          <w:w w:val="115"/>
        </w:rPr>
        <w:t> </w:t>
      </w:r>
      <w:r>
        <w:rPr>
          <w:spacing w:val="0"/>
          <w:w w:val="115"/>
        </w:rPr>
        <w:t>su</w:t>
      </w:r>
      <w:r>
        <w:rPr>
          <w:spacing w:val="10"/>
          <w:w w:val="115"/>
        </w:rPr>
        <w:t>b</w:t>
      </w:r>
      <w:r>
        <w:rPr>
          <w:spacing w:val="0"/>
          <w:w w:val="115"/>
        </w:rPr>
        <w:t>je</w:t>
      </w:r>
      <w:r>
        <w:rPr>
          <w:spacing w:val="0"/>
          <w:w w:val="115"/>
        </w:rPr>
        <w:t>c</w:t>
      </w:r>
      <w:r>
        <w:rPr>
          <w:spacing w:val="0"/>
          <w:w w:val="115"/>
        </w:rPr>
        <w:t>t</w:t>
      </w:r>
      <w:r>
        <w:rPr>
          <w:spacing w:val="27"/>
          <w:w w:val="115"/>
        </w:rPr>
        <w:t> </w:t>
      </w:r>
      <w:r>
        <w:rPr>
          <w:spacing w:val="0"/>
          <w:w w:val="115"/>
        </w:rPr>
        <w:t>programs</w:t>
      </w:r>
      <w:r>
        <w:rPr>
          <w:b w:val="0"/>
          <w:bCs w:val="0"/>
          <w:spacing w:val="0"/>
          <w:w w:val="100"/>
        </w:rPr>
      </w:r>
    </w:p>
    <w:p>
      <w:pPr>
        <w:spacing w:line="10" w:lineRule="exact" w:before="6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13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19" w:hRule="exact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2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ject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25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6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MF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with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5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eci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6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deg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ree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15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5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84" w:right="8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75" w:right="17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76" w:right="17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76" w:right="17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77" w:right="17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77" w:right="17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11" w:hRule="exac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5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5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84" w:right="8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75" w:right="17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76" w:right="17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76" w:right="17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75" w:right="17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84" w:right="8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5" w:right="17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6" w:right="17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6" w:right="17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5" w:right="17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05" w:right="20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84" w:right="8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133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472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1135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2883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5" w:right="17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4671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5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84" w:right="8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5" w:right="17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6" w:right="17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6" w:right="17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5" w:right="17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05" w:right="20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5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84" w:right="8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132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187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523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1139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5" w:right="17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1981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tca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84" w:right="8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5" w:right="17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76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465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1130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2882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3057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1274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132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9076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fo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84" w:right="8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30" w:right="1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6" w:right="17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2" w:right="22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5" w:right="175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7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232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19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7"/>
          <w:w w:val="11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1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le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spacing w:val="-6"/>
          <w:w w:val="115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rag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1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spacing w:val="-6"/>
          <w:w w:val="11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spacing w:val="4"/>
          <w:w w:val="11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/>
          <w:bCs/>
          <w:spacing w:val="2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nes</w:t>
      </w:r>
      <w:r>
        <w:rPr>
          <w:rFonts w:ascii="Times New Roman" w:hAnsi="Times New Roman" w:cs="Times New Roman" w:eastAsia="Times New Roman"/>
          <w:b/>
          <w:bCs/>
          <w:spacing w:val="2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guar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spacing w:val="-6"/>
          <w:w w:val="11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te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4"/>
          <w:w w:val="11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b/>
          <w:bCs/>
          <w:spacing w:val="2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spacing w:val="2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mfs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0" w:lineRule="exact" w:before="6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1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19" w:hRule="exact"/>
        </w:trPr>
        <w:tc>
          <w:tcPr>
            <w:tcW w:w="3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2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0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ject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45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ge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lin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4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MF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with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ecifi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deg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ree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84" w:right="84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247" w:right="2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247" w:right="2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201" w:right="20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201" w:right="20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201" w:right="20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201" w:right="20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201" w:right="20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1" w:hRule="exact"/>
        </w:trPr>
        <w:tc>
          <w:tcPr>
            <w:tcW w:w="3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74"/>
              <w:ind w:left="43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10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1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7" w:right="21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7" w:right="21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repl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46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69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5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108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96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49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7" w:right="21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5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60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73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21" w:right="42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tc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7" w:hRule="exact"/>
        </w:trPr>
        <w:tc>
          <w:tcPr>
            <w:tcW w:w="3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fo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47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1" w:hRule="exact"/>
        </w:trPr>
        <w:tc>
          <w:tcPr>
            <w:tcW w:w="3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56"/>
              <w:ind w:left="39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1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15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7" w:right="21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1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7" w:right="21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repl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ce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7.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5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6.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7" w:right="21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5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3.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18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421" w:right="42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tc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37" w:hRule="exact"/>
        </w:trPr>
        <w:tc>
          <w:tcPr>
            <w:tcW w:w="3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33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fo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99" w:right="99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62" w:right="262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8.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6.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16" w:right="216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top="1140" w:bottom="280" w:left="960" w:right="680"/>
        </w:sectPr>
      </w:pPr>
    </w:p>
    <w:p>
      <w:pPr>
        <w:pStyle w:val="BodyText"/>
        <w:spacing w:line="242" w:lineRule="auto" w:before="66"/>
        <w:ind w:right="0"/>
        <w:jc w:val="both"/>
      </w:pP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ies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exac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rea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fa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0.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las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mos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im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orta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obser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fig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10"/>
          <w:w w:val="110"/>
        </w:rPr>
        <w:t>b</w:t>
      </w:r>
      <w:r>
        <w:rPr>
          <w:b w:val="0"/>
          <w:bCs w:val="0"/>
          <w:spacing w:val="0"/>
          <w:w w:val="110"/>
        </w:rPr>
        <w:t>jects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ar-</w:t>
      </w:r>
      <w:r>
        <w:rPr>
          <w:b w:val="0"/>
          <w:bCs w:val="0"/>
          <w:spacing w:val="0"/>
          <w:w w:val="112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(M</w:t>
      </w:r>
      <w:r>
        <w:rPr>
          <w:b w:val="0"/>
          <w:bCs w:val="0"/>
          <w:spacing w:val="0"/>
          <w:w w:val="110"/>
        </w:rPr>
        <w:t>os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em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arou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0.</w:t>
      </w:r>
      <w:r>
        <w:rPr>
          <w:b w:val="0"/>
          <w:bCs w:val="0"/>
          <w:spacing w:val="0"/>
          <w:w w:val="110"/>
        </w:rPr>
        <w:t>0</w:t>
      </w:r>
      <w:r>
        <w:rPr>
          <w:b w:val="0"/>
          <w:bCs w:val="0"/>
          <w:spacing w:val="0"/>
          <w:w w:val="110"/>
        </w:rPr>
        <w:t>1,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0.0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0)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imp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ies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nn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dire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used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most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cas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0"/>
          <w:w w:val="112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de-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el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faul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-2"/>
          <w:w w:val="110"/>
        </w:rPr>
        <w:t>z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n.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By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ins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10"/>
          <w:w w:val="110"/>
        </w:rPr>
        <w:t>b</w:t>
      </w:r>
      <w:r>
        <w:rPr>
          <w:b w:val="0"/>
          <w:bCs w:val="0"/>
          <w:spacing w:val="0"/>
          <w:w w:val="110"/>
        </w:rPr>
        <w:t>ject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con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ud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reas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eg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ss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506" w:val="left" w:leader="none"/>
        </w:tabs>
        <w:spacing w:line="242" w:lineRule="auto"/>
        <w:ind w:left="116" w:right="0" w:firstLine="179"/>
        <w:jc w:val="both"/>
      </w:pP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larg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(co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"/>
          <w:w w:val="110"/>
        </w:rPr>
        <w:t>o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ram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ies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-</w:t>
      </w:r>
      <w:r>
        <w:rPr>
          <w:b w:val="0"/>
          <w:bCs w:val="0"/>
          <w:spacing w:val="0"/>
          <w:w w:val="110"/>
        </w:rPr>
        <w:t>fa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y)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48"/>
          <w:w w:val="110"/>
        </w:rPr>
        <w:t> </w:t>
      </w:r>
      <w:r>
        <w:rPr>
          <w:b w:val="0"/>
          <w:bCs w:val="0"/>
          <w:spacing w:val="-1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elie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nci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enta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Cor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ctn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ss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ro</w:t>
      </w:r>
      <w:r>
        <w:rPr>
          <w:b w:val="0"/>
          <w:bCs w:val="0"/>
          <w:i w:val="0"/>
          <w:spacing w:val="0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lem</w:t>
      </w:r>
      <w:r>
        <w:rPr>
          <w:b w:val="0"/>
          <w:bCs w:val="0"/>
          <w:i w:val="0"/>
          <w:spacing w:val="-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[21</w:t>
      </w:r>
      <w:r>
        <w:rPr>
          <w:b w:val="0"/>
          <w:bCs w:val="0"/>
          <w:i w:val="0"/>
          <w:spacing w:val="-2"/>
          <w:w w:val="110"/>
        </w:rPr>
        <w:t>]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i.e.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0"/>
          <w:w w:val="110"/>
        </w:rPr>
        <w:t>lt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trig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ered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relat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sma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7"/>
          <w:w w:val="110"/>
        </w:rPr>
        <w:t>m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(1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6)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0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ram</w:t>
      </w:r>
      <w:r>
        <w:rPr>
          <w:b w:val="0"/>
          <w:bCs w:val="0"/>
          <w:i w:val="0"/>
          <w:spacing w:val="0"/>
          <w:w w:val="110"/>
        </w:rPr>
        <w:t>et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-12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lu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bu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-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-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5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-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no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-1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obser</w:t>
      </w:r>
      <w:r>
        <w:rPr>
          <w:b w:val="0"/>
          <w:bCs w:val="0"/>
          <w:i w:val="0"/>
          <w:spacing w:val="-7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-1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eca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se</w:t>
      </w:r>
      <w:r>
        <w:rPr>
          <w:b w:val="0"/>
          <w:bCs w:val="0"/>
          <w:i w:val="0"/>
          <w:spacing w:val="-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-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-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ag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ou</w:t>
      </w:r>
      <w:r>
        <w:rPr>
          <w:b w:val="0"/>
          <w:bCs w:val="0"/>
          <w:i w:val="0"/>
          <w:spacing w:val="0"/>
          <w:w w:val="110"/>
        </w:rPr>
        <w:t>tp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As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resul</w:t>
      </w:r>
      <w:r>
        <w:rPr>
          <w:b w:val="0"/>
          <w:bCs w:val="0"/>
          <w:i w:val="0"/>
          <w:spacing w:val="0"/>
          <w:w w:val="110"/>
        </w:rPr>
        <w:t>t,</w:t>
      </w:r>
      <w:r>
        <w:rPr>
          <w:b w:val="0"/>
          <w:bCs w:val="0"/>
          <w:i w:val="0"/>
          <w:spacing w:val="2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ere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exist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0"/>
          <w:w w:val="107"/>
        </w:rPr>
        <w:t> </w:t>
      </w:r>
      <w:r>
        <w:rPr>
          <w:b w:val="0"/>
          <w:bCs w:val="0"/>
          <w:i w:val="0"/>
          <w:spacing w:val="0"/>
          <w:w w:val="110"/>
        </w:rPr>
        <w:t>rest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-1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ct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at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ma</w:t>
      </w:r>
      <w:r>
        <w:rPr>
          <w:b w:val="0"/>
          <w:bCs w:val="0"/>
          <w:i w:val="0"/>
          <w:spacing w:val="-6"/>
          <w:w w:val="110"/>
        </w:rPr>
        <w:t>k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2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ob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-12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b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e,</w:t>
      </w:r>
      <w:r>
        <w:rPr>
          <w:b w:val="0"/>
          <w:bCs w:val="0"/>
          <w:i w:val="0"/>
          <w:spacing w:val="3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he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ce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0"/>
          <w:w w:val="116"/>
        </w:rPr>
        <w:t> 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1"/>
          <w:w w:val="110"/>
        </w:rPr>
        <w:t>F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ta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ma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fac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rs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are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not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relat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0"/>
          <w:w w:val="110"/>
        </w:rPr>
        <w:t>lt</w:t>
      </w:r>
      <w:r>
        <w:rPr>
          <w:b w:val="0"/>
          <w:bCs w:val="0"/>
          <w:i w:val="0"/>
          <w:spacing w:val="0"/>
          <w:w w:val="122"/>
        </w:rPr>
        <w:t> 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0"/>
          <w:w w:val="110"/>
        </w:rPr>
        <w:t>sel</w:t>
      </w:r>
      <w:r>
        <w:rPr>
          <w:b w:val="0"/>
          <w:bCs w:val="0"/>
          <w:i w:val="0"/>
          <w:spacing w:val="0"/>
          <w:w w:val="110"/>
        </w:rPr>
        <w:t>f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bu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relat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6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w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ma</w:t>
      </w:r>
      <w:r>
        <w:rPr>
          <w:b w:val="0"/>
          <w:bCs w:val="0"/>
          <w:i w:val="0"/>
          <w:spacing w:val="-5"/>
          <w:w w:val="110"/>
        </w:rPr>
        <w:t>k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faul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obser</w:t>
      </w:r>
      <w:r>
        <w:rPr>
          <w:b w:val="0"/>
          <w:bCs w:val="0"/>
          <w:i w:val="0"/>
          <w:spacing w:val="-12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ab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e.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509" w:val="left" w:leader="none"/>
        </w:tabs>
        <w:spacing w:line="242" w:lineRule="auto"/>
        <w:ind w:left="116" w:right="0" w:firstLine="179"/>
        <w:jc w:val="both"/>
      </w:pPr>
      <w:r>
        <w:rPr>
          <w:b w:val="0"/>
          <w:bCs w:val="0"/>
          <w:spacing w:val="0"/>
          <w:w w:val="110"/>
        </w:rPr>
        <w:t>Mu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gra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will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resul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fo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act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trig</w:t>
      </w:r>
      <w:r>
        <w:rPr>
          <w:b w:val="0"/>
          <w:bCs w:val="0"/>
          <w:spacing w:val="0"/>
          <w:w w:val="110"/>
        </w:rPr>
        <w:t>ge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dif-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10"/>
        </w:rPr>
        <w:t>fere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ot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er.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Hen</w:t>
      </w:r>
      <w:r>
        <w:rPr>
          <w:b w:val="0"/>
          <w:bCs w:val="0"/>
          <w:spacing w:val="0"/>
          <w:w w:val="110"/>
        </w:rPr>
        <w:t>ce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rsec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its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i.e.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faul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(N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ha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con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com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s)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295" w:right="0"/>
        <w:jc w:val="left"/>
      </w:pP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l,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resea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ques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1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line="242" w:lineRule="auto" w:before="2"/>
        <w:ind w:right="0" w:firstLine="179"/>
        <w:jc w:val="both"/>
        <w:rPr>
          <w:b w:val="0"/>
          <w:bCs w:val="0"/>
        </w:rPr>
      </w:pPr>
      <w:r>
        <w:rPr>
          <w:spacing w:val="0"/>
          <w:w w:val="120"/>
        </w:rPr>
        <w:t>The</w:t>
      </w:r>
      <w:r>
        <w:rPr>
          <w:spacing w:val="-7"/>
          <w:w w:val="120"/>
        </w:rPr>
        <w:t> </w:t>
      </w:r>
      <w:r>
        <w:rPr>
          <w:spacing w:val="0"/>
          <w:w w:val="120"/>
        </w:rPr>
        <w:t>co</w:t>
      </w:r>
      <w:r>
        <w:rPr>
          <w:spacing w:val="0"/>
          <w:w w:val="120"/>
        </w:rPr>
        <w:t>rre</w:t>
      </w:r>
      <w:r>
        <w:rPr>
          <w:spacing w:val="-2"/>
          <w:w w:val="120"/>
        </w:rPr>
        <w:t>l</w:t>
      </w:r>
      <w:r>
        <w:rPr>
          <w:spacing w:val="0"/>
          <w:w w:val="120"/>
        </w:rPr>
        <w:t>ati</w:t>
      </w:r>
      <w:r>
        <w:rPr>
          <w:spacing w:val="0"/>
          <w:w w:val="120"/>
        </w:rPr>
        <w:t>on</w:t>
      </w:r>
      <w:r>
        <w:rPr>
          <w:spacing w:val="-7"/>
          <w:w w:val="120"/>
        </w:rPr>
        <w:t> </w:t>
      </w:r>
      <w:r>
        <w:rPr>
          <w:spacing w:val="5"/>
          <w:w w:val="120"/>
        </w:rPr>
        <w:t>b</w:t>
      </w:r>
      <w:r>
        <w:rPr>
          <w:spacing w:val="0"/>
          <w:w w:val="120"/>
        </w:rPr>
        <w:t>e</w:t>
      </w:r>
      <w:r>
        <w:rPr>
          <w:spacing w:val="-6"/>
          <w:w w:val="120"/>
        </w:rPr>
        <w:t>t</w:t>
      </w:r>
      <w:r>
        <w:rPr>
          <w:spacing w:val="-7"/>
          <w:w w:val="120"/>
        </w:rPr>
        <w:t>w</w:t>
      </w:r>
      <w:r>
        <w:rPr>
          <w:spacing w:val="0"/>
          <w:w w:val="120"/>
        </w:rPr>
        <w:t>ee</w:t>
      </w:r>
      <w:r>
        <w:rPr>
          <w:spacing w:val="0"/>
          <w:w w:val="120"/>
        </w:rPr>
        <w:t>n</w:t>
      </w:r>
      <w:r>
        <w:rPr>
          <w:spacing w:val="-7"/>
          <w:w w:val="120"/>
        </w:rPr>
        <w:t> </w:t>
      </w:r>
      <w:r>
        <w:rPr>
          <w:spacing w:val="0"/>
          <w:w w:val="120"/>
        </w:rPr>
        <w:t>MF</w:t>
      </w:r>
      <w:r>
        <w:rPr>
          <w:spacing w:val="0"/>
          <w:w w:val="120"/>
        </w:rPr>
        <w:t>S</w:t>
      </w:r>
      <w:r>
        <w:rPr>
          <w:spacing w:val="-7"/>
          <w:w w:val="120"/>
        </w:rPr>
        <w:t> </w:t>
      </w:r>
      <w:r>
        <w:rPr>
          <w:spacing w:val="0"/>
          <w:w w:val="120"/>
        </w:rPr>
        <w:t>and</w:t>
      </w:r>
      <w:r>
        <w:rPr>
          <w:spacing w:val="-7"/>
          <w:w w:val="120"/>
        </w:rPr>
        <w:t> </w:t>
      </w:r>
      <w:r>
        <w:rPr>
          <w:spacing w:val="0"/>
          <w:w w:val="120"/>
        </w:rPr>
        <w:t>real</w:t>
      </w:r>
      <w:r>
        <w:rPr>
          <w:spacing w:val="-7"/>
          <w:w w:val="120"/>
        </w:rPr>
        <w:t> </w:t>
      </w:r>
      <w:r>
        <w:rPr>
          <w:spacing w:val="0"/>
          <w:w w:val="120"/>
        </w:rPr>
        <w:t>faul</w:t>
      </w:r>
      <w:r>
        <w:rPr>
          <w:spacing w:val="-6"/>
          <w:w w:val="120"/>
        </w:rPr>
        <w:t>t</w:t>
      </w:r>
      <w:r>
        <w:rPr>
          <w:spacing w:val="0"/>
          <w:w w:val="120"/>
        </w:rPr>
        <w:t>y</w:t>
      </w:r>
      <w:r>
        <w:rPr>
          <w:spacing w:val="-8"/>
          <w:w w:val="120"/>
        </w:rPr>
        <w:t> </w:t>
      </w:r>
      <w:r>
        <w:rPr>
          <w:spacing w:val="0"/>
          <w:w w:val="120"/>
        </w:rPr>
        <w:t>c</w:t>
      </w:r>
      <w:r>
        <w:rPr>
          <w:spacing w:val="5"/>
          <w:w w:val="120"/>
        </w:rPr>
        <w:t>o</w:t>
      </w:r>
      <w:r>
        <w:rPr>
          <w:spacing w:val="0"/>
          <w:w w:val="120"/>
        </w:rPr>
        <w:t>de</w:t>
      </w:r>
      <w:r>
        <w:rPr>
          <w:spacing w:val="0"/>
          <w:w w:val="119"/>
        </w:rPr>
        <w:t> </w:t>
      </w:r>
      <w:r>
        <w:rPr>
          <w:spacing w:val="0"/>
          <w:w w:val="120"/>
        </w:rPr>
        <w:t>is</w:t>
      </w:r>
      <w:r>
        <w:rPr>
          <w:spacing w:val="-4"/>
          <w:w w:val="120"/>
        </w:rPr>
        <w:t> </w:t>
      </w:r>
      <w:r>
        <w:rPr>
          <w:spacing w:val="0"/>
          <w:w w:val="120"/>
        </w:rPr>
        <w:t>l</w:t>
      </w:r>
      <w:r>
        <w:rPr>
          <w:spacing w:val="-7"/>
          <w:w w:val="120"/>
        </w:rPr>
        <w:t>o</w:t>
      </w:r>
      <w:r>
        <w:rPr>
          <w:spacing w:val="0"/>
          <w:w w:val="120"/>
        </w:rPr>
        <w:t>w</w:t>
      </w:r>
      <w:r>
        <w:rPr>
          <w:spacing w:val="-4"/>
          <w:w w:val="120"/>
        </w:rPr>
        <w:t> </w:t>
      </w:r>
      <w:r>
        <w:rPr>
          <w:spacing w:val="0"/>
          <w:w w:val="120"/>
        </w:rPr>
        <w:t>to</w:t>
      </w:r>
      <w:r>
        <w:rPr>
          <w:spacing w:val="-4"/>
          <w:w w:val="120"/>
        </w:rPr>
        <w:t> </w:t>
      </w:r>
      <w:r>
        <w:rPr>
          <w:spacing w:val="0"/>
          <w:w w:val="120"/>
        </w:rPr>
        <w:t>m</w:t>
      </w:r>
      <w:r>
        <w:rPr>
          <w:spacing w:val="5"/>
          <w:w w:val="120"/>
        </w:rPr>
        <w:t>o</w:t>
      </w:r>
      <w:r>
        <w:rPr>
          <w:spacing w:val="0"/>
          <w:w w:val="120"/>
        </w:rPr>
        <w:t>derate</w:t>
      </w:r>
      <w:r>
        <w:rPr>
          <w:spacing w:val="0"/>
          <w:w w:val="120"/>
        </w:rPr>
        <w:t>,</w:t>
      </w:r>
      <w:r>
        <w:rPr>
          <w:spacing w:val="-2"/>
          <w:w w:val="120"/>
        </w:rPr>
        <w:t> </w:t>
      </w:r>
      <w:r>
        <w:rPr>
          <w:spacing w:val="0"/>
          <w:w w:val="120"/>
        </w:rPr>
        <w:t>and</w:t>
      </w:r>
      <w:r>
        <w:rPr>
          <w:spacing w:val="-3"/>
          <w:w w:val="120"/>
        </w:rPr>
        <w:t> </w:t>
      </w:r>
      <w:r>
        <w:rPr>
          <w:spacing w:val="0"/>
          <w:w w:val="120"/>
        </w:rPr>
        <w:t>so</w:t>
      </w:r>
      <w:r>
        <w:rPr>
          <w:spacing w:val="0"/>
          <w:w w:val="120"/>
        </w:rPr>
        <w:t>me</w:t>
      </w:r>
      <w:r>
        <w:rPr>
          <w:spacing w:val="-5"/>
          <w:w w:val="120"/>
        </w:rPr>
        <w:t> </w:t>
      </w:r>
      <w:r>
        <w:rPr>
          <w:spacing w:val="0"/>
          <w:w w:val="120"/>
        </w:rPr>
        <w:t>fact</w:t>
      </w:r>
      <w:r>
        <w:rPr>
          <w:spacing w:val="0"/>
          <w:w w:val="120"/>
        </w:rPr>
        <w:t>ors</w:t>
      </w:r>
      <w:r>
        <w:rPr>
          <w:spacing w:val="0"/>
          <w:w w:val="120"/>
        </w:rPr>
        <w:t>,</w:t>
      </w:r>
      <w:r>
        <w:rPr>
          <w:spacing w:val="-1"/>
          <w:w w:val="120"/>
        </w:rPr>
        <w:t> </w:t>
      </w:r>
      <w:r>
        <w:rPr>
          <w:spacing w:val="0"/>
          <w:w w:val="120"/>
        </w:rPr>
        <w:t>i.</w:t>
      </w:r>
      <w:r>
        <w:rPr>
          <w:spacing w:val="0"/>
          <w:w w:val="120"/>
        </w:rPr>
        <w:t>e</w:t>
      </w:r>
      <w:r>
        <w:rPr>
          <w:spacing w:val="-1"/>
          <w:w w:val="120"/>
        </w:rPr>
        <w:t>.</w:t>
      </w:r>
      <w:r>
        <w:rPr>
          <w:spacing w:val="0"/>
          <w:w w:val="120"/>
        </w:rPr>
        <w:t>,</w:t>
      </w:r>
      <w:r>
        <w:rPr>
          <w:spacing w:val="-2"/>
          <w:w w:val="120"/>
        </w:rPr>
        <w:t> </w:t>
      </w:r>
      <w:r>
        <w:rPr>
          <w:spacing w:val="0"/>
          <w:w w:val="120"/>
        </w:rPr>
        <w:t>coincid</w:t>
      </w:r>
      <w:r>
        <w:rPr>
          <w:spacing w:val="0"/>
          <w:w w:val="120"/>
        </w:rPr>
        <w:t>e</w:t>
      </w:r>
      <w:r>
        <w:rPr>
          <w:spacing w:val="0"/>
          <w:w w:val="120"/>
        </w:rPr>
        <w:t>n-</w:t>
      </w:r>
      <w:r>
        <w:rPr>
          <w:spacing w:val="0"/>
          <w:w w:val="117"/>
        </w:rPr>
        <w:t> </w:t>
      </w:r>
      <w:r>
        <w:rPr>
          <w:spacing w:val="0"/>
          <w:w w:val="120"/>
        </w:rPr>
        <w:t>tal</w:t>
      </w:r>
      <w:r>
        <w:rPr>
          <w:spacing w:val="15"/>
          <w:w w:val="120"/>
        </w:rPr>
        <w:t> </w:t>
      </w:r>
      <w:r>
        <w:rPr>
          <w:spacing w:val="0"/>
          <w:w w:val="120"/>
        </w:rPr>
        <w:t>co</w:t>
      </w:r>
      <w:r>
        <w:rPr>
          <w:spacing w:val="0"/>
          <w:w w:val="120"/>
        </w:rPr>
        <w:t>rre</w:t>
      </w:r>
      <w:r>
        <w:rPr>
          <w:spacing w:val="0"/>
          <w:w w:val="120"/>
        </w:rPr>
        <w:t>c</w:t>
      </w:r>
      <w:r>
        <w:rPr>
          <w:spacing w:val="0"/>
          <w:w w:val="120"/>
        </w:rPr>
        <w:t>t</w:t>
      </w:r>
      <w:r>
        <w:rPr>
          <w:spacing w:val="-1"/>
          <w:w w:val="120"/>
        </w:rPr>
        <w:t>n</w:t>
      </w:r>
      <w:r>
        <w:rPr>
          <w:spacing w:val="0"/>
          <w:w w:val="120"/>
        </w:rPr>
        <w:t>e</w:t>
      </w:r>
      <w:r>
        <w:rPr>
          <w:spacing w:val="-1"/>
          <w:w w:val="120"/>
        </w:rPr>
        <w:t>s</w:t>
      </w:r>
      <w:r>
        <w:rPr>
          <w:spacing w:val="0"/>
          <w:w w:val="120"/>
        </w:rPr>
        <w:t>s,</w:t>
      </w:r>
      <w:r>
        <w:rPr>
          <w:spacing w:val="16"/>
          <w:w w:val="120"/>
        </w:rPr>
        <w:t> </w:t>
      </w:r>
      <w:r>
        <w:rPr>
          <w:spacing w:val="0"/>
          <w:w w:val="120"/>
        </w:rPr>
        <w:t>and</w:t>
      </w:r>
      <w:r>
        <w:rPr>
          <w:spacing w:val="16"/>
          <w:w w:val="120"/>
        </w:rPr>
        <w:t> </w:t>
      </w:r>
      <w:r>
        <w:rPr>
          <w:spacing w:val="-7"/>
          <w:w w:val="120"/>
        </w:rPr>
        <w:t>m</w:t>
      </w:r>
      <w:r>
        <w:rPr>
          <w:spacing w:val="-2"/>
          <w:w w:val="120"/>
        </w:rPr>
        <w:t>u</w:t>
      </w:r>
      <w:r>
        <w:rPr>
          <w:spacing w:val="-2"/>
          <w:w w:val="120"/>
        </w:rPr>
        <w:t>l</w:t>
      </w:r>
      <w:r>
        <w:rPr>
          <w:spacing w:val="0"/>
          <w:w w:val="120"/>
        </w:rPr>
        <w:t>ti</w:t>
      </w:r>
      <w:r>
        <w:rPr>
          <w:spacing w:val="0"/>
          <w:w w:val="120"/>
        </w:rPr>
        <w:t>pl</w:t>
      </w:r>
      <w:r>
        <w:rPr>
          <w:spacing w:val="0"/>
          <w:w w:val="120"/>
        </w:rPr>
        <w:t>e</w:t>
      </w:r>
      <w:r>
        <w:rPr>
          <w:spacing w:val="15"/>
          <w:w w:val="120"/>
        </w:rPr>
        <w:t> </w:t>
      </w:r>
      <w:r>
        <w:rPr>
          <w:spacing w:val="0"/>
          <w:w w:val="120"/>
        </w:rPr>
        <w:t>faul</w:t>
      </w:r>
      <w:r>
        <w:rPr>
          <w:spacing w:val="0"/>
          <w:w w:val="120"/>
        </w:rPr>
        <w:t>ts</w:t>
      </w:r>
      <w:r>
        <w:rPr>
          <w:spacing w:val="0"/>
          <w:w w:val="120"/>
        </w:rPr>
        <w:t>,</w:t>
      </w:r>
      <w:r>
        <w:rPr>
          <w:spacing w:val="16"/>
          <w:w w:val="120"/>
        </w:rPr>
        <w:t> </w:t>
      </w:r>
      <w:r>
        <w:rPr>
          <w:spacing w:val="0"/>
          <w:w w:val="120"/>
        </w:rPr>
        <w:t>m</w:t>
      </w:r>
      <w:r>
        <w:rPr>
          <w:spacing w:val="-7"/>
          <w:w w:val="120"/>
        </w:rPr>
        <w:t>a</w:t>
      </w:r>
      <w:r>
        <w:rPr>
          <w:spacing w:val="0"/>
          <w:w w:val="120"/>
        </w:rPr>
        <w:t>y</w:t>
      </w:r>
      <w:r>
        <w:rPr>
          <w:spacing w:val="16"/>
          <w:w w:val="120"/>
        </w:rPr>
        <w:t> </w:t>
      </w:r>
      <w:r>
        <w:rPr>
          <w:spacing w:val="0"/>
          <w:w w:val="120"/>
        </w:rPr>
        <w:t>neg</w:t>
      </w:r>
      <w:r>
        <w:rPr>
          <w:spacing w:val="0"/>
          <w:w w:val="120"/>
        </w:rPr>
        <w:t>a</w:t>
      </w:r>
      <w:r>
        <w:rPr>
          <w:spacing w:val="-1"/>
          <w:w w:val="120"/>
        </w:rPr>
        <w:t>t</w:t>
      </w:r>
      <w:r>
        <w:rPr>
          <w:spacing w:val="0"/>
          <w:w w:val="120"/>
        </w:rPr>
        <w:t>i</w:t>
      </w:r>
      <w:r>
        <w:rPr>
          <w:spacing w:val="-6"/>
          <w:w w:val="120"/>
        </w:rPr>
        <w:t>v</w:t>
      </w:r>
      <w:r>
        <w:rPr>
          <w:spacing w:val="0"/>
          <w:w w:val="120"/>
        </w:rPr>
        <w:t>ely</w:t>
      </w:r>
      <w:r>
        <w:rPr>
          <w:b w:val="0"/>
          <w:bCs w:val="0"/>
          <w:spacing w:val="0"/>
          <w:w w:val="100"/>
        </w:rPr>
      </w:r>
    </w:p>
    <w:p>
      <w:pPr>
        <w:spacing w:before="66"/>
        <w:ind w:left="11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spacing w:val="0"/>
          <w:w w:val="12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affe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spacing w:val="1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su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lt</w:t>
      </w:r>
      <w:r>
        <w:rPr>
          <w:rFonts w:ascii="Times New Roman" w:hAnsi="Times New Roman" w:cs="Times New Roman" w:eastAsia="Times New Roman"/>
          <w:b/>
          <w:bCs/>
          <w:spacing w:val="0"/>
          <w:w w:val="1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"/>
        </w:numPr>
        <w:tabs>
          <w:tab w:pos="653" w:val="left" w:leader="none"/>
        </w:tabs>
        <w:ind w:left="653" w:right="0" w:hanging="53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MFS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deg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pStyle w:val="BodyText"/>
        <w:spacing w:line="242" w:lineRule="auto" w:before="39"/>
        <w:ind w:right="107" w:firstLine="179"/>
        <w:jc w:val="both"/>
      </w:pP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seco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ex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erime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eth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exist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rea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ffere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e</w:t>
      </w:r>
      <w:r>
        <w:rPr>
          <w:b w:val="0"/>
          <w:bCs w:val="0"/>
          <w:spacing w:val="0"/>
          <w:w w:val="110"/>
        </w:rPr>
        <w:t>es.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pu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os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cla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firs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ex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erime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rd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3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degree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degrees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1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3,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10"/>
        </w:rPr>
        <w:t>gre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4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6,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degrees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6,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Ad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det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whe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exist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sig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ifi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ff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es,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ndu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t-t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ir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m.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1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1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wn</w:t>
      </w:r>
      <w:r>
        <w:rPr>
          <w:b w:val="0"/>
          <w:bCs w:val="0"/>
          <w:spacing w:val="41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-14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1"/>
          <w:w w:val="110"/>
        </w:rPr>
        <w:t> </w:t>
      </w:r>
      <w:r>
        <w:rPr>
          <w:b w:val="0"/>
          <w:bCs w:val="0"/>
          <w:spacing w:val="0"/>
          <w:w w:val="110"/>
        </w:rPr>
        <w:t>11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Not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41"/>
          <w:w w:val="110"/>
        </w:rPr>
        <w:t> </w:t>
      </w:r>
      <w:r>
        <w:rPr>
          <w:b w:val="0"/>
          <w:bCs w:val="0"/>
          <w:spacing w:val="0"/>
          <w:w w:val="110"/>
        </w:rPr>
        <w:t>p-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sma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ler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0.</w:t>
      </w:r>
      <w:r>
        <w:rPr>
          <w:b w:val="0"/>
          <w:bCs w:val="0"/>
          <w:spacing w:val="0"/>
          <w:w w:val="110"/>
        </w:rPr>
        <w:t>05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erforma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ap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ro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sta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ff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ot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95%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e.</w:t>
      </w:r>
      <w:r>
        <w:rPr>
          <w:b w:val="0"/>
          <w:bCs w:val="0"/>
          <w:spacing w:val="47"/>
          <w:w w:val="110"/>
        </w:rPr>
        <w:t> </w:t>
      </w:r>
      <w:r>
        <w:rPr>
          <w:b w:val="0"/>
          <w:bCs w:val="0"/>
          <w:spacing w:val="-1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lea</w:t>
      </w:r>
      <w:r>
        <w:rPr>
          <w:b w:val="0"/>
          <w:bCs w:val="0"/>
          <w:spacing w:val="0"/>
          <w:w w:val="110"/>
        </w:rPr>
        <w:t>rn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mos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resul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sta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sig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rd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4,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clea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MFS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e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ran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4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6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hi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hest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foll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-5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ot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e</w:t>
      </w:r>
      <w:r>
        <w:rPr>
          <w:b w:val="0"/>
          <w:bCs w:val="0"/>
          <w:spacing w:val="0"/>
          <w:w w:val="110"/>
        </w:rPr>
        <w:t>es.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Thi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resul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app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ot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ecifi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whe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m-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red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e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rang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1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3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6,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dec</w:t>
      </w:r>
      <w:r>
        <w:rPr>
          <w:b w:val="0"/>
          <w:bCs w:val="0"/>
          <w:spacing w:val="0"/>
          <w:w w:val="110"/>
        </w:rPr>
        <w:t>rea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15%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</w:t>
      </w:r>
      <w:r>
        <w:rPr>
          <w:b w:val="0"/>
          <w:bCs w:val="0"/>
          <w:spacing w:val="-1"/>
          <w:w w:val="110"/>
        </w:rPr>
        <w:t>l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100%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dec</w:t>
      </w:r>
      <w:r>
        <w:rPr>
          <w:b w:val="0"/>
          <w:bCs w:val="0"/>
          <w:spacing w:val="0"/>
          <w:w w:val="110"/>
        </w:rPr>
        <w:t>rea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(No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</w:t>
      </w:r>
      <w:r>
        <w:rPr>
          <w:b w:val="0"/>
          <w:bCs w:val="0"/>
          <w:spacing w:val="-1"/>
          <w:w w:val="110"/>
        </w:rPr>
        <w:t>l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0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ot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ot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es),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imp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learn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ob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521" w:val="left" w:leader="none"/>
        </w:tabs>
        <w:spacing w:line="242" w:lineRule="auto"/>
        <w:ind w:left="116" w:right="107" w:firstLine="179"/>
        <w:jc w:val="both"/>
      </w:pPr>
      <w:r>
        <w:rPr>
          <w:b w:val="0"/>
          <w:bCs w:val="0"/>
          <w:spacing w:val="0"/>
          <w:w w:val="110"/>
        </w:rPr>
        <w:t>If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ha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hi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ree,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seems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us</w:t>
      </w:r>
      <w:r>
        <w:rPr>
          <w:b w:val="0"/>
          <w:bCs w:val="0"/>
          <w:spacing w:val="0"/>
          <w:w w:val="110"/>
        </w:rPr>
        <w:t>efu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fo</w:t>
      </w:r>
      <w:r>
        <w:rPr>
          <w:b w:val="0"/>
          <w:bCs w:val="0"/>
          <w:spacing w:val="0"/>
          <w:w w:val="110"/>
        </w:rPr>
        <w:t>rma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6"/>
          <w:w w:val="110"/>
        </w:rPr>
        <w:t>k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up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0"/>
        </w:rPr>
      </w:r>
    </w:p>
    <w:p>
      <w:pPr>
        <w:spacing w:after="0" w:line="242" w:lineRule="auto"/>
        <w:jc w:val="both"/>
        <w:sectPr>
          <w:type w:val="continuous"/>
          <w:pgSz w:w="11906" w:h="16840"/>
          <w:pgMar w:top="1320" w:bottom="280" w:left="960" w:right="680"/>
          <w:cols w:num="2" w:equalWidth="0">
            <w:col w:w="4899" w:space="362"/>
            <w:col w:w="5005"/>
          </w:cols>
        </w:sectPr>
      </w:pP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34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width:66.754022pt;height:7.125pt;mso-position-horizontal-relative:char;mso-position-vertical-relative:line" type="#_x0000_t75">
            <v:imagedata r:id="rId1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before="66"/>
        <w:ind w:left="977" w:right="0"/>
        <w:jc w:val="left"/>
        <w:rPr>
          <w:b w:val="0"/>
          <w:bCs w:val="0"/>
        </w:rPr>
      </w:pPr>
      <w:r>
        <w:rPr/>
        <w:pict>
          <v:group style="position:absolute;margin-left:57.16473pt;margin-top:-283.801239pt;width:236.537724pt;height:251.22376pt;mso-position-horizontal-relative:page;mso-position-vertical-relative:paragraph;z-index:-4797" coordorigin="1143,-5676" coordsize="4731,5024">
            <v:group style="position:absolute;left:1761;top:-4294;width:3405;height:36" coordorigin="1761,-4294" coordsize="3405,36">
              <v:shape style="position:absolute;left:1761;top:-4294;width:3405;height:36" coordorigin="1761,-4294" coordsize="3405,36" path="m1761,-4266l1895,-4266,1962,-4265,2028,-4264,2095,-4294,2162,-4294,2229,-4260,2295,-4260,2362,-4259,2429,-4260,2496,-4258,2562,-4260,2629,-4260,2696,-4260,2763,-4260,2896,-4260,2963,-4260,3030,-4259,3097,-4260,3163,-4259,3230,-4258,3297,-4259,3364,-4260,3430,-4260,3497,-4260,3564,-4266,3631,-4258,3697,-4260,3764,-4260,3898,-4260,3964,-4257,4031,-4258,4098,-4258,4165,-4257,4231,-4267,4298,-4266,4365,-4259,4432,-4259,4565,-4259,4632,-4259,4699,-4288,4765,-4288,4832,-4259,4899,-4259,4966,-4260,5032,-4259,5099,-4260,5166,-4259e" filled="f" stroked="t" strokeweight=".448801pt" strokecolor="#231F20">
                <v:path arrowok="t"/>
                <v:stroke dashstyle="longDash"/>
              </v:shape>
              <v:shape style="position:absolute;left:1757;top:-5628;width:3438;height:1395" type="#_x0000_t75">
                <v:imagedata r:id="rId13" o:title=""/>
              </v:shape>
            </v:group>
            <v:group style="position:absolute;left:5767;top:-5624;width:2;height:1386" coordorigin="5767,-5624" coordsize="2,1386">
              <v:shape style="position:absolute;left:5767;top:-5624;width:2;height:1386" coordorigin="5767,-5624" coordsize="0,1386" path="m5767,-5624l5767,-4238e" filled="f" stroked="t" strokeweight=".448801pt" strokecolor="#231F20">
                <v:path arrowok="t"/>
              </v:shape>
            </v:group>
            <v:group style="position:absolute;left:1761;top:-5624;width:4005;height:2" coordorigin="1761,-5624" coordsize="4005,2">
              <v:shape style="position:absolute;left:1761;top:-5624;width:4005;height:2" coordorigin="1761,-5624" coordsize="4005,0" path="m1761,-5624l5767,-5624e" filled="f" stroked="t" strokeweight=".448801pt" strokecolor="#231F20">
                <v:path arrowok="t"/>
              </v:shape>
            </v:group>
            <v:group style="position:absolute;left:1761;top:-4238;width:4005;height:2" coordorigin="1761,-4238" coordsize="4005,2">
              <v:shape style="position:absolute;left:1761;top:-4238;width:4005;height:2" coordorigin="1761,-4238" coordsize="4005,0" path="m1761,-4238l5767,-4238e" filled="f" stroked="t" strokeweight=".448801pt" strokecolor="#231F20">
                <v:path arrowok="t"/>
              </v:shape>
            </v:group>
            <v:group style="position:absolute;left:1761;top:-4274;width:2;height:36" coordorigin="1761,-4274" coordsize="2,36">
              <v:shape style="position:absolute;left:1761;top:-4274;width:2;height:36" coordorigin="1761,-4274" coordsize="0,36" path="m1761,-4238l1761,-4274e" filled="t" fillcolor="#231F20" stroked="f">
                <v:path arrowok="t"/>
                <v:fill type="solid"/>
              </v:shape>
            </v:group>
            <v:group style="position:absolute;left:1761;top:-5624;width:2;height:36" coordorigin="1761,-5624" coordsize="2,36">
              <v:shape style="position:absolute;left:1761;top:-5624;width:2;height:36" coordorigin="1761,-5624" coordsize="0,36" path="m1761,-5624l1761,-5588e" filled="t" fillcolor="#231F20" stroked="f">
                <v:path arrowok="t"/>
                <v:fill type="solid"/>
              </v:shape>
            </v:group>
            <v:group style="position:absolute;left:1741;top:-4200;width:54;height:81" coordorigin="1741,-4200" coordsize="54,81">
              <v:shape style="position:absolute;left:1741;top:-4200;width:54;height:81" coordorigin="1741,-4200" coordsize="54,81" path="m1777,-4200l1760,-4200,1753,-4196,1748,-4189,1744,-4182,1741,-4172,1741,-4146,1744,-4136,1753,-4122,1760,-4118,1777,-4118,1784,-4122,1787,-4127,1763,-4127,1759,-4129,1753,-4140,1752,-4148,1752,-4170,1753,-4178,1759,-4189,1763,-4191,1787,-4191,1784,-4196,1777,-4200xe" filled="t" fillcolor="#231F20" stroked="f">
                <v:path arrowok="t"/>
                <v:fill type="solid"/>
              </v:shape>
              <v:shape style="position:absolute;left:1741;top:-4200;width:54;height:81" coordorigin="1741,-4200" coordsize="54,81" path="m1787,-4191l1774,-4191,1778,-4189,1781,-4183,1784,-4178,1785,-4170,1785,-4148,1784,-4140,1781,-4135,1778,-4129,1774,-4127,1787,-4127,1789,-4129,1793,-4136,1796,-4146,1796,-4172,1793,-4182,1789,-4189,1787,-4191xe" filled="t" fillcolor="#231F20" stroked="f">
                <v:path arrowok="t"/>
                <v:fill type="solid"/>
              </v:shape>
            </v:group>
            <v:group style="position:absolute;left:2429;top:-4274;width:2;height:36" coordorigin="2429,-4274" coordsize="2,36">
              <v:shape style="position:absolute;left:2429;top:-4274;width:2;height:36" coordorigin="2429,-4274" coordsize="0,36" path="m2429,-4238l2429,-4274e" filled="t" fillcolor="#231F20" stroked="f">
                <v:path arrowok="t"/>
                <v:fill type="solid"/>
              </v:shape>
            </v:group>
            <v:group style="position:absolute;left:2429;top:-4274;width:2;height:36" coordorigin="2429,-4274" coordsize="2,36">
              <v:shape style="position:absolute;left:2429;top:-4274;width:2;height:36" coordorigin="2429,-4274" coordsize="0,36" path="m2429,-4274l2429,-4238e" filled="f" stroked="t" strokeweight=".224401pt" strokecolor="#231F20">
                <v:path arrowok="t"/>
              </v:shape>
            </v:group>
            <v:group style="position:absolute;left:2429;top:-5624;width:2;height:36" coordorigin="2429,-5624" coordsize="2,36">
              <v:shape style="position:absolute;left:2429;top:-5624;width:2;height:36" coordorigin="2429,-5624" coordsize="0,36" path="m2429,-5624l2429,-5588e" filled="t" fillcolor="#231F20" stroked="f">
                <v:path arrowok="t"/>
                <v:fill type="solid"/>
              </v:shape>
            </v:group>
            <v:group style="position:absolute;left:2429;top:-5624;width:2;height:36" coordorigin="2429,-5624" coordsize="2,36">
              <v:shape style="position:absolute;left:2429;top:-5624;width:2;height:36" coordorigin="2429,-5624" coordsize="0,36" path="m2429,-5624l2429,-5588e" filled="f" stroked="t" strokeweight=".224401pt" strokecolor="#231F20">
                <v:path arrowok="t"/>
              </v:shape>
            </v:group>
            <v:group style="position:absolute;left:2382;top:-4198;width:47;height:79" coordorigin="2382,-4198" coordsize="47,79">
              <v:shape style="position:absolute;left:2382;top:-4198;width:47;height:79" coordorigin="2382,-4198" coordsize="47,79" path="m2428,-4129l2383,-4129,2383,-4120,2428,-4120,2428,-4129xe" filled="t" fillcolor="#231F20" stroked="f">
                <v:path arrowok="t"/>
                <v:fill type="solid"/>
              </v:shape>
              <v:shape style="position:absolute;left:2382;top:-4198;width:47;height:79" coordorigin="2382,-4198" coordsize="47,79" path="m2411,-4189l2401,-4189,2401,-4129,2411,-4129,2411,-4189xe" filled="t" fillcolor="#231F20" stroked="f">
                <v:path arrowok="t"/>
                <v:fill type="solid"/>
              </v:shape>
              <v:shape style="position:absolute;left:2382;top:-4198;width:47;height:79" coordorigin="2382,-4198" coordsize="47,79" path="m2411,-4198l2400,-4198,2382,-4195,2382,-4185,2401,-4189,2411,-4189,2411,-4198xe" filled="t" fillcolor="#231F20" stroked="f">
                <v:path arrowok="t"/>
                <v:fill type="solid"/>
              </v:shape>
            </v:group>
            <v:group style="position:absolute;left:2445;top:-4200;width:54;height:81" coordorigin="2445,-4200" coordsize="54,81">
              <v:shape style="position:absolute;left:2445;top:-4200;width:54;height:81" coordorigin="2445,-4200" coordsize="54,81" path="m2481,-4200l2464,-4200,2457,-4196,2452,-4189,2448,-4182,2445,-4172,2445,-4146,2448,-4136,2457,-4122,2464,-4118,2481,-4118,2488,-4122,2491,-4127,2467,-4127,2463,-4129,2457,-4140,2456,-4148,2456,-4170,2457,-4178,2463,-4189,2467,-4191,2491,-4191,2488,-4196,2481,-4200xe" filled="t" fillcolor="#231F20" stroked="f">
                <v:path arrowok="t"/>
                <v:fill type="solid"/>
              </v:shape>
              <v:shape style="position:absolute;left:2445;top:-4200;width:54;height:81" coordorigin="2445,-4200" coordsize="54,81" path="m2491,-4191l2478,-4191,2482,-4189,2485,-4183,2488,-4178,2489,-4170,2489,-4148,2488,-4140,2485,-4135,2482,-4129,2478,-4127,2491,-4127,2493,-4129,2497,-4136,2500,-4146,2500,-4172,2497,-4182,2493,-4189,2491,-4191xe" filled="t" fillcolor="#231F20" stroked="f">
                <v:path arrowok="t"/>
                <v:fill type="solid"/>
              </v:shape>
            </v:group>
            <v:group style="position:absolute;left:3097;top:-4274;width:2;height:36" coordorigin="3097,-4274" coordsize="2,36">
              <v:shape style="position:absolute;left:3097;top:-4274;width:2;height:36" coordorigin="3097,-4274" coordsize="0,36" path="m3097,-4238l3097,-4274e" filled="t" fillcolor="#231F20" stroked="f">
                <v:path arrowok="t"/>
                <v:fill type="solid"/>
              </v:shape>
            </v:group>
            <v:group style="position:absolute;left:3097;top:-4274;width:2;height:36" coordorigin="3097,-4274" coordsize="2,36">
              <v:shape style="position:absolute;left:3097;top:-4274;width:2;height:36" coordorigin="3097,-4274" coordsize="0,36" path="m3097,-4274l3097,-4238e" filled="f" stroked="t" strokeweight=".224401pt" strokecolor="#231F20">
                <v:path arrowok="t"/>
              </v:shape>
            </v:group>
            <v:group style="position:absolute;left:3097;top:-5624;width:2;height:36" coordorigin="3097,-5624" coordsize="2,36">
              <v:shape style="position:absolute;left:3097;top:-5624;width:2;height:36" coordorigin="3097,-5624" coordsize="0,36" path="m3097,-5624l3097,-5588e" filled="t" fillcolor="#231F20" stroked="f">
                <v:path arrowok="t"/>
                <v:fill type="solid"/>
              </v:shape>
            </v:group>
            <v:group style="position:absolute;left:3097;top:-5624;width:2;height:36" coordorigin="3097,-5624" coordsize="2,36">
              <v:shape style="position:absolute;left:3097;top:-5624;width:2;height:36" coordorigin="3097,-5624" coordsize="0,36" path="m3097,-5624l3097,-5588e" filled="f" stroked="t" strokeweight=".224401pt" strokecolor="#231F20">
                <v:path arrowok="t"/>
              </v:shape>
            </v:group>
            <v:group style="position:absolute;left:3043;top:-4200;width:50;height:80" coordorigin="3043,-4200" coordsize="50,80">
              <v:shape style="position:absolute;left:3043;top:-4200;width:50;height:80" coordorigin="3043,-4200" coordsize="50,80" path="m3089,-4191l3071,-4191,3075,-4189,3081,-4184,3082,-4181,3082,-4174,3081,-4171,3080,-4169,3079,-4166,3076,-4163,3073,-4159,3071,-4157,3043,-4129,3043,-4120,3093,-4120,3093,-4129,3056,-4129,3081,-4154,3083,-4157,3084,-4158,3088,-4162,3090,-4165,3091,-4168,3092,-4171,3093,-4174,3093,-4184,3090,-4190,3089,-4191xe" filled="t" fillcolor="#231F20" stroked="f">
                <v:path arrowok="t"/>
                <v:fill type="solid"/>
              </v:shape>
              <v:shape style="position:absolute;left:3043;top:-4200;width:50;height:80" coordorigin="3043,-4200" coordsize="50,80" path="m3074,-4200l3063,-4200,3059,-4199,3052,-4198,3048,-4196,3044,-4195,3044,-4184,3048,-4186,3052,-4188,3056,-4189,3059,-4190,3063,-4191,3089,-4191,3081,-4198,3074,-4200xe" filled="t" fillcolor="#231F20" stroked="f">
                <v:path arrowok="t"/>
                <v:fill type="solid"/>
              </v:shape>
            </v:group>
            <v:group style="position:absolute;left:3111;top:-4200;width:54;height:81" coordorigin="3111,-4200" coordsize="54,81">
              <v:shape style="position:absolute;left:3111;top:-4200;width:54;height:81" coordorigin="3111,-4200" coordsize="54,81" path="m3147,-4200l3129,-4200,3123,-4196,3118,-4189,3113,-4182,3111,-4172,3111,-4146,3113,-4136,3123,-4122,3129,-4118,3147,-4118,3154,-4122,3157,-4127,3133,-4127,3129,-4129,3123,-4140,3122,-4148,3122,-4170,3123,-4178,3129,-4189,3133,-4191,3157,-4191,3154,-4196,3147,-4200xe" filled="t" fillcolor="#231F20" stroked="f">
                <v:path arrowok="t"/>
                <v:fill type="solid"/>
              </v:shape>
              <v:shape style="position:absolute;left:3111;top:-4200;width:54;height:81" coordorigin="3111,-4200" coordsize="54,81" path="m3157,-4191l3144,-4191,3148,-4189,3151,-4183,3153,-4178,3155,-4170,3155,-4148,3153,-4140,3151,-4135,3148,-4129,3144,-4127,3157,-4127,3158,-4129,3163,-4136,3165,-4146,3165,-4172,3163,-4182,3158,-4189,3157,-4191xe" filled="t" fillcolor="#231F20" stroked="f">
                <v:path arrowok="t"/>
                <v:fill type="solid"/>
              </v:shape>
            </v:group>
            <v:group style="position:absolute;left:3764;top:-4274;width:2;height:36" coordorigin="3764,-4274" coordsize="2,36">
              <v:shape style="position:absolute;left:3764;top:-4274;width:2;height:36" coordorigin="3764,-4274" coordsize="0,36" path="m3764,-4238l3764,-4274e" filled="t" fillcolor="#231F20" stroked="f">
                <v:path arrowok="t"/>
                <v:fill type="solid"/>
              </v:shape>
            </v:group>
            <v:group style="position:absolute;left:3764;top:-4274;width:2;height:36" coordorigin="3764,-4274" coordsize="2,36">
              <v:shape style="position:absolute;left:3764;top:-4274;width:2;height:36" coordorigin="3764,-4274" coordsize="0,36" path="m3764,-4274l3764,-4238e" filled="f" stroked="t" strokeweight=".224401pt" strokecolor="#231F20">
                <v:path arrowok="t"/>
              </v:shape>
            </v:group>
            <v:group style="position:absolute;left:3764;top:-5624;width:2;height:36" coordorigin="3764,-5624" coordsize="2,36">
              <v:shape style="position:absolute;left:3764;top:-5624;width:2;height:36" coordorigin="3764,-5624" coordsize="0,36" path="m3764,-5624l3764,-5588e" filled="t" fillcolor="#231F20" stroked="f">
                <v:path arrowok="t"/>
                <v:fill type="solid"/>
              </v:shape>
            </v:group>
            <v:group style="position:absolute;left:3764;top:-5624;width:2;height:36" coordorigin="3764,-5624" coordsize="2,36">
              <v:shape style="position:absolute;left:3764;top:-5624;width:2;height:36" coordorigin="3764,-5624" coordsize="0,36" path="m3764,-5624l3764,-5588e" filled="f" stroked="t" strokeweight=".224401pt" strokecolor="#231F20">
                <v:path arrowok="t"/>
              </v:shape>
            </v:group>
            <v:group style="position:absolute;left:3711;top:-4200;width:52;height:81" coordorigin="3711,-4200" coordsize="52,81">
              <v:shape style="position:absolute;left:3711;top:-4200;width:52;height:81" coordorigin="3711,-4200" coordsize="52,81" path="m3711,-4132l3711,-4122,3715,-4121,3719,-4120,3722,-4119,3726,-4119,3729,-4118,3742,-4118,3750,-4121,3755,-4125,3758,-4127,3728,-4127,3725,-4128,3718,-4129,3714,-4131,3711,-4132xe" filled="t" fillcolor="#231F20" stroked="f">
                <v:path arrowok="t"/>
                <v:fill type="solid"/>
              </v:shape>
              <v:shape style="position:absolute;left:3711;top:-4200;width:52;height:81" coordorigin="3711,-4200" coordsize="52,81" path="m3759,-4191l3739,-4191,3743,-4190,3746,-4188,3749,-4186,3751,-4182,3751,-4174,3749,-4171,3747,-4169,3744,-4167,3740,-4166,3725,-4166,3725,-4157,3740,-4157,3744,-4156,3751,-4151,3753,-4147,3753,-4138,3751,-4134,3744,-4129,3739,-4127,3758,-4127,3760,-4129,3763,-4135,3763,-4148,3762,-4152,3756,-4159,3752,-4161,3747,-4162,3751,-4163,3755,-4165,3757,-4168,3760,-4171,3761,-4175,3761,-4186,3759,-4191,3759,-4191xe" filled="t" fillcolor="#231F20" stroked="f">
                <v:path arrowok="t"/>
                <v:fill type="solid"/>
              </v:shape>
              <v:shape style="position:absolute;left:3711;top:-4200;width:52;height:81" coordorigin="3711,-4200" coordsize="52,81" path="m3743,-4200l3732,-4200,3729,-4199,3722,-4198,3718,-4198,3714,-4196,3714,-4187,3718,-4188,3721,-4189,3728,-4191,3731,-4191,3759,-4191,3749,-4198,3743,-4200xe" filled="t" fillcolor="#231F20" stroked="f">
                <v:path arrowok="t"/>
                <v:fill type="solid"/>
              </v:shape>
            </v:group>
            <v:group style="position:absolute;left:3779;top:-4200;width:54;height:81" coordorigin="3779,-4200" coordsize="54,81">
              <v:shape style="position:absolute;left:3779;top:-4200;width:54;height:81" coordorigin="3779,-4200" coordsize="54,81" path="m3815,-4200l3797,-4200,3790,-4196,3786,-4189,3781,-4182,3779,-4172,3779,-4146,3781,-4136,3790,-4122,3797,-4118,3815,-4118,3821,-4122,3825,-4127,3800,-4127,3796,-4129,3791,-4140,3789,-4148,3789,-4170,3791,-4178,3796,-4189,3800,-4191,3825,-4191,3821,-4196,3815,-4200xe" filled="t" fillcolor="#231F20" stroked="f">
                <v:path arrowok="t"/>
                <v:fill type="solid"/>
              </v:shape>
              <v:shape style="position:absolute;left:3779;top:-4200;width:54;height:81" coordorigin="3779,-4200" coordsize="54,81" path="m3825,-4191l3811,-4191,3816,-4189,3818,-4183,3821,-4178,3822,-4170,3822,-4148,3821,-4140,3818,-4135,3816,-4129,3811,-4127,3825,-4127,3826,-4129,3831,-4136,3833,-4146,3833,-4172,3831,-4182,3826,-4189,3825,-4191xe" filled="t" fillcolor="#231F20" stroked="f">
                <v:path arrowok="t"/>
                <v:fill type="solid"/>
              </v:shape>
            </v:group>
            <v:group style="position:absolute;left:4432;top:-4274;width:2;height:36" coordorigin="4432,-4274" coordsize="2,36">
              <v:shape style="position:absolute;left:4432;top:-4274;width:2;height:36" coordorigin="4432,-4274" coordsize="0,36" path="m4432,-4238l4432,-4274e" filled="t" fillcolor="#231F20" stroked="f">
                <v:path arrowok="t"/>
                <v:fill type="solid"/>
              </v:shape>
            </v:group>
            <v:group style="position:absolute;left:4432;top:-4274;width:2;height:36" coordorigin="4432,-4274" coordsize="2,36">
              <v:shape style="position:absolute;left:4432;top:-4274;width:2;height:36" coordorigin="4432,-4274" coordsize="0,36" path="m4432,-4274l4432,-4238e" filled="f" stroked="t" strokeweight=".224401pt" strokecolor="#231F20">
                <v:path arrowok="t"/>
              </v:shape>
            </v:group>
            <v:group style="position:absolute;left:4432;top:-5624;width:2;height:36" coordorigin="4432,-5624" coordsize="2,36">
              <v:shape style="position:absolute;left:4432;top:-5624;width:2;height:36" coordorigin="4432,-5624" coordsize="0,36" path="m4432,-5624l4432,-5588e" filled="t" fillcolor="#231F20" stroked="f">
                <v:path arrowok="t"/>
                <v:fill type="solid"/>
              </v:shape>
            </v:group>
            <v:group style="position:absolute;left:4432;top:-5624;width:2;height:36" coordorigin="4432,-5624" coordsize="2,36">
              <v:shape style="position:absolute;left:4432;top:-5624;width:2;height:36" coordorigin="4432,-5624" coordsize="0,36" path="m4432,-5624l4432,-5588e" filled="f" stroked="t" strokeweight=".224401pt" strokecolor="#231F20">
                <v:path arrowok="t"/>
              </v:shape>
            </v:group>
            <v:group style="position:absolute;left:4375;top:-4198;width:46;height:79" coordorigin="4375,-4198" coordsize="46,79">
              <v:shape style="position:absolute;left:4375;top:-4198;width:46;height:79" coordorigin="4375,-4198" coordsize="46,79" path="m4421,-4138l4410,-4138,4410,-4120,4421,-4120,4421,-4138xe" filled="t" fillcolor="#231F20" stroked="f">
                <v:path arrowok="t"/>
                <v:fill type="solid"/>
              </v:shape>
              <v:shape style="position:absolute;left:4375;top:-4198;width:46;height:79" coordorigin="4375,-4198" coordsize="46,79" path="m4421,-4198l4407,-4198,4375,-4149,4375,-4138,4432,-4138,4432,-4147,4383,-4147,4410,-4189,4421,-4189,4421,-4198xe" filled="t" fillcolor="#231F20" stroked="f">
                <v:path arrowok="t"/>
                <v:fill type="solid"/>
              </v:shape>
              <v:shape style="position:absolute;left:4375;top:-4198;width:46;height:79" coordorigin="4375,-4198" coordsize="46,79" path="m4421,-4189l4410,-4189,4410,-4147,4421,-4147,4421,-4189xe" filled="t" fillcolor="#231F20" stroked="f">
                <v:path arrowok="t"/>
                <v:fill type="solid"/>
              </v:shape>
            </v:group>
            <v:group style="position:absolute;left:4445;top:-4200;width:54;height:81" coordorigin="4445,-4200" coordsize="54,81">
              <v:shape style="position:absolute;left:4445;top:-4200;width:54;height:81" coordorigin="4445,-4200" coordsize="54,81" path="m4481,-4200l4463,-4200,4456,-4196,4452,-4189,4447,-4182,4445,-4172,4445,-4146,4447,-4136,4456,-4122,4463,-4118,4481,-4118,4487,-4122,4491,-4127,4467,-4127,4462,-4129,4460,-4135,4457,-4140,4456,-4148,4456,-4170,4457,-4178,4460,-4183,4462,-4189,4467,-4191,4491,-4191,4487,-4196,4481,-4200xe" filled="t" fillcolor="#231F20" stroked="f">
                <v:path arrowok="t"/>
                <v:fill type="solid"/>
              </v:shape>
              <v:shape style="position:absolute;left:4445;top:-4200;width:54;height:81" coordorigin="4445,-4200" coordsize="54,81" path="m4491,-4191l4478,-4191,4482,-4189,4484,-4183,4487,-4178,4489,-4170,4489,-4148,4487,-4140,4484,-4135,4482,-4129,4478,-4127,4491,-4127,4492,-4129,4497,-4136,4499,-4146,4499,-4172,4497,-4182,4492,-4189,4491,-4191xe" filled="t" fillcolor="#231F20" stroked="f">
                <v:path arrowok="t"/>
                <v:fill type="solid"/>
              </v:shape>
            </v:group>
            <v:group style="position:absolute;left:5099;top:-4274;width:2;height:36" coordorigin="5099,-4274" coordsize="2,36">
              <v:shape style="position:absolute;left:5099;top:-4274;width:2;height:36" coordorigin="5099,-4274" coordsize="0,36" path="m5099,-4238l5099,-4274e" filled="t" fillcolor="#231F20" stroked="f">
                <v:path arrowok="t"/>
                <v:fill type="solid"/>
              </v:shape>
            </v:group>
            <v:group style="position:absolute;left:5099;top:-4274;width:2;height:36" coordorigin="5099,-4274" coordsize="2,36">
              <v:shape style="position:absolute;left:5099;top:-4274;width:2;height:36" coordorigin="5099,-4274" coordsize="0,36" path="m5099,-4274l5099,-4238e" filled="f" stroked="t" strokeweight=".224401pt" strokecolor="#231F20">
                <v:path arrowok="t"/>
              </v:shape>
            </v:group>
            <v:group style="position:absolute;left:5099;top:-5624;width:2;height:36" coordorigin="5099,-5624" coordsize="2,36">
              <v:shape style="position:absolute;left:5099;top:-5624;width:2;height:36" coordorigin="5099,-5624" coordsize="0,36" path="m5099,-5624l5099,-5588e" filled="t" fillcolor="#231F20" stroked="f">
                <v:path arrowok="t"/>
                <v:fill type="solid"/>
              </v:shape>
            </v:group>
            <v:group style="position:absolute;left:5099;top:-5624;width:2;height:36" coordorigin="5099,-5624" coordsize="2,36">
              <v:shape style="position:absolute;left:5099;top:-5624;width:2;height:36" coordorigin="5099,-5624" coordsize="0,36" path="m5099,-5624l5099,-5588e" filled="f" stroked="t" strokeweight=".224401pt" strokecolor="#231F20">
                <v:path arrowok="t"/>
              </v:shape>
            </v:group>
            <v:group style="position:absolute;left:5047;top:-4198;width:51;height:80" coordorigin="5047,-4198" coordsize="51,80">
              <v:shape style="position:absolute;left:5047;top:-4198;width:51;height:80" coordorigin="5047,-4198" coordsize="51,80" path="m5047,-4132l5047,-4122,5050,-4121,5054,-4120,5057,-4119,5061,-4119,5064,-4118,5077,-4118,5084,-4121,5092,-4127,5063,-4127,5060,-4128,5053,-4129,5050,-4131,5047,-4132xe" filled="t" fillcolor="#231F20" stroked="f">
                <v:path arrowok="t"/>
                <v:fill type="solid"/>
              </v:shape>
              <v:shape style="position:absolute;left:5047;top:-4198;width:51;height:80" coordorigin="5047,-4198" coordsize="51,80" path="m5092,-4163l5073,-4163,5078,-4161,5082,-4158,5085,-4155,5087,-4150,5087,-4140,5085,-4135,5082,-4132,5078,-4129,5073,-4127,5092,-4127,5095,-4130,5097,-4137,5097,-4153,5095,-4160,5092,-4163xe" filled="t" fillcolor="#231F20" stroked="f">
                <v:path arrowok="t"/>
                <v:fill type="solid"/>
              </v:shape>
              <v:shape style="position:absolute;left:5047;top:-4198;width:51;height:80" coordorigin="5047,-4198" coordsize="51,80" path="m5092,-4198l5050,-4198,5050,-4159,5053,-4160,5056,-4161,5061,-4163,5064,-4163,5092,-4163,5090,-4165,5085,-4169,5082,-4170,5060,-4170,5060,-4189,5092,-4189,5092,-4198xe" filled="t" fillcolor="#231F20" stroked="f">
                <v:path arrowok="t"/>
                <v:fill type="solid"/>
              </v:shape>
              <v:shape style="position:absolute;left:5047;top:-4198;width:51;height:80" coordorigin="5047,-4198" coordsize="51,80" path="m5078,-4172l5067,-4172,5066,-4172,5064,-4171,5063,-4171,5061,-4171,5060,-4170,5082,-4170,5078,-4172xe" filled="t" fillcolor="#231F20" stroked="f">
                <v:path arrowok="t"/>
                <v:fill type="solid"/>
              </v:shape>
            </v:group>
            <v:group style="position:absolute;left:5114;top:-4200;width:54;height:81" coordorigin="5114,-4200" coordsize="54,81">
              <v:shape style="position:absolute;left:5114;top:-4200;width:54;height:81" coordorigin="5114,-4200" coordsize="54,81" path="m5150,-4200l5132,-4200,5125,-4196,5121,-4189,5116,-4182,5114,-4172,5114,-4146,5116,-4136,5125,-4122,5132,-4118,5150,-4118,5157,-4122,5160,-4127,5136,-4127,5132,-4129,5126,-4140,5125,-4148,5125,-4170,5126,-4178,5132,-4189,5136,-4191,5160,-4191,5157,-4196,5150,-4200xe" filled="t" fillcolor="#231F20" stroked="f">
                <v:path arrowok="t"/>
                <v:fill type="solid"/>
              </v:shape>
              <v:shape style="position:absolute;left:5114;top:-4200;width:54;height:81" coordorigin="5114,-4200" coordsize="54,81" path="m5160,-4191l5147,-4191,5151,-4189,5153,-4183,5156,-4178,5158,-4170,5158,-4148,5156,-4140,5153,-4135,5151,-4129,5147,-4127,5160,-4127,5161,-4129,5166,-4136,5168,-4146,5168,-4172,5166,-4182,5161,-4189,5160,-4191xe" filled="t" fillcolor="#231F20" stroked="f">
                <v:path arrowok="t"/>
                <v:fill type="solid"/>
              </v:shape>
            </v:group>
            <v:group style="position:absolute;left:5767;top:-4274;width:2;height:36" coordorigin="5767,-4274" coordsize="2,36">
              <v:shape style="position:absolute;left:5767;top:-4274;width:2;height:36" coordorigin="5767,-4274" coordsize="0,36" path="m5767,-4238l5767,-4274e" filled="t" fillcolor="#231F20" stroked="f">
                <v:path arrowok="t"/>
                <v:fill type="solid"/>
              </v:shape>
            </v:group>
            <v:group style="position:absolute;left:5767;top:-5624;width:2;height:36" coordorigin="5767,-5624" coordsize="2,36">
              <v:shape style="position:absolute;left:5767;top:-5624;width:2;height:36" coordorigin="5767,-5624" coordsize="0,36" path="m5767,-5624l5767,-5588e" filled="t" fillcolor="#231F20" stroked="f">
                <v:path arrowok="t"/>
                <v:fill type="solid"/>
              </v:shape>
            </v:group>
            <v:group style="position:absolute;left:5713;top:-4200;width:54;height:81" coordorigin="5713,-4200" coordsize="54,81">
              <v:shape style="position:absolute;left:5713;top:-4200;width:54;height:81" coordorigin="5713,-4200" coordsize="54,81" path="m5748,-4200l5736,-4200,5728,-4196,5722,-4189,5716,-4181,5713,-4171,5713,-4146,5715,-4136,5720,-4129,5725,-4122,5732,-4118,5749,-4118,5755,-4121,5761,-4127,5736,-4127,5733,-4128,5727,-4135,5726,-4139,5726,-4151,5727,-4155,5733,-4162,5734,-4162,5724,-4162,5724,-4172,5726,-4179,5734,-4189,5739,-4191,5762,-4191,5762,-4197,5759,-4198,5756,-4199,5754,-4199,5751,-4199,5748,-4200xe" filled="t" fillcolor="#231F20" stroked="f">
                <v:path arrowok="t"/>
                <v:fill type="solid"/>
              </v:shape>
              <v:shape style="position:absolute;left:5713;top:-4200;width:54;height:81" coordorigin="5713,-4200" coordsize="54,81" path="m5762,-4163l5746,-4163,5750,-4162,5755,-4155,5757,-4151,5757,-4139,5755,-4135,5750,-4128,5746,-4127,5761,-4127,5765,-4131,5767,-4137,5767,-4153,5765,-4160,5762,-4163xe" filled="t" fillcolor="#231F20" stroked="f">
                <v:path arrowok="t"/>
                <v:fill type="solid"/>
              </v:shape>
              <v:shape style="position:absolute;left:5713;top:-4200;width:54;height:81" coordorigin="5713,-4200" coordsize="54,81" path="m5750,-4172l5738,-4172,5735,-4171,5731,-4169,5728,-4168,5726,-4165,5724,-4162,5734,-4162,5736,-4163,5762,-4163,5756,-4169,5750,-4172xe" filled="t" fillcolor="#231F20" stroked="f">
                <v:path arrowok="t"/>
                <v:fill type="solid"/>
              </v:shape>
              <v:shape style="position:absolute;left:5713;top:-4200;width:54;height:81" coordorigin="5713,-4200" coordsize="54,81" path="m5762,-4191l5749,-4191,5751,-4191,5754,-4190,5757,-4189,5760,-4188,5762,-4187,5762,-4191xe" filled="t" fillcolor="#231F20" stroked="f">
                <v:path arrowok="t"/>
                <v:fill type="solid"/>
              </v:shape>
            </v:group>
            <v:group style="position:absolute;left:5781;top:-4200;width:54;height:81" coordorigin="5781,-4200" coordsize="54,81">
              <v:shape style="position:absolute;left:5781;top:-4200;width:54;height:81" coordorigin="5781,-4200" coordsize="54,81" path="m5817,-4200l5800,-4200,5793,-4196,5788,-4189,5783,-4182,5781,-4172,5781,-4146,5783,-4136,5793,-4122,5800,-4118,5817,-4118,5824,-4122,5827,-4127,5803,-4127,5799,-4129,5793,-4140,5792,-4148,5792,-4170,5793,-4178,5799,-4189,5803,-4191,5827,-4191,5824,-4196,5817,-4200xe" filled="t" fillcolor="#231F20" stroked="f">
                <v:path arrowok="t"/>
                <v:fill type="solid"/>
              </v:shape>
              <v:shape style="position:absolute;left:5781;top:-4200;width:54;height:81" coordorigin="5781,-4200" coordsize="54,81" path="m5827,-4191l5814,-4191,5818,-4189,5821,-4183,5823,-4178,5825,-4170,5825,-4148,5823,-4140,5821,-4135,5818,-4129,5814,-4127,5827,-4127,5828,-4129,5833,-4136,5835,-4146,5835,-4172,5833,-4182,5828,-4189,5827,-4191xe" filled="t" fillcolor="#231F20" stroked="f">
                <v:path arrowok="t"/>
                <v:fill type="solid"/>
              </v:shape>
            </v:group>
            <v:group style="position:absolute;left:1761;top:-4238;width:36;height:2" coordorigin="1761,-4238" coordsize="36,2">
              <v:shape style="position:absolute;left:1761;top:-4238;width:36;height:2" coordorigin="1761,-4238" coordsize="36,0" path="m1761,-4238l1797,-4238e" filled="t" fillcolor="#231F20" stroked="f">
                <v:path arrowok="t"/>
                <v:fill type="solid"/>
              </v:shape>
            </v:group>
            <v:group style="position:absolute;left:1507;top:-4288;width:54;height:81" coordorigin="1507,-4288" coordsize="54,81">
              <v:shape style="position:absolute;left:1507;top:-4288;width:54;height:81" coordorigin="1507,-4288" coordsize="54,81" path="m1543,-4288l1525,-4288,1518,-4284,1514,-4277,1509,-4270,1507,-4260,1507,-4234,1509,-4224,1518,-4210,1525,-4207,1543,-4207,1549,-4210,1553,-4215,1529,-4215,1524,-4218,1519,-4228,1518,-4236,1518,-4258,1519,-4266,1524,-4277,1529,-4279,1553,-4279,1549,-4284,1543,-4288xe" filled="t" fillcolor="#231F20" stroked="f">
                <v:path arrowok="t"/>
                <v:fill type="solid"/>
              </v:shape>
              <v:shape style="position:absolute;left:1507;top:-4288;width:54;height:81" coordorigin="1507,-4288" coordsize="54,81" path="m1553,-4279l1540,-4279,1544,-4277,1546,-4271,1549,-4266,1551,-4258,1551,-4236,1549,-4228,1546,-4223,1544,-4218,1540,-4215,1553,-4215,1554,-4217,1559,-4224,1561,-4234,1561,-4260,1559,-4270,1554,-4277,1553,-4279xe" filled="t" fillcolor="#231F20" stroked="f">
                <v:path arrowok="t"/>
                <v:fill type="solid"/>
              </v:shape>
            </v:group>
            <v:group style="position:absolute;left:1580;top:-4215;width:11;height:2" coordorigin="1580,-4215" coordsize="11,2">
              <v:shape style="position:absolute;left:1580;top:-4215;width:11;height:2" coordorigin="1580,-4215" coordsize="11,0" path="m1580,-4215l1591,-4215e" filled="f" stroked="t" strokeweight=".767725pt" strokecolor="#231F20">
                <v:path arrowok="t"/>
              </v:shape>
            </v:group>
            <v:group style="position:absolute;left:1610;top:-4288;width:54;height:81" coordorigin="1610,-4288" coordsize="54,81">
              <v:shape style="position:absolute;left:1610;top:-4288;width:54;height:81" coordorigin="1610,-4288" coordsize="54,81" path="m1646,-4288l1628,-4288,1621,-4284,1617,-4277,1612,-4270,1610,-4260,1610,-4234,1612,-4224,1621,-4210,1628,-4207,1646,-4207,1652,-4210,1656,-4215,1631,-4215,1627,-4218,1622,-4228,1620,-4236,1620,-4258,1622,-4266,1627,-4277,1631,-4279,1656,-4279,1652,-4284,1646,-4288xe" filled="t" fillcolor="#231F20" stroked="f">
                <v:path arrowok="t"/>
                <v:fill type="solid"/>
              </v:shape>
              <v:shape style="position:absolute;left:1610;top:-4288;width:54;height:81" coordorigin="1610,-4288" coordsize="54,81" path="m1656,-4279l1642,-4279,1646,-4277,1649,-4271,1652,-4266,1653,-4258,1653,-4236,1652,-4228,1649,-4223,1646,-4218,1642,-4215,1656,-4215,1657,-4217,1662,-4224,1664,-4234,1664,-4260,1662,-4270,1657,-4277,1656,-4279xe" filled="t" fillcolor="#231F20" stroked="f">
                <v:path arrowok="t"/>
                <v:fill type="solid"/>
              </v:shape>
            </v:group>
            <v:group style="position:absolute;left:1678;top:-4288;width:54;height:81" coordorigin="1678,-4288" coordsize="54,81">
              <v:shape style="position:absolute;left:1678;top:-4288;width:54;height:81" coordorigin="1678,-4288" coordsize="54,81" path="m1714,-4288l1696,-4288,1690,-4284,1685,-4277,1680,-4270,1678,-4260,1678,-4234,1680,-4224,1690,-4210,1696,-4207,1714,-4207,1721,-4210,1724,-4215,1700,-4215,1696,-4218,1690,-4228,1689,-4236,1689,-4258,1690,-4266,1696,-4277,1700,-4279,1724,-4279,1721,-4284,1714,-4288xe" filled="t" fillcolor="#231F20" stroked="f">
                <v:path arrowok="t"/>
                <v:fill type="solid"/>
              </v:shape>
              <v:shape style="position:absolute;left:1678;top:-4288;width:54;height:81" coordorigin="1678,-4288" coordsize="54,81" path="m1724,-4279l1711,-4279,1715,-4277,1718,-4271,1720,-4266,1722,-4258,1722,-4236,1720,-4228,1718,-4223,1715,-4218,1711,-4215,1724,-4215,1725,-4217,1730,-4224,1732,-4234,1732,-4260,1730,-4270,1725,-4277,1724,-4279xe" filled="t" fillcolor="#231F20" stroked="f">
                <v:path arrowok="t"/>
                <v:fill type="solid"/>
              </v:shape>
            </v:group>
            <v:group style="position:absolute;left:1761;top:-4436;width:36;height:2" coordorigin="1761,-4436" coordsize="36,2">
              <v:shape style="position:absolute;left:1761;top:-4436;width:36;height:2" coordorigin="1761,-4436" coordsize="36,0" path="m1761,-4436l1797,-4436e" filled="t" fillcolor="#231F20" stroked="f">
                <v:path arrowok="t"/>
                <v:fill type="solid"/>
              </v:shape>
            </v:group>
            <v:group style="position:absolute;left:1761;top:-4436;width:36;height:2" coordorigin="1761,-4436" coordsize="36,2">
              <v:shape style="position:absolute;left:1761;top:-4436;width:36;height:2" coordorigin="1761,-4436" coordsize="36,0" path="m1761,-4436l1797,-4436e" filled="f" stroked="t" strokeweight=".224401pt" strokecolor="#231F20">
                <v:path arrowok="t"/>
              </v:shape>
            </v:group>
            <v:group style="position:absolute;left:1509;top:-4486;width:54;height:81" coordorigin="1509,-4486" coordsize="54,81">
              <v:shape style="position:absolute;left:1509;top:-4486;width:54;height:81" coordorigin="1509,-4486" coordsize="54,81" path="m1545,-4486l1527,-4486,1521,-4482,1516,-4475,1511,-4468,1509,-4458,1509,-4432,1511,-4422,1521,-4408,1527,-4405,1545,-4405,1552,-4408,1555,-4413,1531,-4413,1527,-4416,1521,-4426,1520,-4434,1520,-4456,1521,-4464,1527,-4475,1531,-4477,1555,-4477,1552,-4482,1545,-4486xe" filled="t" fillcolor="#231F20" stroked="f">
                <v:path arrowok="t"/>
                <v:fill type="solid"/>
              </v:shape>
              <v:shape style="position:absolute;left:1509;top:-4486;width:54;height:81" coordorigin="1509,-4486" coordsize="54,81" path="m1555,-4477l1542,-4477,1546,-4475,1549,-4469,1551,-4464,1553,-4456,1553,-4434,1551,-4426,1549,-4421,1546,-4416,1542,-4413,1555,-4413,1556,-4415,1561,-4422,1563,-4432,1563,-4458,1561,-4468,1556,-4475,1555,-4477xe" filled="t" fillcolor="#231F20" stroked="f">
                <v:path arrowok="t"/>
                <v:fill type="solid"/>
              </v:shape>
            </v:group>
            <v:group style="position:absolute;left:1582;top:-4413;width:11;height:2" coordorigin="1582,-4413" coordsize="11,2">
              <v:shape style="position:absolute;left:1582;top:-4413;width:11;height:2" coordorigin="1582,-4413" coordsize="11,0" path="m1582,-4413l1593,-4413e" filled="f" stroked="t" strokeweight=".768129pt" strokecolor="#231F20">
                <v:path arrowok="t"/>
              </v:shape>
            </v:group>
            <v:group style="position:absolute;left:1612;top:-4486;width:54;height:81" coordorigin="1612,-4486" coordsize="54,81">
              <v:shape style="position:absolute;left:1612;top:-4486;width:54;height:81" coordorigin="1612,-4486" coordsize="54,81" path="m1648,-4486l1630,-4486,1623,-4482,1619,-4475,1614,-4468,1612,-4458,1612,-4432,1614,-4422,1623,-4408,1630,-4405,1648,-4405,1654,-4408,1658,-4413,1634,-4413,1629,-4416,1624,-4426,1623,-4434,1623,-4456,1624,-4464,1629,-4475,1634,-4477,1658,-4477,1654,-4482,1648,-4486xe" filled="t" fillcolor="#231F20" stroked="f">
                <v:path arrowok="t"/>
                <v:fill type="solid"/>
              </v:shape>
              <v:shape style="position:absolute;left:1612;top:-4486;width:54;height:81" coordorigin="1612,-4486" coordsize="54,81" path="m1658,-4477l1645,-4477,1649,-4475,1651,-4469,1654,-4464,1656,-4456,1656,-4434,1654,-4426,1651,-4421,1649,-4416,1645,-4413,1658,-4413,1659,-4415,1664,-4422,1666,-4432,1666,-4458,1664,-4468,1659,-4475,1658,-4477xe" filled="t" fillcolor="#231F20" stroked="f">
                <v:path arrowok="t"/>
                <v:fill type="solid"/>
              </v:shape>
            </v:group>
            <v:group style="position:absolute;left:1682;top:-4484;width:51;height:80" coordorigin="1682,-4484" coordsize="51,80">
              <v:shape style="position:absolute;left:1682;top:-4484;width:51;height:80" coordorigin="1682,-4484" coordsize="51,80" path="m1682,-4418l1682,-4408,1685,-4407,1689,-4406,1692,-4405,1696,-4405,1699,-4405,1712,-4405,1719,-4407,1727,-4413,1698,-4413,1695,-4414,1688,-4415,1685,-4417,1682,-4418xe" filled="t" fillcolor="#231F20" stroked="f">
                <v:path arrowok="t"/>
                <v:fill type="solid"/>
              </v:shape>
              <v:shape style="position:absolute;left:1682;top:-4484;width:51;height:80" coordorigin="1682,-4484" coordsize="51,80" path="m1727,-4449l1708,-4449,1713,-4447,1717,-4444,1720,-4441,1722,-4437,1722,-4426,1720,-4421,1717,-4418,1713,-4415,1708,-4413,1727,-4413,1730,-4416,1732,-4423,1732,-4439,1730,-4446,1727,-4449xe" filled="t" fillcolor="#231F20" stroked="f">
                <v:path arrowok="t"/>
                <v:fill type="solid"/>
              </v:shape>
              <v:shape style="position:absolute;left:1682;top:-4484;width:51;height:80" coordorigin="1682,-4484" coordsize="51,80" path="m1727,-4484l1685,-4484,1685,-4445,1688,-4446,1691,-4447,1696,-4449,1699,-4449,1727,-4449,1725,-4451,1720,-4455,1717,-4456,1695,-4456,1695,-4476,1727,-4476,1727,-4484xe" filled="t" fillcolor="#231F20" stroked="f">
                <v:path arrowok="t"/>
                <v:fill type="solid"/>
              </v:shape>
              <v:shape style="position:absolute;left:1682;top:-4484;width:51;height:80" coordorigin="1682,-4484" coordsize="51,80" path="m1713,-4458l1702,-4458,1698,-4457,1696,-4457,1695,-4456,1717,-4456,1713,-4458xe" filled="t" fillcolor="#231F20" stroked="f">
                <v:path arrowok="t"/>
                <v:fill type="solid"/>
              </v:shape>
              <v:shape style="position:absolute;left:1345;top:-5280;width:455;height:680" type="#_x0000_t75">
                <v:imagedata r:id="rId14" o:title=""/>
              </v:shape>
            </v:group>
            <v:group style="position:absolute;left:1761;top:-5426;width:36;height:2" coordorigin="1761,-5426" coordsize="36,2">
              <v:shape style="position:absolute;left:1761;top:-5426;width:36;height:2" coordorigin="1761,-5426" coordsize="36,0" path="m1761,-5426l1797,-5426e" filled="t" fillcolor="#231F20" stroked="f">
                <v:path arrowok="t"/>
                <v:fill type="solid"/>
              </v:shape>
            </v:group>
            <v:group style="position:absolute;left:1761;top:-5426;width:36;height:2" coordorigin="1761,-5426" coordsize="36,2">
              <v:shape style="position:absolute;left:1761;top:-5426;width:36;height:2" coordorigin="1761,-5426" coordsize="36,0" path="m1761,-5426l1797,-5426e" filled="f" stroked="t" strokeweight=".224401pt" strokecolor="#231F20">
                <v:path arrowok="t"/>
              </v:shape>
            </v:group>
            <v:group style="position:absolute;left:1507;top:-5476;width:54;height:81" coordorigin="1507,-5476" coordsize="54,81">
              <v:shape style="position:absolute;left:1507;top:-5476;width:54;height:81" coordorigin="1507,-5476" coordsize="54,81" path="m1543,-5476l1525,-5476,1518,-5472,1514,-5465,1509,-5458,1507,-5448,1507,-5422,1509,-5412,1518,-5398,1525,-5394,1543,-5394,1549,-5398,1553,-5403,1529,-5403,1524,-5405,1519,-5416,1518,-5424,1518,-5446,1519,-5454,1524,-5465,1529,-5467,1553,-5467,1549,-5472,1543,-5476xe" filled="t" fillcolor="#231F20" stroked="f">
                <v:path arrowok="t"/>
                <v:fill type="solid"/>
              </v:shape>
              <v:shape style="position:absolute;left:1507;top:-5476;width:54;height:81" coordorigin="1507,-5476" coordsize="54,81" path="m1553,-5467l1540,-5467,1544,-5465,1546,-5459,1549,-5454,1551,-5446,1551,-5424,1549,-5416,1546,-5411,1544,-5405,1540,-5403,1553,-5403,1554,-5405,1559,-5412,1561,-5422,1561,-5448,1559,-5458,1554,-5465,1553,-5467xe" filled="t" fillcolor="#231F20" stroked="f">
                <v:path arrowok="t"/>
                <v:fill type="solid"/>
              </v:shape>
            </v:group>
            <v:group style="position:absolute;left:1580;top:-5403;width:11;height:2" coordorigin="1580,-5403" coordsize="11,2">
              <v:shape style="position:absolute;left:1580;top:-5403;width:11;height:2" coordorigin="1580,-5403" coordsize="11,0" path="m1580,-5403l1591,-5403e" filled="f" stroked="t" strokeweight=".767725pt" strokecolor="#231F20">
                <v:path arrowok="t"/>
              </v:shape>
            </v:group>
            <v:group style="position:absolute;left:1611;top:-5476;width:52;height:81" coordorigin="1611,-5476" coordsize="52,81">
              <v:shape style="position:absolute;left:1611;top:-5476;width:52;height:81" coordorigin="1611,-5476" coordsize="52,81" path="m1611,-5408l1611,-5398,1614,-5397,1618,-5396,1622,-5395,1625,-5395,1628,-5394,1642,-5394,1649,-5397,1654,-5401,1658,-5403,1628,-5403,1624,-5404,1620,-5405,1617,-5405,1614,-5407,1611,-5408xe" filled="t" fillcolor="#231F20" stroked="f">
                <v:path arrowok="t"/>
                <v:fill type="solid"/>
              </v:shape>
              <v:shape style="position:absolute;left:1611;top:-5476;width:52;height:81" coordorigin="1611,-5476" coordsize="52,81" path="m1658,-5467l1639,-5467,1643,-5466,1646,-5464,1649,-5461,1650,-5458,1650,-5450,1649,-5447,1646,-5445,1643,-5443,1639,-5442,1624,-5442,1624,-5433,1639,-5433,1644,-5432,1650,-5427,1652,-5423,1652,-5414,1650,-5410,1643,-5405,1638,-5403,1658,-5403,1660,-5405,1662,-5411,1662,-5424,1661,-5428,1655,-5435,1651,-5437,1646,-5438,1651,-5439,1654,-5441,1659,-5447,1661,-5451,1661,-5462,1658,-5467,1658,-5467xe" filled="t" fillcolor="#231F20" stroked="f">
                <v:path arrowok="t"/>
                <v:fill type="solid"/>
              </v:shape>
              <v:shape style="position:absolute;left:1611;top:-5476;width:52;height:81" coordorigin="1611,-5476" coordsize="52,81" path="m1642,-5476l1631,-5476,1628,-5475,1621,-5474,1617,-5474,1613,-5472,1613,-5463,1617,-5464,1621,-5465,1627,-5467,1631,-5467,1658,-5467,1649,-5474,1642,-5476xe" filled="t" fillcolor="#231F20" stroked="f">
                <v:path arrowok="t"/>
                <v:fill type="solid"/>
              </v:shape>
            </v:group>
            <v:group style="position:absolute;left:1678;top:-5476;width:54;height:81" coordorigin="1678,-5476" coordsize="54,81">
              <v:shape style="position:absolute;left:1678;top:-5476;width:54;height:81" coordorigin="1678,-5476" coordsize="54,81" path="m1714,-5476l1696,-5476,1690,-5472,1685,-5465,1680,-5458,1678,-5448,1678,-5422,1680,-5412,1690,-5398,1696,-5394,1714,-5394,1721,-5398,1724,-5403,1700,-5403,1696,-5405,1690,-5416,1689,-5424,1689,-5446,1690,-5454,1696,-5465,1700,-5467,1724,-5467,1721,-5472,1714,-5476xe" filled="t" fillcolor="#231F20" stroked="f">
                <v:path arrowok="t"/>
                <v:fill type="solid"/>
              </v:shape>
              <v:shape style="position:absolute;left:1678;top:-5476;width:54;height:81" coordorigin="1678,-5476" coordsize="54,81" path="m1724,-5467l1711,-5467,1715,-5465,1718,-5459,1720,-5454,1722,-5446,1722,-5424,1720,-5416,1718,-5411,1715,-5405,1711,-5403,1724,-5403,1725,-5405,1730,-5412,1732,-5422,1732,-5448,1730,-5458,1725,-5465,1724,-5467xe" filled="t" fillcolor="#231F20" stroked="f">
                <v:path arrowok="t"/>
                <v:fill type="solid"/>
              </v:shape>
            </v:group>
            <v:group style="position:absolute;left:1761;top:-5624;width:36;height:2" coordorigin="1761,-5624" coordsize="36,2">
              <v:shape style="position:absolute;left:1761;top:-5624;width:36;height:2" coordorigin="1761,-5624" coordsize="36,0" path="m1761,-5624l1797,-5624e" filled="t" fillcolor="#231F20" stroked="f">
                <v:path arrowok="t"/>
                <v:fill type="solid"/>
              </v:shape>
            </v:group>
            <v:group style="position:absolute;left:1509;top:-5674;width:54;height:81" coordorigin="1509,-5674" coordsize="54,81">
              <v:shape style="position:absolute;left:1509;top:-5674;width:54;height:81" coordorigin="1509,-5674" coordsize="54,81" path="m1545,-5674l1527,-5674,1521,-5670,1516,-5663,1511,-5656,1509,-5646,1509,-5620,1511,-5610,1521,-5596,1527,-5592,1545,-5592,1552,-5596,1555,-5601,1531,-5601,1527,-5603,1521,-5614,1520,-5622,1520,-5644,1521,-5652,1527,-5663,1531,-5665,1555,-5665,1552,-5670,1545,-5674xe" filled="t" fillcolor="#231F20" stroked="f">
                <v:path arrowok="t"/>
                <v:fill type="solid"/>
              </v:shape>
              <v:shape style="position:absolute;left:1509;top:-5674;width:54;height:81" coordorigin="1509,-5674" coordsize="54,81" path="m1555,-5665l1542,-5665,1546,-5663,1549,-5657,1551,-5652,1553,-5644,1553,-5622,1551,-5614,1549,-5609,1546,-5603,1542,-5601,1555,-5601,1556,-5603,1561,-5610,1563,-5620,1563,-5646,1561,-5656,1556,-5663,1555,-5665xe" filled="t" fillcolor="#231F20" stroked="f">
                <v:path arrowok="t"/>
                <v:fill type="solid"/>
              </v:shape>
            </v:group>
            <v:group style="position:absolute;left:1582;top:-5601;width:11;height:2" coordorigin="1582,-5601" coordsize="11,2">
              <v:shape style="position:absolute;left:1582;top:-5601;width:11;height:2" coordorigin="1582,-5601" coordsize="11,0" path="m1582,-5601l1593,-5601e" filled="f" stroked="t" strokeweight=".767725pt" strokecolor="#231F20">
                <v:path arrowok="t"/>
              </v:shape>
            </v:group>
            <v:group style="position:absolute;left:1613;top:-5674;width:52;height:81" coordorigin="1613,-5674" coordsize="52,81">
              <v:shape style="position:absolute;left:1613;top:-5674;width:52;height:81" coordorigin="1613,-5674" coordsize="52,81" path="m1613,-5606l1613,-5596,1617,-5595,1620,-5594,1624,-5593,1627,-5593,1631,-5592,1644,-5592,1651,-5594,1657,-5599,1660,-5601,1630,-5601,1626,-5602,1619,-5603,1616,-5605,1613,-5606xe" filled="t" fillcolor="#231F20" stroked="f">
                <v:path arrowok="t"/>
                <v:fill type="solid"/>
              </v:shape>
              <v:shape style="position:absolute;left:1613;top:-5674;width:52;height:81" coordorigin="1613,-5674" coordsize="52,81" path="m1660,-5665l1641,-5665,1645,-5664,1648,-5662,1651,-5659,1652,-5656,1652,-5648,1651,-5645,1648,-5643,1645,-5641,1641,-5640,1627,-5640,1627,-5631,1642,-5631,1646,-5630,1653,-5625,1654,-5621,1654,-5612,1652,-5608,1645,-5603,1640,-5601,1660,-5601,1662,-5603,1665,-5609,1665,-5622,1663,-5626,1658,-5633,1654,-5635,1649,-5636,1653,-5637,1657,-5639,1662,-5645,1663,-5649,1663,-5660,1660,-5665,1660,-5665xe" filled="t" fillcolor="#231F20" stroked="f">
                <v:path arrowok="t"/>
                <v:fill type="solid"/>
              </v:shape>
              <v:shape style="position:absolute;left:1613;top:-5674;width:52;height:81" coordorigin="1613,-5674" coordsize="52,81" path="m1645,-5674l1633,-5674,1630,-5673,1627,-5673,1623,-5672,1619,-5672,1615,-5670,1615,-5661,1619,-5662,1623,-5663,1630,-5665,1633,-5665,1660,-5665,1651,-5672,1645,-5674xe" filled="t" fillcolor="#231F20" stroked="f">
                <v:path arrowok="t"/>
                <v:fill type="solid"/>
              </v:shape>
            </v:group>
            <v:group style="position:absolute;left:1682;top:-5672;width:51;height:80" coordorigin="1682,-5672" coordsize="51,80">
              <v:shape style="position:absolute;left:1682;top:-5672;width:51;height:80" coordorigin="1682,-5672" coordsize="51,80" path="m1682,-5606l1682,-5596,1685,-5594,1689,-5594,1692,-5593,1696,-5593,1699,-5592,1712,-5592,1719,-5595,1727,-5601,1698,-5601,1695,-5602,1688,-5603,1685,-5605,1682,-5606xe" filled="t" fillcolor="#231F20" stroked="f">
                <v:path arrowok="t"/>
                <v:fill type="solid"/>
              </v:shape>
              <v:shape style="position:absolute;left:1682;top:-5672;width:51;height:80" coordorigin="1682,-5672" coordsize="51,80" path="m1727,-5637l1708,-5637,1713,-5635,1717,-5632,1720,-5629,1722,-5624,1722,-5614,1720,-5609,1717,-5606,1713,-5603,1708,-5601,1727,-5601,1730,-5604,1732,-5611,1732,-5627,1730,-5634,1727,-5637xe" filled="t" fillcolor="#231F20" stroked="f">
                <v:path arrowok="t"/>
                <v:fill type="solid"/>
              </v:shape>
              <v:shape style="position:absolute;left:1682;top:-5672;width:51;height:80" coordorigin="1682,-5672" coordsize="51,80" path="m1727,-5672l1685,-5672,1685,-5633,1688,-5634,1691,-5635,1696,-5637,1699,-5637,1727,-5637,1725,-5639,1720,-5643,1717,-5644,1695,-5644,1695,-5663,1727,-5663,1727,-5672xe" filled="t" fillcolor="#231F20" stroked="f">
                <v:path arrowok="t"/>
                <v:fill type="solid"/>
              </v:shape>
              <v:shape style="position:absolute;left:1682;top:-5672;width:51;height:80" coordorigin="1682,-5672" coordsize="51,80" path="m1713,-5646l1702,-5646,1701,-5646,1699,-5645,1698,-5645,1696,-5645,1695,-5644,1717,-5644,1713,-5646xe" filled="t" fillcolor="#231F20" stroked="f">
                <v:path arrowok="t"/>
                <v:fill type="solid"/>
              </v:shape>
            </v:group>
            <v:group style="position:absolute;left:1761;top:-5558;width:3405;height:1320" coordorigin="1761,-5558" coordsize="3405,1320">
              <v:shape style="position:absolute;left:1761;top:-5558;width:3405;height:1320" coordorigin="1761,-5558" coordsize="3405,1320" path="m1761,-4238l2028,-4238,2095,-5558,2162,-5558,2229,-4238,5166,-4238e" filled="f" stroked="t" strokeweight=".448801pt" strokecolor="#231F20">
                <v:path arrowok="t"/>
                <v:stroke dashstyle="longDash"/>
              </v:shape>
            </v:group>
            <v:group style="position:absolute;left:1761;top:-4276;width:23;height:38" coordorigin="1761,-4276" coordsize="23,38">
              <v:shape style="position:absolute;left:1761;top:-4276;width:23;height:38" coordorigin="1761,-4276" coordsize="23,38" path="m1761,-4276l1761,-4238,1784,-4238,1761,-4276xe" filled="t" fillcolor="#231F20" stroked="f">
                <v:path arrowok="t"/>
                <v:fill type="solid"/>
              </v:shape>
            </v:group>
            <v:group style="position:absolute;left:1761;top:-4276;width:23;height:38" coordorigin="1761,-4276" coordsize="23,38">
              <v:shape style="position:absolute;left:1761;top:-4276;width:23;height:38" coordorigin="1761,-4276" coordsize="23,38" path="m1784,-4238l1761,-4276e" filled="f" stroked="t" strokeweight=".224401pt" strokecolor="#231F20">
                <v:path arrowok="t"/>
              </v:shape>
            </v:group>
            <v:group style="position:absolute;left:1805;top:-4276;width:46;height:38" coordorigin="1805,-4276" coordsize="46,38">
              <v:shape style="position:absolute;left:1805;top:-4276;width:46;height:38" coordorigin="1805,-4276" coordsize="46,38" path="m1828,-4276l1805,-4238,1851,-4238,1828,-4276xe" filled="t" fillcolor="#231F20" stroked="f">
                <v:path arrowok="t"/>
                <v:fill type="solid"/>
              </v:shape>
            </v:group>
            <v:group style="position:absolute;left:1805;top:-4276;width:46;height:38" coordorigin="1805,-4276" coordsize="46,38">
              <v:shape style="position:absolute;left:1805;top:-4276;width:46;height:38" coordorigin="1805,-4276" coordsize="46,38" path="m1851,-4238l1828,-4276,1805,-4238e" filled="f" stroked="t" strokeweight=".224401pt" strokecolor="#231F20">
                <v:path arrowok="t"/>
              </v:shape>
            </v:group>
            <v:group style="position:absolute;left:1872;top:-4276;width:46;height:38" coordorigin="1872,-4276" coordsize="46,38">
              <v:shape style="position:absolute;left:1872;top:-4276;width:46;height:38" coordorigin="1872,-4276" coordsize="46,38" path="m1895,-4276l1872,-4238,1918,-4238,1895,-4276xe" filled="t" fillcolor="#231F20" stroked="f">
                <v:path arrowok="t"/>
                <v:fill type="solid"/>
              </v:shape>
            </v:group>
            <v:group style="position:absolute;left:1872;top:-4276;width:46;height:38" coordorigin="1872,-4276" coordsize="46,38">
              <v:shape style="position:absolute;left:1872;top:-4276;width:46;height:38" coordorigin="1872,-4276" coordsize="46,38" path="m1918,-4238l1895,-4276,1872,-4238e" filled="f" stroked="t" strokeweight=".224401pt" strokecolor="#231F20">
                <v:path arrowok="t"/>
              </v:shape>
            </v:group>
            <v:group style="position:absolute;left:1939;top:-4276;width:46;height:38" coordorigin="1939,-4276" coordsize="46,38">
              <v:shape style="position:absolute;left:1939;top:-4276;width:46;height:38" coordorigin="1939,-4276" coordsize="46,38" path="m1962,-4276l1939,-4238,1984,-4238,1962,-4276xe" filled="t" fillcolor="#231F20" stroked="f">
                <v:path arrowok="t"/>
                <v:fill type="solid"/>
              </v:shape>
            </v:group>
            <v:group style="position:absolute;left:1939;top:-4276;width:46;height:38" coordorigin="1939,-4276" coordsize="46,38">
              <v:shape style="position:absolute;left:1939;top:-4276;width:46;height:38" coordorigin="1939,-4276" coordsize="46,38" path="m1984,-4238l1962,-4276,1939,-4238e" filled="f" stroked="t" strokeweight=".224401pt" strokecolor="#231F20">
                <v:path arrowok="t"/>
              </v:shape>
            </v:group>
            <v:group style="position:absolute;left:2006;top:-4276;width:46;height:38" coordorigin="2006,-4276" coordsize="46,38">
              <v:shape style="position:absolute;left:2006;top:-4276;width:46;height:38" coordorigin="2006,-4276" coordsize="46,38" path="m2028,-4276l2006,-4238,2051,-4238,2028,-4276xe" filled="t" fillcolor="#231F20" stroked="f">
                <v:path arrowok="t"/>
                <v:fill type="solid"/>
              </v:shape>
            </v:group>
            <v:group style="position:absolute;left:2006;top:-4276;width:46;height:38" coordorigin="2006,-4276" coordsize="46,38">
              <v:shape style="position:absolute;left:2006;top:-4276;width:46;height:38" coordorigin="2006,-4276" coordsize="46,38" path="m2051,-4238l2028,-4276,2006,-4238e" filled="f" stroked="t" strokeweight=".224401pt" strokecolor="#231F20">
                <v:path arrowok="t"/>
              </v:shape>
            </v:group>
            <v:group style="position:absolute;left:2072;top:-5596;width:46;height:76" coordorigin="2072,-5596" coordsize="46,76">
              <v:shape style="position:absolute;left:2072;top:-5596;width:46;height:76" coordorigin="2072,-5596" coordsize="46,76" path="m2095,-5596l2072,-5558,2095,-5520,2118,-5558,2095,-5596xe" filled="t" fillcolor="#231F20" stroked="f">
                <v:path arrowok="t"/>
                <v:fill type="solid"/>
              </v:shape>
            </v:group>
            <v:group style="position:absolute;left:2072;top:-5596;width:46;height:76" coordorigin="2072,-5596" coordsize="46,76">
              <v:shape style="position:absolute;left:2072;top:-5596;width:46;height:76" coordorigin="2072,-5596" coordsize="46,76" path="m2095,-5520l2118,-5558,2095,-5596,2072,-5558,2095,-5520xe" filled="f" stroked="t" strokeweight=".224401pt" strokecolor="#231F20">
                <v:path arrowok="t"/>
              </v:shape>
            </v:group>
            <v:group style="position:absolute;left:2139;top:-5596;width:46;height:76" coordorigin="2139,-5596" coordsize="46,76">
              <v:shape style="position:absolute;left:2139;top:-5596;width:46;height:76" coordorigin="2139,-5596" coordsize="46,76" path="m2162,-5596l2139,-5558,2162,-5520,2185,-5558,2162,-5596xe" filled="t" fillcolor="#231F20" stroked="f">
                <v:path arrowok="t"/>
                <v:fill type="solid"/>
              </v:shape>
            </v:group>
            <v:group style="position:absolute;left:2139;top:-5596;width:46;height:76" coordorigin="2139,-5596" coordsize="46,76">
              <v:shape style="position:absolute;left:2139;top:-5596;width:46;height:76" coordorigin="2139,-5596" coordsize="46,76" path="m2162,-5520l2185,-5558,2162,-5596,2139,-5558,2162,-5520xe" filled="f" stroked="t" strokeweight=".224401pt" strokecolor="#231F20">
                <v:path arrowok="t"/>
              </v:shape>
              <v:shape style="position:absolute;left:2204;top:-4278;width:2988;height:162" type="#_x0000_t75">
                <v:imagedata r:id="rId15" o:title=""/>
              </v:shape>
            </v:group>
            <v:group style="position:absolute;left:1761;top:-4274;width:2;height:36" coordorigin="1761,-4274" coordsize="2,36">
              <v:shape style="position:absolute;left:1761;top:-4274;width:2;height:36" coordorigin="1761,-4274" coordsize="0,36" path="m1761,-4238l1761,-4274e" filled="t" fillcolor="#231F20" stroked="f">
                <v:path arrowok="t"/>
                <v:fill type="solid"/>
              </v:shape>
            </v:group>
            <v:group style="position:absolute;left:1761;top:-5624;width:2;height:36" coordorigin="1761,-5624" coordsize="2,36">
              <v:shape style="position:absolute;left:1761;top:-5624;width:2;height:36" coordorigin="1761,-5624" coordsize="0,36" path="m1761,-5624l1761,-5588e" filled="t" fillcolor="#231F20" stroked="f">
                <v:path arrowok="t"/>
                <v:fill type="solid"/>
              </v:shape>
            </v:group>
            <v:group style="position:absolute;left:1741;top:-4200;width:54;height:81" coordorigin="1741,-4200" coordsize="54,81">
              <v:shape style="position:absolute;left:1741;top:-4200;width:54;height:81" coordorigin="1741,-4200" coordsize="54,81" path="m1777,-4200l1760,-4200,1753,-4196,1748,-4189,1744,-4182,1741,-4172,1741,-4146,1744,-4136,1753,-4122,1760,-4118,1777,-4118,1784,-4122,1787,-4127,1763,-4127,1759,-4129,1753,-4140,1752,-4148,1752,-4170,1753,-4178,1759,-4189,1763,-4191,1787,-4191,1784,-4196,1777,-4200xe" filled="t" fillcolor="#231F20" stroked="f">
                <v:path arrowok="t"/>
                <v:fill type="solid"/>
              </v:shape>
              <v:shape style="position:absolute;left:1741;top:-4200;width:54;height:81" coordorigin="1741,-4200" coordsize="54,81" path="m1787,-4191l1774,-4191,1778,-4189,1781,-4183,1784,-4178,1785,-4170,1785,-4148,1784,-4140,1781,-4135,1778,-4129,1774,-4127,1787,-4127,1789,-4129,1793,-4136,1796,-4146,1796,-4172,1793,-4182,1789,-4189,1787,-4191xe" filled="t" fillcolor="#231F20" stroked="f">
                <v:path arrowok="t"/>
                <v:fill type="solid"/>
              </v:shape>
            </v:group>
            <v:group style="position:absolute;left:2429;top:-5624;width:2;height:36" coordorigin="2429,-5624" coordsize="2,36">
              <v:shape style="position:absolute;left:2429;top:-5624;width:2;height:36" coordorigin="2429,-5624" coordsize="0,36" path="m2429,-5624l2429,-5588e" filled="t" fillcolor="#231F20" stroked="f">
                <v:path arrowok="t"/>
                <v:fill type="solid"/>
              </v:shape>
            </v:group>
            <v:group style="position:absolute;left:3097;top:-5624;width:2;height:36" coordorigin="3097,-5624" coordsize="2,36">
              <v:shape style="position:absolute;left:3097;top:-5624;width:2;height:36" coordorigin="3097,-5624" coordsize="0,36" path="m3097,-5624l3097,-5588e" filled="t" fillcolor="#231F20" stroked="f">
                <v:path arrowok="t"/>
                <v:fill type="solid"/>
              </v:shape>
            </v:group>
            <v:group style="position:absolute;left:3764;top:-5624;width:2;height:36" coordorigin="3764,-5624" coordsize="2,36">
              <v:shape style="position:absolute;left:3764;top:-5624;width:2;height:36" coordorigin="3764,-5624" coordsize="0,36" path="m3764,-5624l3764,-5588e" filled="t" fillcolor="#231F20" stroked="f">
                <v:path arrowok="t"/>
                <v:fill type="solid"/>
              </v:shape>
            </v:group>
            <v:group style="position:absolute;left:4432;top:-5624;width:2;height:36" coordorigin="4432,-5624" coordsize="2,36">
              <v:shape style="position:absolute;left:4432;top:-5624;width:2;height:36" coordorigin="4432,-5624" coordsize="0,36" path="m4432,-5624l4432,-5588e" filled="t" fillcolor="#231F20" stroked="f">
                <v:path arrowok="t"/>
                <v:fill type="solid"/>
              </v:shape>
            </v:group>
            <v:group style="position:absolute;left:5099;top:-5624;width:2;height:36" coordorigin="5099,-5624" coordsize="2,36">
              <v:shape style="position:absolute;left:5099;top:-5624;width:2;height:36" coordorigin="5099,-5624" coordsize="0,36" path="m5099,-5624l5099,-5588e" filled="t" fillcolor="#231F20" stroked="f">
                <v:path arrowok="t"/>
                <v:fill type="solid"/>
              </v:shape>
            </v:group>
            <v:group style="position:absolute;left:5767;top:-4274;width:2;height:36" coordorigin="5767,-4274" coordsize="2,36">
              <v:shape style="position:absolute;left:5767;top:-4274;width:2;height:36" coordorigin="5767,-4274" coordsize="0,36" path="m5767,-4238l5767,-4274e" filled="t" fillcolor="#231F20" stroked="f">
                <v:path arrowok="t"/>
                <v:fill type="solid"/>
              </v:shape>
            </v:group>
            <v:group style="position:absolute;left:5767;top:-5624;width:2;height:36" coordorigin="5767,-5624" coordsize="2,36">
              <v:shape style="position:absolute;left:5767;top:-5624;width:2;height:36" coordorigin="5767,-5624" coordsize="0,36" path="m5767,-5624l5767,-5588e" filled="t" fillcolor="#231F20" stroked="f">
                <v:path arrowok="t"/>
                <v:fill type="solid"/>
              </v:shape>
            </v:group>
            <v:group style="position:absolute;left:5713;top:-4200;width:54;height:81" coordorigin="5713,-4200" coordsize="54,81">
              <v:shape style="position:absolute;left:5713;top:-4200;width:54;height:81" coordorigin="5713,-4200" coordsize="54,81" path="m5748,-4200l5736,-4200,5728,-4196,5722,-4189,5716,-4181,5713,-4171,5713,-4146,5715,-4136,5720,-4129,5725,-4122,5732,-4118,5749,-4118,5755,-4121,5761,-4127,5736,-4127,5733,-4128,5727,-4135,5726,-4139,5726,-4151,5727,-4155,5733,-4162,5734,-4162,5724,-4162,5724,-4172,5726,-4179,5734,-4189,5739,-4191,5762,-4191,5762,-4197,5759,-4198,5756,-4199,5754,-4199,5751,-4199,5748,-4200xe" filled="t" fillcolor="#231F20" stroked="f">
                <v:path arrowok="t"/>
                <v:fill type="solid"/>
              </v:shape>
              <v:shape style="position:absolute;left:5713;top:-4200;width:54;height:81" coordorigin="5713,-4200" coordsize="54,81" path="m5762,-4163l5746,-4163,5750,-4162,5755,-4155,5757,-4151,5757,-4139,5755,-4135,5750,-4128,5746,-4127,5761,-4127,5765,-4131,5767,-4137,5767,-4153,5765,-4160,5762,-4163xe" filled="t" fillcolor="#231F20" stroked="f">
                <v:path arrowok="t"/>
                <v:fill type="solid"/>
              </v:shape>
              <v:shape style="position:absolute;left:5713;top:-4200;width:54;height:81" coordorigin="5713,-4200" coordsize="54,81" path="m5750,-4172l5738,-4172,5735,-4171,5731,-4169,5728,-4168,5726,-4165,5724,-4162,5734,-4162,5736,-4163,5762,-4163,5756,-4169,5750,-4172xe" filled="t" fillcolor="#231F20" stroked="f">
                <v:path arrowok="t"/>
                <v:fill type="solid"/>
              </v:shape>
              <v:shape style="position:absolute;left:5713;top:-4200;width:54;height:81" coordorigin="5713,-4200" coordsize="54,81" path="m5762,-4191l5749,-4191,5751,-4191,5754,-4190,5757,-4189,5760,-4188,5762,-4187,5762,-4191xe" filled="t" fillcolor="#231F20" stroked="f">
                <v:path arrowok="t"/>
                <v:fill type="solid"/>
              </v:shape>
            </v:group>
            <v:group style="position:absolute;left:5781;top:-4200;width:54;height:81" coordorigin="5781,-4200" coordsize="54,81">
              <v:shape style="position:absolute;left:5781;top:-4200;width:54;height:81" coordorigin="5781,-4200" coordsize="54,81" path="m5817,-4200l5800,-4200,5793,-4196,5788,-4189,5783,-4182,5781,-4172,5781,-4146,5783,-4136,5793,-4122,5800,-4118,5817,-4118,5824,-4122,5827,-4127,5803,-4127,5799,-4129,5793,-4140,5792,-4148,5792,-4170,5793,-4178,5799,-4189,5803,-4191,5827,-4191,5824,-4196,5817,-4200xe" filled="t" fillcolor="#231F20" stroked="f">
                <v:path arrowok="t"/>
                <v:fill type="solid"/>
              </v:shape>
              <v:shape style="position:absolute;left:5781;top:-4200;width:54;height:81" coordorigin="5781,-4200" coordsize="54,81" path="m5827,-4191l5814,-4191,5818,-4189,5821,-4183,5823,-4178,5825,-4170,5825,-4148,5823,-4140,5821,-4135,5818,-4129,5814,-4127,5827,-4127,5828,-4129,5833,-4136,5835,-4146,5835,-4172,5833,-4182,5828,-4189,5827,-4191xe" filled="t" fillcolor="#231F20" stroked="f">
                <v:path arrowok="t"/>
                <v:fill type="solid"/>
              </v:shape>
            </v:group>
            <v:group style="position:absolute;left:1761;top:-4238;width:36;height:2" coordorigin="1761,-4238" coordsize="36,2">
              <v:shape style="position:absolute;left:1761;top:-4238;width:36;height:2" coordorigin="1761,-4238" coordsize="36,0" path="m1761,-4238l1797,-4238e" filled="t" fillcolor="#231F20" stroked="f">
                <v:path arrowok="t"/>
                <v:fill type="solid"/>
              </v:shape>
            </v:group>
            <v:group style="position:absolute;left:5731;top:-4238;width:36;height:2" coordorigin="5731,-4238" coordsize="36,2">
              <v:shape style="position:absolute;left:5731;top:-4238;width:36;height:2" coordorigin="5731,-4238" coordsize="36,0" path="m5767,-4238l5731,-4238e" filled="t" fillcolor="#231F20" stroked="f">
                <v:path arrowok="t"/>
                <v:fill type="solid"/>
              </v:shape>
            </v:group>
            <v:group style="position:absolute;left:1507;top:-4288;width:54;height:81" coordorigin="1507,-4288" coordsize="54,81">
              <v:shape style="position:absolute;left:1507;top:-4288;width:54;height:81" coordorigin="1507,-4288" coordsize="54,81" path="m1543,-4288l1525,-4288,1518,-4284,1514,-4277,1509,-4270,1507,-4260,1507,-4234,1509,-4224,1518,-4210,1525,-4207,1543,-4207,1549,-4210,1553,-4215,1529,-4215,1524,-4218,1519,-4228,1518,-4236,1518,-4258,1519,-4266,1524,-4277,1529,-4279,1553,-4279,1549,-4284,1543,-4288xe" filled="t" fillcolor="#231F20" stroked="f">
                <v:path arrowok="t"/>
                <v:fill type="solid"/>
              </v:shape>
              <v:shape style="position:absolute;left:1507;top:-4288;width:54;height:81" coordorigin="1507,-4288" coordsize="54,81" path="m1553,-4279l1540,-4279,1544,-4277,1546,-4271,1549,-4266,1551,-4258,1551,-4236,1549,-4228,1546,-4223,1544,-4218,1540,-4215,1553,-4215,1554,-4217,1559,-4224,1561,-4234,1561,-4260,1559,-4270,1554,-4277,1553,-4279xe" filled="t" fillcolor="#231F20" stroked="f">
                <v:path arrowok="t"/>
                <v:fill type="solid"/>
              </v:shape>
            </v:group>
            <v:group style="position:absolute;left:1610;top:-4288;width:54;height:81" coordorigin="1610,-4288" coordsize="54,81">
              <v:shape style="position:absolute;left:1610;top:-4288;width:54;height:81" coordorigin="1610,-4288" coordsize="54,81" path="m1646,-4288l1628,-4288,1621,-4284,1617,-4277,1612,-4270,1610,-4260,1610,-4234,1612,-4224,1621,-4210,1628,-4207,1646,-4207,1652,-4210,1656,-4215,1631,-4215,1627,-4218,1622,-4228,1620,-4236,1620,-4258,1622,-4266,1627,-4277,1631,-4279,1656,-4279,1652,-4284,1646,-4288xe" filled="t" fillcolor="#231F20" stroked="f">
                <v:path arrowok="t"/>
                <v:fill type="solid"/>
              </v:shape>
              <v:shape style="position:absolute;left:1610;top:-4288;width:54;height:81" coordorigin="1610,-4288" coordsize="54,81" path="m1656,-4279l1642,-4279,1646,-4277,1649,-4271,1652,-4266,1653,-4258,1653,-4236,1652,-4228,1649,-4223,1646,-4218,1642,-4215,1656,-4215,1657,-4217,1662,-4224,1664,-4234,1664,-4260,1662,-4270,1657,-4277,1656,-4279xe" filled="t" fillcolor="#231F20" stroked="f">
                <v:path arrowok="t"/>
                <v:fill type="solid"/>
              </v:shape>
            </v:group>
            <v:group style="position:absolute;left:1678;top:-4288;width:54;height:81" coordorigin="1678,-4288" coordsize="54,81">
              <v:shape style="position:absolute;left:1678;top:-4288;width:54;height:81" coordorigin="1678,-4288" coordsize="54,81" path="m1714,-4288l1696,-4288,1690,-4284,1685,-4277,1680,-4270,1678,-4260,1678,-4234,1680,-4224,1690,-4210,1696,-4207,1714,-4207,1721,-4210,1724,-4215,1700,-4215,1696,-4218,1690,-4228,1689,-4236,1689,-4258,1690,-4266,1696,-4277,1700,-4279,1724,-4279,1721,-4284,1714,-4288xe" filled="t" fillcolor="#231F20" stroked="f">
                <v:path arrowok="t"/>
                <v:fill type="solid"/>
              </v:shape>
              <v:shape style="position:absolute;left:1678;top:-4288;width:54;height:81" coordorigin="1678,-4288" coordsize="54,81" path="m1724,-4279l1711,-4279,1715,-4277,1718,-4271,1720,-4266,1722,-4258,1722,-4236,1720,-4228,1718,-4223,1715,-4218,1711,-4215,1724,-4215,1725,-4217,1730,-4224,1732,-4234,1732,-4260,1730,-4270,1725,-4277,1724,-4279xe" filled="t" fillcolor="#231F20" stroked="f">
                <v:path arrowok="t"/>
                <v:fill type="solid"/>
              </v:shape>
            </v:group>
            <v:group style="position:absolute;left:1761;top:-4436;width:36;height:2" coordorigin="1761,-4436" coordsize="36,2">
              <v:shape style="position:absolute;left:1761;top:-4436;width:36;height:2" coordorigin="1761,-4436" coordsize="36,0" path="m1761,-4436l1797,-4436e" filled="t" fillcolor="#231F20" stroked="f">
                <v:path arrowok="t"/>
                <v:fill type="solid"/>
              </v:shape>
            </v:group>
            <v:group style="position:absolute;left:5731;top:-4436;width:36;height:2" coordorigin="5731,-4436" coordsize="36,2">
              <v:shape style="position:absolute;left:5731;top:-4436;width:36;height:2" coordorigin="5731,-4436" coordsize="36,0" path="m5767,-4436l5731,-4436e" filled="t" fillcolor="#231F20" stroked="f">
                <v:path arrowok="t"/>
                <v:fill type="solid"/>
              </v:shape>
            </v:group>
            <v:group style="position:absolute;left:5731;top:-4436;width:36;height:2" coordorigin="5731,-4436" coordsize="36,2">
              <v:shape style="position:absolute;left:5731;top:-4436;width:36;height:2" coordorigin="5731,-4436" coordsize="36,0" path="m5767,-4436l5731,-4436e" filled="f" stroked="t" strokeweight=".224401pt" strokecolor="#231F20">
                <v:path arrowok="t"/>
              </v:shape>
            </v:group>
            <v:group style="position:absolute;left:1509;top:-4486;width:54;height:81" coordorigin="1509,-4486" coordsize="54,81">
              <v:shape style="position:absolute;left:1509;top:-4486;width:54;height:81" coordorigin="1509,-4486" coordsize="54,81" path="m1545,-4486l1527,-4486,1521,-4482,1516,-4475,1511,-4468,1509,-4458,1509,-4432,1511,-4422,1521,-4408,1527,-4405,1545,-4405,1552,-4408,1555,-4413,1531,-4413,1527,-4416,1521,-4426,1520,-4434,1520,-4456,1521,-4464,1527,-4475,1531,-4477,1555,-4477,1552,-4482,1545,-4486xe" filled="t" fillcolor="#231F20" stroked="f">
                <v:path arrowok="t"/>
                <v:fill type="solid"/>
              </v:shape>
              <v:shape style="position:absolute;left:1509;top:-4486;width:54;height:81" coordorigin="1509,-4486" coordsize="54,81" path="m1555,-4477l1542,-4477,1546,-4475,1549,-4469,1551,-4464,1553,-4456,1553,-4434,1551,-4426,1549,-4421,1546,-4416,1542,-4413,1555,-4413,1556,-4415,1561,-4422,1563,-4432,1563,-4458,1561,-4468,1556,-4475,1555,-4477xe" filled="t" fillcolor="#231F20" stroked="f">
                <v:path arrowok="t"/>
                <v:fill type="solid"/>
              </v:shape>
            </v:group>
            <v:group style="position:absolute;left:1612;top:-4486;width:54;height:81" coordorigin="1612,-4486" coordsize="54,81">
              <v:shape style="position:absolute;left:1612;top:-4486;width:54;height:81" coordorigin="1612,-4486" coordsize="54,81" path="m1648,-4486l1630,-4486,1623,-4482,1619,-4475,1614,-4468,1612,-4458,1612,-4432,1614,-4422,1623,-4408,1630,-4405,1648,-4405,1654,-4408,1658,-4413,1634,-4413,1629,-4416,1624,-4426,1623,-4434,1623,-4456,1624,-4464,1629,-4475,1634,-4477,1658,-4477,1654,-4482,1648,-4486xe" filled="t" fillcolor="#231F20" stroked="f">
                <v:path arrowok="t"/>
                <v:fill type="solid"/>
              </v:shape>
              <v:shape style="position:absolute;left:1612;top:-4486;width:54;height:81" coordorigin="1612,-4486" coordsize="54,81" path="m1658,-4477l1645,-4477,1649,-4475,1651,-4469,1654,-4464,1656,-4456,1656,-4434,1654,-4426,1651,-4421,1649,-4416,1645,-4413,1658,-4413,1659,-4415,1664,-4422,1666,-4432,1666,-4458,1664,-4468,1659,-4475,1658,-4477xe" filled="t" fillcolor="#231F20" stroked="f">
                <v:path arrowok="t"/>
                <v:fill type="solid"/>
              </v:shape>
            </v:group>
            <v:group style="position:absolute;left:1682;top:-4484;width:51;height:80" coordorigin="1682,-4484" coordsize="51,80">
              <v:shape style="position:absolute;left:1682;top:-4484;width:51;height:80" coordorigin="1682,-4484" coordsize="51,80" path="m1682,-4418l1682,-4408,1685,-4407,1689,-4406,1692,-4405,1696,-4405,1699,-4405,1712,-4405,1719,-4407,1727,-4413,1698,-4413,1695,-4414,1688,-4415,1685,-4417,1682,-4418xe" filled="t" fillcolor="#231F20" stroked="f">
                <v:path arrowok="t"/>
                <v:fill type="solid"/>
              </v:shape>
              <v:shape style="position:absolute;left:1682;top:-4484;width:51;height:80" coordorigin="1682,-4484" coordsize="51,80" path="m1727,-4449l1708,-4449,1713,-4447,1717,-4444,1720,-4441,1722,-4437,1722,-4426,1720,-4421,1717,-4418,1713,-4415,1708,-4413,1727,-4413,1730,-4416,1732,-4423,1732,-4439,1730,-4446,1727,-4449xe" filled="t" fillcolor="#231F20" stroked="f">
                <v:path arrowok="t"/>
                <v:fill type="solid"/>
              </v:shape>
              <v:shape style="position:absolute;left:1682;top:-4484;width:51;height:80" coordorigin="1682,-4484" coordsize="51,80" path="m1727,-4484l1685,-4484,1685,-4445,1688,-4446,1691,-4447,1696,-4449,1699,-4449,1727,-4449,1725,-4451,1720,-4455,1717,-4456,1695,-4456,1695,-4476,1727,-4476,1727,-4484xe" filled="t" fillcolor="#231F20" stroked="f">
                <v:path arrowok="t"/>
                <v:fill type="solid"/>
              </v:shape>
              <v:shape style="position:absolute;left:1682;top:-4484;width:51;height:80" coordorigin="1682,-4484" coordsize="51,80" path="m1713,-4458l1702,-4458,1698,-4457,1696,-4457,1695,-4456,1717,-4456,1713,-4458xe" filled="t" fillcolor="#231F20" stroked="f">
                <v:path arrowok="t"/>
                <v:fill type="solid"/>
              </v:shape>
            </v:group>
            <v:group style="position:absolute;left:1761;top:-4634;width:36;height:2" coordorigin="1761,-4634" coordsize="36,2">
              <v:shape style="position:absolute;left:1761;top:-4634;width:36;height:2" coordorigin="1761,-4634" coordsize="36,0" path="m1761,-4634l1797,-4634e" filled="t" fillcolor="#231F20" stroked="f">
                <v:path arrowok="t"/>
                <v:fill type="solid"/>
              </v:shape>
            </v:group>
            <v:group style="position:absolute;left:5731;top:-4634;width:36;height:2" coordorigin="5731,-4634" coordsize="36,2">
              <v:shape style="position:absolute;left:5731;top:-4634;width:36;height:2" coordorigin="5731,-4634" coordsize="36,0" path="m5767,-4634l5731,-4634e" filled="t" fillcolor="#231F20" stroked="f">
                <v:path arrowok="t"/>
                <v:fill type="solid"/>
              </v:shape>
            </v:group>
            <v:group style="position:absolute;left:5731;top:-4634;width:36;height:2" coordorigin="5731,-4634" coordsize="36,2">
              <v:shape style="position:absolute;left:5731;top:-4634;width:36;height:2" coordorigin="5731,-4634" coordsize="36,0" path="m5767,-4634l5731,-4634e" filled="f" stroked="t" strokeweight=".224401pt" strokecolor="#231F20">
                <v:path arrowok="t"/>
              </v:shape>
            </v:group>
            <v:group style="position:absolute;left:1507;top:-4684;width:54;height:81" coordorigin="1507,-4684" coordsize="54,81">
              <v:shape style="position:absolute;left:1507;top:-4684;width:54;height:81" coordorigin="1507,-4684" coordsize="54,81" path="m1543,-4684l1525,-4684,1518,-4680,1514,-4673,1509,-4666,1507,-4656,1507,-4630,1509,-4620,1518,-4606,1525,-4603,1543,-4603,1549,-4606,1553,-4611,1529,-4611,1524,-4614,1519,-4624,1518,-4632,1518,-4654,1519,-4662,1522,-4667,1524,-4673,1529,-4675,1553,-4675,1549,-4680,1543,-4684xe" filled="t" fillcolor="#231F20" stroked="f">
                <v:path arrowok="t"/>
                <v:fill type="solid"/>
              </v:shape>
              <v:shape style="position:absolute;left:1507;top:-4684;width:54;height:81" coordorigin="1507,-4684" coordsize="54,81" path="m1553,-4675l1540,-4675,1544,-4673,1546,-4667,1549,-4662,1551,-4654,1551,-4632,1549,-4624,1546,-4619,1544,-4614,1540,-4611,1553,-4611,1554,-4613,1559,-4620,1561,-4630,1561,-4656,1559,-4666,1554,-4673,1553,-4675xe" filled="t" fillcolor="#231F20" stroked="f">
                <v:path arrowok="t"/>
                <v:fill type="solid"/>
              </v:shape>
            </v:group>
            <v:group style="position:absolute;left:1614;top:-4682;width:47;height:79" coordorigin="1614,-4682" coordsize="47,79">
              <v:shape style="position:absolute;left:1614;top:-4682;width:47;height:79" coordorigin="1614,-4682" coordsize="47,79" path="m1661,-4613l1616,-4613,1616,-4604,1661,-4604,1661,-4613xe" filled="t" fillcolor="#231F20" stroked="f">
                <v:path arrowok="t"/>
                <v:fill type="solid"/>
              </v:shape>
              <v:shape style="position:absolute;left:1614;top:-4682;width:47;height:79" coordorigin="1614,-4682" coordsize="47,79" path="m1644,-4673l1633,-4673,1633,-4613,1644,-4613,1644,-4673xe" filled="t" fillcolor="#231F20" stroked="f">
                <v:path arrowok="t"/>
                <v:fill type="solid"/>
              </v:shape>
              <v:shape style="position:absolute;left:1614;top:-4682;width:47;height:79" coordorigin="1614,-4682" coordsize="47,79" path="m1644,-4682l1633,-4682,1614,-4679,1614,-4669,1633,-4673,1644,-4673,1644,-4682xe" filled="t" fillcolor="#231F20" stroked="f">
                <v:path arrowok="t"/>
                <v:fill type="solid"/>
              </v:shape>
            </v:group>
            <v:group style="position:absolute;left:1678;top:-4684;width:54;height:81" coordorigin="1678,-4684" coordsize="54,81">
              <v:shape style="position:absolute;left:1678;top:-4684;width:54;height:81" coordorigin="1678,-4684" coordsize="54,81" path="m1714,-4684l1696,-4684,1690,-4680,1685,-4673,1680,-4666,1678,-4656,1678,-4630,1680,-4620,1690,-4606,1696,-4603,1714,-4603,1721,-4606,1724,-4611,1700,-4611,1696,-4614,1690,-4624,1689,-4632,1689,-4654,1690,-4662,1693,-4667,1696,-4673,1700,-4675,1724,-4675,1721,-4680,1714,-4684xe" filled="t" fillcolor="#231F20" stroked="f">
                <v:path arrowok="t"/>
                <v:fill type="solid"/>
              </v:shape>
              <v:shape style="position:absolute;left:1678;top:-4684;width:54;height:81" coordorigin="1678,-4684" coordsize="54,81" path="m1724,-4675l1711,-4675,1715,-4673,1718,-4667,1720,-4662,1722,-4654,1722,-4632,1720,-4624,1718,-4619,1715,-4614,1711,-4611,1724,-4611,1725,-4613,1730,-4620,1732,-4630,1732,-4656,1730,-4666,1725,-4673,1724,-4675xe" filled="t" fillcolor="#231F20" stroked="f">
                <v:path arrowok="t"/>
                <v:fill type="solid"/>
              </v:shape>
            </v:group>
            <v:group style="position:absolute;left:1761;top:-4832;width:36;height:2" coordorigin="1761,-4832" coordsize="36,2">
              <v:shape style="position:absolute;left:1761;top:-4832;width:36;height:2" coordorigin="1761,-4832" coordsize="36,0" path="m1761,-4832l1797,-4832e" filled="t" fillcolor="#231F20" stroked="f">
                <v:path arrowok="t"/>
                <v:fill type="solid"/>
              </v:shape>
            </v:group>
            <v:group style="position:absolute;left:5731;top:-4832;width:36;height:2" coordorigin="5731,-4832" coordsize="36,2">
              <v:shape style="position:absolute;left:5731;top:-4832;width:36;height:2" coordorigin="5731,-4832" coordsize="36,0" path="m5767,-4832l5731,-4832e" filled="t" fillcolor="#231F20" stroked="f">
                <v:path arrowok="t"/>
                <v:fill type="solid"/>
              </v:shape>
            </v:group>
            <v:group style="position:absolute;left:5731;top:-4832;width:36;height:2" coordorigin="5731,-4832" coordsize="36,2">
              <v:shape style="position:absolute;left:5731;top:-4832;width:36;height:2" coordorigin="5731,-4832" coordsize="36,0" path="m5767,-4832l5731,-4832e" filled="f" stroked="t" strokeweight=".224401pt" strokecolor="#231F20">
                <v:path arrowok="t"/>
              </v:shape>
            </v:group>
            <v:group style="position:absolute;left:1509;top:-4882;width:54;height:81" coordorigin="1509,-4882" coordsize="54,81">
              <v:shape style="position:absolute;left:1509;top:-4882;width:54;height:81" coordorigin="1509,-4882" coordsize="54,81" path="m1545,-4882l1527,-4882,1521,-4878,1516,-4871,1511,-4864,1509,-4854,1509,-4828,1511,-4818,1521,-4804,1527,-4801,1545,-4801,1552,-4804,1555,-4809,1531,-4809,1527,-4812,1521,-4822,1520,-4830,1520,-4852,1521,-4860,1527,-4871,1531,-4873,1555,-4873,1552,-4878,1545,-4882xe" filled="t" fillcolor="#231F20" stroked="f">
                <v:path arrowok="t"/>
                <v:fill type="solid"/>
              </v:shape>
              <v:shape style="position:absolute;left:1509;top:-4882;width:54;height:81" coordorigin="1509,-4882" coordsize="54,81" path="m1555,-4873l1542,-4873,1546,-4871,1549,-4865,1551,-4860,1553,-4852,1553,-4830,1551,-4822,1549,-4817,1546,-4812,1542,-4809,1555,-4809,1556,-4811,1561,-4818,1563,-4828,1563,-4854,1561,-4864,1556,-4871,1555,-4873xe" filled="t" fillcolor="#231F20" stroked="f">
                <v:path arrowok="t"/>
                <v:fill type="solid"/>
              </v:shape>
            </v:group>
            <v:group style="position:absolute;left:1617;top:-4880;width:47;height:79" coordorigin="1617,-4880" coordsize="47,79">
              <v:shape style="position:absolute;left:1617;top:-4880;width:47;height:79" coordorigin="1617,-4880" coordsize="47,79" path="m1663,-4811l1618,-4811,1618,-4802,1663,-4802,1663,-4811xe" filled="t" fillcolor="#231F20" stroked="f">
                <v:path arrowok="t"/>
                <v:fill type="solid"/>
              </v:shape>
              <v:shape style="position:absolute;left:1617;top:-4880;width:47;height:79" coordorigin="1617,-4880" coordsize="47,79" path="m1646,-4871l1636,-4871,1636,-4811,1646,-4811,1646,-4871xe" filled="t" fillcolor="#231F20" stroked="f">
                <v:path arrowok="t"/>
                <v:fill type="solid"/>
              </v:shape>
              <v:shape style="position:absolute;left:1617;top:-4880;width:47;height:79" coordorigin="1617,-4880" coordsize="47,79" path="m1646,-4880l1635,-4880,1617,-4877,1617,-4867,1636,-4871,1646,-4871,1646,-4880xe" filled="t" fillcolor="#231F20" stroked="f">
                <v:path arrowok="t"/>
                <v:fill type="solid"/>
              </v:shape>
            </v:group>
            <v:group style="position:absolute;left:1682;top:-4880;width:51;height:80" coordorigin="1682,-4880" coordsize="51,80">
              <v:shape style="position:absolute;left:1682;top:-4880;width:51;height:80" coordorigin="1682,-4880" coordsize="51,80" path="m1682,-4814l1682,-4804,1685,-4803,1689,-4802,1692,-4801,1696,-4801,1699,-4801,1712,-4801,1719,-4803,1727,-4809,1698,-4809,1695,-4810,1688,-4811,1685,-4813,1682,-4814xe" filled="t" fillcolor="#231F20" stroked="f">
                <v:path arrowok="t"/>
                <v:fill type="solid"/>
              </v:shape>
              <v:shape style="position:absolute;left:1682;top:-4880;width:51;height:80" coordorigin="1682,-4880" coordsize="51,80" path="m1727,-4845l1708,-4845,1713,-4843,1717,-4840,1720,-4837,1722,-4833,1722,-4822,1720,-4817,1717,-4814,1713,-4811,1708,-4809,1727,-4809,1730,-4812,1732,-4819,1732,-4835,1730,-4842,1727,-4845xe" filled="t" fillcolor="#231F20" stroked="f">
                <v:path arrowok="t"/>
                <v:fill type="solid"/>
              </v:shape>
              <v:shape style="position:absolute;left:1682;top:-4880;width:51;height:80" coordorigin="1682,-4880" coordsize="51,80" path="m1727,-4880l1685,-4880,1685,-4841,1688,-4842,1691,-4843,1696,-4845,1699,-4845,1727,-4845,1725,-4847,1720,-4851,1717,-4852,1695,-4852,1695,-4872,1727,-4872,1727,-4880xe" filled="t" fillcolor="#231F20" stroked="f">
                <v:path arrowok="t"/>
                <v:fill type="solid"/>
              </v:shape>
              <v:shape style="position:absolute;left:1682;top:-4880;width:51;height:80" coordorigin="1682,-4880" coordsize="51,80" path="m1713,-4854l1702,-4854,1701,-4854,1699,-4853,1698,-4853,1696,-4853,1695,-4852,1717,-4852,1713,-4854xe" filled="t" fillcolor="#231F20" stroked="f">
                <v:path arrowok="t"/>
                <v:fill type="solid"/>
              </v:shape>
            </v:group>
            <v:group style="position:absolute;left:1761;top:-5030;width:36;height:2" coordorigin="1761,-5030" coordsize="36,2">
              <v:shape style="position:absolute;left:1761;top:-5030;width:36;height:2" coordorigin="1761,-5030" coordsize="36,0" path="m1761,-5030l1797,-5030e" filled="t" fillcolor="#231F20" stroked="f">
                <v:path arrowok="t"/>
                <v:fill type="solid"/>
              </v:shape>
            </v:group>
            <v:group style="position:absolute;left:5731;top:-5030;width:36;height:2" coordorigin="5731,-5030" coordsize="36,2">
              <v:shape style="position:absolute;left:5731;top:-5030;width:36;height:2" coordorigin="5731,-5030" coordsize="36,0" path="m5767,-5030l5731,-5030e" filled="t" fillcolor="#231F20" stroked="f">
                <v:path arrowok="t"/>
                <v:fill type="solid"/>
              </v:shape>
            </v:group>
            <v:group style="position:absolute;left:5731;top:-5030;width:36;height:2" coordorigin="5731,-5030" coordsize="36,2">
              <v:shape style="position:absolute;left:5731;top:-5030;width:36;height:2" coordorigin="5731,-5030" coordsize="36,0" path="m5767,-5030l5731,-5030e" filled="f" stroked="t" strokeweight=".224401pt" strokecolor="#231F20">
                <v:path arrowok="t"/>
              </v:shape>
            </v:group>
            <v:group style="position:absolute;left:1507;top:-5080;width:54;height:81" coordorigin="1507,-5080" coordsize="54,81">
              <v:shape style="position:absolute;left:1507;top:-5080;width:54;height:81" coordorigin="1507,-5080" coordsize="54,81" path="m1543,-5080l1525,-5080,1518,-5076,1514,-5069,1509,-5062,1507,-5052,1507,-5026,1509,-5016,1518,-5002,1525,-4999,1543,-4999,1549,-5002,1553,-5007,1529,-5007,1524,-5009,1522,-5015,1519,-5020,1518,-5028,1518,-5050,1519,-5058,1524,-5069,1529,-5071,1553,-5071,1549,-5076,1543,-5080xe" filled="t" fillcolor="#231F20" stroked="f">
                <v:path arrowok="t"/>
                <v:fill type="solid"/>
              </v:shape>
              <v:shape style="position:absolute;left:1507;top:-5080;width:54;height:81" coordorigin="1507,-5080" coordsize="54,81" path="m1553,-5071l1540,-5071,1544,-5069,1546,-5063,1549,-5058,1551,-5050,1551,-5028,1549,-5020,1546,-5015,1544,-5009,1540,-5007,1553,-5007,1554,-5009,1559,-5016,1561,-5026,1561,-5052,1559,-5062,1554,-5069,1553,-5071xe" filled="t" fillcolor="#231F20" stroked="f">
                <v:path arrowok="t"/>
                <v:fill type="solid"/>
              </v:shape>
            </v:group>
            <v:group style="position:absolute;left:1610;top:-5080;width:50;height:80" coordorigin="1610,-5080" coordsize="50,80">
              <v:shape style="position:absolute;left:1610;top:-5080;width:50;height:80" coordorigin="1610,-5080" coordsize="50,80" path="m1656,-5071l1638,-5071,1642,-5069,1648,-5064,1649,-5061,1649,-5054,1648,-5051,1647,-5049,1646,-5046,1643,-5043,1640,-5039,1638,-5037,1610,-5009,1610,-5000,1660,-5000,1660,-5009,1623,-5009,1648,-5034,1651,-5037,1651,-5038,1655,-5042,1657,-5045,1658,-5048,1659,-5051,1660,-5054,1660,-5064,1657,-5070,1656,-5071xe" filled="t" fillcolor="#231F20" stroked="f">
                <v:path arrowok="t"/>
                <v:fill type="solid"/>
              </v:shape>
              <v:shape style="position:absolute;left:1610;top:-5080;width:50;height:80" coordorigin="1610,-5080" coordsize="50,80" path="m1641,-5080l1630,-5080,1627,-5079,1619,-5078,1615,-5076,1611,-5075,1611,-5064,1615,-5066,1619,-5068,1623,-5069,1626,-5070,1630,-5071,1656,-5071,1648,-5078,1641,-5080xe" filled="t" fillcolor="#231F20" stroked="f">
                <v:path arrowok="t"/>
                <v:fill type="solid"/>
              </v:shape>
            </v:group>
            <v:group style="position:absolute;left:1678;top:-5080;width:54;height:81" coordorigin="1678,-5080" coordsize="54,81">
              <v:shape style="position:absolute;left:1678;top:-5080;width:54;height:81" coordorigin="1678,-5080" coordsize="54,81" path="m1714,-5080l1696,-5080,1690,-5076,1685,-5069,1680,-5062,1678,-5052,1678,-5026,1680,-5016,1690,-5002,1696,-4999,1714,-4999,1721,-5002,1724,-5007,1700,-5007,1696,-5009,1690,-5020,1689,-5028,1689,-5050,1690,-5058,1696,-5069,1700,-5071,1724,-5071,1721,-5076,1714,-5080xe" filled="t" fillcolor="#231F20" stroked="f">
                <v:path arrowok="t"/>
                <v:fill type="solid"/>
              </v:shape>
              <v:shape style="position:absolute;left:1678;top:-5080;width:54;height:81" coordorigin="1678,-5080" coordsize="54,81" path="m1724,-5071l1711,-5071,1715,-5069,1718,-5063,1720,-5058,1722,-5050,1722,-5028,1720,-5020,1718,-5015,1715,-5009,1711,-5007,1724,-5007,1725,-5009,1730,-5016,1732,-5026,1732,-5052,1730,-5062,1725,-5069,1724,-5071xe" filled="t" fillcolor="#231F20" stroked="f">
                <v:path arrowok="t"/>
                <v:fill type="solid"/>
              </v:shape>
            </v:group>
            <v:group style="position:absolute;left:1761;top:-5228;width:36;height:2" coordorigin="1761,-5228" coordsize="36,2">
              <v:shape style="position:absolute;left:1761;top:-5228;width:36;height:2" coordorigin="1761,-5228" coordsize="36,0" path="m1761,-5228l1797,-5228e" filled="t" fillcolor="#231F20" stroked="f">
                <v:path arrowok="t"/>
                <v:fill type="solid"/>
              </v:shape>
            </v:group>
            <v:group style="position:absolute;left:5731;top:-5228;width:36;height:2" coordorigin="5731,-5228" coordsize="36,2">
              <v:shape style="position:absolute;left:5731;top:-5228;width:36;height:2" coordorigin="5731,-5228" coordsize="36,0" path="m5767,-5228l5731,-5228e" filled="t" fillcolor="#231F20" stroked="f">
                <v:path arrowok="t"/>
                <v:fill type="solid"/>
              </v:shape>
            </v:group>
            <v:group style="position:absolute;left:5731;top:-5228;width:36;height:2" coordorigin="5731,-5228" coordsize="36,2">
              <v:shape style="position:absolute;left:5731;top:-5228;width:36;height:2" coordorigin="5731,-5228" coordsize="36,0" path="m5767,-5228l5731,-5228e" filled="f" stroked="t" strokeweight=".224401pt" strokecolor="#231F20">
                <v:path arrowok="t"/>
              </v:shape>
            </v:group>
            <v:group style="position:absolute;left:1509;top:-5278;width:54;height:81" coordorigin="1509,-5278" coordsize="54,81">
              <v:shape style="position:absolute;left:1509;top:-5278;width:54;height:81" coordorigin="1509,-5278" coordsize="54,81" path="m1545,-5278l1527,-5278,1521,-5274,1516,-5267,1511,-5260,1509,-5250,1509,-5224,1511,-5214,1521,-5200,1527,-5196,1545,-5196,1552,-5200,1555,-5205,1531,-5205,1527,-5207,1521,-5218,1520,-5226,1520,-5248,1521,-5256,1527,-5267,1531,-5269,1555,-5269,1552,-5274,1545,-5278xe" filled="t" fillcolor="#231F20" stroked="f">
                <v:path arrowok="t"/>
                <v:fill type="solid"/>
              </v:shape>
              <v:shape style="position:absolute;left:1509;top:-5278;width:54;height:81" coordorigin="1509,-5278" coordsize="54,81" path="m1555,-5269l1542,-5269,1546,-5267,1549,-5261,1551,-5256,1553,-5248,1553,-5226,1551,-5218,1549,-5213,1546,-5207,1542,-5205,1555,-5205,1556,-5207,1561,-5214,1563,-5224,1563,-5250,1561,-5260,1556,-5267,1555,-5269xe" filled="t" fillcolor="#231F20" stroked="f">
                <v:path arrowok="t"/>
                <v:fill type="solid"/>
              </v:shape>
            </v:group>
            <v:group style="position:absolute;left:1613;top:-5278;width:50;height:80" coordorigin="1613,-5278" coordsize="50,80">
              <v:shape style="position:absolute;left:1613;top:-5278;width:50;height:80" coordorigin="1613,-5278" coordsize="50,80" path="m1658,-5269l1640,-5269,1644,-5267,1650,-5262,1651,-5259,1651,-5252,1651,-5249,1649,-5247,1648,-5244,1646,-5241,1642,-5237,1640,-5235,1617,-5211,1613,-5207,1613,-5198,1663,-5198,1663,-5207,1625,-5207,1650,-5232,1653,-5235,1654,-5236,1657,-5240,1659,-5243,1660,-5246,1661,-5249,1662,-5252,1662,-5262,1660,-5268,1658,-5269xe" filled="t" fillcolor="#231F20" stroked="f">
                <v:path arrowok="t"/>
                <v:fill type="solid"/>
              </v:shape>
              <v:shape style="position:absolute;left:1613;top:-5278;width:50;height:80" coordorigin="1613,-5278" coordsize="50,80" path="m1643,-5278l1632,-5278,1629,-5277,1622,-5276,1618,-5274,1613,-5273,1613,-5262,1617,-5264,1621,-5266,1625,-5267,1629,-5268,1632,-5269,1658,-5269,1650,-5276,1643,-5278xe" filled="t" fillcolor="#231F20" stroked="f">
                <v:path arrowok="t"/>
                <v:fill type="solid"/>
              </v:shape>
            </v:group>
            <v:group style="position:absolute;left:1682;top:-5276;width:51;height:80" coordorigin="1682,-5276" coordsize="51,80">
              <v:shape style="position:absolute;left:1682;top:-5276;width:51;height:80" coordorigin="1682,-5276" coordsize="51,80" path="m1682,-5210l1682,-5200,1685,-5199,1689,-5198,1692,-5197,1696,-5197,1699,-5196,1712,-5196,1719,-5199,1727,-5205,1698,-5205,1695,-5206,1691,-5207,1688,-5207,1685,-5209,1682,-5210xe" filled="t" fillcolor="#231F20" stroked="f">
                <v:path arrowok="t"/>
                <v:fill type="solid"/>
              </v:shape>
              <v:shape style="position:absolute;left:1682;top:-5276;width:51;height:80" coordorigin="1682,-5276" coordsize="51,80" path="m1727,-5241l1708,-5241,1713,-5239,1717,-5236,1720,-5233,1722,-5228,1722,-5218,1720,-5213,1717,-5210,1713,-5207,1708,-5205,1727,-5205,1730,-5208,1732,-5215,1732,-5231,1730,-5238,1727,-5241xe" filled="t" fillcolor="#231F20" stroked="f">
                <v:path arrowok="t"/>
                <v:fill type="solid"/>
              </v:shape>
              <v:shape style="position:absolute;left:1682;top:-5276;width:51;height:80" coordorigin="1682,-5276" coordsize="51,80" path="m1727,-5276l1685,-5276,1685,-5237,1688,-5238,1691,-5239,1696,-5241,1699,-5241,1727,-5241,1725,-5243,1720,-5247,1717,-5248,1695,-5248,1695,-5267,1727,-5267,1727,-5276xe" filled="t" fillcolor="#231F20" stroked="f">
                <v:path arrowok="t"/>
                <v:fill type="solid"/>
              </v:shape>
              <v:shape style="position:absolute;left:1682;top:-5276;width:51;height:80" coordorigin="1682,-5276" coordsize="51,80" path="m1713,-5250l1702,-5250,1699,-5249,1698,-5249,1696,-5249,1695,-5248,1717,-5248,1713,-5250xe" filled="t" fillcolor="#231F20" stroked="f">
                <v:path arrowok="t"/>
                <v:fill type="solid"/>
              </v:shape>
            </v:group>
            <v:group style="position:absolute;left:1761;top:-5426;width:36;height:2" coordorigin="1761,-5426" coordsize="36,2">
              <v:shape style="position:absolute;left:1761;top:-5426;width:36;height:2" coordorigin="1761,-5426" coordsize="36,0" path="m1761,-5426l1797,-5426e" filled="t" fillcolor="#231F20" stroked="f">
                <v:path arrowok="t"/>
                <v:fill type="solid"/>
              </v:shape>
            </v:group>
            <v:group style="position:absolute;left:5731;top:-5426;width:36;height:2" coordorigin="5731,-5426" coordsize="36,2">
              <v:shape style="position:absolute;left:5731;top:-5426;width:36;height:2" coordorigin="5731,-5426" coordsize="36,0" path="m5767,-5426l5731,-5426e" filled="t" fillcolor="#231F20" stroked="f">
                <v:path arrowok="t"/>
                <v:fill type="solid"/>
              </v:shape>
            </v:group>
            <v:group style="position:absolute;left:5731;top:-5426;width:36;height:2" coordorigin="5731,-5426" coordsize="36,2">
              <v:shape style="position:absolute;left:5731;top:-5426;width:36;height:2" coordorigin="5731,-5426" coordsize="36,0" path="m5767,-5426l5731,-5426e" filled="f" stroked="t" strokeweight=".224401pt" strokecolor="#231F20">
                <v:path arrowok="t"/>
              </v:shape>
            </v:group>
            <v:group style="position:absolute;left:1507;top:-5476;width:54;height:81" coordorigin="1507,-5476" coordsize="54,81">
              <v:shape style="position:absolute;left:1507;top:-5476;width:54;height:81" coordorigin="1507,-5476" coordsize="54,81" path="m1543,-5476l1525,-5476,1518,-5472,1514,-5465,1509,-5458,1507,-5448,1507,-5422,1509,-5412,1518,-5398,1525,-5394,1543,-5394,1549,-5398,1553,-5403,1529,-5403,1524,-5405,1519,-5416,1518,-5424,1518,-5446,1519,-5454,1524,-5465,1529,-5467,1553,-5467,1549,-5472,1543,-5476xe" filled="t" fillcolor="#231F20" stroked="f">
                <v:path arrowok="t"/>
                <v:fill type="solid"/>
              </v:shape>
              <v:shape style="position:absolute;left:1507;top:-5476;width:54;height:81" coordorigin="1507,-5476" coordsize="54,81" path="m1553,-5467l1540,-5467,1544,-5465,1546,-5459,1549,-5454,1551,-5446,1551,-5424,1549,-5416,1546,-5411,1544,-5405,1540,-5403,1553,-5403,1554,-5405,1559,-5412,1561,-5422,1561,-5448,1559,-5458,1554,-5465,1553,-5467xe" filled="t" fillcolor="#231F20" stroked="f">
                <v:path arrowok="t"/>
                <v:fill type="solid"/>
              </v:shape>
            </v:group>
            <v:group style="position:absolute;left:1611;top:-5476;width:52;height:81" coordorigin="1611,-5476" coordsize="52,81">
              <v:shape style="position:absolute;left:1611;top:-5476;width:52;height:81" coordorigin="1611,-5476" coordsize="52,81" path="m1611,-5408l1611,-5398,1614,-5397,1618,-5396,1622,-5395,1625,-5395,1628,-5394,1642,-5394,1649,-5397,1654,-5401,1658,-5403,1628,-5403,1624,-5404,1620,-5405,1617,-5405,1614,-5407,1611,-5408xe" filled="t" fillcolor="#231F20" stroked="f">
                <v:path arrowok="t"/>
                <v:fill type="solid"/>
              </v:shape>
              <v:shape style="position:absolute;left:1611;top:-5476;width:52;height:81" coordorigin="1611,-5476" coordsize="52,81" path="m1658,-5467l1639,-5467,1643,-5466,1646,-5464,1649,-5461,1650,-5458,1650,-5450,1649,-5447,1646,-5445,1643,-5443,1639,-5442,1624,-5442,1624,-5433,1639,-5433,1644,-5432,1650,-5427,1652,-5423,1652,-5414,1650,-5410,1643,-5405,1638,-5403,1658,-5403,1660,-5405,1662,-5411,1662,-5424,1661,-5428,1655,-5435,1651,-5437,1646,-5438,1651,-5439,1654,-5441,1659,-5447,1661,-5451,1661,-5462,1658,-5467,1658,-5467xe" filled="t" fillcolor="#231F20" stroked="f">
                <v:path arrowok="t"/>
                <v:fill type="solid"/>
              </v:shape>
              <v:shape style="position:absolute;left:1611;top:-5476;width:52;height:81" coordorigin="1611,-5476" coordsize="52,81" path="m1642,-5476l1631,-5476,1628,-5475,1621,-5474,1617,-5474,1613,-5472,1613,-5463,1617,-5464,1621,-5465,1627,-5467,1631,-5467,1658,-5467,1649,-5474,1642,-5476xe" filled="t" fillcolor="#231F20" stroked="f">
                <v:path arrowok="t"/>
                <v:fill type="solid"/>
              </v:shape>
            </v:group>
            <v:group style="position:absolute;left:1678;top:-5476;width:54;height:81" coordorigin="1678,-5476" coordsize="54,81">
              <v:shape style="position:absolute;left:1678;top:-5476;width:54;height:81" coordorigin="1678,-5476" coordsize="54,81" path="m1714,-5476l1696,-5476,1690,-5472,1685,-5465,1680,-5458,1678,-5448,1678,-5422,1680,-5412,1690,-5398,1696,-5394,1714,-5394,1721,-5398,1724,-5403,1700,-5403,1696,-5405,1690,-5416,1689,-5424,1689,-5446,1690,-5454,1696,-5465,1700,-5467,1724,-5467,1721,-5472,1714,-5476xe" filled="t" fillcolor="#231F20" stroked="f">
                <v:path arrowok="t"/>
                <v:fill type="solid"/>
              </v:shape>
              <v:shape style="position:absolute;left:1678;top:-5476;width:54;height:81" coordorigin="1678,-5476" coordsize="54,81" path="m1724,-5467l1711,-5467,1715,-5465,1718,-5459,1720,-5454,1722,-5446,1722,-5424,1720,-5416,1718,-5411,1715,-5405,1711,-5403,1724,-5403,1725,-5405,1730,-5412,1732,-5422,1732,-5448,1730,-5458,1725,-5465,1724,-5467xe" filled="t" fillcolor="#231F20" stroked="f">
                <v:path arrowok="t"/>
                <v:fill type="solid"/>
              </v:shape>
            </v:group>
            <v:group style="position:absolute;left:1761;top:-5624;width:36;height:2" coordorigin="1761,-5624" coordsize="36,2">
              <v:shape style="position:absolute;left:1761;top:-5624;width:36;height:2" coordorigin="1761,-5624" coordsize="36,0" path="m1761,-5624l1797,-5624e" filled="t" fillcolor="#231F20" stroked="f">
                <v:path arrowok="t"/>
                <v:fill type="solid"/>
              </v:shape>
            </v:group>
            <v:group style="position:absolute;left:5731;top:-5624;width:36;height:2" coordorigin="5731,-5624" coordsize="36,2">
              <v:shape style="position:absolute;left:5731;top:-5624;width:36;height:2" coordorigin="5731,-5624" coordsize="36,0" path="m5767,-5624l5731,-5624e" filled="t" fillcolor="#231F20" stroked="f">
                <v:path arrowok="t"/>
                <v:fill type="solid"/>
              </v:shape>
            </v:group>
            <v:group style="position:absolute;left:1509;top:-5674;width:54;height:81" coordorigin="1509,-5674" coordsize="54,81">
              <v:shape style="position:absolute;left:1509;top:-5674;width:54;height:81" coordorigin="1509,-5674" coordsize="54,81" path="m1545,-5674l1527,-5674,1521,-5670,1516,-5663,1511,-5656,1509,-5646,1509,-5620,1511,-5610,1521,-5596,1527,-5592,1545,-5592,1552,-5596,1555,-5601,1531,-5601,1527,-5603,1521,-5614,1520,-5622,1520,-5644,1521,-5652,1527,-5663,1531,-5665,1555,-5665,1552,-5670,1545,-5674xe" filled="t" fillcolor="#231F20" stroked="f">
                <v:path arrowok="t"/>
                <v:fill type="solid"/>
              </v:shape>
              <v:shape style="position:absolute;left:1509;top:-5674;width:54;height:81" coordorigin="1509,-5674" coordsize="54,81" path="m1555,-5665l1542,-5665,1546,-5663,1549,-5657,1551,-5652,1553,-5644,1553,-5622,1551,-5614,1549,-5609,1546,-5603,1542,-5601,1555,-5601,1556,-5603,1561,-5610,1563,-5620,1563,-5646,1561,-5656,1556,-5663,1555,-5665xe" filled="t" fillcolor="#231F20" stroked="f">
                <v:path arrowok="t"/>
                <v:fill type="solid"/>
              </v:shape>
            </v:group>
            <v:group style="position:absolute;left:1613;top:-5674;width:52;height:81" coordorigin="1613,-5674" coordsize="52,81">
              <v:shape style="position:absolute;left:1613;top:-5674;width:52;height:81" coordorigin="1613,-5674" coordsize="52,81" path="m1613,-5606l1613,-5596,1617,-5595,1620,-5594,1624,-5593,1627,-5593,1631,-5592,1644,-5592,1651,-5594,1657,-5599,1660,-5601,1630,-5601,1626,-5602,1619,-5603,1616,-5605,1613,-5606xe" filled="t" fillcolor="#231F20" stroked="f">
                <v:path arrowok="t"/>
                <v:fill type="solid"/>
              </v:shape>
              <v:shape style="position:absolute;left:1613;top:-5674;width:52;height:81" coordorigin="1613,-5674" coordsize="52,81" path="m1660,-5665l1641,-5665,1645,-5664,1648,-5662,1651,-5659,1652,-5656,1652,-5648,1651,-5645,1648,-5643,1645,-5641,1641,-5640,1627,-5640,1627,-5631,1642,-5631,1646,-5630,1653,-5625,1654,-5621,1654,-5612,1652,-5608,1645,-5603,1640,-5601,1660,-5601,1662,-5603,1665,-5609,1665,-5622,1663,-5626,1658,-5633,1654,-5635,1649,-5636,1653,-5637,1657,-5639,1662,-5645,1663,-5649,1663,-5660,1660,-5665,1660,-5665xe" filled="t" fillcolor="#231F20" stroked="f">
                <v:path arrowok="t"/>
                <v:fill type="solid"/>
              </v:shape>
              <v:shape style="position:absolute;left:1613;top:-5674;width:52;height:81" coordorigin="1613,-5674" coordsize="52,81" path="m1645,-5674l1633,-5674,1630,-5673,1627,-5673,1623,-5672,1619,-5672,1615,-5670,1615,-5661,1619,-5662,1623,-5663,1630,-5665,1633,-5665,1660,-5665,1651,-5672,1645,-5674xe" filled="t" fillcolor="#231F20" stroked="f">
                <v:path arrowok="t"/>
                <v:fill type="solid"/>
              </v:shape>
            </v:group>
            <v:group style="position:absolute;left:1682;top:-5672;width:51;height:80" coordorigin="1682,-5672" coordsize="51,80">
              <v:shape style="position:absolute;left:1682;top:-5672;width:51;height:80" coordorigin="1682,-5672" coordsize="51,80" path="m1682,-5606l1682,-5596,1685,-5594,1689,-5594,1692,-5593,1696,-5593,1699,-5592,1712,-5592,1719,-5595,1727,-5601,1698,-5601,1695,-5602,1688,-5603,1685,-5605,1682,-5606xe" filled="t" fillcolor="#231F20" stroked="f">
                <v:path arrowok="t"/>
                <v:fill type="solid"/>
              </v:shape>
              <v:shape style="position:absolute;left:1682;top:-5672;width:51;height:80" coordorigin="1682,-5672" coordsize="51,80" path="m1727,-5637l1708,-5637,1713,-5635,1717,-5632,1720,-5629,1722,-5624,1722,-5614,1720,-5609,1717,-5606,1713,-5603,1708,-5601,1727,-5601,1730,-5604,1732,-5611,1732,-5627,1730,-5634,1727,-5637xe" filled="t" fillcolor="#231F20" stroked="f">
                <v:path arrowok="t"/>
                <v:fill type="solid"/>
              </v:shape>
              <v:shape style="position:absolute;left:1682;top:-5672;width:51;height:80" coordorigin="1682,-5672" coordsize="51,80" path="m1727,-5672l1685,-5672,1685,-5633,1688,-5634,1691,-5635,1696,-5637,1699,-5637,1727,-5637,1725,-5639,1720,-5643,1717,-5644,1695,-5644,1695,-5663,1727,-5663,1727,-5672xe" filled="t" fillcolor="#231F20" stroked="f">
                <v:path arrowok="t"/>
                <v:fill type="solid"/>
              </v:shape>
              <v:shape style="position:absolute;left:1682;top:-5672;width:51;height:80" coordorigin="1682,-5672" coordsize="51,80" path="m1713,-5646l1702,-5646,1701,-5646,1699,-5645,1698,-5645,1696,-5645,1695,-5644,1717,-5644,1713,-5646xe" filled="t" fillcolor="#231F20" stroked="f">
                <v:path arrowok="t"/>
                <v:fill type="solid"/>
              </v:shape>
            </v:group>
            <v:group style="position:absolute;left:1761;top:-3198;width:4005;height:2" coordorigin="1761,-3198" coordsize="4005,2">
              <v:shape style="position:absolute;left:1761;top:-3198;width:4005;height:2" coordorigin="1761,-3198" coordsize="4005,0" path="m1761,-3198l5767,-3198e" filled="f" stroked="t" strokeweight=".448828pt" strokecolor="#231F20">
                <v:path arrowok="t"/>
                <v:stroke dashstyle="longDash"/>
              </v:shape>
              <v:shape style="position:absolute;left:1757;top:-3896;width:4014;height:1395" type="#_x0000_t75">
                <v:imagedata r:id="rId16" o:title=""/>
              </v:shape>
            </v:group>
            <v:group style="position:absolute;left:1761;top:-3891;width:4005;height:2" coordorigin="1761,-3891" coordsize="4005,2">
              <v:shape style="position:absolute;left:1761;top:-3891;width:4005;height:2" coordorigin="1761,-3891" coordsize="4005,0" path="m1761,-3891l5767,-3891e" filled="f" stroked="t" strokeweight=".448801pt" strokecolor="#231F20">
                <v:path arrowok="t"/>
              </v:shape>
            </v:group>
            <v:group style="position:absolute;left:1761;top:-2505;width:4005;height:2" coordorigin="1761,-2505" coordsize="4005,2">
              <v:shape style="position:absolute;left:1761;top:-2505;width:4005;height:2" coordorigin="1761,-2505" coordsize="4005,0" path="m1761,-2505l5767,-2505e" filled="f" stroked="t" strokeweight=".448801pt" strokecolor="#231F20">
                <v:path arrowok="t"/>
              </v:shape>
              <v:shape style="position:absolute;left:1419;top:-2558;width:380;height:174" type="#_x0000_t75">
                <v:imagedata r:id="rId17" o:title=""/>
              </v:shape>
              <v:shape style="position:absolute;left:1504;top:-3944;width:295;height:91" type="#_x0000_t75">
                <v:imagedata r:id="rId18" o:title=""/>
              </v:shape>
            </v:group>
            <v:group style="position:absolute;left:2429;top:-2541;width:2;height:36" coordorigin="2429,-2541" coordsize="2,36">
              <v:shape style="position:absolute;left:2429;top:-2541;width:2;height:36" coordorigin="2429,-2541" coordsize="0,36" path="m2429,-2505l2429,-2541e" filled="t" fillcolor="#231F20" stroked="f">
                <v:path arrowok="t"/>
                <v:fill type="solid"/>
              </v:shape>
            </v:group>
            <v:group style="position:absolute;left:2429;top:-2541;width:2;height:36" coordorigin="2429,-2541" coordsize="2,36">
              <v:shape style="position:absolute;left:2429;top:-2541;width:2;height:36" coordorigin="2429,-2541" coordsize="0,36" path="m2429,-2541l2429,-2505e" filled="f" stroked="t" strokeweight=".224401pt" strokecolor="#231F20">
                <v:path arrowok="t"/>
              </v:shape>
            </v:group>
            <v:group style="position:absolute;left:2429;top:-3891;width:2;height:36" coordorigin="2429,-3891" coordsize="2,36">
              <v:shape style="position:absolute;left:2429;top:-3891;width:2;height:36" coordorigin="2429,-3891" coordsize="0,36" path="m2429,-3891l2429,-3855e" filled="t" fillcolor="#231F20" stroked="f">
                <v:path arrowok="t"/>
                <v:fill type="solid"/>
              </v:shape>
            </v:group>
            <v:group style="position:absolute;left:2429;top:-3891;width:2;height:36" coordorigin="2429,-3891" coordsize="2,36">
              <v:shape style="position:absolute;left:2429;top:-3891;width:2;height:36" coordorigin="2429,-3891" coordsize="0,36" path="m2429,-3891l2429,-3855e" filled="f" stroked="t" strokeweight=".224401pt" strokecolor="#231F20">
                <v:path arrowok="t"/>
              </v:shape>
            </v:group>
            <v:group style="position:absolute;left:2376;top:-2467;width:50;height:80" coordorigin="2376,-2467" coordsize="50,80">
              <v:shape style="position:absolute;left:2376;top:-2467;width:50;height:80" coordorigin="2376,-2467" coordsize="50,80" path="m2421,-2459l2403,-2459,2407,-2457,2413,-2452,2415,-2449,2415,-2442,2414,-2439,2412,-2437,2411,-2434,2409,-2431,2405,-2427,2404,-2425,2385,-2406,2376,-2396,2376,-2388,2426,-2388,2426,-2396,2389,-2396,2397,-2405,2404,-2412,2413,-2422,2416,-2425,2417,-2426,2420,-2430,2422,-2433,2423,-2436,2425,-2439,2425,-2442,2425,-2452,2423,-2457,2421,-2459xe" filled="t" fillcolor="#231F20" stroked="f">
                <v:path arrowok="t"/>
                <v:fill type="solid"/>
              </v:shape>
              <v:shape style="position:absolute;left:2376;top:-2467;width:50;height:80" coordorigin="2376,-2467" coordsize="50,80" path="m2407,-2467l2395,-2467,2392,-2467,2385,-2465,2381,-2464,2376,-2462,2376,-2452,2380,-2454,2384,-2456,2388,-2457,2392,-2458,2395,-2459,2421,-2459,2413,-2465,2407,-2467xe" filled="t" fillcolor="#231F20" stroked="f">
                <v:path arrowok="t"/>
                <v:fill type="solid"/>
              </v:shape>
            </v:group>
            <v:group style="position:absolute;left:2443;top:-2467;width:54;height:81" coordorigin="2443,-2467" coordsize="54,81">
              <v:shape style="position:absolute;left:2443;top:-2467;width:54;height:81" coordorigin="2443,-2467" coordsize="54,81" path="m2479,-2467l2462,-2467,2455,-2464,2450,-2457,2446,-2450,2443,-2440,2443,-2414,2446,-2403,2455,-2390,2462,-2386,2479,-2386,2486,-2390,2489,-2394,2465,-2394,2461,-2397,2455,-2408,2454,-2416,2454,-2438,2455,-2446,2458,-2451,2461,-2456,2465,-2459,2489,-2459,2486,-2464,2479,-2467xe" filled="t" fillcolor="#231F20" stroked="f">
                <v:path arrowok="t"/>
                <v:fill type="solid"/>
              </v:shape>
              <v:shape style="position:absolute;left:2443;top:-2467;width:54;height:81" coordorigin="2443,-2467" coordsize="54,81" path="m2489,-2459l2476,-2459,2480,-2456,2483,-2451,2486,-2446,2487,-2438,2487,-2416,2486,-2408,2483,-2403,2480,-2397,2476,-2394,2489,-2394,2491,-2396,2495,-2403,2498,-2414,2498,-2440,2495,-2450,2491,-2457,2489,-2459xe" filled="t" fillcolor="#231F20" stroked="f">
                <v:path arrowok="t"/>
                <v:fill type="solid"/>
              </v:shape>
            </v:group>
            <v:group style="position:absolute;left:3097;top:-2541;width:2;height:36" coordorigin="3097,-2541" coordsize="2,36">
              <v:shape style="position:absolute;left:3097;top:-2541;width:2;height:36" coordorigin="3097,-2541" coordsize="0,36" path="m3097,-2505l3097,-2541e" filled="t" fillcolor="#231F20" stroked="f">
                <v:path arrowok="t"/>
                <v:fill type="solid"/>
              </v:shape>
            </v:group>
            <v:group style="position:absolute;left:3097;top:-2541;width:2;height:36" coordorigin="3097,-2541" coordsize="2,36">
              <v:shape style="position:absolute;left:3097;top:-2541;width:2;height:36" coordorigin="3097,-2541" coordsize="0,36" path="m3097,-2541l3097,-2505e" filled="f" stroked="t" strokeweight=".224401pt" strokecolor="#231F20">
                <v:path arrowok="t"/>
              </v:shape>
            </v:group>
            <v:group style="position:absolute;left:3097;top:-3891;width:2;height:36" coordorigin="3097,-3891" coordsize="2,36">
              <v:shape style="position:absolute;left:3097;top:-3891;width:2;height:36" coordorigin="3097,-3891" coordsize="0,36" path="m3097,-3891l3097,-3855e" filled="t" fillcolor="#231F20" stroked="f">
                <v:path arrowok="t"/>
                <v:fill type="solid"/>
              </v:shape>
            </v:group>
            <v:group style="position:absolute;left:3097;top:-3891;width:2;height:36" coordorigin="3097,-3891" coordsize="2,36">
              <v:shape style="position:absolute;left:3097;top:-3891;width:2;height:36" coordorigin="3097,-3891" coordsize="0,36" path="m3097,-3891l3097,-3855e" filled="f" stroked="t" strokeweight=".224401pt" strokecolor="#231F20">
                <v:path arrowok="t"/>
              </v:shape>
            </v:group>
            <v:group style="position:absolute;left:3039;top:-2466;width:46;height:79" coordorigin="3039,-2466" coordsize="46,79">
              <v:shape style="position:absolute;left:3039;top:-2466;width:46;height:79" coordorigin="3039,-2466" coordsize="46,79" path="m3085,-2406l3075,-2406,3075,-2388,3085,-2388,3085,-2406xe" filled="t" fillcolor="#231F20" stroked="f">
                <v:path arrowok="t"/>
                <v:fill type="solid"/>
              </v:shape>
              <v:shape style="position:absolute;left:3039;top:-2466;width:46;height:79" coordorigin="3039,-2466" coordsize="46,79" path="m3085,-2466l3072,-2466,3039,-2416,3039,-2406,3097,-2406,3097,-2415,3048,-2415,3075,-2457,3085,-2457,3085,-2466xe" filled="t" fillcolor="#231F20" stroked="f">
                <v:path arrowok="t"/>
                <v:fill type="solid"/>
              </v:shape>
              <v:shape style="position:absolute;left:3039;top:-2466;width:46;height:79" coordorigin="3039,-2466" coordsize="46,79" path="m3085,-2457l3075,-2457,3075,-2415,3085,-2415,3085,-2457xe" filled="t" fillcolor="#231F20" stroked="f">
                <v:path arrowok="t"/>
                <v:fill type="solid"/>
              </v:shape>
            </v:group>
            <v:group style="position:absolute;left:3110;top:-2467;width:54;height:81" coordorigin="3110,-2467" coordsize="54,81">
              <v:shape style="position:absolute;left:3110;top:-2467;width:54;height:81" coordorigin="3110,-2467" coordsize="54,81" path="m3146,-2467l3128,-2467,3121,-2464,3117,-2457,3112,-2450,3110,-2440,3110,-2414,3112,-2403,3121,-2390,3128,-2386,3146,-2386,3152,-2390,3156,-2394,3131,-2394,3127,-2397,3122,-2408,3120,-2416,3120,-2438,3122,-2446,3125,-2451,3127,-2456,3131,-2459,3156,-2459,3152,-2464,3146,-2467xe" filled="t" fillcolor="#231F20" stroked="f">
                <v:path arrowok="t"/>
                <v:fill type="solid"/>
              </v:shape>
              <v:shape style="position:absolute;left:3110;top:-2467;width:54;height:81" coordorigin="3110,-2467" coordsize="54,81" path="m3156,-2459l3142,-2459,3147,-2456,3149,-2451,3152,-2446,3153,-2438,3153,-2416,3152,-2408,3149,-2403,3147,-2397,3142,-2394,3156,-2394,3157,-2396,3162,-2403,3164,-2414,3164,-2440,3162,-2450,3157,-2457,3156,-2459xe" filled="t" fillcolor="#231F20" stroked="f">
                <v:path arrowok="t"/>
                <v:fill type="solid"/>
              </v:shape>
            </v:group>
            <v:group style="position:absolute;left:3764;top:-2541;width:2;height:36" coordorigin="3764,-2541" coordsize="2,36">
              <v:shape style="position:absolute;left:3764;top:-2541;width:2;height:36" coordorigin="3764,-2541" coordsize="0,36" path="m3764,-2505l3764,-2541e" filled="t" fillcolor="#231F20" stroked="f">
                <v:path arrowok="t"/>
                <v:fill type="solid"/>
              </v:shape>
            </v:group>
            <v:group style="position:absolute;left:3764;top:-2541;width:2;height:36" coordorigin="3764,-2541" coordsize="2,36">
              <v:shape style="position:absolute;left:3764;top:-2541;width:2;height:36" coordorigin="3764,-2541" coordsize="0,36" path="m3764,-2541l3764,-2505e" filled="f" stroked="t" strokeweight=".224401pt" strokecolor="#231F20">
                <v:path arrowok="t"/>
              </v:shape>
            </v:group>
            <v:group style="position:absolute;left:3764;top:-3891;width:2;height:36" coordorigin="3764,-3891" coordsize="2,36">
              <v:shape style="position:absolute;left:3764;top:-3891;width:2;height:36" coordorigin="3764,-3891" coordsize="0,36" path="m3764,-3891l3764,-3855e" filled="t" fillcolor="#231F20" stroked="f">
                <v:path arrowok="t"/>
                <v:fill type="solid"/>
              </v:shape>
            </v:group>
            <v:group style="position:absolute;left:3764;top:-3891;width:2;height:36" coordorigin="3764,-3891" coordsize="2,36">
              <v:shape style="position:absolute;left:3764;top:-3891;width:2;height:36" coordorigin="3764,-3891" coordsize="0,36" path="m3764,-3891l3764,-3855e" filled="f" stroked="t" strokeweight=".224401pt" strokecolor="#231F20">
                <v:path arrowok="t"/>
              </v:shape>
            </v:group>
            <v:group style="position:absolute;left:3710;top:-2467;width:54;height:81" coordorigin="3710,-2467" coordsize="54,81">
              <v:shape style="position:absolute;left:3710;top:-2467;width:54;height:81" coordorigin="3710,-2467" coordsize="54,81" path="m3746,-2467l3733,-2467,3725,-2464,3719,-2456,3713,-2449,3710,-2439,3710,-2414,3713,-2403,3718,-2396,3722,-2390,3729,-2386,3746,-2386,3753,-2389,3758,-2394,3734,-2394,3730,-2396,3724,-2403,3723,-2407,3723,-2418,3724,-2423,3730,-2429,3731,-2430,3721,-2430,3721,-2439,3724,-2447,3731,-2456,3736,-2459,3760,-2459,3760,-2464,3757,-2465,3754,-2466,3751,-2467,3748,-2467,3746,-2467xe" filled="t" fillcolor="#231F20" stroked="f">
                <v:path arrowok="t"/>
                <v:fill type="solid"/>
              </v:shape>
              <v:shape style="position:absolute;left:3710;top:-2467;width:54;height:81" coordorigin="3710,-2467" coordsize="54,81" path="m3759,-2431l3743,-2431,3747,-2429,3753,-2423,3754,-2418,3754,-2407,3753,-2403,3747,-2396,3743,-2394,3758,-2394,3762,-2398,3765,-2405,3765,-2421,3762,-2428,3759,-2431xe" filled="t" fillcolor="#231F20" stroked="f">
                <v:path arrowok="t"/>
                <v:fill type="solid"/>
              </v:shape>
              <v:shape style="position:absolute;left:3710;top:-2467;width:54;height:81" coordorigin="3710,-2467" coordsize="54,81" path="m3747,-2439l3735,-2439,3732,-2439,3726,-2435,3723,-2433,3721,-2430,3731,-2430,3734,-2431,3759,-2431,3753,-2437,3747,-2439xe" filled="t" fillcolor="#231F20" stroked="f">
                <v:path arrowok="t"/>
                <v:fill type="solid"/>
              </v:shape>
              <v:shape style="position:absolute;left:3710;top:-2467;width:54;height:81" coordorigin="3710,-2467" coordsize="54,81" path="m3760,-2459l3746,-2459,3749,-2458,3751,-2458,3754,-2457,3757,-2456,3760,-2455,3760,-2459xe" filled="t" fillcolor="#231F20" stroked="f">
                <v:path arrowok="t"/>
                <v:fill type="solid"/>
              </v:shape>
            </v:group>
            <v:group style="position:absolute;left:3778;top:-2467;width:54;height:81" coordorigin="3778,-2467" coordsize="54,81">
              <v:shape style="position:absolute;left:3778;top:-2467;width:54;height:81" coordorigin="3778,-2467" coordsize="54,81" path="m3814,-2467l3797,-2467,3790,-2464,3785,-2457,3781,-2450,3778,-2440,3778,-2414,3781,-2403,3790,-2390,3797,-2386,3814,-2386,3821,-2390,3824,-2394,3800,-2394,3796,-2397,3793,-2403,3790,-2408,3789,-2416,3789,-2438,3790,-2446,3796,-2456,3800,-2459,3824,-2459,3821,-2464,3814,-2467xe" filled="t" fillcolor="#231F20" stroked="f">
                <v:path arrowok="t"/>
                <v:fill type="solid"/>
              </v:shape>
              <v:shape style="position:absolute;left:3778;top:-2467;width:54;height:81" coordorigin="3778,-2467" coordsize="54,81" path="m3824,-2459l3811,-2459,3815,-2456,3818,-2451,3821,-2446,3822,-2438,3822,-2416,3821,-2408,3818,-2403,3815,-2397,3811,-2394,3824,-2394,3826,-2396,3830,-2403,3833,-2414,3833,-2440,3830,-2450,3826,-2457,3824,-2459xe" filled="t" fillcolor="#231F20" stroked="f">
                <v:path arrowok="t"/>
                <v:fill type="solid"/>
              </v:shape>
            </v:group>
            <v:group style="position:absolute;left:4432;top:-2541;width:2;height:36" coordorigin="4432,-2541" coordsize="2,36">
              <v:shape style="position:absolute;left:4432;top:-2541;width:2;height:36" coordorigin="4432,-2541" coordsize="0,36" path="m4432,-2505l4432,-2541e" filled="t" fillcolor="#231F20" stroked="f">
                <v:path arrowok="t"/>
                <v:fill type="solid"/>
              </v:shape>
            </v:group>
            <v:group style="position:absolute;left:4432;top:-2541;width:2;height:36" coordorigin="4432,-2541" coordsize="2,36">
              <v:shape style="position:absolute;left:4432;top:-2541;width:2;height:36" coordorigin="4432,-2541" coordsize="0,36" path="m4432,-2541l4432,-2505e" filled="f" stroked="t" strokeweight=".224401pt" strokecolor="#231F20">
                <v:path arrowok="t"/>
              </v:shape>
            </v:group>
            <v:group style="position:absolute;left:4432;top:-3891;width:2;height:36" coordorigin="4432,-3891" coordsize="2,36">
              <v:shape style="position:absolute;left:4432;top:-3891;width:2;height:36" coordorigin="4432,-3891" coordsize="0,36" path="m4432,-3891l4432,-3855e" filled="t" fillcolor="#231F20" stroked="f">
                <v:path arrowok="t"/>
                <v:fill type="solid"/>
              </v:shape>
            </v:group>
            <v:group style="position:absolute;left:4432;top:-3891;width:2;height:36" coordorigin="4432,-3891" coordsize="2,36">
              <v:shape style="position:absolute;left:4432;top:-3891;width:2;height:36" coordorigin="4432,-3891" coordsize="0,36" path="m4432,-3891l4432,-3855e" filled="f" stroked="t" strokeweight=".224401pt" strokecolor="#231F20">
                <v:path arrowok="t"/>
              </v:shape>
            </v:group>
            <v:group style="position:absolute;left:4378;top:-2467;width:54;height:81" coordorigin="4378,-2467" coordsize="54,81">
              <v:shape style="position:absolute;left:4378;top:-2467;width:54;height:81" coordorigin="4378,-2467" coordsize="54,81" path="m4412,-2467l4397,-2467,4391,-2466,4386,-2462,4382,-2458,4379,-2453,4379,-2443,4381,-2439,4386,-2433,4389,-2430,4394,-2429,4389,-2428,4385,-2426,4382,-2422,4379,-2419,4378,-2415,4378,-2402,4380,-2396,4385,-2392,4389,-2388,4396,-2386,4413,-2386,4420,-2388,4427,-2394,4399,-2394,4395,-2396,4390,-2401,4388,-2405,4388,-2414,4390,-2418,4395,-2423,4399,-2425,4425,-2425,4424,-2426,4420,-2428,4415,-2429,4420,-2430,4423,-2433,4424,-2433,4400,-2433,4396,-2434,4391,-2439,4390,-2442,4390,-2450,4391,-2453,4396,-2458,4400,-2459,4426,-2459,4423,-2462,4418,-2466,4412,-2467xe" filled="t" fillcolor="#231F20" stroked="f">
                <v:path arrowok="t"/>
                <v:fill type="solid"/>
              </v:shape>
              <v:shape style="position:absolute;left:4378;top:-2467;width:54;height:81" coordorigin="4378,-2467" coordsize="54,81" path="m4425,-2425l4410,-2425,4414,-2423,4417,-2421,4419,-2418,4421,-2414,4421,-2405,4419,-2401,4416,-2399,4413,-2396,4410,-2394,4427,-2394,4429,-2396,4431,-2402,4431,-2415,4430,-2419,4427,-2422,4425,-2425xe" filled="t" fillcolor="#231F20" stroked="f">
                <v:path arrowok="t"/>
                <v:fill type="solid"/>
              </v:shape>
              <v:shape style="position:absolute;left:4378;top:-2467;width:54;height:81" coordorigin="4378,-2467" coordsize="54,81" path="m4426,-2459l4409,-2459,4413,-2458,4418,-2453,4419,-2450,4419,-2442,4418,-2439,4413,-2434,4409,-2433,4424,-2433,4428,-2439,4430,-2443,4430,-2453,4427,-2458,4426,-2459xe" filled="t" fillcolor="#231F20" stroked="f">
                <v:path arrowok="t"/>
                <v:fill type="solid"/>
              </v:shape>
            </v:group>
            <v:group style="position:absolute;left:4446;top:-2467;width:54;height:81" coordorigin="4446,-2467" coordsize="54,81">
              <v:shape style="position:absolute;left:4446;top:-2467;width:54;height:81" coordorigin="4446,-2467" coordsize="54,81" path="m4482,-2467l4464,-2467,4457,-2464,4453,-2457,4448,-2450,4446,-2440,4446,-2414,4448,-2403,4457,-2390,4464,-2386,4482,-2386,4488,-2390,4492,-2394,4468,-2394,4463,-2397,4458,-2408,4457,-2416,4457,-2438,4458,-2446,4463,-2456,4468,-2459,4492,-2459,4488,-2464,4482,-2467xe" filled="t" fillcolor="#231F20" stroked="f">
                <v:path arrowok="t"/>
                <v:fill type="solid"/>
              </v:shape>
              <v:shape style="position:absolute;left:4446;top:-2467;width:54;height:81" coordorigin="4446,-2467" coordsize="54,81" path="m4492,-2459l4479,-2459,4483,-2456,4485,-2451,4488,-2446,4490,-2438,4490,-2416,4488,-2408,4485,-2403,4483,-2397,4479,-2394,4492,-2394,4493,-2396,4498,-2403,4500,-2414,4500,-2440,4498,-2450,4493,-2457,4492,-2459xe" filled="t" fillcolor="#231F20" stroked="f">
                <v:path arrowok="t"/>
                <v:fill type="solid"/>
              </v:shape>
            </v:group>
            <v:group style="position:absolute;left:5099;top:-2541;width:2;height:36" coordorigin="5099,-2541" coordsize="2,36">
              <v:shape style="position:absolute;left:5099;top:-2541;width:2;height:36" coordorigin="5099,-2541" coordsize="0,36" path="m5099,-2505l5099,-2541e" filled="t" fillcolor="#231F20" stroked="f">
                <v:path arrowok="t"/>
                <v:fill type="solid"/>
              </v:shape>
            </v:group>
            <v:group style="position:absolute;left:5099;top:-2541;width:2;height:36" coordorigin="5099,-2541" coordsize="2,36">
              <v:shape style="position:absolute;left:5099;top:-2541;width:2;height:36" coordorigin="5099,-2541" coordsize="0,36" path="m5099,-2541l5099,-2505e" filled="f" stroked="t" strokeweight=".224401pt" strokecolor="#231F20">
                <v:path arrowok="t"/>
              </v:shape>
            </v:group>
            <v:group style="position:absolute;left:5099;top:-3891;width:2;height:36" coordorigin="5099,-3891" coordsize="2,36">
              <v:shape style="position:absolute;left:5099;top:-3891;width:2;height:36" coordorigin="5099,-3891" coordsize="0,36" path="m5099,-3891l5099,-3855e" filled="t" fillcolor="#231F20" stroked="f">
                <v:path arrowok="t"/>
                <v:fill type="solid"/>
              </v:shape>
            </v:group>
            <v:group style="position:absolute;left:5099;top:-3891;width:2;height:36" coordorigin="5099,-3891" coordsize="2,36">
              <v:shape style="position:absolute;left:5099;top:-3891;width:2;height:36" coordorigin="5099,-3891" coordsize="0,36" path="m5099,-3891l5099,-3855e" filled="f" stroked="t" strokeweight=".224401pt" strokecolor="#231F20">
                <v:path arrowok="t"/>
              </v:shape>
            </v:group>
            <v:group style="position:absolute;left:5018;top:-2466;width:47;height:79" coordorigin="5018,-2466" coordsize="47,79">
              <v:shape style="position:absolute;left:5018;top:-2466;width:47;height:79" coordorigin="5018,-2466" coordsize="47,79" path="m5064,-2396l5019,-2396,5019,-2388,5064,-2388,5064,-2396xe" filled="t" fillcolor="#231F20" stroked="f">
                <v:path arrowok="t"/>
                <v:fill type="solid"/>
              </v:shape>
              <v:shape style="position:absolute;left:5018;top:-2466;width:47;height:79" coordorigin="5018,-2466" coordsize="47,79" path="m5047,-2456l5037,-2456,5037,-2396,5047,-2396,5047,-2456xe" filled="t" fillcolor="#231F20" stroked="f">
                <v:path arrowok="t"/>
                <v:fill type="solid"/>
              </v:shape>
              <v:shape style="position:absolute;left:5018;top:-2466;width:47;height:79" coordorigin="5018,-2466" coordsize="47,79" path="m5047,-2466l5036,-2466,5018,-2462,5018,-2453,5037,-2456,5047,-2456,5047,-2466xe" filled="t" fillcolor="#231F20" stroked="f">
                <v:path arrowok="t"/>
                <v:fill type="solid"/>
              </v:shape>
            </v:group>
            <v:group style="position:absolute;left:5081;top:-2467;width:54;height:81" coordorigin="5081,-2467" coordsize="54,81">
              <v:shape style="position:absolute;left:5081;top:-2467;width:54;height:81" coordorigin="5081,-2467" coordsize="54,81" path="m5117,-2467l5100,-2467,5093,-2464,5088,-2457,5084,-2450,5081,-2440,5081,-2414,5084,-2403,5088,-2396,5093,-2390,5100,-2386,5117,-2386,5124,-2390,5127,-2394,5103,-2394,5099,-2397,5093,-2408,5092,-2416,5092,-2438,5093,-2446,5099,-2456,5103,-2459,5127,-2459,5124,-2464,5117,-2467xe" filled="t" fillcolor="#231F20" stroked="f">
                <v:path arrowok="t"/>
                <v:fill type="solid"/>
              </v:shape>
              <v:shape style="position:absolute;left:5081;top:-2467;width:54;height:81" coordorigin="5081,-2467" coordsize="54,81" path="m5127,-2459l5114,-2459,5118,-2456,5121,-2451,5124,-2446,5125,-2438,5125,-2416,5124,-2408,5121,-2403,5118,-2397,5114,-2394,5127,-2394,5129,-2396,5133,-2403,5136,-2414,5136,-2440,5133,-2450,5129,-2457,5127,-2459xe" filled="t" fillcolor="#231F20" stroked="f">
                <v:path arrowok="t"/>
                <v:fill type="solid"/>
              </v:shape>
            </v:group>
            <v:group style="position:absolute;left:5150;top:-2467;width:54;height:81" coordorigin="5150,-2467" coordsize="54,81">
              <v:shape style="position:absolute;left:5150;top:-2467;width:54;height:81" coordorigin="5150,-2467" coordsize="54,81" path="m5186,-2467l5168,-2467,5161,-2464,5157,-2457,5152,-2450,5150,-2440,5150,-2414,5152,-2403,5161,-2390,5168,-2386,5186,-2386,5192,-2390,5196,-2394,5172,-2394,5167,-2397,5162,-2408,5161,-2416,5161,-2438,5162,-2446,5167,-2456,5172,-2459,5196,-2459,5192,-2464,5186,-2467xe" filled="t" fillcolor="#231F20" stroked="f">
                <v:path arrowok="t"/>
                <v:fill type="solid"/>
              </v:shape>
              <v:shape style="position:absolute;left:5150;top:-2467;width:54;height:81" coordorigin="5150,-2467" coordsize="54,81" path="m5196,-2459l5183,-2459,5187,-2456,5189,-2451,5192,-2446,5194,-2438,5194,-2416,5192,-2408,5189,-2403,5187,-2397,5183,-2394,5196,-2394,5197,-2396,5202,-2403,5204,-2414,5204,-2440,5202,-2450,5197,-2457,5196,-2459xe" filled="t" fillcolor="#231F20" stroked="f">
                <v:path arrowok="t"/>
                <v:fill type="solid"/>
              </v:shape>
            </v:group>
            <v:group style="position:absolute;left:5767;top:-2541;width:2;height:36" coordorigin="5767,-2541" coordsize="2,36">
              <v:shape style="position:absolute;left:5767;top:-2541;width:2;height:36" coordorigin="5767,-2541" coordsize="0,36" path="m5767,-2505l5767,-2541e" filled="t" fillcolor="#231F20" stroked="f">
                <v:path arrowok="t"/>
                <v:fill type="solid"/>
              </v:shape>
            </v:group>
            <v:group style="position:absolute;left:5767;top:-3891;width:2;height:36" coordorigin="5767,-3891" coordsize="2,36">
              <v:shape style="position:absolute;left:5767;top:-3891;width:2;height:36" coordorigin="5767,-3891" coordsize="0,36" path="m5767,-3891l5767,-3855e" filled="t" fillcolor="#231F20" stroked="f">
                <v:path arrowok="t"/>
                <v:fill type="solid"/>
              </v:shape>
            </v:group>
            <v:group style="position:absolute;left:5685;top:-2466;width:47;height:79" coordorigin="5685,-2466" coordsize="47,79">
              <v:shape style="position:absolute;left:5685;top:-2466;width:47;height:79" coordorigin="5685,-2466" coordsize="47,79" path="m5732,-2396l5687,-2396,5687,-2388,5732,-2388,5732,-2396xe" filled="t" fillcolor="#231F20" stroked="f">
                <v:path arrowok="t"/>
                <v:fill type="solid"/>
              </v:shape>
              <v:shape style="position:absolute;left:5685;top:-2466;width:47;height:79" coordorigin="5685,-2466" coordsize="47,79" path="m5715,-2456l5704,-2456,5704,-2396,5715,-2396,5715,-2456xe" filled="t" fillcolor="#231F20" stroked="f">
                <v:path arrowok="t"/>
                <v:fill type="solid"/>
              </v:shape>
              <v:shape style="position:absolute;left:5685;top:-2466;width:47;height:79" coordorigin="5685,-2466" coordsize="47,79" path="m5715,-2466l5704,-2466,5685,-2462,5685,-2453,5704,-2456,5715,-2456,5715,-2466xe" filled="t" fillcolor="#231F20" stroked="f">
                <v:path arrowok="t"/>
                <v:fill type="solid"/>
              </v:shape>
            </v:group>
            <v:group style="position:absolute;left:5750;top:-2467;width:50;height:80" coordorigin="5750,-2467" coordsize="50,80">
              <v:shape style="position:absolute;left:5750;top:-2467;width:50;height:80" coordorigin="5750,-2467" coordsize="50,80" path="m5795,-2459l5777,-2459,5781,-2457,5787,-2452,5789,-2449,5789,-2442,5788,-2439,5786,-2437,5785,-2434,5783,-2431,5779,-2427,5778,-2425,5754,-2401,5750,-2396,5750,-2388,5800,-2388,5800,-2396,5763,-2396,5790,-2425,5791,-2426,5794,-2430,5796,-2433,5797,-2436,5799,-2439,5799,-2442,5799,-2452,5797,-2457,5795,-2459xe" filled="t" fillcolor="#231F20" stroked="f">
                <v:path arrowok="t"/>
                <v:fill type="solid"/>
              </v:shape>
              <v:shape style="position:absolute;left:5750;top:-2467;width:50;height:80" coordorigin="5750,-2467" coordsize="50,80" path="m5781,-2467l5769,-2467,5766,-2467,5759,-2465,5755,-2464,5750,-2462,5750,-2452,5754,-2454,5758,-2456,5762,-2457,5766,-2458,5769,-2459,5795,-2459,5787,-2465,5781,-2467xe" filled="t" fillcolor="#231F20" stroked="f">
                <v:path arrowok="t"/>
                <v:fill type="solid"/>
              </v:shape>
            </v:group>
            <v:group style="position:absolute;left:5818;top:-2467;width:54;height:81" coordorigin="5818,-2467" coordsize="54,81">
              <v:shape style="position:absolute;left:5818;top:-2467;width:54;height:81" coordorigin="5818,-2467" coordsize="54,81" path="m5853,-2467l5836,-2467,5829,-2464,5824,-2457,5820,-2450,5818,-2440,5818,-2414,5820,-2403,5824,-2396,5829,-2390,5836,-2386,5853,-2386,5860,-2390,5863,-2394,5839,-2394,5835,-2397,5832,-2403,5829,-2408,5828,-2416,5828,-2438,5829,-2446,5835,-2456,5839,-2459,5863,-2459,5860,-2464,5853,-2467xe" filled="t" fillcolor="#231F20" stroked="f">
                <v:path arrowok="t"/>
                <v:fill type="solid"/>
              </v:shape>
              <v:shape style="position:absolute;left:5818;top:-2467;width:54;height:81" coordorigin="5818,-2467" coordsize="54,81" path="m5863,-2459l5850,-2459,5854,-2456,5857,-2451,5860,-2446,5861,-2438,5861,-2416,5860,-2408,5857,-2403,5854,-2397,5850,-2394,5863,-2394,5865,-2396,5869,-2403,5872,-2414,5872,-2440,5869,-2450,5865,-2457,5863,-2459xe" filled="t" fillcolor="#231F20" stroked="f">
                <v:path arrowok="t"/>
                <v:fill type="solid"/>
              </v:shape>
            </v:group>
            <v:group style="position:absolute;left:5731;top:-2505;width:36;height:2" coordorigin="5731,-2505" coordsize="36,2">
              <v:shape style="position:absolute;left:5731;top:-2505;width:36;height:2" coordorigin="5731,-2505" coordsize="36,0" path="m5767,-2505l5731,-2505e" filled="t" fillcolor="#231F20" stroked="f">
                <v:path arrowok="t"/>
                <v:fill type="solid"/>
              </v:shape>
            </v:group>
            <v:group style="position:absolute;left:1761;top:-2736;width:36;height:2" coordorigin="1761,-2736" coordsize="36,2">
              <v:shape style="position:absolute;left:1761;top:-2736;width:36;height:2" coordorigin="1761,-2736" coordsize="36,0" path="m1761,-2736l1797,-2736e" filled="t" fillcolor="#231F20" stroked="f">
                <v:path arrowok="t"/>
                <v:fill type="solid"/>
              </v:shape>
            </v:group>
            <v:group style="position:absolute;left:1761;top:-2736;width:36;height:2" coordorigin="1761,-2736" coordsize="36,2">
              <v:shape style="position:absolute;left:1761;top:-2736;width:36;height:2" coordorigin="1761,-2736" coordsize="36,0" path="m1761,-2736l1797,-2736e" filled="f" stroked="t" strokeweight=".224401pt" strokecolor="#231F20">
                <v:path arrowok="t"/>
              </v:shape>
            </v:group>
            <v:group style="position:absolute;left:5731;top:-2736;width:36;height:2" coordorigin="5731,-2736" coordsize="36,2">
              <v:shape style="position:absolute;left:5731;top:-2736;width:36;height:2" coordorigin="5731,-2736" coordsize="36,0" path="m5767,-2736l5731,-2736e" filled="t" fillcolor="#231F20" stroked="f">
                <v:path arrowok="t"/>
                <v:fill type="solid"/>
              </v:shape>
            </v:group>
            <v:group style="position:absolute;left:5731;top:-2736;width:36;height:2" coordorigin="5731,-2736" coordsize="36,2">
              <v:shape style="position:absolute;left:5731;top:-2736;width:36;height:2" coordorigin="5731,-2736" coordsize="36,0" path="m5731,-2736l5767,-2736e" filled="f" stroked="t" strokeweight=".224401pt" strokecolor="#231F20">
                <v:path arrowok="t"/>
              </v:shape>
            </v:group>
            <v:group style="position:absolute;left:1510;top:-2787;width:54;height:81" coordorigin="1510,-2787" coordsize="54,81">
              <v:shape style="position:absolute;left:1510;top:-2787;width:54;height:81" coordorigin="1510,-2787" coordsize="54,81" path="m1546,-2787l1528,-2787,1521,-2783,1517,-2776,1512,-2769,1510,-2759,1510,-2733,1512,-2722,1521,-2709,1528,-2705,1546,-2705,1552,-2709,1556,-2713,1532,-2713,1527,-2716,1522,-2727,1521,-2735,1521,-2757,1522,-2765,1527,-2775,1532,-2778,1556,-2778,1552,-2783,1546,-2787xe" filled="t" fillcolor="#231F20" stroked="f">
                <v:path arrowok="t"/>
                <v:fill type="solid"/>
              </v:shape>
              <v:shape style="position:absolute;left:1510;top:-2787;width:54;height:81" coordorigin="1510,-2787" coordsize="54,81" path="m1556,-2778l1543,-2778,1547,-2775,1549,-2770,1552,-2765,1554,-2757,1554,-2735,1552,-2727,1549,-2722,1547,-2716,1543,-2713,1556,-2713,1557,-2716,1562,-2722,1564,-2733,1564,-2759,1562,-2769,1557,-2776,1556,-2778xe" filled="t" fillcolor="#231F20" stroked="f">
                <v:path arrowok="t"/>
                <v:fill type="solid"/>
              </v:shape>
            </v:group>
            <v:group style="position:absolute;left:1583;top:-2713;width:11;height:2" coordorigin="1583,-2713" coordsize="11,2">
              <v:shape style="position:absolute;left:1583;top:-2713;width:11;height:2" coordorigin="1583,-2713" coordsize="11,0" path="m1583,-2713l1594,-2713e" filled="f" stroked="t" strokeweight=".768129pt" strokecolor="#231F20">
                <v:path arrowok="t"/>
              </v:shape>
            </v:group>
            <v:group style="position:absolute;left:1613;top:-2787;width:54;height:81" coordorigin="1613,-2787" coordsize="54,81">
              <v:shape style="position:absolute;left:1613;top:-2787;width:54;height:81" coordorigin="1613,-2787" coordsize="54,81" path="m1649,-2787l1631,-2787,1624,-2783,1620,-2776,1615,-2769,1613,-2759,1613,-2733,1615,-2722,1624,-2709,1631,-2705,1649,-2705,1655,-2709,1659,-2713,1634,-2713,1630,-2716,1625,-2727,1623,-2735,1623,-2757,1625,-2765,1630,-2775,1634,-2778,1659,-2778,1655,-2783,1649,-2787xe" filled="t" fillcolor="#231F20" stroked="f">
                <v:path arrowok="t"/>
                <v:fill type="solid"/>
              </v:shape>
              <v:shape style="position:absolute;left:1613;top:-2787;width:54;height:81" coordorigin="1613,-2787" coordsize="54,81" path="m1659,-2778l1645,-2778,1649,-2775,1652,-2770,1655,-2765,1656,-2757,1656,-2735,1655,-2727,1652,-2722,1649,-2716,1645,-2713,1659,-2713,1660,-2716,1665,-2722,1667,-2733,1667,-2759,1665,-2769,1660,-2776,1659,-2778xe" filled="t" fillcolor="#231F20" stroked="f">
                <v:path arrowok="t"/>
                <v:fill type="solid"/>
              </v:shape>
            </v:group>
            <v:group style="position:absolute;left:1679;top:-2785;width:46;height:79" coordorigin="1679,-2785" coordsize="46,79">
              <v:shape style="position:absolute;left:1679;top:-2785;width:46;height:79" coordorigin="1679,-2785" coordsize="46,79" path="m1725,-2725l1715,-2725,1715,-2707,1725,-2707,1725,-2725xe" filled="t" fillcolor="#231F20" stroked="f">
                <v:path arrowok="t"/>
                <v:fill type="solid"/>
              </v:shape>
              <v:shape style="position:absolute;left:1679;top:-2785;width:46;height:79" coordorigin="1679,-2785" coordsize="46,79" path="m1725,-2785l1712,-2785,1679,-2735,1679,-2725,1737,-2725,1737,-2734,1688,-2734,1715,-2776,1725,-2776,1725,-2785xe" filled="t" fillcolor="#231F20" stroked="f">
                <v:path arrowok="t"/>
                <v:fill type="solid"/>
              </v:shape>
              <v:shape style="position:absolute;left:1679;top:-2785;width:46;height:79" coordorigin="1679,-2785" coordsize="46,79" path="m1725,-2776l1715,-2776,1715,-2734,1725,-2734,1725,-2776xe" filled="t" fillcolor="#231F20" stroked="f">
                <v:path arrowok="t"/>
                <v:fill type="solid"/>
              </v:shape>
            </v:group>
            <v:group style="position:absolute;left:1424;top:-2740;width:67;height:2" coordorigin="1424,-2740" coordsize="67,2">
              <v:shape style="position:absolute;left:1424;top:-2740;width:67;height:2" coordorigin="1424,-2740" coordsize="67,0" path="m1424,-2740l1491,-2740e" filled="f" stroked="t" strokeweight=".54703pt" strokecolor="#231F20">
                <v:path arrowok="t"/>
              </v:shape>
              <v:shape style="position:absolute;left:1262;top:-3482;width:4507;height:548" type="#_x0000_t75">
                <v:imagedata r:id="rId19" o:title=""/>
              </v:shape>
            </v:group>
            <v:group style="position:absolute;left:5731;top:-2967;width:36;height:2" coordorigin="5731,-2967" coordsize="36,2">
              <v:shape style="position:absolute;left:5731;top:-2967;width:36;height:2" coordorigin="5731,-2967" coordsize="36,0" path="m5767,-2967l5731,-2967e" filled="t" fillcolor="#231F20" stroked="f">
                <v:path arrowok="t"/>
                <v:fill type="solid"/>
              </v:shape>
            </v:group>
            <v:group style="position:absolute;left:5731;top:-2967;width:36;height:2" coordorigin="5731,-2967" coordsize="36,2">
              <v:shape style="position:absolute;left:5731;top:-2967;width:36;height:2" coordorigin="5731,-2967" coordsize="36,0" path="m5731,-2967l5767,-2967e" filled="f" stroked="t" strokeweight=".224401pt" strokecolor="#231F20">
                <v:path arrowok="t"/>
              </v:shape>
            </v:group>
            <v:group style="position:absolute;left:1761;top:-3660;width:36;height:2" coordorigin="1761,-3660" coordsize="36,2">
              <v:shape style="position:absolute;left:1761;top:-3660;width:36;height:2" coordorigin="1761,-3660" coordsize="36,0" path="m1761,-3660l1797,-3660e" filled="t" fillcolor="#231F20" stroked="f">
                <v:path arrowok="t"/>
                <v:fill type="solid"/>
              </v:shape>
            </v:group>
            <v:group style="position:absolute;left:1761;top:-3660;width:36;height:2" coordorigin="1761,-3660" coordsize="36,2">
              <v:shape style="position:absolute;left:1761;top:-3660;width:36;height:2" coordorigin="1761,-3660" coordsize="36,0" path="m1761,-3660l1797,-3660e" filled="f" stroked="t" strokeweight=".224401pt" strokecolor="#231F20">
                <v:path arrowok="t"/>
              </v:shape>
            </v:group>
            <v:group style="position:absolute;left:5731;top:-3660;width:36;height:2" coordorigin="5731,-3660" coordsize="36,2">
              <v:shape style="position:absolute;left:5731;top:-3660;width:36;height:2" coordorigin="5731,-3660" coordsize="36,0" path="m5767,-3660l5731,-3660e" filled="t" fillcolor="#231F20" stroked="f">
                <v:path arrowok="t"/>
                <v:fill type="solid"/>
              </v:shape>
            </v:group>
            <v:group style="position:absolute;left:5731;top:-3660;width:36;height:2" coordorigin="5731,-3660" coordsize="36,2">
              <v:shape style="position:absolute;left:5731;top:-3660;width:36;height:2" coordorigin="5731,-3660" coordsize="36,0" path="m5731,-3660l5767,-3660e" filled="f" stroked="t" strokeweight=".224401pt" strokecolor="#231F20">
                <v:path arrowok="t"/>
              </v:shape>
            </v:group>
            <v:group style="position:absolute;left:1506;top:-3710;width:54;height:81" coordorigin="1506,-3710" coordsize="54,81">
              <v:shape style="position:absolute;left:1506;top:-3710;width:54;height:81" coordorigin="1506,-3710" coordsize="54,81" path="m1542,-3710l1524,-3710,1517,-3707,1513,-3700,1508,-3693,1506,-3683,1506,-3656,1508,-3646,1517,-3633,1524,-3629,1542,-3629,1548,-3633,1552,-3637,1527,-3637,1523,-3640,1518,-3651,1516,-3659,1516,-3681,1518,-3689,1523,-3699,1527,-3702,1552,-3702,1548,-3707,1542,-3710xe" filled="t" fillcolor="#231F20" stroked="f">
                <v:path arrowok="t"/>
                <v:fill type="solid"/>
              </v:shape>
              <v:shape style="position:absolute;left:1506;top:-3710;width:54;height:81" coordorigin="1506,-3710" coordsize="54,81" path="m1552,-3702l1538,-3702,1543,-3699,1545,-3694,1548,-3689,1549,-3681,1549,-3659,1548,-3651,1545,-3645,1543,-3640,1538,-3637,1552,-3637,1553,-3639,1558,-3646,1560,-3656,1560,-3683,1558,-3693,1553,-3700,1552,-3702xe" filled="t" fillcolor="#231F20" stroked="f">
                <v:path arrowok="t"/>
                <v:fill type="solid"/>
              </v:shape>
            </v:group>
            <v:group style="position:absolute;left:1579;top:-3637;width:11;height:2" coordorigin="1579,-3637" coordsize="11,2">
              <v:shape style="position:absolute;left:1579;top:-3637;width:11;height:2" coordorigin="1579,-3637" coordsize="11,0" path="m1579,-3637l1590,-3637e" filled="f" stroked="t" strokeweight=".767725pt" strokecolor="#231F20">
                <v:path arrowok="t"/>
              </v:shape>
            </v:group>
            <v:group style="position:absolute;left:1609;top:-3710;width:54;height:81" coordorigin="1609,-3710" coordsize="54,81">
              <v:shape style="position:absolute;left:1609;top:-3710;width:54;height:81" coordorigin="1609,-3710" coordsize="54,81" path="m1644,-3710l1627,-3710,1620,-3707,1615,-3700,1611,-3693,1609,-3683,1609,-3656,1611,-3646,1620,-3633,1627,-3629,1644,-3629,1651,-3633,1654,-3637,1630,-3637,1626,-3640,1621,-3651,1619,-3659,1619,-3681,1621,-3689,1626,-3699,1630,-3702,1654,-3702,1651,-3707,1644,-3710xe" filled="t" fillcolor="#231F20" stroked="f">
                <v:path arrowok="t"/>
                <v:fill type="solid"/>
              </v:shape>
              <v:shape style="position:absolute;left:1609;top:-3710;width:54;height:81" coordorigin="1609,-3710" coordsize="54,81" path="m1654,-3702l1641,-3702,1645,-3699,1648,-3694,1651,-3689,1652,-3681,1652,-3659,1651,-3651,1648,-3645,1645,-3640,1641,-3637,1654,-3637,1656,-3639,1660,-3646,1663,-3656,1663,-3683,1660,-3693,1656,-3700,1654,-3702xe" filled="t" fillcolor="#231F20" stroked="f">
                <v:path arrowok="t"/>
                <v:fill type="solid"/>
              </v:shape>
            </v:group>
            <v:group style="position:absolute;left:1675;top:-3709;width:46;height:79" coordorigin="1675,-3709" coordsize="46,79">
              <v:shape style="position:absolute;left:1675;top:-3709;width:46;height:79" coordorigin="1675,-3709" coordsize="46,79" path="m1721,-3649l1711,-3649,1711,-3631,1721,-3631,1721,-3649xe" filled="t" fillcolor="#231F20" stroked="f">
                <v:path arrowok="t"/>
                <v:fill type="solid"/>
              </v:shape>
              <v:shape style="position:absolute;left:1675;top:-3709;width:46;height:79" coordorigin="1675,-3709" coordsize="46,79" path="m1721,-3709l1708,-3709,1675,-3659,1675,-3649,1732,-3649,1732,-3658,1684,-3658,1711,-3700,1721,-3700,1721,-3709xe" filled="t" fillcolor="#231F20" stroked="f">
                <v:path arrowok="t"/>
                <v:fill type="solid"/>
              </v:shape>
              <v:shape style="position:absolute;left:1675;top:-3709;width:46;height:79" coordorigin="1675,-3709" coordsize="46,79" path="m1721,-3700l1711,-3700,1711,-3658,1721,-3658,1721,-3700xe" filled="t" fillcolor="#231F20" stroked="f">
                <v:path arrowok="t"/>
                <v:fill type="solid"/>
              </v:shape>
            </v:group>
            <v:group style="position:absolute;left:5731;top:-3891;width:36;height:2" coordorigin="5731,-3891" coordsize="36,2">
              <v:shape style="position:absolute;left:5731;top:-3891;width:36;height:2" coordorigin="5731,-3891" coordsize="36,0" path="m5767,-3891l5731,-3891e" filled="t" fillcolor="#231F20" stroked="f">
                <v:path arrowok="t"/>
                <v:fill type="solid"/>
              </v:shape>
            </v:group>
            <v:group style="position:absolute;left:2429;top:-2541;width:2;height:36" coordorigin="2429,-2541" coordsize="2,36">
              <v:shape style="position:absolute;left:2429;top:-2541;width:2;height:36" coordorigin="2429,-2541" coordsize="0,36" path="m2429,-2505l2429,-2541e" filled="t" fillcolor="#231F20" stroked="f">
                <v:path arrowok="t"/>
                <v:fill type="solid"/>
              </v:shape>
            </v:group>
            <v:group style="position:absolute;left:2429;top:-3891;width:2;height:36" coordorigin="2429,-3891" coordsize="2,36">
              <v:shape style="position:absolute;left:2429;top:-3891;width:2;height:36" coordorigin="2429,-3891" coordsize="0,36" path="m2429,-3891l2429,-3855e" filled="t" fillcolor="#231F20" stroked="f">
                <v:path arrowok="t"/>
                <v:fill type="solid"/>
              </v:shape>
            </v:group>
            <v:group style="position:absolute;left:2376;top:-2467;width:50;height:80" coordorigin="2376,-2467" coordsize="50,80">
              <v:shape style="position:absolute;left:2376;top:-2467;width:50;height:80" coordorigin="2376,-2467" coordsize="50,80" path="m2421,-2459l2403,-2459,2407,-2457,2413,-2452,2415,-2449,2415,-2442,2414,-2439,2412,-2437,2411,-2434,2409,-2431,2405,-2427,2404,-2425,2385,-2406,2376,-2396,2376,-2388,2426,-2388,2426,-2396,2389,-2396,2397,-2405,2404,-2412,2413,-2422,2416,-2425,2417,-2426,2420,-2430,2422,-2433,2423,-2436,2425,-2439,2425,-2442,2425,-2452,2423,-2457,2421,-2459xe" filled="t" fillcolor="#231F20" stroked="f">
                <v:path arrowok="t"/>
                <v:fill type="solid"/>
              </v:shape>
              <v:shape style="position:absolute;left:2376;top:-2467;width:50;height:80" coordorigin="2376,-2467" coordsize="50,80" path="m2407,-2467l2395,-2467,2392,-2467,2385,-2465,2381,-2464,2376,-2462,2376,-2452,2380,-2454,2384,-2456,2388,-2457,2392,-2458,2395,-2459,2421,-2459,2413,-2465,2407,-2467xe" filled="t" fillcolor="#231F20" stroked="f">
                <v:path arrowok="t"/>
                <v:fill type="solid"/>
              </v:shape>
            </v:group>
            <v:group style="position:absolute;left:2443;top:-2467;width:54;height:81" coordorigin="2443,-2467" coordsize="54,81">
              <v:shape style="position:absolute;left:2443;top:-2467;width:54;height:81" coordorigin="2443,-2467" coordsize="54,81" path="m2479,-2467l2462,-2467,2455,-2464,2450,-2457,2446,-2450,2443,-2440,2443,-2414,2446,-2403,2455,-2390,2462,-2386,2479,-2386,2486,-2390,2489,-2394,2465,-2394,2461,-2397,2455,-2408,2454,-2416,2454,-2438,2455,-2446,2458,-2451,2461,-2456,2465,-2459,2489,-2459,2486,-2464,2479,-2467xe" filled="t" fillcolor="#231F20" stroked="f">
                <v:path arrowok="t"/>
                <v:fill type="solid"/>
              </v:shape>
              <v:shape style="position:absolute;left:2443;top:-2467;width:54;height:81" coordorigin="2443,-2467" coordsize="54,81" path="m2489,-2459l2476,-2459,2480,-2456,2483,-2451,2486,-2446,2487,-2438,2487,-2416,2486,-2408,2483,-2403,2480,-2397,2476,-2394,2489,-2394,2491,-2396,2495,-2403,2498,-2414,2498,-2440,2495,-2450,2491,-2457,2489,-2459xe" filled="t" fillcolor="#231F20" stroked="f">
                <v:path arrowok="t"/>
                <v:fill type="solid"/>
              </v:shape>
            </v:group>
            <v:group style="position:absolute;left:3097;top:-2541;width:2;height:36" coordorigin="3097,-2541" coordsize="2,36">
              <v:shape style="position:absolute;left:3097;top:-2541;width:2;height:36" coordorigin="3097,-2541" coordsize="0,36" path="m3097,-2505l3097,-2541e" filled="t" fillcolor="#231F20" stroked="f">
                <v:path arrowok="t"/>
                <v:fill type="solid"/>
              </v:shape>
            </v:group>
            <v:group style="position:absolute;left:3097;top:-3891;width:2;height:36" coordorigin="3097,-3891" coordsize="2,36">
              <v:shape style="position:absolute;left:3097;top:-3891;width:2;height:36" coordorigin="3097,-3891" coordsize="0,36" path="m3097,-3891l3097,-3855e" filled="t" fillcolor="#231F20" stroked="f">
                <v:path arrowok="t"/>
                <v:fill type="solid"/>
              </v:shape>
            </v:group>
            <v:group style="position:absolute;left:3039;top:-2466;width:46;height:79" coordorigin="3039,-2466" coordsize="46,79">
              <v:shape style="position:absolute;left:3039;top:-2466;width:46;height:79" coordorigin="3039,-2466" coordsize="46,79" path="m3085,-2406l3075,-2406,3075,-2388,3085,-2388,3085,-2406xe" filled="t" fillcolor="#231F20" stroked="f">
                <v:path arrowok="t"/>
                <v:fill type="solid"/>
              </v:shape>
              <v:shape style="position:absolute;left:3039;top:-2466;width:46;height:79" coordorigin="3039,-2466" coordsize="46,79" path="m3085,-2466l3072,-2466,3039,-2416,3039,-2406,3097,-2406,3097,-2415,3048,-2415,3075,-2457,3085,-2457,3085,-2466xe" filled="t" fillcolor="#231F20" stroked="f">
                <v:path arrowok="t"/>
                <v:fill type="solid"/>
              </v:shape>
              <v:shape style="position:absolute;left:3039;top:-2466;width:46;height:79" coordorigin="3039,-2466" coordsize="46,79" path="m3085,-2457l3075,-2457,3075,-2415,3085,-2415,3085,-2457xe" filled="t" fillcolor="#231F20" stroked="f">
                <v:path arrowok="t"/>
                <v:fill type="solid"/>
              </v:shape>
            </v:group>
            <v:group style="position:absolute;left:3110;top:-2467;width:54;height:81" coordorigin="3110,-2467" coordsize="54,81">
              <v:shape style="position:absolute;left:3110;top:-2467;width:54;height:81" coordorigin="3110,-2467" coordsize="54,81" path="m3146,-2467l3128,-2467,3121,-2464,3117,-2457,3112,-2450,3110,-2440,3110,-2414,3112,-2403,3121,-2390,3128,-2386,3146,-2386,3152,-2390,3156,-2394,3131,-2394,3127,-2397,3122,-2408,3120,-2416,3120,-2438,3122,-2446,3125,-2451,3127,-2456,3131,-2459,3156,-2459,3152,-2464,3146,-2467xe" filled="t" fillcolor="#231F20" stroked="f">
                <v:path arrowok="t"/>
                <v:fill type="solid"/>
              </v:shape>
              <v:shape style="position:absolute;left:3110;top:-2467;width:54;height:81" coordorigin="3110,-2467" coordsize="54,81" path="m3156,-2459l3142,-2459,3147,-2456,3149,-2451,3152,-2446,3153,-2438,3153,-2416,3152,-2408,3149,-2403,3147,-2397,3142,-2394,3156,-2394,3157,-2396,3162,-2403,3164,-2414,3164,-2440,3162,-2450,3157,-2457,3156,-2459xe" filled="t" fillcolor="#231F20" stroked="f">
                <v:path arrowok="t"/>
                <v:fill type="solid"/>
              </v:shape>
            </v:group>
            <v:group style="position:absolute;left:3764;top:-2541;width:2;height:36" coordorigin="3764,-2541" coordsize="2,36">
              <v:shape style="position:absolute;left:3764;top:-2541;width:2;height:36" coordorigin="3764,-2541" coordsize="0,36" path="m3764,-2505l3764,-2541e" filled="t" fillcolor="#231F20" stroked="f">
                <v:path arrowok="t"/>
                <v:fill type="solid"/>
              </v:shape>
            </v:group>
            <v:group style="position:absolute;left:3764;top:-3891;width:2;height:36" coordorigin="3764,-3891" coordsize="2,36">
              <v:shape style="position:absolute;left:3764;top:-3891;width:2;height:36" coordorigin="3764,-3891" coordsize="0,36" path="m3764,-3891l3764,-3855e" filled="t" fillcolor="#231F20" stroked="f">
                <v:path arrowok="t"/>
                <v:fill type="solid"/>
              </v:shape>
            </v:group>
            <v:group style="position:absolute;left:3710;top:-2467;width:54;height:81" coordorigin="3710,-2467" coordsize="54,81">
              <v:shape style="position:absolute;left:3710;top:-2467;width:54;height:81" coordorigin="3710,-2467" coordsize="54,81" path="m3746,-2467l3733,-2467,3725,-2464,3719,-2456,3713,-2449,3710,-2439,3710,-2414,3713,-2403,3718,-2396,3722,-2390,3729,-2386,3746,-2386,3753,-2389,3758,-2394,3734,-2394,3730,-2396,3724,-2403,3723,-2407,3723,-2418,3724,-2423,3730,-2429,3731,-2430,3721,-2430,3721,-2439,3724,-2447,3731,-2456,3736,-2459,3760,-2459,3760,-2464,3757,-2465,3754,-2466,3751,-2467,3748,-2467,3746,-2467xe" filled="t" fillcolor="#231F20" stroked="f">
                <v:path arrowok="t"/>
                <v:fill type="solid"/>
              </v:shape>
              <v:shape style="position:absolute;left:3710;top:-2467;width:54;height:81" coordorigin="3710,-2467" coordsize="54,81" path="m3759,-2431l3743,-2431,3747,-2429,3753,-2423,3754,-2418,3754,-2407,3753,-2403,3747,-2396,3743,-2394,3758,-2394,3762,-2398,3765,-2405,3765,-2421,3762,-2428,3759,-2431xe" filled="t" fillcolor="#231F20" stroked="f">
                <v:path arrowok="t"/>
                <v:fill type="solid"/>
              </v:shape>
              <v:shape style="position:absolute;left:3710;top:-2467;width:54;height:81" coordorigin="3710,-2467" coordsize="54,81" path="m3747,-2439l3735,-2439,3732,-2439,3726,-2435,3723,-2433,3721,-2430,3731,-2430,3734,-2431,3759,-2431,3753,-2437,3747,-2439xe" filled="t" fillcolor="#231F20" stroked="f">
                <v:path arrowok="t"/>
                <v:fill type="solid"/>
              </v:shape>
              <v:shape style="position:absolute;left:3710;top:-2467;width:54;height:81" coordorigin="3710,-2467" coordsize="54,81" path="m3760,-2459l3746,-2459,3749,-2458,3751,-2458,3754,-2457,3757,-2456,3760,-2455,3760,-2459xe" filled="t" fillcolor="#231F20" stroked="f">
                <v:path arrowok="t"/>
                <v:fill type="solid"/>
              </v:shape>
            </v:group>
            <v:group style="position:absolute;left:3778;top:-2467;width:54;height:81" coordorigin="3778,-2467" coordsize="54,81">
              <v:shape style="position:absolute;left:3778;top:-2467;width:54;height:81" coordorigin="3778,-2467" coordsize="54,81" path="m3814,-2467l3797,-2467,3790,-2464,3785,-2457,3781,-2450,3778,-2440,3778,-2414,3781,-2403,3790,-2390,3797,-2386,3814,-2386,3821,-2390,3824,-2394,3800,-2394,3796,-2397,3793,-2403,3790,-2408,3789,-2416,3789,-2438,3790,-2446,3796,-2456,3800,-2459,3824,-2459,3821,-2464,3814,-2467xe" filled="t" fillcolor="#231F20" stroked="f">
                <v:path arrowok="t"/>
                <v:fill type="solid"/>
              </v:shape>
              <v:shape style="position:absolute;left:3778;top:-2467;width:54;height:81" coordorigin="3778,-2467" coordsize="54,81" path="m3824,-2459l3811,-2459,3815,-2456,3818,-2451,3821,-2446,3822,-2438,3822,-2416,3821,-2408,3818,-2403,3815,-2397,3811,-2394,3824,-2394,3826,-2396,3830,-2403,3833,-2414,3833,-2440,3830,-2450,3826,-2457,3824,-2459xe" filled="t" fillcolor="#231F20" stroked="f">
                <v:path arrowok="t"/>
                <v:fill type="solid"/>
              </v:shape>
            </v:group>
            <v:group style="position:absolute;left:4432;top:-2541;width:2;height:36" coordorigin="4432,-2541" coordsize="2,36">
              <v:shape style="position:absolute;left:4432;top:-2541;width:2;height:36" coordorigin="4432,-2541" coordsize="0,36" path="m4432,-2505l4432,-2541e" filled="t" fillcolor="#231F20" stroked="f">
                <v:path arrowok="t"/>
                <v:fill type="solid"/>
              </v:shape>
            </v:group>
            <v:group style="position:absolute;left:4432;top:-3891;width:2;height:36" coordorigin="4432,-3891" coordsize="2,36">
              <v:shape style="position:absolute;left:4432;top:-3891;width:2;height:36" coordorigin="4432,-3891" coordsize="0,36" path="m4432,-3891l4432,-3855e" filled="t" fillcolor="#231F20" stroked="f">
                <v:path arrowok="t"/>
                <v:fill type="solid"/>
              </v:shape>
            </v:group>
            <v:group style="position:absolute;left:4378;top:-2467;width:54;height:81" coordorigin="4378,-2467" coordsize="54,81">
              <v:shape style="position:absolute;left:4378;top:-2467;width:54;height:81" coordorigin="4378,-2467" coordsize="54,81" path="m4412,-2467l4397,-2467,4391,-2466,4386,-2462,4382,-2458,4379,-2453,4379,-2443,4381,-2439,4386,-2433,4389,-2430,4394,-2429,4389,-2428,4385,-2426,4382,-2422,4379,-2419,4378,-2415,4378,-2402,4380,-2396,4385,-2392,4389,-2388,4396,-2386,4413,-2386,4420,-2388,4427,-2394,4399,-2394,4395,-2396,4390,-2401,4388,-2405,4388,-2414,4390,-2418,4395,-2423,4399,-2425,4425,-2425,4424,-2426,4420,-2428,4415,-2429,4420,-2430,4423,-2433,4424,-2433,4400,-2433,4396,-2434,4391,-2439,4390,-2442,4390,-2450,4391,-2453,4396,-2458,4400,-2459,4426,-2459,4423,-2462,4418,-2466,4412,-2467xe" filled="t" fillcolor="#231F20" stroked="f">
                <v:path arrowok="t"/>
                <v:fill type="solid"/>
              </v:shape>
              <v:shape style="position:absolute;left:4378;top:-2467;width:54;height:81" coordorigin="4378,-2467" coordsize="54,81" path="m4425,-2425l4410,-2425,4414,-2423,4417,-2421,4419,-2418,4421,-2414,4421,-2405,4419,-2401,4416,-2399,4413,-2396,4410,-2394,4427,-2394,4429,-2396,4431,-2402,4431,-2415,4430,-2419,4427,-2422,4425,-2425xe" filled="t" fillcolor="#231F20" stroked="f">
                <v:path arrowok="t"/>
                <v:fill type="solid"/>
              </v:shape>
              <v:shape style="position:absolute;left:4378;top:-2467;width:54;height:81" coordorigin="4378,-2467" coordsize="54,81" path="m4426,-2459l4409,-2459,4413,-2458,4418,-2453,4419,-2450,4419,-2442,4418,-2439,4413,-2434,4409,-2433,4424,-2433,4428,-2439,4430,-2443,4430,-2453,4427,-2458,4426,-2459xe" filled="t" fillcolor="#231F20" stroked="f">
                <v:path arrowok="t"/>
                <v:fill type="solid"/>
              </v:shape>
            </v:group>
            <v:group style="position:absolute;left:4446;top:-2467;width:54;height:81" coordorigin="4446,-2467" coordsize="54,81">
              <v:shape style="position:absolute;left:4446;top:-2467;width:54;height:81" coordorigin="4446,-2467" coordsize="54,81" path="m4482,-2467l4464,-2467,4457,-2464,4453,-2457,4448,-2450,4446,-2440,4446,-2414,4448,-2403,4457,-2390,4464,-2386,4482,-2386,4488,-2390,4492,-2394,4468,-2394,4463,-2397,4458,-2408,4457,-2416,4457,-2438,4458,-2446,4463,-2456,4468,-2459,4492,-2459,4488,-2464,4482,-2467xe" filled="t" fillcolor="#231F20" stroked="f">
                <v:path arrowok="t"/>
                <v:fill type="solid"/>
              </v:shape>
              <v:shape style="position:absolute;left:4446;top:-2467;width:54;height:81" coordorigin="4446,-2467" coordsize="54,81" path="m4492,-2459l4479,-2459,4483,-2456,4485,-2451,4488,-2446,4490,-2438,4490,-2416,4488,-2408,4485,-2403,4483,-2397,4479,-2394,4492,-2394,4493,-2396,4498,-2403,4500,-2414,4500,-2440,4498,-2450,4493,-2457,4492,-2459xe" filled="t" fillcolor="#231F20" stroked="f">
                <v:path arrowok="t"/>
                <v:fill type="solid"/>
              </v:shape>
            </v:group>
            <v:group style="position:absolute;left:5099;top:-2541;width:2;height:36" coordorigin="5099,-2541" coordsize="2,36">
              <v:shape style="position:absolute;left:5099;top:-2541;width:2;height:36" coordorigin="5099,-2541" coordsize="0,36" path="m5099,-2505l5099,-2541e" filled="t" fillcolor="#231F20" stroked="f">
                <v:path arrowok="t"/>
                <v:fill type="solid"/>
              </v:shape>
            </v:group>
            <v:group style="position:absolute;left:5099;top:-3891;width:2;height:36" coordorigin="5099,-3891" coordsize="2,36">
              <v:shape style="position:absolute;left:5099;top:-3891;width:2;height:36" coordorigin="5099,-3891" coordsize="0,36" path="m5099,-3891l5099,-3855e" filled="t" fillcolor="#231F20" stroked="f">
                <v:path arrowok="t"/>
                <v:fill type="solid"/>
              </v:shape>
            </v:group>
            <v:group style="position:absolute;left:5018;top:-2466;width:47;height:79" coordorigin="5018,-2466" coordsize="47,79">
              <v:shape style="position:absolute;left:5018;top:-2466;width:47;height:79" coordorigin="5018,-2466" coordsize="47,79" path="m5064,-2396l5019,-2396,5019,-2388,5064,-2388,5064,-2396xe" filled="t" fillcolor="#231F20" stroked="f">
                <v:path arrowok="t"/>
                <v:fill type="solid"/>
              </v:shape>
              <v:shape style="position:absolute;left:5018;top:-2466;width:47;height:79" coordorigin="5018,-2466" coordsize="47,79" path="m5047,-2456l5037,-2456,5037,-2396,5047,-2396,5047,-2456xe" filled="t" fillcolor="#231F20" stroked="f">
                <v:path arrowok="t"/>
                <v:fill type="solid"/>
              </v:shape>
              <v:shape style="position:absolute;left:5018;top:-2466;width:47;height:79" coordorigin="5018,-2466" coordsize="47,79" path="m5047,-2466l5036,-2466,5018,-2462,5018,-2453,5037,-2456,5047,-2456,5047,-2466xe" filled="t" fillcolor="#231F20" stroked="f">
                <v:path arrowok="t"/>
                <v:fill type="solid"/>
              </v:shape>
            </v:group>
            <v:group style="position:absolute;left:5081;top:-2467;width:54;height:81" coordorigin="5081,-2467" coordsize="54,81">
              <v:shape style="position:absolute;left:5081;top:-2467;width:54;height:81" coordorigin="5081,-2467" coordsize="54,81" path="m5117,-2467l5100,-2467,5093,-2464,5088,-2457,5084,-2450,5081,-2440,5081,-2414,5084,-2403,5088,-2396,5093,-2390,5100,-2386,5117,-2386,5124,-2390,5127,-2394,5103,-2394,5099,-2397,5093,-2408,5092,-2416,5092,-2438,5093,-2446,5099,-2456,5103,-2459,5127,-2459,5124,-2464,5117,-2467xe" filled="t" fillcolor="#231F20" stroked="f">
                <v:path arrowok="t"/>
                <v:fill type="solid"/>
              </v:shape>
              <v:shape style="position:absolute;left:5081;top:-2467;width:54;height:81" coordorigin="5081,-2467" coordsize="54,81" path="m5127,-2459l5114,-2459,5118,-2456,5121,-2451,5124,-2446,5125,-2438,5125,-2416,5124,-2408,5121,-2403,5118,-2397,5114,-2394,5127,-2394,5129,-2396,5133,-2403,5136,-2414,5136,-2440,5133,-2450,5129,-2457,5127,-2459xe" filled="t" fillcolor="#231F20" stroked="f">
                <v:path arrowok="t"/>
                <v:fill type="solid"/>
              </v:shape>
            </v:group>
            <v:group style="position:absolute;left:5150;top:-2467;width:54;height:81" coordorigin="5150,-2467" coordsize="54,81">
              <v:shape style="position:absolute;left:5150;top:-2467;width:54;height:81" coordorigin="5150,-2467" coordsize="54,81" path="m5186,-2467l5168,-2467,5161,-2464,5157,-2457,5152,-2450,5150,-2440,5150,-2414,5152,-2403,5161,-2390,5168,-2386,5186,-2386,5192,-2390,5196,-2394,5172,-2394,5167,-2397,5162,-2408,5161,-2416,5161,-2438,5162,-2446,5167,-2456,5172,-2459,5196,-2459,5192,-2464,5186,-2467xe" filled="t" fillcolor="#231F20" stroked="f">
                <v:path arrowok="t"/>
                <v:fill type="solid"/>
              </v:shape>
              <v:shape style="position:absolute;left:5150;top:-2467;width:54;height:81" coordorigin="5150,-2467" coordsize="54,81" path="m5196,-2459l5183,-2459,5187,-2456,5189,-2451,5192,-2446,5194,-2438,5194,-2416,5192,-2408,5189,-2403,5187,-2397,5183,-2394,5196,-2394,5197,-2396,5202,-2403,5204,-2414,5204,-2440,5202,-2450,5197,-2457,5196,-2459xe" filled="t" fillcolor="#231F20" stroked="f">
                <v:path arrowok="t"/>
                <v:fill type="solid"/>
              </v:shape>
            </v:group>
            <v:group style="position:absolute;left:5767;top:-2541;width:2;height:36" coordorigin="5767,-2541" coordsize="2,36">
              <v:shape style="position:absolute;left:5767;top:-2541;width:2;height:36" coordorigin="5767,-2541" coordsize="0,36" path="m5767,-2505l5767,-2541e" filled="t" fillcolor="#231F20" stroked="f">
                <v:path arrowok="t"/>
                <v:fill type="solid"/>
              </v:shape>
            </v:group>
            <v:group style="position:absolute;left:5767;top:-3891;width:2;height:36" coordorigin="5767,-3891" coordsize="2,36">
              <v:shape style="position:absolute;left:5767;top:-3891;width:2;height:36" coordorigin="5767,-3891" coordsize="0,36" path="m5767,-3891l5767,-3855e" filled="t" fillcolor="#231F20" stroked="f">
                <v:path arrowok="t"/>
                <v:fill type="solid"/>
              </v:shape>
            </v:group>
            <v:group style="position:absolute;left:5685;top:-2466;width:47;height:79" coordorigin="5685,-2466" coordsize="47,79">
              <v:shape style="position:absolute;left:5685;top:-2466;width:47;height:79" coordorigin="5685,-2466" coordsize="47,79" path="m5732,-2396l5687,-2396,5687,-2388,5732,-2388,5732,-2396xe" filled="t" fillcolor="#231F20" stroked="f">
                <v:path arrowok="t"/>
                <v:fill type="solid"/>
              </v:shape>
              <v:shape style="position:absolute;left:5685;top:-2466;width:47;height:79" coordorigin="5685,-2466" coordsize="47,79" path="m5715,-2456l5704,-2456,5704,-2396,5715,-2396,5715,-2456xe" filled="t" fillcolor="#231F20" stroked="f">
                <v:path arrowok="t"/>
                <v:fill type="solid"/>
              </v:shape>
              <v:shape style="position:absolute;left:5685;top:-2466;width:47;height:79" coordorigin="5685,-2466" coordsize="47,79" path="m5715,-2466l5704,-2466,5685,-2462,5685,-2453,5704,-2456,5715,-2456,5715,-2466xe" filled="t" fillcolor="#231F20" stroked="f">
                <v:path arrowok="t"/>
                <v:fill type="solid"/>
              </v:shape>
            </v:group>
            <v:group style="position:absolute;left:5750;top:-2467;width:50;height:80" coordorigin="5750,-2467" coordsize="50,80">
              <v:shape style="position:absolute;left:5750;top:-2467;width:50;height:80" coordorigin="5750,-2467" coordsize="50,80" path="m5795,-2459l5777,-2459,5781,-2457,5787,-2452,5789,-2449,5789,-2442,5788,-2439,5786,-2437,5785,-2434,5783,-2431,5779,-2427,5778,-2425,5754,-2401,5750,-2396,5750,-2388,5800,-2388,5800,-2396,5763,-2396,5790,-2425,5791,-2426,5794,-2430,5796,-2433,5797,-2436,5799,-2439,5799,-2442,5799,-2452,5797,-2457,5795,-2459xe" filled="t" fillcolor="#231F20" stroked="f">
                <v:path arrowok="t"/>
                <v:fill type="solid"/>
              </v:shape>
              <v:shape style="position:absolute;left:5750;top:-2467;width:50;height:80" coordorigin="5750,-2467" coordsize="50,80" path="m5781,-2467l5769,-2467,5766,-2467,5759,-2465,5755,-2464,5750,-2462,5750,-2452,5754,-2454,5758,-2456,5762,-2457,5766,-2458,5769,-2459,5795,-2459,5787,-2465,5781,-2467xe" filled="t" fillcolor="#231F20" stroked="f">
                <v:path arrowok="t"/>
                <v:fill type="solid"/>
              </v:shape>
            </v:group>
            <v:group style="position:absolute;left:5818;top:-2467;width:54;height:81" coordorigin="5818,-2467" coordsize="54,81">
              <v:shape style="position:absolute;left:5818;top:-2467;width:54;height:81" coordorigin="5818,-2467" coordsize="54,81" path="m5853,-2467l5836,-2467,5829,-2464,5824,-2457,5820,-2450,5818,-2440,5818,-2414,5820,-2403,5824,-2396,5829,-2390,5836,-2386,5853,-2386,5860,-2390,5863,-2394,5839,-2394,5835,-2397,5832,-2403,5829,-2408,5828,-2416,5828,-2438,5829,-2446,5835,-2456,5839,-2459,5863,-2459,5860,-2464,5853,-2467xe" filled="t" fillcolor="#231F20" stroked="f">
                <v:path arrowok="t"/>
                <v:fill type="solid"/>
              </v:shape>
              <v:shape style="position:absolute;left:5818;top:-2467;width:54;height:81" coordorigin="5818,-2467" coordsize="54,81" path="m5863,-2459l5850,-2459,5854,-2456,5857,-2451,5860,-2446,5861,-2438,5861,-2416,5860,-2408,5857,-2403,5854,-2397,5850,-2394,5863,-2394,5865,-2396,5869,-2403,5872,-2414,5872,-2440,5869,-2450,5865,-2457,5863,-2459xe" filled="t" fillcolor="#231F20" stroked="f">
                <v:path arrowok="t"/>
                <v:fill type="solid"/>
              </v:shape>
            </v:group>
            <v:group style="position:absolute;left:5731;top:-2505;width:36;height:2" coordorigin="5731,-2505" coordsize="36,2">
              <v:shape style="position:absolute;left:5731;top:-2505;width:36;height:2" coordorigin="5731,-2505" coordsize="36,0" path="m5767,-2505l5731,-2505e" filled="t" fillcolor="#231F20" stroked="f">
                <v:path arrowok="t"/>
                <v:fill type="solid"/>
              </v:shape>
            </v:group>
            <v:group style="position:absolute;left:1761;top:-2736;width:36;height:2" coordorigin="1761,-2736" coordsize="36,2">
              <v:shape style="position:absolute;left:1761;top:-2736;width:36;height:2" coordorigin="1761,-2736" coordsize="36,0" path="m1761,-2736l1797,-2736e" filled="t" fillcolor="#231F20" stroked="f">
                <v:path arrowok="t"/>
                <v:fill type="solid"/>
              </v:shape>
            </v:group>
            <v:group style="position:absolute;left:5731;top:-2736;width:36;height:2" coordorigin="5731,-2736" coordsize="36,2">
              <v:shape style="position:absolute;left:5731;top:-2736;width:36;height:2" coordorigin="5731,-2736" coordsize="36,0" path="m5767,-2736l5731,-2736e" filled="t" fillcolor="#231F20" stroked="f">
                <v:path arrowok="t"/>
                <v:fill type="solid"/>
              </v:shape>
            </v:group>
            <v:group style="position:absolute;left:1510;top:-2787;width:54;height:81" coordorigin="1510,-2787" coordsize="54,81">
              <v:shape style="position:absolute;left:1510;top:-2787;width:54;height:81" coordorigin="1510,-2787" coordsize="54,81" path="m1546,-2787l1528,-2787,1521,-2783,1517,-2776,1512,-2769,1510,-2759,1510,-2733,1512,-2722,1521,-2709,1528,-2705,1546,-2705,1552,-2709,1556,-2713,1532,-2713,1527,-2716,1522,-2727,1521,-2735,1521,-2757,1522,-2765,1527,-2775,1532,-2778,1556,-2778,1552,-2783,1546,-2787xe" filled="t" fillcolor="#231F20" stroked="f">
                <v:path arrowok="t"/>
                <v:fill type="solid"/>
              </v:shape>
              <v:shape style="position:absolute;left:1510;top:-2787;width:54;height:81" coordorigin="1510,-2787" coordsize="54,81" path="m1556,-2778l1543,-2778,1547,-2775,1549,-2770,1552,-2765,1554,-2757,1554,-2735,1552,-2727,1549,-2722,1547,-2716,1543,-2713,1556,-2713,1557,-2716,1562,-2722,1564,-2733,1564,-2759,1562,-2769,1557,-2776,1556,-2778xe" filled="t" fillcolor="#231F20" stroked="f">
                <v:path arrowok="t"/>
                <v:fill type="solid"/>
              </v:shape>
            </v:group>
            <v:group style="position:absolute;left:1613;top:-2787;width:54;height:81" coordorigin="1613,-2787" coordsize="54,81">
              <v:shape style="position:absolute;left:1613;top:-2787;width:54;height:81" coordorigin="1613,-2787" coordsize="54,81" path="m1649,-2787l1631,-2787,1624,-2783,1620,-2776,1615,-2769,1613,-2759,1613,-2733,1615,-2722,1624,-2709,1631,-2705,1649,-2705,1655,-2709,1659,-2713,1634,-2713,1630,-2716,1625,-2727,1623,-2735,1623,-2757,1625,-2765,1630,-2775,1634,-2778,1659,-2778,1655,-2783,1649,-2787xe" filled="t" fillcolor="#231F20" stroked="f">
                <v:path arrowok="t"/>
                <v:fill type="solid"/>
              </v:shape>
              <v:shape style="position:absolute;left:1613;top:-2787;width:54;height:81" coordorigin="1613,-2787" coordsize="54,81" path="m1659,-2778l1645,-2778,1649,-2775,1652,-2770,1655,-2765,1656,-2757,1656,-2735,1655,-2727,1652,-2722,1649,-2716,1645,-2713,1659,-2713,1660,-2716,1665,-2722,1667,-2733,1667,-2759,1665,-2769,1660,-2776,1659,-2778xe" filled="t" fillcolor="#231F20" stroked="f">
                <v:path arrowok="t"/>
                <v:fill type="solid"/>
              </v:shape>
            </v:group>
            <v:group style="position:absolute;left:1679;top:-2785;width:46;height:79" coordorigin="1679,-2785" coordsize="46,79">
              <v:shape style="position:absolute;left:1679;top:-2785;width:46;height:79" coordorigin="1679,-2785" coordsize="46,79" path="m1725,-2725l1715,-2725,1715,-2707,1725,-2707,1725,-2725xe" filled="t" fillcolor="#231F20" stroked="f">
                <v:path arrowok="t"/>
                <v:fill type="solid"/>
              </v:shape>
              <v:shape style="position:absolute;left:1679;top:-2785;width:46;height:79" coordorigin="1679,-2785" coordsize="46,79" path="m1725,-2785l1712,-2785,1679,-2735,1679,-2725,1737,-2725,1737,-2734,1688,-2734,1715,-2776,1725,-2776,1725,-2785xe" filled="t" fillcolor="#231F20" stroked="f">
                <v:path arrowok="t"/>
                <v:fill type="solid"/>
              </v:shape>
              <v:shape style="position:absolute;left:1679;top:-2785;width:46;height:79" coordorigin="1679,-2785" coordsize="46,79" path="m1725,-2776l1715,-2776,1715,-2734,1725,-2734,1725,-2776xe" filled="t" fillcolor="#231F20" stroked="f">
                <v:path arrowok="t"/>
                <v:fill type="solid"/>
              </v:shape>
            </v:group>
            <v:group style="position:absolute;left:5731;top:-2967;width:36;height:2" coordorigin="5731,-2967" coordsize="36,2">
              <v:shape style="position:absolute;left:5731;top:-2967;width:36;height:2" coordorigin="5731,-2967" coordsize="36,0" path="m5767,-2967l5731,-2967e" filled="t" fillcolor="#231F20" stroked="f">
                <v:path arrowok="t"/>
                <v:fill type="solid"/>
              </v:shape>
            </v:group>
            <v:group style="position:absolute;left:1761;top:-3660;width:36;height:2" coordorigin="1761,-3660" coordsize="36,2">
              <v:shape style="position:absolute;left:1761;top:-3660;width:36;height:2" coordorigin="1761,-3660" coordsize="36,0" path="m1761,-3660l1797,-3660e" filled="t" fillcolor="#231F20" stroked="f">
                <v:path arrowok="t"/>
                <v:fill type="solid"/>
              </v:shape>
            </v:group>
            <v:group style="position:absolute;left:5731;top:-3660;width:36;height:2" coordorigin="5731,-3660" coordsize="36,2">
              <v:shape style="position:absolute;left:5731;top:-3660;width:36;height:2" coordorigin="5731,-3660" coordsize="36,0" path="m5767,-3660l5731,-3660e" filled="t" fillcolor="#231F20" stroked="f">
                <v:path arrowok="t"/>
                <v:fill type="solid"/>
              </v:shape>
            </v:group>
            <v:group style="position:absolute;left:1506;top:-3710;width:54;height:81" coordorigin="1506,-3710" coordsize="54,81">
              <v:shape style="position:absolute;left:1506;top:-3710;width:54;height:81" coordorigin="1506,-3710" coordsize="54,81" path="m1542,-3710l1524,-3710,1517,-3707,1513,-3700,1508,-3693,1506,-3683,1506,-3656,1508,-3646,1517,-3633,1524,-3629,1542,-3629,1548,-3633,1552,-3637,1527,-3637,1523,-3640,1518,-3651,1516,-3659,1516,-3681,1518,-3689,1523,-3699,1527,-3702,1552,-3702,1548,-3707,1542,-3710xe" filled="t" fillcolor="#231F20" stroked="f">
                <v:path arrowok="t"/>
                <v:fill type="solid"/>
              </v:shape>
              <v:shape style="position:absolute;left:1506;top:-3710;width:54;height:81" coordorigin="1506,-3710" coordsize="54,81" path="m1552,-3702l1538,-3702,1543,-3699,1545,-3694,1548,-3689,1549,-3681,1549,-3659,1548,-3651,1545,-3645,1543,-3640,1538,-3637,1552,-3637,1553,-3639,1558,-3646,1560,-3656,1560,-3683,1558,-3693,1553,-3700,1552,-3702xe" filled="t" fillcolor="#231F20" stroked="f">
                <v:path arrowok="t"/>
                <v:fill type="solid"/>
              </v:shape>
            </v:group>
            <v:group style="position:absolute;left:1609;top:-3710;width:54;height:81" coordorigin="1609,-3710" coordsize="54,81">
              <v:shape style="position:absolute;left:1609;top:-3710;width:54;height:81" coordorigin="1609,-3710" coordsize="54,81" path="m1644,-3710l1627,-3710,1620,-3707,1615,-3700,1611,-3693,1609,-3683,1609,-3656,1611,-3646,1620,-3633,1627,-3629,1644,-3629,1651,-3633,1654,-3637,1630,-3637,1626,-3640,1621,-3651,1619,-3659,1619,-3681,1621,-3689,1626,-3699,1630,-3702,1654,-3702,1651,-3707,1644,-3710xe" filled="t" fillcolor="#231F20" stroked="f">
                <v:path arrowok="t"/>
                <v:fill type="solid"/>
              </v:shape>
              <v:shape style="position:absolute;left:1609;top:-3710;width:54;height:81" coordorigin="1609,-3710" coordsize="54,81" path="m1654,-3702l1641,-3702,1645,-3699,1648,-3694,1651,-3689,1652,-3681,1652,-3659,1651,-3651,1648,-3645,1645,-3640,1641,-3637,1654,-3637,1656,-3639,1660,-3646,1663,-3656,1663,-3683,1660,-3693,1656,-3700,1654,-3702xe" filled="t" fillcolor="#231F20" stroked="f">
                <v:path arrowok="t"/>
                <v:fill type="solid"/>
              </v:shape>
            </v:group>
            <v:group style="position:absolute;left:1675;top:-3709;width:46;height:79" coordorigin="1675,-3709" coordsize="46,79">
              <v:shape style="position:absolute;left:1675;top:-3709;width:46;height:79" coordorigin="1675,-3709" coordsize="46,79" path="m1721,-3649l1711,-3649,1711,-3631,1721,-3631,1721,-3649xe" filled="t" fillcolor="#231F20" stroked="f">
                <v:path arrowok="t"/>
                <v:fill type="solid"/>
              </v:shape>
              <v:shape style="position:absolute;left:1675;top:-3709;width:46;height:79" coordorigin="1675,-3709" coordsize="46,79" path="m1721,-3709l1708,-3709,1675,-3659,1675,-3649,1732,-3649,1732,-3658,1684,-3658,1711,-3700,1721,-3700,1721,-3709xe" filled="t" fillcolor="#231F20" stroked="f">
                <v:path arrowok="t"/>
                <v:fill type="solid"/>
              </v:shape>
              <v:shape style="position:absolute;left:1675;top:-3709;width:46;height:79" coordorigin="1675,-3709" coordsize="46,79" path="m1721,-3700l1711,-3700,1711,-3658,1721,-3658,1721,-3700xe" filled="t" fillcolor="#231F20" stroked="f">
                <v:path arrowok="t"/>
                <v:fill type="solid"/>
              </v:shape>
            </v:group>
            <v:group style="position:absolute;left:5731;top:-3891;width:36;height:2" coordorigin="5731,-3891" coordsize="36,2">
              <v:shape style="position:absolute;left:5731;top:-3891;width:36;height:2" coordorigin="5731,-3891" coordsize="36,0" path="m5767,-3891l5731,-3891e" filled="t" fillcolor="#231F20" stroked="f">
                <v:path arrowok="t"/>
                <v:fill type="solid"/>
              </v:shape>
            </v:group>
            <v:group style="position:absolute;left:1761;top:-986;width:3880;height:213" coordorigin="1761,-986" coordsize="3880,213">
              <v:shape style="position:absolute;left:1761;top:-986;width:3880;height:213" coordorigin="1761,-986" coordsize="3880,213" path="m1761,-899l2237,-899,2262,-986,2287,-986,2312,-835,2337,-986,2362,-835,2387,-986,2412,-841,2487,-841,2512,-773,2788,-773,2813,-841,2838,-841,2863,-843,2888,-843,2913,-841,2938,-843,2963,-841,3013,-841,3038,-843,3063,-841,3188,-841,3213,-849,3238,-849,3263,-851,3288,-851,3313,-849,3339,-851,3364,-849,3414,-849,3439,-851,3464,-849,3539,-849,3564,-851,3589,-851,3614,-849,3639,-851,3664,-849,3714,-849,3739,-851,3764,-849,3789,-849,3814,-927,3889,-927,3914,-941,3939,-927,3989,-927,4014,-941,4039,-927,4065,-927,4090,-931,4115,-923,4140,-923,4165,-927,4190,-927,4215,-931,4240,-927,4265,-931,4290,-923,4315,-927,4340,-923,4365,-927,4390,-927,4415,-931,4440,-927,4540,-927,4565,-941,4590,-941,4615,-773,5041,-773,5066,-856,5091,-853,5116,-912,5141,-902,5166,-853,5191,-856,5216,-923,5241,-902,5266,-941,5341,-941,5366,-902,5391,-856,5416,-902,5441,-856,5466,-923,5491,-923,5516,-912,5541,-912,5567,-853,5592,-853,5617,-923,5642,-912e" filled="f" stroked="t" strokeweight=".448801pt" strokecolor="#231F20">
                <v:path arrowok="t"/>
                <v:stroke dashstyle="longDash"/>
              </v:shape>
              <v:shape style="position:absolute;left:1757;top:-2163;width:3914;height:1395" type="#_x0000_t75">
                <v:imagedata r:id="rId20" o:title=""/>
              </v:shape>
            </v:group>
            <v:group style="position:absolute;left:5767;top:-2159;width:2;height:1386" coordorigin="5767,-2159" coordsize="2,1386">
              <v:shape style="position:absolute;left:5767;top:-2159;width:2;height:1386" coordorigin="5767,-2159" coordsize="0,1386" path="m5767,-2159l5767,-773e" filled="f" stroked="t" strokeweight=".448801pt" strokecolor="#231F20">
                <v:path arrowok="t"/>
              </v:shape>
            </v:group>
            <v:group style="position:absolute;left:1761;top:-2159;width:4005;height:2" coordorigin="1761,-2159" coordsize="4005,2">
              <v:shape style="position:absolute;left:1761;top:-2159;width:4005;height:2" coordorigin="1761,-2159" coordsize="4005,0" path="m1761,-2159l5767,-2159e" filled="f" stroked="t" strokeweight=".448801pt" strokecolor="#231F20">
                <v:path arrowok="t"/>
              </v:shape>
            </v:group>
            <v:group style="position:absolute;left:1761;top:-773;width:4005;height:2" coordorigin="1761,-773" coordsize="4005,2">
              <v:shape style="position:absolute;left:1761;top:-773;width:4005;height:2" coordorigin="1761,-773" coordsize="4005,0" path="m1761,-773l5767,-773e" filled="f" stroked="t" strokeweight=".448801pt" strokecolor="#231F20">
                <v:path arrowok="t"/>
              </v:shape>
            </v:group>
            <v:group style="position:absolute;left:1761;top:-809;width:2;height:36" coordorigin="1761,-809" coordsize="2,36">
              <v:shape style="position:absolute;left:1761;top:-809;width:2;height:36" coordorigin="1761,-809" coordsize="0,36" path="m1761,-773l1761,-809e" filled="t" fillcolor="#231F20" stroked="f">
                <v:path arrowok="t"/>
                <v:fill type="solid"/>
              </v:shape>
            </v:group>
            <v:group style="position:absolute;left:1761;top:-2159;width:2;height:36" coordorigin="1761,-2159" coordsize="2,36">
              <v:shape style="position:absolute;left:1761;top:-2159;width:2;height:36" coordorigin="1761,-2159" coordsize="0,36" path="m1761,-2159l1761,-2123e" filled="t" fillcolor="#231F20" stroked="f">
                <v:path arrowok="t"/>
                <v:fill type="solid"/>
              </v:shape>
            </v:group>
            <v:group style="position:absolute;left:1741;top:-735;width:54;height:81" coordorigin="1741,-735" coordsize="54,81">
              <v:shape style="position:absolute;left:1741;top:-735;width:54;height:81" coordorigin="1741,-735" coordsize="54,81" path="m1777,-735l1760,-735,1753,-732,1748,-725,1744,-718,1741,-708,1741,-681,1744,-671,1753,-657,1760,-654,1777,-654,1784,-657,1787,-662,1763,-662,1759,-665,1753,-676,1752,-684,1752,-705,1753,-713,1759,-724,1763,-727,1787,-727,1784,-732,1777,-735xe" filled="t" fillcolor="#231F20" stroked="f">
                <v:path arrowok="t"/>
                <v:fill type="solid"/>
              </v:shape>
              <v:shape style="position:absolute;left:1741;top:-735;width:54;height:81" coordorigin="1741,-735" coordsize="54,81" path="m1787,-727l1774,-727,1778,-724,1781,-719,1784,-713,1785,-705,1785,-684,1784,-676,1781,-670,1778,-665,1774,-662,1787,-662,1789,-664,1793,-671,1796,-681,1796,-708,1793,-718,1789,-725,1787,-727xe" filled="t" fillcolor="#231F20" stroked="f">
                <v:path arrowok="t"/>
                <v:fill type="solid"/>
              </v:shape>
            </v:group>
            <v:group style="position:absolute;left:2262;top:-809;width:2;height:36" coordorigin="2262,-809" coordsize="2,36">
              <v:shape style="position:absolute;left:2262;top:-809;width:2;height:36" coordorigin="2262,-809" coordsize="0,36" path="m2262,-773l2262,-809e" filled="t" fillcolor="#231F20" stroked="f">
                <v:path arrowok="t"/>
                <v:fill type="solid"/>
              </v:shape>
            </v:group>
            <v:group style="position:absolute;left:2262;top:-809;width:2;height:36" coordorigin="2262,-809" coordsize="2,36">
              <v:shape style="position:absolute;left:2262;top:-809;width:2;height:36" coordorigin="2262,-809" coordsize="0,36" path="m2262,-809l2262,-773e" filled="f" stroked="t" strokeweight=".224401pt" strokecolor="#231F20">
                <v:path arrowok="t"/>
              </v:shape>
            </v:group>
            <v:group style="position:absolute;left:2262;top:-2159;width:2;height:36" coordorigin="2262,-2159" coordsize="2,36">
              <v:shape style="position:absolute;left:2262;top:-2159;width:2;height:36" coordorigin="2262,-2159" coordsize="0,36" path="m2262,-2159l2262,-2123e" filled="t" fillcolor="#231F20" stroked="f">
                <v:path arrowok="t"/>
                <v:fill type="solid"/>
              </v:shape>
            </v:group>
            <v:group style="position:absolute;left:2262;top:-2159;width:2;height:36" coordorigin="2262,-2159" coordsize="2,36">
              <v:shape style="position:absolute;left:2262;top:-2159;width:2;height:36" coordorigin="2262,-2159" coordsize="0,36" path="m2262,-2159l2262,-2123e" filled="f" stroked="t" strokeweight=".224401pt" strokecolor="#231F20">
                <v:path arrowok="t"/>
              </v:shape>
            </v:group>
            <v:group style="position:absolute;left:2209;top:-735;width:50;height:80" coordorigin="2209,-735" coordsize="50,80">
              <v:shape style="position:absolute;left:2209;top:-735;width:50;height:80" coordorigin="2209,-735" coordsize="50,80" path="m2254,-726l2237,-726,2240,-725,2246,-720,2248,-716,2248,-709,2247,-707,2246,-704,2244,-702,2242,-698,2238,-695,2237,-692,2209,-664,2209,-655,2259,-655,2259,-664,2222,-664,2246,-689,2249,-692,2250,-693,2253,-697,2255,-701,2256,-704,2258,-706,2258,-709,2258,-719,2256,-725,2254,-726xe" filled="t" fillcolor="#231F20" stroked="f">
                <v:path arrowok="t"/>
                <v:fill type="solid"/>
              </v:shape>
              <v:shape style="position:absolute;left:2209;top:-735;width:50;height:80" coordorigin="2209,-735" coordsize="50,80" path="m2240,-735l2228,-735,2225,-735,2218,-733,2214,-732,2209,-730,2209,-719,2214,-722,2218,-723,2221,-724,2225,-726,2228,-726,2254,-726,2246,-733,2240,-735xe" filled="t" fillcolor="#231F20" stroked="f">
                <v:path arrowok="t"/>
                <v:fill type="solid"/>
              </v:shape>
            </v:group>
            <v:group style="position:absolute;left:2277;top:-735;width:54;height:81" coordorigin="2277,-735" coordsize="54,81">
              <v:shape style="position:absolute;left:2277;top:-735;width:54;height:81" coordorigin="2277,-735" coordsize="54,81" path="m2312,-735l2295,-735,2288,-732,2283,-725,2279,-718,2277,-708,2277,-681,2279,-671,2288,-657,2295,-654,2312,-654,2319,-657,2322,-662,2298,-662,2294,-665,2289,-676,2287,-684,2287,-705,2289,-713,2294,-724,2298,-727,2322,-727,2319,-732,2312,-735xe" filled="t" fillcolor="#231F20" stroked="f">
                <v:path arrowok="t"/>
                <v:fill type="solid"/>
              </v:shape>
              <v:shape style="position:absolute;left:2277;top:-735;width:54;height:81" coordorigin="2277,-735" coordsize="54,81" path="m2322,-727l2309,-727,2313,-724,2316,-719,2319,-713,2320,-705,2320,-684,2319,-676,2316,-670,2313,-665,2309,-662,2322,-662,2324,-664,2329,-671,2331,-681,2331,-708,2329,-718,2324,-725,2322,-727xe" filled="t" fillcolor="#231F20" stroked="f">
                <v:path arrowok="t"/>
                <v:fill type="solid"/>
              </v:shape>
            </v:group>
            <v:group style="position:absolute;left:2763;top:-809;width:2;height:36" coordorigin="2763,-809" coordsize="2,36">
              <v:shape style="position:absolute;left:2763;top:-809;width:2;height:36" coordorigin="2763,-809" coordsize="0,36" path="m2763,-773l2763,-809e" filled="t" fillcolor="#231F20" stroked="f">
                <v:path arrowok="t"/>
                <v:fill type="solid"/>
              </v:shape>
            </v:group>
            <v:group style="position:absolute;left:2763;top:-809;width:2;height:36" coordorigin="2763,-809" coordsize="2,36">
              <v:shape style="position:absolute;left:2763;top:-809;width:2;height:36" coordorigin="2763,-809" coordsize="0,36" path="m2763,-809l2763,-773e" filled="f" stroked="t" strokeweight=".224401pt" strokecolor="#231F20">
                <v:path arrowok="t"/>
              </v:shape>
            </v:group>
            <v:group style="position:absolute;left:2763;top:-2159;width:2;height:36" coordorigin="2763,-2159" coordsize="2,36">
              <v:shape style="position:absolute;left:2763;top:-2159;width:2;height:36" coordorigin="2763,-2159" coordsize="0,36" path="m2763,-2159l2763,-2123e" filled="t" fillcolor="#231F20" stroked="f">
                <v:path arrowok="t"/>
                <v:fill type="solid"/>
              </v:shape>
            </v:group>
            <v:group style="position:absolute;left:2763;top:-2159;width:2;height:36" coordorigin="2763,-2159" coordsize="2,36">
              <v:shape style="position:absolute;left:2763;top:-2159;width:2;height:36" coordorigin="2763,-2159" coordsize="0,36" path="m2763,-2159l2763,-2123e" filled="f" stroked="t" strokeweight=".224401pt" strokecolor="#231F20">
                <v:path arrowok="t"/>
              </v:shape>
            </v:group>
            <v:group style="position:absolute;left:2706;top:-734;width:46;height:79" coordorigin="2706,-734" coordsize="46,79">
              <v:shape style="position:absolute;left:2706;top:-734;width:46;height:79" coordorigin="2706,-734" coordsize="46,79" path="m2752,-674l2741,-674,2741,-655,2752,-655,2752,-674xe" filled="t" fillcolor="#231F20" stroked="f">
                <v:path arrowok="t"/>
                <v:fill type="solid"/>
              </v:shape>
              <v:shape style="position:absolute;left:2706;top:-734;width:46;height:79" coordorigin="2706,-734" coordsize="46,79" path="m2752,-734l2738,-734,2706,-684,2706,-674,2763,-674,2763,-683,2714,-683,2741,-724,2752,-724,2752,-734xe" filled="t" fillcolor="#231F20" stroked="f">
                <v:path arrowok="t"/>
                <v:fill type="solid"/>
              </v:shape>
              <v:shape style="position:absolute;left:2706;top:-734;width:46;height:79" coordorigin="2706,-734" coordsize="46,79" path="m2752,-724l2741,-724,2741,-683,2752,-683,2752,-724xe" filled="t" fillcolor="#231F20" stroked="f">
                <v:path arrowok="t"/>
                <v:fill type="solid"/>
              </v:shape>
            </v:group>
            <v:group style="position:absolute;left:2776;top:-735;width:54;height:81" coordorigin="2776,-735" coordsize="54,81">
              <v:shape style="position:absolute;left:2776;top:-735;width:54;height:81" coordorigin="2776,-735" coordsize="54,81" path="m2812,-735l2794,-735,2788,-732,2783,-725,2778,-718,2776,-708,2776,-681,2778,-671,2788,-657,2794,-654,2812,-654,2819,-657,2822,-662,2798,-662,2794,-665,2788,-676,2787,-684,2787,-705,2788,-713,2794,-724,2798,-727,2822,-727,2819,-732,2812,-735xe" filled="t" fillcolor="#231F20" stroked="f">
                <v:path arrowok="t"/>
                <v:fill type="solid"/>
              </v:shape>
              <v:shape style="position:absolute;left:2776;top:-735;width:54;height:81" coordorigin="2776,-735" coordsize="54,81" path="m2822,-727l2809,-727,2813,-724,2816,-719,2818,-713,2820,-705,2820,-684,2818,-676,2816,-670,2813,-665,2809,-662,2822,-662,2823,-664,2828,-671,2830,-681,2830,-708,2828,-718,2823,-725,2822,-727xe" filled="t" fillcolor="#231F20" stroked="f">
                <v:path arrowok="t"/>
                <v:fill type="solid"/>
              </v:shape>
            </v:group>
            <v:group style="position:absolute;left:3263;top:-809;width:2;height:36" coordorigin="3263,-809" coordsize="2,36">
              <v:shape style="position:absolute;left:3263;top:-809;width:2;height:36" coordorigin="3263,-809" coordsize="0,36" path="m3263,-773l3263,-809e" filled="t" fillcolor="#231F20" stroked="f">
                <v:path arrowok="t"/>
                <v:fill type="solid"/>
              </v:shape>
            </v:group>
            <v:group style="position:absolute;left:3263;top:-809;width:2;height:36" coordorigin="3263,-809" coordsize="2,36">
              <v:shape style="position:absolute;left:3263;top:-809;width:2;height:36" coordorigin="3263,-809" coordsize="0,36" path="m3263,-809l3263,-773e" filled="f" stroked="t" strokeweight=".224401pt" strokecolor="#231F20">
                <v:path arrowok="t"/>
              </v:shape>
            </v:group>
            <v:group style="position:absolute;left:3263;top:-2159;width:2;height:36" coordorigin="3263,-2159" coordsize="2,36">
              <v:shape style="position:absolute;left:3263;top:-2159;width:2;height:36" coordorigin="3263,-2159" coordsize="0,36" path="m3263,-2159l3263,-2123e" filled="t" fillcolor="#231F20" stroked="f">
                <v:path arrowok="t"/>
                <v:fill type="solid"/>
              </v:shape>
            </v:group>
            <v:group style="position:absolute;left:3263;top:-2159;width:2;height:36" coordorigin="3263,-2159" coordsize="2,36">
              <v:shape style="position:absolute;left:3263;top:-2159;width:2;height:36" coordorigin="3263,-2159" coordsize="0,36" path="m3263,-2159l3263,-2123e" filled="f" stroked="t" strokeweight=".224401pt" strokecolor="#231F20">
                <v:path arrowok="t"/>
              </v:shape>
            </v:group>
            <v:group style="position:absolute;left:3210;top:-735;width:54;height:81" coordorigin="3210,-735" coordsize="54,81">
              <v:shape style="position:absolute;left:3210;top:-735;width:54;height:81" coordorigin="3210,-735" coordsize="54,81" path="m3245,-735l3232,-735,3224,-731,3219,-724,3213,-717,3210,-707,3210,-681,3212,-671,3217,-664,3222,-657,3229,-654,3246,-654,3252,-656,3258,-662,3233,-662,3229,-664,3226,-667,3224,-670,3222,-675,3222,-686,3224,-691,3229,-697,3231,-698,3220,-698,3221,-707,3223,-714,3230,-724,3236,-726,3259,-726,3259,-732,3256,-733,3253,-734,3250,-734,3248,-735,3245,-735xe" filled="t" fillcolor="#231F20" stroked="f">
                <v:path arrowok="t"/>
                <v:fill type="solid"/>
              </v:shape>
              <v:shape style="position:absolute;left:3210;top:-735;width:54;height:81" coordorigin="3210,-735" coordsize="54,81" path="m3258,-699l3242,-699,3246,-697,3252,-691,3253,-686,3253,-675,3252,-670,3246,-664,3242,-662,3258,-662,3261,-666,3264,-672,3264,-689,3262,-695,3258,-699xe" filled="t" fillcolor="#231F20" stroked="f">
                <v:path arrowok="t"/>
                <v:fill type="solid"/>
              </v:shape>
              <v:shape style="position:absolute;left:3210;top:-735;width:54;height:81" coordorigin="3210,-735" coordsize="54,81" path="m3246,-707l3235,-707,3231,-706,3225,-703,3222,-701,3220,-698,3231,-698,3233,-699,3258,-699,3252,-705,3246,-707xe" filled="t" fillcolor="#231F20" stroked="f">
                <v:path arrowok="t"/>
                <v:fill type="solid"/>
              </v:shape>
              <v:shape style="position:absolute;left:3210;top:-735;width:54;height:81" coordorigin="3210,-735" coordsize="54,81" path="m3259,-726l3245,-726,3248,-726,3251,-725,3253,-725,3256,-724,3259,-722,3259,-726xe" filled="t" fillcolor="#231F20" stroked="f">
                <v:path arrowok="t"/>
                <v:fill type="solid"/>
              </v:shape>
            </v:group>
            <v:group style="position:absolute;left:3278;top:-735;width:54;height:81" coordorigin="3278,-735" coordsize="54,81">
              <v:shape style="position:absolute;left:3278;top:-735;width:54;height:81" coordorigin="3278,-735" coordsize="54,81" path="m3314,-735l3296,-735,3289,-732,3285,-725,3280,-718,3278,-708,3278,-681,3280,-671,3289,-657,3296,-654,3314,-654,3320,-657,3324,-662,3299,-662,3295,-665,3293,-670,3290,-676,3288,-684,3288,-705,3290,-713,3293,-719,3295,-724,3299,-727,3324,-727,3320,-732,3314,-735xe" filled="t" fillcolor="#231F20" stroked="f">
                <v:path arrowok="t"/>
                <v:fill type="solid"/>
              </v:shape>
              <v:shape style="position:absolute;left:3278;top:-735;width:54;height:81" coordorigin="3278,-735" coordsize="54,81" path="m3324,-727l3310,-727,3315,-724,3317,-719,3320,-713,3321,-705,3321,-684,3320,-676,3317,-670,3315,-665,3310,-662,3324,-662,3325,-664,3330,-671,3332,-681,3332,-708,3330,-718,3325,-725,3324,-727xe" filled="t" fillcolor="#231F20" stroked="f">
                <v:path arrowok="t"/>
                <v:fill type="solid"/>
              </v:shape>
            </v:group>
            <v:group style="position:absolute;left:3764;top:-809;width:2;height:36" coordorigin="3764,-809" coordsize="2,36">
              <v:shape style="position:absolute;left:3764;top:-809;width:2;height:36" coordorigin="3764,-809" coordsize="0,36" path="m3764,-773l3764,-809e" filled="t" fillcolor="#231F20" stroked="f">
                <v:path arrowok="t"/>
                <v:fill type="solid"/>
              </v:shape>
            </v:group>
            <v:group style="position:absolute;left:3764;top:-809;width:2;height:36" coordorigin="3764,-809" coordsize="2,36">
              <v:shape style="position:absolute;left:3764;top:-809;width:2;height:36" coordorigin="3764,-809" coordsize="0,36" path="m3764,-809l3764,-773e" filled="f" stroked="t" strokeweight=".224401pt" strokecolor="#231F20">
                <v:path arrowok="t"/>
              </v:shape>
            </v:group>
            <v:group style="position:absolute;left:3764;top:-2159;width:2;height:36" coordorigin="3764,-2159" coordsize="2,36">
              <v:shape style="position:absolute;left:3764;top:-2159;width:2;height:36" coordorigin="3764,-2159" coordsize="0,36" path="m3764,-2159l3764,-2123e" filled="t" fillcolor="#231F20" stroked="f">
                <v:path arrowok="t"/>
                <v:fill type="solid"/>
              </v:shape>
            </v:group>
            <v:group style="position:absolute;left:3764;top:-2159;width:2;height:36" coordorigin="3764,-2159" coordsize="2,36">
              <v:shape style="position:absolute;left:3764;top:-2159;width:2;height:36" coordorigin="3764,-2159" coordsize="0,36" path="m3764,-2159l3764,-2123e" filled="f" stroked="t" strokeweight=".224401pt" strokecolor="#231F20">
                <v:path arrowok="t"/>
              </v:shape>
            </v:group>
            <v:group style="position:absolute;left:3710;top:-735;width:54;height:81" coordorigin="3710,-735" coordsize="54,81">
              <v:shape style="position:absolute;left:3710;top:-735;width:54;height:81" coordorigin="3710,-735" coordsize="54,81" path="m3745,-735l3729,-735,3723,-733,3719,-730,3714,-726,3712,-721,3712,-710,3713,-706,3718,-700,3722,-698,3726,-697,3721,-696,3717,-693,3714,-690,3711,-687,3710,-682,3710,-670,3712,-664,3717,-660,3722,-656,3728,-654,3746,-654,3752,-656,3760,-662,3732,-662,3728,-663,3722,-669,3721,-673,3721,-682,3722,-686,3728,-691,3732,-692,3758,-692,3757,-693,3753,-696,3748,-697,3752,-698,3756,-700,3756,-701,3732,-701,3729,-702,3724,-706,3722,-710,3722,-718,3724,-721,3729,-726,3732,-727,3759,-727,3755,-730,3751,-733,3745,-735xe" filled="t" fillcolor="#231F20" stroked="f">
                <v:path arrowok="t"/>
                <v:fill type="solid"/>
              </v:shape>
              <v:shape style="position:absolute;left:3710;top:-735;width:54;height:81" coordorigin="3710,-735" coordsize="54,81" path="m3758,-692l3742,-692,3746,-691,3749,-688,3752,-686,3753,-682,3753,-673,3752,-669,3749,-666,3746,-663,3742,-662,3760,-662,3762,-664,3764,-670,3764,-682,3762,-687,3760,-690,3758,-692xe" filled="t" fillcolor="#231F20" stroked="f">
                <v:path arrowok="t"/>
                <v:fill type="solid"/>
              </v:shape>
              <v:shape style="position:absolute;left:3710;top:-735;width:54;height:81" coordorigin="3710,-735" coordsize="54,81" path="m3759,-727l3741,-727,3745,-726,3750,-721,3752,-718,3752,-710,3750,-706,3745,-702,3741,-701,3756,-701,3761,-706,3762,-710,3762,-721,3760,-726,3759,-727xe" filled="t" fillcolor="#231F20" stroked="f">
                <v:path arrowok="t"/>
                <v:fill type="solid"/>
              </v:shape>
            </v:group>
            <v:group style="position:absolute;left:3778;top:-735;width:54;height:81" coordorigin="3778,-735" coordsize="54,81">
              <v:shape style="position:absolute;left:3778;top:-735;width:54;height:81" coordorigin="3778,-735" coordsize="54,81" path="m3814,-735l3797,-735,3790,-732,3785,-725,3781,-718,3778,-708,3778,-681,3781,-671,3790,-657,3797,-654,3814,-654,3821,-657,3824,-662,3800,-662,3796,-665,3793,-670,3790,-676,3789,-684,3789,-705,3790,-713,3793,-719,3796,-724,3800,-727,3824,-727,3821,-732,3814,-735xe" filled="t" fillcolor="#231F20" stroked="f">
                <v:path arrowok="t"/>
                <v:fill type="solid"/>
              </v:shape>
              <v:shape style="position:absolute;left:3778;top:-735;width:54;height:81" coordorigin="3778,-735" coordsize="54,81" path="m3824,-727l3811,-727,3815,-724,3818,-719,3821,-713,3822,-705,3822,-684,3821,-676,3818,-670,3815,-665,3811,-662,3824,-662,3826,-664,3830,-671,3833,-681,3833,-708,3830,-718,3826,-725,3824,-727xe" filled="t" fillcolor="#231F20" stroked="f">
                <v:path arrowok="t"/>
                <v:fill type="solid"/>
              </v:shape>
            </v:group>
            <v:group style="position:absolute;left:4265;top:-809;width:2;height:36" coordorigin="4265,-809" coordsize="2,36">
              <v:shape style="position:absolute;left:4265;top:-809;width:2;height:36" coordorigin="4265,-809" coordsize="0,36" path="m4265,-773l4265,-809e" filled="t" fillcolor="#231F20" stroked="f">
                <v:path arrowok="t"/>
                <v:fill type="solid"/>
              </v:shape>
            </v:group>
            <v:group style="position:absolute;left:4265;top:-809;width:2;height:36" coordorigin="4265,-809" coordsize="2,36">
              <v:shape style="position:absolute;left:4265;top:-809;width:2;height:36" coordorigin="4265,-809" coordsize="0,36" path="m4265,-809l4265,-773e" filled="f" stroked="t" strokeweight=".224401pt" strokecolor="#231F20">
                <v:path arrowok="t"/>
              </v:shape>
            </v:group>
            <v:group style="position:absolute;left:4265;top:-2159;width:2;height:36" coordorigin="4265,-2159" coordsize="2,36">
              <v:shape style="position:absolute;left:4265;top:-2159;width:2;height:36" coordorigin="4265,-2159" coordsize="0,36" path="m4265,-2159l4265,-2123e" filled="t" fillcolor="#231F20" stroked="f">
                <v:path arrowok="t"/>
                <v:fill type="solid"/>
              </v:shape>
            </v:group>
            <v:group style="position:absolute;left:4265;top:-2159;width:2;height:36" coordorigin="4265,-2159" coordsize="2,36">
              <v:shape style="position:absolute;left:4265;top:-2159;width:2;height:36" coordorigin="4265,-2159" coordsize="0,36" path="m4265,-2159l4265,-2123e" filled="f" stroked="t" strokeweight=".224401pt" strokecolor="#231F20">
                <v:path arrowok="t"/>
              </v:shape>
            </v:group>
            <v:group style="position:absolute;left:4183;top:-734;width:47;height:79" coordorigin="4183,-734" coordsize="47,79">
              <v:shape style="position:absolute;left:4183;top:-734;width:47;height:79" coordorigin="4183,-734" coordsize="47,79" path="m4230,-664l4185,-664,4185,-655,4230,-655,4230,-664xe" filled="t" fillcolor="#231F20" stroked="f">
                <v:path arrowok="t"/>
                <v:fill type="solid"/>
              </v:shape>
              <v:shape style="position:absolute;left:4183;top:-734;width:47;height:79" coordorigin="4183,-734" coordsize="47,79" path="m4213,-724l4202,-724,4202,-664,4213,-664,4213,-724xe" filled="t" fillcolor="#231F20" stroked="f">
                <v:path arrowok="t"/>
                <v:fill type="solid"/>
              </v:shape>
              <v:shape style="position:absolute;left:4183;top:-734;width:47;height:79" coordorigin="4183,-734" coordsize="47,79" path="m4213,-734l4202,-734,4183,-730,4183,-720,4202,-724,4213,-724,4213,-734xe" filled="t" fillcolor="#231F20" stroked="f">
                <v:path arrowok="t"/>
                <v:fill type="solid"/>
              </v:shape>
            </v:group>
            <v:group style="position:absolute;left:4247;top:-735;width:54;height:81" coordorigin="4247,-735" coordsize="54,81">
              <v:shape style="position:absolute;left:4247;top:-735;width:54;height:81" coordorigin="4247,-735" coordsize="54,81" path="m4283,-735l4265,-735,4258,-732,4254,-725,4249,-718,4247,-708,4247,-681,4249,-671,4258,-657,4265,-654,4283,-654,4290,-657,4293,-662,4269,-662,4265,-665,4262,-670,4259,-676,4258,-684,4258,-705,4259,-713,4262,-719,4265,-724,4269,-727,4293,-727,4290,-732,4283,-735xe" filled="t" fillcolor="#231F20" stroked="f">
                <v:path arrowok="t"/>
                <v:fill type="solid"/>
              </v:shape>
              <v:shape style="position:absolute;left:4247;top:-735;width:54;height:81" coordorigin="4247,-735" coordsize="54,81" path="m4293,-727l4280,-727,4284,-724,4286,-719,4289,-713,4291,-705,4291,-684,4289,-676,4286,-670,4284,-665,4280,-662,4293,-662,4294,-664,4299,-671,4301,-681,4301,-708,4299,-718,4294,-725,4293,-727xe" filled="t" fillcolor="#231F20" stroked="f">
                <v:path arrowok="t"/>
                <v:fill type="solid"/>
              </v:shape>
            </v:group>
            <v:group style="position:absolute;left:4315;top:-735;width:54;height:81" coordorigin="4315,-735" coordsize="54,81">
              <v:shape style="position:absolute;left:4315;top:-735;width:54;height:81" coordorigin="4315,-735" coordsize="54,81" path="m4351,-735l4334,-735,4327,-732,4322,-725,4318,-718,4315,-708,4315,-681,4318,-671,4327,-657,4334,-654,4351,-654,4358,-657,4361,-662,4337,-662,4333,-665,4330,-670,4327,-676,4326,-684,4326,-705,4327,-713,4330,-719,4333,-724,4337,-727,4361,-727,4358,-732,4351,-735xe" filled="t" fillcolor="#231F20" stroked="f">
                <v:path arrowok="t"/>
                <v:fill type="solid"/>
              </v:shape>
              <v:shape style="position:absolute;left:4315;top:-735;width:54;height:81" coordorigin="4315,-735" coordsize="54,81" path="m4361,-727l4348,-727,4352,-724,4355,-719,4358,-713,4359,-705,4359,-684,4358,-676,4355,-670,4352,-665,4348,-662,4361,-662,4363,-664,4367,-671,4370,-681,4370,-708,4367,-718,4363,-725,4361,-727xe" filled="t" fillcolor="#231F20" stroked="f">
                <v:path arrowok="t"/>
                <v:fill type="solid"/>
              </v:shape>
            </v:group>
            <v:group style="position:absolute;left:4765;top:-809;width:2;height:36" coordorigin="4765,-809" coordsize="2,36">
              <v:shape style="position:absolute;left:4765;top:-809;width:2;height:36" coordorigin="4765,-809" coordsize="0,36" path="m4765,-773l4765,-809e" filled="t" fillcolor="#231F20" stroked="f">
                <v:path arrowok="t"/>
                <v:fill type="solid"/>
              </v:shape>
            </v:group>
            <v:group style="position:absolute;left:4765;top:-809;width:2;height:36" coordorigin="4765,-809" coordsize="2,36">
              <v:shape style="position:absolute;left:4765;top:-809;width:2;height:36" coordorigin="4765,-809" coordsize="0,36" path="m4765,-809l4765,-773e" filled="f" stroked="t" strokeweight=".224401pt" strokecolor="#231F20">
                <v:path arrowok="t"/>
              </v:shape>
            </v:group>
            <v:group style="position:absolute;left:4765;top:-2159;width:2;height:36" coordorigin="4765,-2159" coordsize="2,36">
              <v:shape style="position:absolute;left:4765;top:-2159;width:2;height:36" coordorigin="4765,-2159" coordsize="0,36" path="m4765,-2159l4765,-2123e" filled="t" fillcolor="#231F20" stroked="f">
                <v:path arrowok="t"/>
                <v:fill type="solid"/>
              </v:shape>
            </v:group>
            <v:group style="position:absolute;left:4765;top:-2159;width:2;height:36" coordorigin="4765,-2159" coordsize="2,36">
              <v:shape style="position:absolute;left:4765;top:-2159;width:2;height:36" coordorigin="4765,-2159" coordsize="0,36" path="m4765,-2159l4765,-2123e" filled="f" stroked="t" strokeweight=".224401pt" strokecolor="#231F20">
                <v:path arrowok="t"/>
              </v:shape>
            </v:group>
            <v:group style="position:absolute;left:4684;top:-734;width:47;height:79" coordorigin="4684,-734" coordsize="47,79">
              <v:shape style="position:absolute;left:4684;top:-734;width:47;height:79" coordorigin="4684,-734" coordsize="47,79" path="m4731,-664l4685,-664,4685,-655,4731,-655,4731,-664xe" filled="t" fillcolor="#231F20" stroked="f">
                <v:path arrowok="t"/>
                <v:fill type="solid"/>
              </v:shape>
              <v:shape style="position:absolute;left:4684;top:-734;width:47;height:79" coordorigin="4684,-734" coordsize="47,79" path="m4713,-724l4703,-724,4703,-664,4713,-664,4713,-724xe" filled="t" fillcolor="#231F20" stroked="f">
                <v:path arrowok="t"/>
                <v:fill type="solid"/>
              </v:shape>
              <v:shape style="position:absolute;left:4684;top:-734;width:47;height:79" coordorigin="4684,-734" coordsize="47,79" path="m4713,-734l4703,-734,4684,-730,4684,-720,4703,-724,4713,-724,4713,-734xe" filled="t" fillcolor="#231F20" stroked="f">
                <v:path arrowok="t"/>
                <v:fill type="solid"/>
              </v:shape>
            </v:group>
            <v:group style="position:absolute;left:4748;top:-735;width:50;height:80" coordorigin="4748,-735" coordsize="50,80">
              <v:shape style="position:absolute;left:4748;top:-735;width:50;height:80" coordorigin="4748,-735" coordsize="50,80" path="m4794,-726l4776,-726,4780,-725,4786,-720,4787,-716,4787,-709,4786,-707,4785,-704,4784,-702,4781,-698,4778,-695,4776,-692,4748,-664,4748,-655,4798,-655,4798,-664,4761,-664,4770,-673,4776,-680,4786,-689,4789,-692,4789,-693,4793,-697,4795,-701,4796,-704,4797,-706,4798,-709,4798,-719,4795,-725,4794,-726xe" filled="t" fillcolor="#231F20" stroked="f">
                <v:path arrowok="t"/>
                <v:fill type="solid"/>
              </v:shape>
              <v:shape style="position:absolute;left:4748;top:-735;width:50;height:80" coordorigin="4748,-735" coordsize="50,80" path="m4779,-735l4768,-735,4765,-735,4757,-733,4753,-732,4749,-730,4749,-719,4753,-722,4757,-723,4761,-724,4764,-726,4768,-726,4794,-726,4786,-733,4779,-735xe" filled="t" fillcolor="#231F20" stroked="f">
                <v:path arrowok="t"/>
                <v:fill type="solid"/>
              </v:shape>
            </v:group>
            <v:group style="position:absolute;left:4816;top:-735;width:54;height:81" coordorigin="4816,-735" coordsize="54,81">
              <v:shape style="position:absolute;left:4816;top:-735;width:54;height:81" coordorigin="4816,-735" coordsize="54,81" path="m4852,-735l4834,-735,4828,-732,4823,-725,4818,-718,4816,-708,4816,-681,4818,-671,4828,-657,4834,-654,4852,-654,4859,-657,4862,-662,4838,-662,4834,-665,4831,-670,4828,-676,4827,-684,4827,-705,4828,-713,4831,-719,4834,-724,4838,-727,4862,-727,4859,-732,4852,-735xe" filled="t" fillcolor="#231F20" stroked="f">
                <v:path arrowok="t"/>
                <v:fill type="solid"/>
              </v:shape>
              <v:shape style="position:absolute;left:4816;top:-735;width:54;height:81" coordorigin="4816,-735" coordsize="54,81" path="m4862,-727l4849,-727,4853,-724,4856,-719,4858,-713,4860,-705,4860,-684,4858,-676,4856,-670,4853,-665,4849,-662,4862,-662,4863,-664,4868,-671,4870,-681,4870,-708,4868,-718,4863,-725,4862,-727xe" filled="t" fillcolor="#231F20" stroked="f">
                <v:path arrowok="t"/>
                <v:fill type="solid"/>
              </v:shape>
            </v:group>
            <v:group style="position:absolute;left:5266;top:-809;width:2;height:36" coordorigin="5266,-809" coordsize="2,36">
              <v:shape style="position:absolute;left:5266;top:-809;width:2;height:36" coordorigin="5266,-809" coordsize="0,36" path="m5266,-773l5266,-809e" filled="t" fillcolor="#231F20" stroked="f">
                <v:path arrowok="t"/>
                <v:fill type="solid"/>
              </v:shape>
            </v:group>
            <v:group style="position:absolute;left:5266;top:-809;width:2;height:36" coordorigin="5266,-809" coordsize="2,36">
              <v:shape style="position:absolute;left:5266;top:-809;width:2;height:36" coordorigin="5266,-809" coordsize="0,36" path="m5266,-809l5266,-773e" filled="f" stroked="t" strokeweight=".224401pt" strokecolor="#231F20">
                <v:path arrowok="t"/>
              </v:shape>
            </v:group>
            <v:group style="position:absolute;left:5266;top:-2159;width:2;height:36" coordorigin="5266,-2159" coordsize="2,36">
              <v:shape style="position:absolute;left:5266;top:-2159;width:2;height:36" coordorigin="5266,-2159" coordsize="0,36" path="m5266,-2159l5266,-2123e" filled="t" fillcolor="#231F20" stroked="f">
                <v:path arrowok="t"/>
                <v:fill type="solid"/>
              </v:shape>
            </v:group>
            <v:group style="position:absolute;left:5266;top:-2159;width:2;height:36" coordorigin="5266,-2159" coordsize="2,36">
              <v:shape style="position:absolute;left:5266;top:-2159;width:2;height:36" coordorigin="5266,-2159" coordsize="0,36" path="m5266,-2159l5266,-2123e" filled="f" stroked="t" strokeweight=".224401pt" strokecolor="#231F20">
                <v:path arrowok="t"/>
              </v:shape>
            </v:group>
            <v:group style="position:absolute;left:5185;top:-734;width:47;height:79" coordorigin="5185,-734" coordsize="47,79">
              <v:shape style="position:absolute;left:5185;top:-734;width:47;height:79" coordorigin="5185,-734" coordsize="47,79" path="m5231,-664l5186,-664,5186,-655,5231,-655,5231,-664xe" filled="t" fillcolor="#231F20" stroked="f">
                <v:path arrowok="t"/>
                <v:fill type="solid"/>
              </v:shape>
              <v:shape style="position:absolute;left:5185;top:-734;width:47;height:79" coordorigin="5185,-734" coordsize="47,79" path="m5214,-724l5203,-724,5203,-664,5214,-664,5214,-724xe" filled="t" fillcolor="#231F20" stroked="f">
                <v:path arrowok="t"/>
                <v:fill type="solid"/>
              </v:shape>
              <v:shape style="position:absolute;left:5185;top:-734;width:47;height:79" coordorigin="5185,-734" coordsize="47,79" path="m5214,-734l5203,-734,5185,-730,5185,-720,5203,-724,5214,-724,5214,-734xe" filled="t" fillcolor="#231F20" stroked="f">
                <v:path arrowok="t"/>
                <v:fill type="solid"/>
              </v:shape>
            </v:group>
            <v:group style="position:absolute;left:5246;top:-734;width:46;height:79" coordorigin="5246,-734" coordsize="46,79">
              <v:shape style="position:absolute;left:5246;top:-734;width:46;height:79" coordorigin="5246,-734" coordsize="46,79" path="m5292,-674l5282,-674,5282,-655,5292,-655,5292,-674xe" filled="t" fillcolor="#231F20" stroked="f">
                <v:path arrowok="t"/>
                <v:fill type="solid"/>
              </v:shape>
              <v:shape style="position:absolute;left:5246;top:-734;width:46;height:79" coordorigin="5246,-734" coordsize="46,79" path="m5292,-734l5279,-734,5246,-684,5246,-674,5304,-674,5304,-683,5255,-683,5282,-724,5292,-724,5292,-734xe" filled="t" fillcolor="#231F20" stroked="f">
                <v:path arrowok="t"/>
                <v:fill type="solid"/>
              </v:shape>
              <v:shape style="position:absolute;left:5246;top:-734;width:46;height:79" coordorigin="5246,-734" coordsize="46,79" path="m5292,-724l5282,-724,5282,-683,5292,-683,5292,-724xe" filled="t" fillcolor="#231F20" stroked="f">
                <v:path arrowok="t"/>
                <v:fill type="solid"/>
              </v:shape>
            </v:group>
            <v:group style="position:absolute;left:5317;top:-735;width:54;height:81" coordorigin="5317,-735" coordsize="54,81">
              <v:shape style="position:absolute;left:5317;top:-735;width:54;height:81" coordorigin="5317,-735" coordsize="54,81" path="m5353,-735l5335,-735,5328,-732,5324,-725,5319,-718,5317,-708,5317,-681,5319,-671,5328,-657,5335,-654,5353,-654,5359,-657,5363,-662,5338,-662,5334,-665,5329,-676,5328,-684,5328,-705,5329,-713,5334,-724,5338,-727,5363,-727,5359,-732,5353,-735xe" filled="t" fillcolor="#231F20" stroked="f">
                <v:path arrowok="t"/>
                <v:fill type="solid"/>
              </v:shape>
              <v:shape style="position:absolute;left:5317;top:-735;width:54;height:81" coordorigin="5317,-735" coordsize="54,81" path="m5363,-727l5349,-727,5354,-724,5356,-719,5359,-713,5360,-705,5360,-684,5359,-676,5356,-670,5354,-665,5349,-662,5363,-662,5364,-664,5369,-671,5371,-681,5371,-708,5369,-718,5364,-725,5363,-727xe" filled="t" fillcolor="#231F20" stroked="f">
                <v:path arrowok="t"/>
                <v:fill type="solid"/>
              </v:shape>
            </v:group>
            <v:group style="position:absolute;left:5767;top:-809;width:2;height:36" coordorigin="5767,-809" coordsize="2,36">
              <v:shape style="position:absolute;left:5767;top:-809;width:2;height:36" coordorigin="5767,-809" coordsize="0,36" path="m5767,-773l5767,-809e" filled="t" fillcolor="#231F20" stroked="f">
                <v:path arrowok="t"/>
                <v:fill type="solid"/>
              </v:shape>
            </v:group>
            <v:group style="position:absolute;left:5767;top:-2159;width:2;height:36" coordorigin="5767,-2159" coordsize="2,36">
              <v:shape style="position:absolute;left:5767;top:-2159;width:2;height:36" coordorigin="5767,-2159" coordsize="0,36" path="m5767,-2159l5767,-2123e" filled="t" fillcolor="#231F20" stroked="f">
                <v:path arrowok="t"/>
                <v:fill type="solid"/>
              </v:shape>
            </v:group>
            <v:group style="position:absolute;left:5685;top:-734;width:47;height:79" coordorigin="5685,-734" coordsize="47,79">
              <v:shape style="position:absolute;left:5685;top:-734;width:47;height:79" coordorigin="5685,-734" coordsize="47,79" path="m5732,-664l5687,-664,5687,-655,5732,-655,5732,-664xe" filled="t" fillcolor="#231F20" stroked="f">
                <v:path arrowok="t"/>
                <v:fill type="solid"/>
              </v:shape>
              <v:shape style="position:absolute;left:5685;top:-734;width:47;height:79" coordorigin="5685,-734" coordsize="47,79" path="m5715,-724l5704,-724,5704,-664,5715,-664,5715,-724xe" filled="t" fillcolor="#231F20" stroked="f">
                <v:path arrowok="t"/>
                <v:fill type="solid"/>
              </v:shape>
              <v:shape style="position:absolute;left:5685;top:-734;width:47;height:79" coordorigin="5685,-734" coordsize="47,79" path="m5715,-734l5704,-734,5685,-730,5685,-720,5704,-724,5715,-724,5715,-734xe" filled="t" fillcolor="#231F20" stroked="f">
                <v:path arrowok="t"/>
                <v:fill type="solid"/>
              </v:shape>
            </v:group>
            <v:group style="position:absolute;left:5749;top:-735;width:54;height:81" coordorigin="5749,-735" coordsize="54,81">
              <v:shape style="position:absolute;left:5749;top:-735;width:54;height:81" coordorigin="5749,-735" coordsize="54,81" path="m5785,-735l5772,-735,5764,-731,5758,-724,5752,-717,5749,-707,5749,-681,5752,-671,5757,-664,5761,-657,5768,-654,5785,-654,5792,-656,5797,-662,5773,-662,5769,-664,5763,-670,5762,-675,5762,-686,5763,-691,5769,-697,5770,-698,5760,-698,5760,-707,5763,-714,5770,-724,5775,-726,5799,-726,5799,-732,5796,-733,5793,-734,5790,-734,5787,-735,5785,-735xe" filled="t" fillcolor="#231F20" stroked="f">
                <v:path arrowok="t"/>
                <v:fill type="solid"/>
              </v:shape>
              <v:shape style="position:absolute;left:5749;top:-735;width:54;height:81" coordorigin="5749,-735" coordsize="54,81" path="m5798,-699l5782,-699,5786,-697,5792,-691,5793,-686,5793,-675,5792,-670,5786,-664,5782,-662,5797,-662,5801,-666,5804,-672,5804,-689,5801,-695,5798,-699xe" filled="t" fillcolor="#231F20" stroked="f">
                <v:path arrowok="t"/>
                <v:fill type="solid"/>
              </v:shape>
              <v:shape style="position:absolute;left:5749;top:-735;width:54;height:81" coordorigin="5749,-735" coordsize="54,81" path="m5786,-707l5774,-707,5771,-706,5765,-703,5762,-701,5760,-698,5770,-698,5773,-699,5798,-699,5792,-705,5786,-707xe" filled="t" fillcolor="#231F20" stroked="f">
                <v:path arrowok="t"/>
                <v:fill type="solid"/>
              </v:shape>
              <v:shape style="position:absolute;left:5749;top:-735;width:54;height:81" coordorigin="5749,-735" coordsize="54,81" path="m5799,-726l5785,-726,5788,-726,5790,-725,5793,-725,5796,-724,5799,-722,5799,-726xe" filled="t" fillcolor="#231F20" stroked="f">
                <v:path arrowok="t"/>
                <v:fill type="solid"/>
              </v:shape>
            </v:group>
            <v:group style="position:absolute;left:5818;top:-735;width:54;height:81" coordorigin="5818,-735" coordsize="54,81">
              <v:shape style="position:absolute;left:5818;top:-735;width:54;height:81" coordorigin="5818,-735" coordsize="54,81" path="m5853,-735l5836,-735,5829,-732,5824,-725,5820,-718,5818,-708,5818,-681,5820,-671,5829,-657,5836,-654,5853,-654,5860,-657,5863,-662,5839,-662,5835,-665,5832,-670,5829,-676,5828,-684,5828,-705,5829,-713,5832,-719,5835,-724,5839,-727,5863,-727,5860,-732,5853,-735xe" filled="t" fillcolor="#231F20" stroked="f">
                <v:path arrowok="t"/>
                <v:fill type="solid"/>
              </v:shape>
              <v:shape style="position:absolute;left:5818;top:-735;width:54;height:81" coordorigin="5818,-735" coordsize="54,81" path="m5863,-727l5850,-727,5854,-724,5857,-719,5860,-713,5861,-705,5861,-684,5860,-676,5857,-670,5854,-665,5850,-662,5863,-662,5865,-664,5869,-671,5872,-681,5872,-708,5869,-718,5865,-725,5863,-727xe" filled="t" fillcolor="#231F20" stroked="f">
                <v:path arrowok="t"/>
                <v:fill type="solid"/>
              </v:shape>
            </v:group>
            <v:group style="position:absolute;left:1761;top:-773;width:36;height:2" coordorigin="1761,-773" coordsize="36,2">
              <v:shape style="position:absolute;left:1761;top:-773;width:36;height:2" coordorigin="1761,-773" coordsize="36,0" path="m1761,-773l1797,-773e" filled="t" fillcolor="#231F20" stroked="f">
                <v:path arrowok="t"/>
                <v:fill type="solid"/>
              </v:shape>
            </v:group>
            <v:group style="position:absolute;left:5731;top:-773;width:36;height:2" coordorigin="5731,-773" coordsize="36,2">
              <v:shape style="position:absolute;left:5731;top:-773;width:36;height:2" coordorigin="5731,-773" coordsize="36,0" path="m5767,-773l5731,-773e" filled="t" fillcolor="#231F20" stroked="f">
                <v:path arrowok="t"/>
                <v:fill type="solid"/>
              </v:shape>
            </v:group>
            <v:group style="position:absolute;left:1507;top:-823;width:54;height:81" coordorigin="1507,-823" coordsize="54,81">
              <v:shape style="position:absolute;left:1507;top:-823;width:54;height:81" coordorigin="1507,-823" coordsize="54,81" path="m1543,-823l1525,-823,1518,-820,1514,-813,1509,-806,1507,-796,1507,-769,1509,-759,1518,-745,1525,-742,1543,-742,1549,-745,1553,-750,1529,-750,1524,-753,1519,-764,1518,-772,1518,-793,1519,-801,1524,-812,1529,-815,1553,-815,1549,-820,1543,-823xe" filled="t" fillcolor="#231F20" stroked="f">
                <v:path arrowok="t"/>
                <v:fill type="solid"/>
              </v:shape>
              <v:shape style="position:absolute;left:1507;top:-823;width:54;height:81" coordorigin="1507,-823" coordsize="54,81" path="m1553,-815l1540,-815,1544,-812,1546,-807,1549,-801,1551,-793,1551,-772,1549,-764,1546,-758,1544,-753,1540,-750,1553,-750,1554,-752,1559,-759,1561,-769,1561,-796,1559,-806,1554,-813,1553,-815xe" filled="t" fillcolor="#231F20" stroked="f">
                <v:path arrowok="t"/>
                <v:fill type="solid"/>
              </v:shape>
            </v:group>
            <v:group style="position:absolute;left:1580;top:-750;width:11;height:2" coordorigin="1580,-750" coordsize="11,2">
              <v:shape style="position:absolute;left:1580;top:-750;width:11;height:2" coordorigin="1580,-750" coordsize="11,0" path="m1580,-750l1591,-750e" filled="f" stroked="t" strokeweight=".767725pt" strokecolor="#231F20">
                <v:path arrowok="t"/>
              </v:shape>
            </v:group>
            <v:group style="position:absolute;left:1610;top:-823;width:54;height:81" coordorigin="1610,-823" coordsize="54,81">
              <v:shape style="position:absolute;left:1610;top:-823;width:54;height:81" coordorigin="1610,-823" coordsize="54,81" path="m1646,-823l1628,-823,1621,-820,1617,-813,1612,-806,1610,-796,1610,-769,1612,-759,1621,-745,1628,-742,1646,-742,1652,-745,1656,-750,1631,-750,1627,-753,1622,-764,1620,-772,1620,-793,1622,-801,1627,-812,1631,-815,1656,-815,1652,-820,1646,-823xe" filled="t" fillcolor="#231F20" stroked="f">
                <v:path arrowok="t"/>
                <v:fill type="solid"/>
              </v:shape>
              <v:shape style="position:absolute;left:1610;top:-823;width:54;height:81" coordorigin="1610,-823" coordsize="54,81" path="m1656,-815l1642,-815,1646,-812,1649,-807,1652,-801,1653,-793,1653,-772,1652,-764,1649,-758,1646,-753,1642,-750,1656,-750,1657,-752,1662,-759,1664,-769,1664,-796,1662,-806,1657,-813,1656,-815xe" filled="t" fillcolor="#231F20" stroked="f">
                <v:path arrowok="t"/>
                <v:fill type="solid"/>
              </v:shape>
            </v:group>
            <v:group style="position:absolute;left:1678;top:-823;width:54;height:81" coordorigin="1678,-823" coordsize="54,81">
              <v:shape style="position:absolute;left:1678;top:-823;width:54;height:81" coordorigin="1678,-823" coordsize="54,81" path="m1714,-823l1696,-823,1690,-820,1685,-813,1680,-806,1678,-796,1678,-769,1680,-759,1690,-745,1696,-742,1714,-742,1721,-745,1724,-750,1700,-750,1696,-753,1690,-764,1689,-772,1689,-793,1690,-801,1696,-812,1700,-815,1724,-815,1721,-820,1714,-823xe" filled="t" fillcolor="#231F20" stroked="f">
                <v:path arrowok="t"/>
                <v:fill type="solid"/>
              </v:shape>
              <v:shape style="position:absolute;left:1678;top:-823;width:54;height:81" coordorigin="1678,-823" coordsize="54,81" path="m1724,-815l1711,-815,1715,-812,1718,-807,1720,-801,1722,-793,1722,-772,1720,-764,1718,-758,1715,-753,1711,-750,1724,-750,1725,-752,1730,-759,1732,-769,1732,-796,1730,-806,1725,-813,1724,-815xe" filled="t" fillcolor="#231F20" stroked="f">
                <v:path arrowok="t"/>
                <v:fill type="solid"/>
              </v:shape>
            </v:group>
            <v:group style="position:absolute;left:1761;top:-1050;width:36;height:2" coordorigin="1761,-1050" coordsize="36,2">
              <v:shape style="position:absolute;left:1761;top:-1050;width:36;height:2" coordorigin="1761,-1050" coordsize="36,0" path="m1761,-1050l1797,-1050e" filled="t" fillcolor="#231F20" stroked="f">
                <v:path arrowok="t"/>
                <v:fill type="solid"/>
              </v:shape>
            </v:group>
            <v:group style="position:absolute;left:1761;top:-1050;width:36;height:2" coordorigin="1761,-1050" coordsize="36,2">
              <v:shape style="position:absolute;left:1761;top:-1050;width:36;height:2" coordorigin="1761,-1050" coordsize="36,0" path="m1761,-1050l1797,-1050e" filled="f" stroked="t" strokeweight=".224401pt" strokecolor="#231F20">
                <v:path arrowok="t"/>
              </v:shape>
            </v:group>
            <v:group style="position:absolute;left:5731;top:-1050;width:36;height:2" coordorigin="5731,-1050" coordsize="36,2">
              <v:shape style="position:absolute;left:5731;top:-1050;width:36;height:2" coordorigin="5731,-1050" coordsize="36,0" path="m5767,-1050l5731,-1050e" filled="t" fillcolor="#231F20" stroked="f">
                <v:path arrowok="t"/>
                <v:fill type="solid"/>
              </v:shape>
            </v:group>
            <v:group style="position:absolute;left:5731;top:-1050;width:36;height:2" coordorigin="5731,-1050" coordsize="36,2">
              <v:shape style="position:absolute;left:5731;top:-1050;width:36;height:2" coordorigin="5731,-1050" coordsize="36,0" path="m5731,-1050l5767,-1050e" filled="f" stroked="t" strokeweight=".224401pt" strokecolor="#231F20">
                <v:path arrowok="t"/>
              </v:shape>
            </v:group>
            <v:group style="position:absolute;left:1509;top:-1100;width:54;height:81" coordorigin="1509,-1100" coordsize="54,81">
              <v:shape style="position:absolute;left:1509;top:-1100;width:54;height:81" coordorigin="1509,-1100" coordsize="54,81" path="m1545,-1100l1527,-1100,1521,-1097,1516,-1090,1511,-1083,1509,-1073,1509,-1046,1511,-1036,1521,-1022,1527,-1019,1545,-1019,1552,-1022,1555,-1027,1531,-1027,1527,-1030,1521,-1041,1520,-1049,1520,-1070,1521,-1079,1527,-1089,1531,-1092,1555,-1092,1552,-1097,1545,-1100xe" filled="t" fillcolor="#231F20" stroked="f">
                <v:path arrowok="t"/>
                <v:fill type="solid"/>
              </v:shape>
              <v:shape style="position:absolute;left:1509;top:-1100;width:54;height:81" coordorigin="1509,-1100" coordsize="54,81" path="m1555,-1092l1542,-1092,1546,-1089,1549,-1084,1551,-1079,1553,-1070,1553,-1049,1551,-1041,1549,-1035,1546,-1030,1542,-1027,1555,-1027,1556,-1029,1561,-1036,1563,-1046,1563,-1073,1561,-1083,1556,-1090,1555,-1092xe" filled="t" fillcolor="#231F20" stroked="f">
                <v:path arrowok="t"/>
                <v:fill type="solid"/>
              </v:shape>
            </v:group>
            <v:group style="position:absolute;left:1582;top:-1027;width:11;height:2" coordorigin="1582,-1027" coordsize="11,2">
              <v:shape style="position:absolute;left:1582;top:-1027;width:11;height:2" coordorigin="1582,-1027" coordsize="11,0" path="m1582,-1027l1593,-1027e" filled="f" stroked="t" strokeweight=".767725pt" strokecolor="#231F20">
                <v:path arrowok="t"/>
              </v:shape>
            </v:group>
            <v:group style="position:absolute;left:1612;top:-1100;width:54;height:81" coordorigin="1612,-1100" coordsize="54,81">
              <v:shape style="position:absolute;left:1612;top:-1100;width:54;height:81" coordorigin="1612,-1100" coordsize="54,81" path="m1648,-1100l1630,-1100,1623,-1097,1619,-1090,1614,-1083,1612,-1073,1612,-1046,1614,-1036,1623,-1022,1630,-1019,1648,-1019,1654,-1022,1658,-1027,1634,-1027,1629,-1030,1627,-1035,1624,-1041,1623,-1049,1623,-1070,1624,-1079,1627,-1084,1629,-1089,1634,-1092,1658,-1092,1654,-1097,1648,-1100xe" filled="t" fillcolor="#231F20" stroked="f">
                <v:path arrowok="t"/>
                <v:fill type="solid"/>
              </v:shape>
              <v:shape style="position:absolute;left:1612;top:-1100;width:54;height:81" coordorigin="1612,-1100" coordsize="54,81" path="m1658,-1092l1645,-1092,1649,-1089,1651,-1084,1654,-1079,1656,-1070,1656,-1049,1654,-1041,1651,-1035,1649,-1030,1645,-1027,1658,-1027,1659,-1029,1664,-1036,1666,-1046,1666,-1073,1664,-1083,1659,-1090,1658,-1092xe" filled="t" fillcolor="#231F20" stroked="f">
                <v:path arrowok="t"/>
                <v:fill type="solid"/>
              </v:shape>
            </v:group>
            <v:group style="position:absolute;left:1682;top:-1099;width:51;height:80" coordorigin="1682,-1099" coordsize="51,80">
              <v:shape style="position:absolute;left:1682;top:-1099;width:51;height:80" coordorigin="1682,-1099" coordsize="51,80" path="m1682,-1033l1682,-1022,1685,-1021,1689,-1020,1692,-1020,1696,-1019,1699,-1019,1712,-1019,1719,-1021,1727,-1028,1698,-1028,1695,-1028,1688,-1030,1685,-1031,1682,-1033xe" filled="t" fillcolor="#231F20" stroked="f">
                <v:path arrowok="t"/>
                <v:fill type="solid"/>
              </v:shape>
              <v:shape style="position:absolute;left:1682;top:-1099;width:51;height:80" coordorigin="1682,-1099" coordsize="51,80" path="m1727,-1063l1708,-1063,1713,-1062,1717,-1059,1720,-1055,1722,-1051,1722,-1040,1720,-1036,1717,-1033,1713,-1029,1708,-1028,1727,-1028,1730,-1031,1732,-1037,1732,-1054,1730,-1060,1727,-1063xe" filled="t" fillcolor="#231F20" stroked="f">
                <v:path arrowok="t"/>
                <v:fill type="solid"/>
              </v:shape>
              <v:shape style="position:absolute;left:1682;top:-1099;width:51;height:80" coordorigin="1682,-1099" coordsize="51,80" path="m1727,-1099l1685,-1099,1685,-1060,1688,-1061,1691,-1062,1696,-1063,1699,-1063,1727,-1063,1725,-1065,1720,-1070,1717,-1071,1695,-1071,1695,-1090,1727,-1090,1727,-1099xe" filled="t" fillcolor="#231F20" stroked="f">
                <v:path arrowok="t"/>
                <v:fill type="solid"/>
              </v:shape>
              <v:shape style="position:absolute;left:1682;top:-1099;width:51;height:80" coordorigin="1682,-1099" coordsize="51,80" path="m1713,-1072l1702,-1072,1701,-1072,1698,-1072,1696,-1071,1695,-1071,1717,-1071,1713,-1072xe" filled="t" fillcolor="#231F20" stroked="f">
                <v:path arrowok="t"/>
                <v:fill type="solid"/>
              </v:shape>
              <v:shape style="position:absolute;left:1345;top:-1657;width:454;height:363" type="#_x0000_t75">
                <v:imagedata r:id="rId21" o:title=""/>
              </v:shape>
            </v:group>
            <v:group style="position:absolute;left:5731;top:-1327;width:36;height:2" coordorigin="5731,-1327" coordsize="36,2">
              <v:shape style="position:absolute;left:5731;top:-1327;width:36;height:2" coordorigin="5731,-1327" coordsize="36,0" path="m5767,-1327l5731,-1327e" filled="t" fillcolor="#231F20" stroked="f">
                <v:path arrowok="t"/>
                <v:fill type="solid"/>
              </v:shape>
            </v:group>
            <v:group style="position:absolute;left:5731;top:-1327;width:36;height:2" coordorigin="5731,-1327" coordsize="36,2">
              <v:shape style="position:absolute;left:5731;top:-1327;width:36;height:2" coordorigin="5731,-1327" coordsize="36,0" path="m5731,-1327l5767,-1327e" filled="f" stroked="t" strokeweight=".224401pt" strokecolor="#231F20">
                <v:path arrowok="t"/>
              </v:shape>
            </v:group>
            <v:group style="position:absolute;left:5731;top:-1605;width:36;height:2" coordorigin="5731,-1605" coordsize="36,2">
              <v:shape style="position:absolute;left:5731;top:-1605;width:36;height:2" coordorigin="5731,-1605" coordsize="36,0" path="m5767,-1605l5731,-1605e" filled="t" fillcolor="#231F20" stroked="f">
                <v:path arrowok="t"/>
                <v:fill type="solid"/>
              </v:shape>
            </v:group>
            <v:group style="position:absolute;left:5731;top:-1605;width:36;height:2" coordorigin="5731,-1605" coordsize="36,2">
              <v:shape style="position:absolute;left:5731;top:-1605;width:36;height:2" coordorigin="5731,-1605" coordsize="36,0" path="m5731,-1605l5767,-1605e" filled="f" stroked="t" strokeweight=".224401pt" strokecolor="#231F20">
                <v:path arrowok="t"/>
              </v:shape>
            </v:group>
            <v:group style="position:absolute;left:1761;top:-1882;width:36;height:2" coordorigin="1761,-1882" coordsize="36,2">
              <v:shape style="position:absolute;left:1761;top:-1882;width:36;height:2" coordorigin="1761,-1882" coordsize="36,0" path="m1761,-1882l1797,-1882e" filled="t" fillcolor="#231F20" stroked="f">
                <v:path arrowok="t"/>
                <v:fill type="solid"/>
              </v:shape>
            </v:group>
            <v:group style="position:absolute;left:1761;top:-1882;width:36;height:2" coordorigin="1761,-1882" coordsize="36,2">
              <v:shape style="position:absolute;left:1761;top:-1882;width:36;height:2" coordorigin="1761,-1882" coordsize="36,0" path="m1761,-1882l1797,-1882e" filled="f" stroked="t" strokeweight=".224401pt" strokecolor="#231F20">
                <v:path arrowok="t"/>
              </v:shape>
            </v:group>
            <v:group style="position:absolute;left:5731;top:-1882;width:36;height:2" coordorigin="5731,-1882" coordsize="36,2">
              <v:shape style="position:absolute;left:5731;top:-1882;width:36;height:2" coordorigin="5731,-1882" coordsize="36,0" path="m5767,-1882l5731,-1882e" filled="t" fillcolor="#231F20" stroked="f">
                <v:path arrowok="t"/>
                <v:fill type="solid"/>
              </v:shape>
            </v:group>
            <v:group style="position:absolute;left:5731;top:-1882;width:36;height:2" coordorigin="5731,-1882" coordsize="36,2">
              <v:shape style="position:absolute;left:5731;top:-1882;width:36;height:2" coordorigin="5731,-1882" coordsize="36,0" path="m5731,-1882l5767,-1882e" filled="f" stroked="t" strokeweight=".224401pt" strokecolor="#231F20">
                <v:path arrowok="t"/>
              </v:shape>
            </v:group>
            <v:group style="position:absolute;left:1507;top:-1932;width:54;height:81" coordorigin="1507,-1932" coordsize="54,81">
              <v:shape style="position:absolute;left:1507;top:-1932;width:54;height:81" coordorigin="1507,-1932" coordsize="54,81" path="m1543,-1932l1525,-1932,1518,-1928,1514,-1921,1509,-1914,1507,-1904,1507,-1878,1509,-1868,1518,-1854,1525,-1851,1543,-1851,1549,-1854,1553,-1859,1529,-1859,1524,-1862,1519,-1872,1518,-1880,1518,-1902,1519,-1910,1524,-1921,1529,-1923,1553,-1923,1549,-1928,1543,-1932xe" filled="t" fillcolor="#231F20" stroked="f">
                <v:path arrowok="t"/>
                <v:fill type="solid"/>
              </v:shape>
              <v:shape style="position:absolute;left:1507;top:-1932;width:54;height:81" coordorigin="1507,-1932" coordsize="54,81" path="m1553,-1923l1540,-1923,1544,-1921,1546,-1915,1549,-1910,1551,-1902,1551,-1880,1549,-1872,1546,-1867,1544,-1862,1540,-1859,1553,-1859,1554,-1861,1559,-1868,1561,-1878,1561,-1904,1559,-1914,1554,-1921,1553,-1923xe" filled="t" fillcolor="#231F20" stroked="f">
                <v:path arrowok="t"/>
                <v:fill type="solid"/>
              </v:shape>
            </v:group>
            <v:group style="position:absolute;left:1580;top:-1859;width:11;height:2" coordorigin="1580,-1859" coordsize="11,2">
              <v:shape style="position:absolute;left:1580;top:-1859;width:11;height:2" coordorigin="1580,-1859" coordsize="11,0" path="m1580,-1859l1591,-1859e" filled="f" stroked="t" strokeweight=".768129pt" strokecolor="#231F20">
                <v:path arrowok="t"/>
              </v:shape>
            </v:group>
            <v:group style="position:absolute;left:1610;top:-1932;width:50;height:80" coordorigin="1610,-1932" coordsize="50,80">
              <v:shape style="position:absolute;left:1610;top:-1932;width:50;height:80" coordorigin="1610,-1932" coordsize="50,80" path="m1656,-1923l1638,-1923,1642,-1922,1648,-1916,1649,-1913,1649,-1906,1648,-1904,1647,-1901,1646,-1898,1643,-1895,1640,-1891,1638,-1889,1610,-1861,1610,-1852,1660,-1852,1660,-1861,1623,-1861,1648,-1886,1651,-1889,1651,-1890,1655,-1894,1657,-1897,1658,-1900,1659,-1903,1660,-1906,1660,-1916,1657,-1922,1656,-1923xe" filled="t" fillcolor="#231F20" stroked="f">
                <v:path arrowok="t"/>
                <v:fill type="solid"/>
              </v:shape>
              <v:shape style="position:absolute;left:1610;top:-1932;width:50;height:80" coordorigin="1610,-1932" coordsize="50,80" path="m1641,-1932l1630,-1932,1627,-1931,1619,-1930,1615,-1928,1611,-1927,1611,-1916,1615,-1918,1619,-1920,1623,-1921,1626,-1922,1630,-1923,1656,-1923,1648,-1930,1641,-1932xe" filled="t" fillcolor="#231F20" stroked="f">
                <v:path arrowok="t"/>
                <v:fill type="solid"/>
              </v:shape>
            </v:group>
            <v:group style="position:absolute;left:1678;top:-1932;width:54;height:81" coordorigin="1678,-1932" coordsize="54,81">
              <v:shape style="position:absolute;left:1678;top:-1932;width:54;height:81" coordorigin="1678,-1932" coordsize="54,81" path="m1714,-1932l1696,-1932,1690,-1928,1685,-1921,1680,-1914,1678,-1904,1678,-1878,1680,-1868,1690,-1854,1696,-1851,1714,-1851,1721,-1854,1724,-1859,1700,-1859,1696,-1862,1690,-1872,1689,-1880,1689,-1902,1690,-1910,1696,-1921,1700,-1923,1724,-1923,1721,-1928,1714,-1932xe" filled="t" fillcolor="#231F20" stroked="f">
                <v:path arrowok="t"/>
                <v:fill type="solid"/>
              </v:shape>
              <v:shape style="position:absolute;left:1678;top:-1932;width:54;height:81" coordorigin="1678,-1932" coordsize="54,81" path="m1724,-1923l1711,-1923,1715,-1921,1718,-1915,1720,-1910,1722,-1902,1722,-1880,1720,-1872,1718,-1867,1715,-1862,1711,-1859,1724,-1859,1725,-1861,1730,-1868,1732,-1878,1732,-1904,1730,-1914,1725,-1921,1724,-1923xe" filled="t" fillcolor="#231F20" stroked="f">
                <v:path arrowok="t"/>
                <v:fill type="solid"/>
              </v:shape>
            </v:group>
            <v:group style="position:absolute;left:1761;top:-2159;width:36;height:2" coordorigin="1761,-2159" coordsize="36,2">
              <v:shape style="position:absolute;left:1761;top:-2159;width:36;height:2" coordorigin="1761,-2159" coordsize="36,0" path="m1761,-2159l1797,-2159e" filled="t" fillcolor="#231F20" stroked="f">
                <v:path arrowok="t"/>
                <v:fill type="solid"/>
              </v:shape>
            </v:group>
            <v:group style="position:absolute;left:5731;top:-2159;width:36;height:2" coordorigin="5731,-2159" coordsize="36,2">
              <v:shape style="position:absolute;left:5731;top:-2159;width:36;height:2" coordorigin="5731,-2159" coordsize="36,0" path="m5767,-2159l5731,-2159e" filled="t" fillcolor="#231F20" stroked="f">
                <v:path arrowok="t"/>
                <v:fill type="solid"/>
              </v:shape>
            </v:group>
            <v:group style="position:absolute;left:1509;top:-2209;width:54;height:81" coordorigin="1509,-2209" coordsize="54,81">
              <v:shape style="position:absolute;left:1509;top:-2209;width:54;height:81" coordorigin="1509,-2209" coordsize="54,81" path="m1545,-2209l1527,-2209,1521,-2206,1516,-2199,1511,-2192,1509,-2182,1509,-2155,1511,-2145,1521,-2131,1527,-2128,1545,-2128,1552,-2131,1555,-2136,1531,-2136,1527,-2139,1521,-2150,1520,-2158,1520,-2179,1521,-2187,1527,-2198,1531,-2201,1555,-2201,1552,-2206,1545,-2209xe" filled="t" fillcolor="#231F20" stroked="f">
                <v:path arrowok="t"/>
                <v:fill type="solid"/>
              </v:shape>
              <v:shape style="position:absolute;left:1509;top:-2209;width:54;height:81" coordorigin="1509,-2209" coordsize="54,81" path="m1555,-2201l1542,-2201,1546,-2198,1549,-2193,1551,-2187,1553,-2179,1553,-2158,1551,-2150,1549,-2144,1546,-2139,1542,-2136,1555,-2136,1556,-2138,1561,-2145,1563,-2155,1563,-2182,1561,-2192,1556,-2199,1555,-2201xe" filled="t" fillcolor="#231F20" stroked="f">
                <v:path arrowok="t"/>
                <v:fill type="solid"/>
              </v:shape>
            </v:group>
            <v:group style="position:absolute;left:1582;top:-2136;width:11;height:2" coordorigin="1582,-2136" coordsize="11,2">
              <v:shape style="position:absolute;left:1582;top:-2136;width:11;height:2" coordorigin="1582,-2136" coordsize="11,0" path="m1582,-2136l1593,-2136e" filled="f" stroked="t" strokeweight=".767725pt" strokecolor="#231F20">
                <v:path arrowok="t"/>
              </v:shape>
            </v:group>
            <v:group style="position:absolute;left:1613;top:-2209;width:50;height:80" coordorigin="1613,-2209" coordsize="50,80">
              <v:shape style="position:absolute;left:1613;top:-2209;width:50;height:80" coordorigin="1613,-2209" coordsize="50,80" path="m1658,-2200l1640,-2200,1644,-2199,1650,-2194,1651,-2190,1651,-2183,1651,-2181,1649,-2178,1648,-2175,1646,-2172,1642,-2168,1640,-2166,1613,-2138,1613,-2129,1663,-2129,1663,-2138,1625,-2138,1650,-2163,1653,-2166,1654,-2167,1657,-2171,1659,-2175,1660,-2178,1661,-2180,1662,-2183,1662,-2193,1660,-2199,1658,-2200xe" filled="t" fillcolor="#231F20" stroked="f">
                <v:path arrowok="t"/>
                <v:fill type="solid"/>
              </v:shape>
              <v:shape style="position:absolute;left:1613;top:-2209;width:50;height:80" coordorigin="1613,-2209" coordsize="50,80" path="m1643,-2209l1632,-2209,1629,-2209,1622,-2207,1618,-2206,1613,-2204,1613,-2193,1617,-2196,1621,-2197,1625,-2198,1629,-2199,1632,-2200,1658,-2200,1650,-2207,1643,-2209xe" filled="t" fillcolor="#231F20" stroked="f">
                <v:path arrowok="t"/>
                <v:fill type="solid"/>
              </v:shape>
            </v:group>
            <v:group style="position:absolute;left:1682;top:-2208;width:51;height:80" coordorigin="1682,-2208" coordsize="51,80">
              <v:shape style="position:absolute;left:1682;top:-2208;width:51;height:80" coordorigin="1682,-2208" coordsize="51,80" path="m1682,-2142l1682,-2131,1685,-2130,1689,-2129,1692,-2129,1696,-2128,1699,-2128,1712,-2128,1719,-2130,1727,-2137,1698,-2137,1695,-2137,1688,-2139,1685,-2140,1682,-2142xe" filled="t" fillcolor="#231F20" stroked="f">
                <v:path arrowok="t"/>
                <v:fill type="solid"/>
              </v:shape>
              <v:shape style="position:absolute;left:1682;top:-2208;width:51;height:80" coordorigin="1682,-2208" coordsize="51,80" path="m1727,-2172l1708,-2172,1713,-2171,1717,-2167,1720,-2164,1722,-2160,1722,-2149,1720,-2145,1717,-2141,1713,-2138,1708,-2137,1727,-2137,1730,-2139,1732,-2146,1732,-2163,1730,-2169,1727,-2172xe" filled="t" fillcolor="#231F20" stroked="f">
                <v:path arrowok="t"/>
                <v:fill type="solid"/>
              </v:shape>
              <v:shape style="position:absolute;left:1682;top:-2208;width:51;height:80" coordorigin="1682,-2208" coordsize="51,80" path="m1727,-2208l1685,-2208,1685,-2168,1688,-2170,1691,-2171,1696,-2172,1699,-2172,1727,-2172,1725,-2174,1720,-2179,1717,-2179,1695,-2179,1695,-2199,1727,-2199,1727,-2208xe" filled="t" fillcolor="#231F20" stroked="f">
                <v:path arrowok="t"/>
                <v:fill type="solid"/>
              </v:shape>
              <v:shape style="position:absolute;left:1682;top:-2208;width:51;height:80" coordorigin="1682,-2208" coordsize="51,80" path="m1713,-2181l1702,-2181,1698,-2180,1696,-2180,1695,-2179,1717,-2179,1713,-2181xe" filled="t" fillcolor="#231F20" stroked="f">
                <v:path arrowok="t"/>
                <v:fill type="solid"/>
              </v:shape>
            </v:group>
            <v:group style="position:absolute;left:1761;top:-2159;width:3880;height:1386" coordorigin="1761,-2159" coordsize="3880,1386">
              <v:shape style="position:absolute;left:1761;top:-2159;width:3880;height:1386" coordorigin="1761,-2159" coordsize="3880,1386" path="m1761,-2159l1811,-2159,1836,-971,1862,-2159,2162,-2159,2187,-1882,2212,-964,2237,-2159,2262,-773,2387,-773,2412,-894,2437,-891,2462,-894,2487,-894,2512,-773,2788,-773,2813,-894,2838,-856,2863,-894,2913,-894,2938,-856,2963,-894,2988,-855,3013,-891,3038,-856,3063,-894,3113,-894,3138,-891,3163,-894,3188,-894,3213,-919,3238,-867,3263,-919,3313,-919,3339,-867,3364,-919,3389,-865,3414,-915,3439,-867,3464,-919,3514,-919,3539,-867,3564,-919,3614,-919,3639,-867,3664,-919,3689,-865,3714,-915,3739,-867,3764,-919,3789,-919,3814,-1025,4065,-1025,4090,-1004,4115,-1014,4140,-1014,4165,-1025,4190,-1025,4215,-1004,4240,-1025,4265,-1004,4315,-1025,4340,-1014,4365,-1025,4390,-1025,4415,-1004,4440,-1025,4590,-1025,4615,-773,5642,-773e" filled="f" stroked="t" strokeweight=".448801pt" strokecolor="#231F20">
                <v:path arrowok="t"/>
                <v:stroke dashstyle="longDash"/>
              </v:shape>
            </v:group>
            <v:group style="position:absolute;left:1761;top:-2159;width:23;height:38" coordorigin="1761,-2159" coordsize="23,38">
              <v:shape style="position:absolute;left:1761;top:-2159;width:23;height:38" coordorigin="1761,-2159" coordsize="23,38" path="m1761,-2121l1784,-2159e" filled="f" stroked="t" strokeweight=".224401pt" strokecolor="#231F20">
                <v:path arrowok="t"/>
              </v:shape>
            </v:group>
            <v:group style="position:absolute;left:1786;top:-2159;width:23;height:38" coordorigin="1786,-2159" coordsize="23,38">
              <v:shape style="position:absolute;left:1786;top:-2159;width:23;height:38" coordorigin="1786,-2159" coordsize="23,38" path="m1786,-2121l1809,-2159e" filled="f" stroked="t" strokeweight=".224401pt" strokecolor="#231F20">
                <v:path arrowok="t"/>
              </v:shape>
            </v:group>
            <v:group style="position:absolute;left:1764;top:-2159;width:23;height:38" coordorigin="1764,-2159" coordsize="23,38">
              <v:shape style="position:absolute;left:1764;top:-2159;width:23;height:38" coordorigin="1764,-2159" coordsize="23,38" path="m1764,-2159l1786,-2121e" filled="f" stroked="t" strokeweight=".224401pt" strokecolor="#231F20">
                <v:path arrowok="t"/>
              </v:shape>
            </v:group>
            <v:group style="position:absolute;left:1811;top:-2159;width:23;height:38" coordorigin="1811,-2159" coordsize="23,38">
              <v:shape style="position:absolute;left:1811;top:-2159;width:23;height:38" coordorigin="1811,-2159" coordsize="23,38" path="m1811,-2121l1834,-2159e" filled="f" stroked="t" strokeweight=".224401pt" strokecolor="#231F20">
                <v:path arrowok="t"/>
              </v:shape>
            </v:group>
            <v:group style="position:absolute;left:1789;top:-2159;width:23;height:38" coordorigin="1789,-2159" coordsize="23,38">
              <v:shape style="position:absolute;left:1789;top:-2159;width:23;height:38" coordorigin="1789,-2159" coordsize="23,38" path="m1789,-2159l1811,-2121e" filled="f" stroked="t" strokeweight=".224401pt" strokecolor="#231F20">
                <v:path arrowok="t"/>
              </v:shape>
            </v:group>
            <v:group style="position:absolute;left:1814;top:-1009;width:46;height:76" coordorigin="1814,-1009" coordsize="46,76">
              <v:shape style="position:absolute;left:1814;top:-1009;width:46;height:76" coordorigin="1814,-1009" coordsize="46,76" path="m1836,-1009l1814,-971,1836,-933,1859,-971,1836,-1009xe" filled="t" fillcolor="#231F20" stroked="f">
                <v:path arrowok="t"/>
                <v:fill type="solid"/>
              </v:shape>
            </v:group>
            <v:group style="position:absolute;left:1814;top:-1009;width:46;height:76" coordorigin="1814,-1009" coordsize="46,76">
              <v:shape style="position:absolute;left:1814;top:-1009;width:46;height:76" coordorigin="1814,-1009" coordsize="46,76" path="m1836,-933l1859,-971,1836,-1009,1814,-971,1836,-933xe" filled="f" stroked="t" strokeweight=".224401pt" strokecolor="#231F20">
                <v:path arrowok="t"/>
              </v:shape>
            </v:group>
            <v:group style="position:absolute;left:1862;top:-2159;width:23;height:38" coordorigin="1862,-2159" coordsize="23,38">
              <v:shape style="position:absolute;left:1862;top:-2159;width:23;height:38" coordorigin="1862,-2159" coordsize="23,38" path="m1862,-2121l1884,-2159e" filled="f" stroked="t" strokeweight=".224401pt" strokecolor="#231F20">
                <v:path arrowok="t"/>
              </v:shape>
            </v:group>
            <v:group style="position:absolute;left:1839;top:-2159;width:23;height:38" coordorigin="1839,-2159" coordsize="23,38">
              <v:shape style="position:absolute;left:1839;top:-2159;width:23;height:38" coordorigin="1839,-2159" coordsize="23,38" path="m1839,-2159l1862,-2121e" filled="f" stroked="t" strokeweight=".224401pt" strokecolor="#231F20">
                <v:path arrowok="t"/>
              </v:shape>
            </v:group>
            <v:group style="position:absolute;left:1887;top:-2159;width:23;height:38" coordorigin="1887,-2159" coordsize="23,38">
              <v:shape style="position:absolute;left:1887;top:-2159;width:23;height:38" coordorigin="1887,-2159" coordsize="23,38" path="m1887,-2121l1909,-2159e" filled="f" stroked="t" strokeweight=".224401pt" strokecolor="#231F20">
                <v:path arrowok="t"/>
              </v:shape>
            </v:group>
            <v:group style="position:absolute;left:1864;top:-2159;width:23;height:38" coordorigin="1864,-2159" coordsize="23,38">
              <v:shape style="position:absolute;left:1864;top:-2159;width:23;height:38" coordorigin="1864,-2159" coordsize="23,38" path="m1864,-2159l1887,-2121e" filled="f" stroked="t" strokeweight=".224401pt" strokecolor="#231F20">
                <v:path arrowok="t"/>
              </v:shape>
            </v:group>
            <v:group style="position:absolute;left:1912;top:-2159;width:23;height:38" coordorigin="1912,-2159" coordsize="23,38">
              <v:shape style="position:absolute;left:1912;top:-2159;width:23;height:38" coordorigin="1912,-2159" coordsize="23,38" path="m1912,-2121l1934,-2159e" filled="f" stroked="t" strokeweight=".224401pt" strokecolor="#231F20">
                <v:path arrowok="t"/>
              </v:shape>
            </v:group>
            <v:group style="position:absolute;left:1889;top:-2159;width:23;height:38" coordorigin="1889,-2159" coordsize="23,38">
              <v:shape style="position:absolute;left:1889;top:-2159;width:23;height:38" coordorigin="1889,-2159" coordsize="23,38" path="m1889,-2159l1912,-2121e" filled="f" stroked="t" strokeweight=".224401pt" strokecolor="#231F20">
                <v:path arrowok="t"/>
              </v:shape>
            </v:group>
            <v:group style="position:absolute;left:1937;top:-2159;width:23;height:38" coordorigin="1937,-2159" coordsize="23,38">
              <v:shape style="position:absolute;left:1937;top:-2159;width:23;height:38" coordorigin="1937,-2159" coordsize="23,38" path="m1937,-2121l1959,-2159e" filled="f" stroked="t" strokeweight=".224401pt" strokecolor="#231F20">
                <v:path arrowok="t"/>
              </v:shape>
            </v:group>
            <v:group style="position:absolute;left:1914;top:-2159;width:23;height:38" coordorigin="1914,-2159" coordsize="23,38">
              <v:shape style="position:absolute;left:1914;top:-2159;width:23;height:38" coordorigin="1914,-2159" coordsize="23,38" path="m1914,-2159l1937,-2121e" filled="f" stroked="t" strokeweight=".224401pt" strokecolor="#231F20">
                <v:path arrowok="t"/>
              </v:shape>
            </v:group>
            <v:group style="position:absolute;left:1962;top:-2159;width:23;height:38" coordorigin="1962,-2159" coordsize="23,38">
              <v:shape style="position:absolute;left:1962;top:-2159;width:23;height:38" coordorigin="1962,-2159" coordsize="23,38" path="m1962,-2121l1984,-2159e" filled="f" stroked="t" strokeweight=".224401pt" strokecolor="#231F20">
                <v:path arrowok="t"/>
              </v:shape>
            </v:group>
            <v:group style="position:absolute;left:1939;top:-2159;width:23;height:38" coordorigin="1939,-2159" coordsize="23,38">
              <v:shape style="position:absolute;left:1939;top:-2159;width:23;height:38" coordorigin="1939,-2159" coordsize="23,38" path="m1939,-2159l1962,-2121e" filled="f" stroked="t" strokeweight=".224401pt" strokecolor="#231F20">
                <v:path arrowok="t"/>
              </v:shape>
            </v:group>
            <v:group style="position:absolute;left:1987;top:-2159;width:23;height:38" coordorigin="1987,-2159" coordsize="23,38">
              <v:shape style="position:absolute;left:1987;top:-2159;width:23;height:38" coordorigin="1987,-2159" coordsize="23,38" path="m1987,-2121l2010,-2159e" filled="f" stroked="t" strokeweight=".224401pt" strokecolor="#231F20">
                <v:path arrowok="t"/>
              </v:shape>
            </v:group>
            <v:group style="position:absolute;left:1964;top:-2159;width:23;height:38" coordorigin="1964,-2159" coordsize="23,38">
              <v:shape style="position:absolute;left:1964;top:-2159;width:23;height:38" coordorigin="1964,-2159" coordsize="23,38" path="m1964,-2159l1987,-2121e" filled="f" stroked="t" strokeweight=".224401pt" strokecolor="#231F20">
                <v:path arrowok="t"/>
              </v:shape>
            </v:group>
            <v:group style="position:absolute;left:2012;top:-2159;width:23;height:38" coordorigin="2012,-2159" coordsize="23,38">
              <v:shape style="position:absolute;left:2012;top:-2159;width:23;height:38" coordorigin="2012,-2159" coordsize="23,38" path="m2012,-2121l2035,-2159e" filled="f" stroked="t" strokeweight=".224401pt" strokecolor="#231F20">
                <v:path arrowok="t"/>
              </v:shape>
            </v:group>
            <v:group style="position:absolute;left:1989;top:-2159;width:23;height:38" coordorigin="1989,-2159" coordsize="23,38">
              <v:shape style="position:absolute;left:1989;top:-2159;width:23;height:38" coordorigin="1989,-2159" coordsize="23,38" path="m1989,-2159l2012,-2121e" filled="f" stroked="t" strokeweight=".224401pt" strokecolor="#231F20">
                <v:path arrowok="t"/>
              </v:shape>
            </v:group>
            <v:group style="position:absolute;left:2037;top:-2159;width:23;height:38" coordorigin="2037,-2159" coordsize="23,38">
              <v:shape style="position:absolute;left:2037;top:-2159;width:23;height:38" coordorigin="2037,-2159" coordsize="23,38" path="m2037,-2121l2060,-2159e" filled="f" stroked="t" strokeweight=".224401pt" strokecolor="#231F20">
                <v:path arrowok="t"/>
              </v:shape>
            </v:group>
            <v:group style="position:absolute;left:2014;top:-2159;width:23;height:38" coordorigin="2014,-2159" coordsize="23,38">
              <v:shape style="position:absolute;left:2014;top:-2159;width:23;height:38" coordorigin="2014,-2159" coordsize="23,38" path="m2014,-2159l2037,-2121e" filled="f" stroked="t" strokeweight=".224401pt" strokecolor="#231F20">
                <v:path arrowok="t"/>
              </v:shape>
            </v:group>
            <v:group style="position:absolute;left:2062;top:-2159;width:23;height:38" coordorigin="2062,-2159" coordsize="23,38">
              <v:shape style="position:absolute;left:2062;top:-2159;width:23;height:38" coordorigin="2062,-2159" coordsize="23,38" path="m2062,-2121l2085,-2159e" filled="f" stroked="t" strokeweight=".224401pt" strokecolor="#231F20">
                <v:path arrowok="t"/>
              </v:shape>
            </v:group>
            <v:group style="position:absolute;left:2039;top:-2159;width:23;height:38" coordorigin="2039,-2159" coordsize="23,38">
              <v:shape style="position:absolute;left:2039;top:-2159;width:23;height:38" coordorigin="2039,-2159" coordsize="23,38" path="m2039,-2159l2062,-2121e" filled="f" stroked="t" strokeweight=".224401pt" strokecolor="#231F20">
                <v:path arrowok="t"/>
              </v:shape>
            </v:group>
            <v:group style="position:absolute;left:2087;top:-2159;width:23;height:38" coordorigin="2087,-2159" coordsize="23,38">
              <v:shape style="position:absolute;left:2087;top:-2159;width:23;height:38" coordorigin="2087,-2159" coordsize="23,38" path="m2087,-2121l2110,-2159e" filled="f" stroked="t" strokeweight=".224401pt" strokecolor="#231F20">
                <v:path arrowok="t"/>
              </v:shape>
            </v:group>
            <v:group style="position:absolute;left:2064;top:-2159;width:23;height:38" coordorigin="2064,-2159" coordsize="23,38">
              <v:shape style="position:absolute;left:2064;top:-2159;width:23;height:38" coordorigin="2064,-2159" coordsize="23,38" path="m2064,-2159l2087,-2121e" filled="f" stroked="t" strokeweight=".224401pt" strokecolor="#231F20">
                <v:path arrowok="t"/>
              </v:shape>
            </v:group>
            <v:group style="position:absolute;left:2112;top:-2159;width:23;height:38" coordorigin="2112,-2159" coordsize="23,38">
              <v:shape style="position:absolute;left:2112;top:-2159;width:23;height:38" coordorigin="2112,-2159" coordsize="23,38" path="m2112,-2121l2135,-2159e" filled="f" stroked="t" strokeweight=".224401pt" strokecolor="#231F20">
                <v:path arrowok="t"/>
              </v:shape>
            </v:group>
            <v:group style="position:absolute;left:2089;top:-2159;width:23;height:38" coordorigin="2089,-2159" coordsize="23,38">
              <v:shape style="position:absolute;left:2089;top:-2159;width:23;height:38" coordorigin="2089,-2159" coordsize="23,38" path="m2089,-2159l2112,-2121e" filled="f" stroked="t" strokeweight=".224401pt" strokecolor="#231F20">
                <v:path arrowok="t"/>
              </v:shape>
            </v:group>
            <v:group style="position:absolute;left:2137;top:-2159;width:23;height:38" coordorigin="2137,-2159" coordsize="23,38">
              <v:shape style="position:absolute;left:2137;top:-2159;width:23;height:38" coordorigin="2137,-2159" coordsize="23,38" path="m2137,-2121l2160,-2159e" filled="f" stroked="t" strokeweight=".224401pt" strokecolor="#231F20">
                <v:path arrowok="t"/>
              </v:shape>
            </v:group>
            <v:group style="position:absolute;left:2114;top:-2159;width:23;height:38" coordorigin="2114,-2159" coordsize="23,38">
              <v:shape style="position:absolute;left:2114;top:-2159;width:23;height:38" coordorigin="2114,-2159" coordsize="23,38" path="m2114,-2159l2137,-2121e" filled="f" stroked="t" strokeweight=".224401pt" strokecolor="#231F20">
                <v:path arrowok="t"/>
              </v:shape>
            </v:group>
            <v:group style="position:absolute;left:2162;top:-2159;width:23;height:38" coordorigin="2162,-2159" coordsize="23,38">
              <v:shape style="position:absolute;left:2162;top:-2159;width:23;height:38" coordorigin="2162,-2159" coordsize="23,38" path="m2162,-2121l2185,-2159e" filled="f" stroked="t" strokeweight=".224401pt" strokecolor="#231F20">
                <v:path arrowok="t"/>
              </v:shape>
            </v:group>
            <v:group style="position:absolute;left:2139;top:-2159;width:23;height:38" coordorigin="2139,-2159" coordsize="23,38">
              <v:shape style="position:absolute;left:2139;top:-2159;width:23;height:38" coordorigin="2139,-2159" coordsize="23,38" path="m2139,-2159l2162,-2121e" filled="f" stroked="t" strokeweight=".224401pt" strokecolor="#231F20">
                <v:path arrowok="t"/>
              </v:shape>
            </v:group>
            <v:group style="position:absolute;left:2164;top:-1920;width:46;height:76" coordorigin="2164,-1920" coordsize="46,76">
              <v:shape style="position:absolute;left:2164;top:-1920;width:46;height:76" coordorigin="2164,-1920" coordsize="46,76" path="m2187,-1920l2164,-1882,2187,-1844,2210,-1882,2187,-1920xe" filled="t" fillcolor="#231F20" stroked="f">
                <v:path arrowok="t"/>
                <v:fill type="solid"/>
              </v:shape>
            </v:group>
            <v:group style="position:absolute;left:2164;top:-1920;width:46;height:76" coordorigin="2164,-1920" coordsize="46,76">
              <v:shape style="position:absolute;left:2164;top:-1920;width:46;height:76" coordorigin="2164,-1920" coordsize="46,76" path="m2187,-1844l2210,-1882,2187,-1920,2164,-1882,2187,-1844xe" filled="f" stroked="t" strokeweight=".224401pt" strokecolor="#231F20">
                <v:path arrowok="t"/>
              </v:shape>
            </v:group>
            <v:group style="position:absolute;left:2189;top:-1002;width:46;height:76" coordorigin="2189,-1002" coordsize="46,76">
              <v:shape style="position:absolute;left:2189;top:-1002;width:46;height:76" coordorigin="2189,-1002" coordsize="46,76" path="m2212,-1002l2189,-964,2212,-926,2235,-964,2212,-1002xe" filled="t" fillcolor="#231F20" stroked="f">
                <v:path arrowok="t"/>
                <v:fill type="solid"/>
              </v:shape>
            </v:group>
            <v:group style="position:absolute;left:2189;top:-1002;width:46;height:76" coordorigin="2189,-1002" coordsize="46,76">
              <v:shape style="position:absolute;left:2189;top:-1002;width:46;height:76" coordorigin="2189,-1002" coordsize="46,76" path="m2212,-926l2235,-964,2212,-1002,2189,-964,2212,-926xe" filled="f" stroked="t" strokeweight=".224401pt" strokecolor="#231F20">
                <v:path arrowok="t"/>
              </v:shape>
            </v:group>
            <v:group style="position:absolute;left:2237;top:-2159;width:23;height:38" coordorigin="2237,-2159" coordsize="23,38">
              <v:shape style="position:absolute;left:2237;top:-2159;width:23;height:38" coordorigin="2237,-2159" coordsize="23,38" path="m2237,-2121l2260,-2159e" filled="f" stroked="t" strokeweight=".224401pt" strokecolor="#231F20">
                <v:path arrowok="t"/>
              </v:shape>
            </v:group>
            <v:group style="position:absolute;left:2214;top:-2159;width:23;height:38" coordorigin="2214,-2159" coordsize="23,38">
              <v:shape style="position:absolute;left:2214;top:-2159;width:23;height:38" coordorigin="2214,-2159" coordsize="23,38" path="m2214,-2159l2237,-2121e" filled="f" stroked="t" strokeweight=".224401pt" strokecolor="#231F20">
                <v:path arrowok="t"/>
              </v:shape>
              <v:shape style="position:absolute;left:2207;top:-1065;width:3667;height:414" type="#_x0000_t75">
                <v:imagedata r:id="rId22" o:title=""/>
              </v:shape>
            </v:group>
            <v:group style="position:absolute;left:1761;top:-809;width:2;height:36" coordorigin="1761,-809" coordsize="2,36">
              <v:shape style="position:absolute;left:1761;top:-809;width:2;height:36" coordorigin="1761,-809" coordsize="0,36" path="m1761,-773l1761,-809e" filled="t" fillcolor="#231F20" stroked="f">
                <v:path arrowok="t"/>
                <v:fill type="solid"/>
              </v:shape>
            </v:group>
            <v:group style="position:absolute;left:1761;top:-2159;width:2;height:36" coordorigin="1761,-2159" coordsize="2,36">
              <v:shape style="position:absolute;left:1761;top:-2159;width:2;height:36" coordorigin="1761,-2159" coordsize="0,36" path="m1761,-2159l1761,-2123e" filled="t" fillcolor="#231F20" stroked="f">
                <v:path arrowok="t"/>
                <v:fill type="solid"/>
              </v:shape>
            </v:group>
            <v:group style="position:absolute;left:1741;top:-735;width:54;height:81" coordorigin="1741,-735" coordsize="54,81">
              <v:shape style="position:absolute;left:1741;top:-735;width:54;height:81" coordorigin="1741,-735" coordsize="54,81" path="m1777,-735l1760,-735,1753,-732,1748,-725,1744,-718,1741,-708,1741,-681,1744,-671,1753,-657,1760,-654,1777,-654,1784,-657,1787,-662,1763,-662,1759,-665,1753,-676,1752,-684,1752,-705,1753,-713,1759,-724,1763,-727,1787,-727,1784,-732,1777,-735xe" filled="t" fillcolor="#231F20" stroked="f">
                <v:path arrowok="t"/>
                <v:fill type="solid"/>
              </v:shape>
              <v:shape style="position:absolute;left:1741;top:-735;width:54;height:81" coordorigin="1741,-735" coordsize="54,81" path="m1787,-727l1774,-727,1778,-724,1781,-719,1784,-713,1785,-705,1785,-684,1784,-676,1781,-670,1778,-665,1774,-662,1787,-662,1789,-664,1793,-671,1796,-681,1796,-708,1793,-718,1789,-725,1787,-727xe" filled="t" fillcolor="#231F20" stroked="f">
                <v:path arrowok="t"/>
                <v:fill type="solid"/>
              </v:shape>
            </v:group>
            <v:group style="position:absolute;left:2262;top:-2159;width:2;height:36" coordorigin="2262,-2159" coordsize="2,36">
              <v:shape style="position:absolute;left:2262;top:-2159;width:2;height:36" coordorigin="2262,-2159" coordsize="0,36" path="m2262,-2159l2262,-2123e" filled="t" fillcolor="#231F20" stroked="f">
                <v:path arrowok="t"/>
                <v:fill type="solid"/>
              </v:shape>
            </v:group>
            <v:group style="position:absolute;left:2763;top:-2159;width:2;height:36" coordorigin="2763,-2159" coordsize="2,36">
              <v:shape style="position:absolute;left:2763;top:-2159;width:2;height:36" coordorigin="2763,-2159" coordsize="0,36" path="m2763,-2159l2763,-2123e" filled="t" fillcolor="#231F20" stroked="f">
                <v:path arrowok="t"/>
                <v:fill type="solid"/>
              </v:shape>
            </v:group>
            <v:group style="position:absolute;left:3263;top:-2159;width:2;height:36" coordorigin="3263,-2159" coordsize="2,36">
              <v:shape style="position:absolute;left:3263;top:-2159;width:2;height:36" coordorigin="3263,-2159" coordsize="0,36" path="m3263,-2159l3263,-2123e" filled="t" fillcolor="#231F20" stroked="f">
                <v:path arrowok="t"/>
                <v:fill type="solid"/>
              </v:shape>
            </v:group>
            <v:group style="position:absolute;left:3764;top:-2159;width:2;height:36" coordorigin="3764,-2159" coordsize="2,36">
              <v:shape style="position:absolute;left:3764;top:-2159;width:2;height:36" coordorigin="3764,-2159" coordsize="0,36" path="m3764,-2159l3764,-2123e" filled="t" fillcolor="#231F20" stroked="f">
                <v:path arrowok="t"/>
                <v:fill type="solid"/>
              </v:shape>
            </v:group>
            <v:group style="position:absolute;left:4265;top:-2159;width:2;height:36" coordorigin="4265,-2159" coordsize="2,36">
              <v:shape style="position:absolute;left:4265;top:-2159;width:2;height:36" coordorigin="4265,-2159" coordsize="0,36" path="m4265,-2159l4265,-2123e" filled="t" fillcolor="#231F20" stroked="f">
                <v:path arrowok="t"/>
                <v:fill type="solid"/>
              </v:shape>
            </v:group>
            <v:group style="position:absolute;left:4765;top:-2159;width:2;height:36" coordorigin="4765,-2159" coordsize="2,36">
              <v:shape style="position:absolute;left:4765;top:-2159;width:2;height:36" coordorigin="4765,-2159" coordsize="0,36" path="m4765,-2159l4765,-2123e" filled="t" fillcolor="#231F20" stroked="f">
                <v:path arrowok="t"/>
                <v:fill type="solid"/>
              </v:shape>
            </v:group>
            <v:group style="position:absolute;left:5266;top:-2159;width:2;height:36" coordorigin="5266,-2159" coordsize="2,36">
              <v:shape style="position:absolute;left:5266;top:-2159;width:2;height:36" coordorigin="5266,-2159" coordsize="0,36" path="m5266,-2159l5266,-2123e" filled="t" fillcolor="#231F20" stroked="f">
                <v:path arrowok="t"/>
                <v:fill type="solid"/>
              </v:shape>
            </v:group>
            <v:group style="position:absolute;left:5767;top:-2159;width:2;height:36" coordorigin="5767,-2159" coordsize="2,36">
              <v:shape style="position:absolute;left:5767;top:-2159;width:2;height:36" coordorigin="5767,-2159" coordsize="0,36" path="m5767,-2159l5767,-2123e" filled="t" fillcolor="#231F20" stroked="f">
                <v:path arrowok="t"/>
                <v:fill type="solid"/>
              </v:shape>
            </v:group>
            <v:group style="position:absolute;left:1761;top:-773;width:36;height:2" coordorigin="1761,-773" coordsize="36,2">
              <v:shape style="position:absolute;left:1761;top:-773;width:36;height:2" coordorigin="1761,-773" coordsize="36,0" path="m1761,-773l1797,-773e" filled="t" fillcolor="#231F20" stroked="f">
                <v:path arrowok="t"/>
                <v:fill type="solid"/>
              </v:shape>
            </v:group>
            <v:group style="position:absolute;left:1507;top:-823;width:54;height:81" coordorigin="1507,-823" coordsize="54,81">
              <v:shape style="position:absolute;left:1507;top:-823;width:54;height:81" coordorigin="1507,-823" coordsize="54,81" path="m1543,-823l1525,-823,1518,-820,1514,-813,1509,-806,1507,-796,1507,-769,1509,-759,1518,-745,1525,-742,1543,-742,1549,-745,1553,-750,1529,-750,1524,-753,1519,-764,1518,-772,1518,-793,1519,-801,1524,-812,1529,-815,1553,-815,1549,-820,1543,-823xe" filled="t" fillcolor="#231F20" stroked="f">
                <v:path arrowok="t"/>
                <v:fill type="solid"/>
              </v:shape>
              <v:shape style="position:absolute;left:1507;top:-823;width:54;height:81" coordorigin="1507,-823" coordsize="54,81" path="m1553,-815l1540,-815,1544,-812,1546,-807,1549,-801,1551,-793,1551,-772,1549,-764,1546,-758,1544,-753,1540,-750,1553,-750,1554,-752,1559,-759,1561,-769,1561,-796,1559,-806,1554,-813,1553,-815xe" filled="t" fillcolor="#231F20" stroked="f">
                <v:path arrowok="t"/>
                <v:fill type="solid"/>
              </v:shape>
            </v:group>
            <v:group style="position:absolute;left:1610;top:-823;width:54;height:81" coordorigin="1610,-823" coordsize="54,81">
              <v:shape style="position:absolute;left:1610;top:-823;width:54;height:81" coordorigin="1610,-823" coordsize="54,81" path="m1646,-823l1628,-823,1621,-820,1617,-813,1612,-806,1610,-796,1610,-769,1612,-759,1621,-745,1628,-742,1646,-742,1652,-745,1656,-750,1631,-750,1627,-753,1622,-764,1620,-772,1620,-793,1622,-801,1627,-812,1631,-815,1656,-815,1652,-820,1646,-823xe" filled="t" fillcolor="#231F20" stroked="f">
                <v:path arrowok="t"/>
                <v:fill type="solid"/>
              </v:shape>
              <v:shape style="position:absolute;left:1610;top:-823;width:54;height:81" coordorigin="1610,-823" coordsize="54,81" path="m1656,-815l1642,-815,1646,-812,1649,-807,1652,-801,1653,-793,1653,-772,1652,-764,1649,-758,1646,-753,1642,-750,1656,-750,1657,-752,1662,-759,1664,-769,1664,-796,1662,-806,1657,-813,1656,-815xe" filled="t" fillcolor="#231F20" stroked="f">
                <v:path arrowok="t"/>
                <v:fill type="solid"/>
              </v:shape>
            </v:group>
            <v:group style="position:absolute;left:1678;top:-823;width:54;height:81" coordorigin="1678,-823" coordsize="54,81">
              <v:shape style="position:absolute;left:1678;top:-823;width:54;height:81" coordorigin="1678,-823" coordsize="54,81" path="m1714,-823l1696,-823,1690,-820,1685,-813,1680,-806,1678,-796,1678,-769,1680,-759,1690,-745,1696,-742,1714,-742,1721,-745,1724,-750,1700,-750,1696,-753,1690,-764,1689,-772,1689,-793,1690,-801,1696,-812,1700,-815,1724,-815,1721,-820,1714,-823xe" filled="t" fillcolor="#231F20" stroked="f">
                <v:path arrowok="t"/>
                <v:fill type="solid"/>
              </v:shape>
              <v:shape style="position:absolute;left:1678;top:-823;width:54;height:81" coordorigin="1678,-823" coordsize="54,81" path="m1724,-815l1711,-815,1715,-812,1718,-807,1720,-801,1722,-793,1722,-772,1720,-764,1718,-758,1715,-753,1711,-750,1724,-750,1725,-752,1730,-759,1732,-769,1732,-796,1730,-806,1725,-813,1724,-815xe" filled="t" fillcolor="#231F20" stroked="f">
                <v:path arrowok="t"/>
                <v:fill type="solid"/>
              </v:shape>
            </v:group>
            <v:group style="position:absolute;left:1761;top:-1050;width:36;height:2" coordorigin="1761,-1050" coordsize="36,2">
              <v:shape style="position:absolute;left:1761;top:-1050;width:36;height:2" coordorigin="1761,-1050" coordsize="36,0" path="m1761,-1050l1797,-1050e" filled="t" fillcolor="#231F20" stroked="f">
                <v:path arrowok="t"/>
                <v:fill type="solid"/>
              </v:shape>
            </v:group>
            <v:group style="position:absolute;left:1509;top:-1100;width:54;height:81" coordorigin="1509,-1100" coordsize="54,81">
              <v:shape style="position:absolute;left:1509;top:-1100;width:54;height:81" coordorigin="1509,-1100" coordsize="54,81" path="m1545,-1100l1527,-1100,1521,-1097,1516,-1090,1511,-1083,1509,-1073,1509,-1046,1511,-1036,1521,-1022,1527,-1019,1545,-1019,1552,-1022,1555,-1027,1531,-1027,1527,-1030,1521,-1041,1520,-1049,1520,-1070,1521,-1079,1527,-1089,1531,-1092,1555,-1092,1552,-1097,1545,-1100xe" filled="t" fillcolor="#231F20" stroked="f">
                <v:path arrowok="t"/>
                <v:fill type="solid"/>
              </v:shape>
              <v:shape style="position:absolute;left:1509;top:-1100;width:54;height:81" coordorigin="1509,-1100" coordsize="54,81" path="m1555,-1092l1542,-1092,1546,-1089,1549,-1084,1551,-1079,1553,-1070,1553,-1049,1551,-1041,1549,-1035,1546,-1030,1542,-1027,1555,-1027,1556,-1029,1561,-1036,1563,-1046,1563,-1073,1561,-1083,1556,-1090,1555,-1092xe" filled="t" fillcolor="#231F20" stroked="f">
                <v:path arrowok="t"/>
                <v:fill type="solid"/>
              </v:shape>
            </v:group>
            <v:group style="position:absolute;left:1612;top:-1100;width:54;height:81" coordorigin="1612,-1100" coordsize="54,81">
              <v:shape style="position:absolute;left:1612;top:-1100;width:54;height:81" coordorigin="1612,-1100" coordsize="54,81" path="m1648,-1100l1630,-1100,1623,-1097,1619,-1090,1614,-1083,1612,-1073,1612,-1046,1614,-1036,1623,-1022,1630,-1019,1648,-1019,1654,-1022,1658,-1027,1634,-1027,1629,-1030,1627,-1035,1624,-1041,1623,-1049,1623,-1070,1624,-1079,1627,-1084,1629,-1089,1634,-1092,1658,-1092,1654,-1097,1648,-1100xe" filled="t" fillcolor="#231F20" stroked="f">
                <v:path arrowok="t"/>
                <v:fill type="solid"/>
              </v:shape>
              <v:shape style="position:absolute;left:1612;top:-1100;width:54;height:81" coordorigin="1612,-1100" coordsize="54,81" path="m1658,-1092l1645,-1092,1649,-1089,1651,-1084,1654,-1079,1656,-1070,1656,-1049,1654,-1041,1651,-1035,1649,-1030,1645,-1027,1658,-1027,1659,-1029,1664,-1036,1666,-1046,1666,-1073,1664,-1083,1659,-1090,1658,-1092xe" filled="t" fillcolor="#231F20" stroked="f">
                <v:path arrowok="t"/>
                <v:fill type="solid"/>
              </v:shape>
            </v:group>
            <v:group style="position:absolute;left:1682;top:-1099;width:51;height:80" coordorigin="1682,-1099" coordsize="51,80">
              <v:shape style="position:absolute;left:1682;top:-1099;width:51;height:80" coordorigin="1682,-1099" coordsize="51,80" path="m1682,-1033l1682,-1022,1685,-1021,1689,-1020,1692,-1020,1696,-1019,1699,-1019,1712,-1019,1719,-1021,1727,-1028,1698,-1028,1695,-1028,1688,-1030,1685,-1031,1682,-1033xe" filled="t" fillcolor="#231F20" stroked="f">
                <v:path arrowok="t"/>
                <v:fill type="solid"/>
              </v:shape>
              <v:shape style="position:absolute;left:1682;top:-1099;width:51;height:80" coordorigin="1682,-1099" coordsize="51,80" path="m1727,-1063l1708,-1063,1713,-1062,1717,-1059,1720,-1055,1722,-1051,1722,-1040,1720,-1036,1717,-1033,1713,-1029,1708,-1028,1727,-1028,1730,-1031,1732,-1037,1732,-1054,1730,-1060,1727,-1063xe" filled="t" fillcolor="#231F20" stroked="f">
                <v:path arrowok="t"/>
                <v:fill type="solid"/>
              </v:shape>
              <v:shape style="position:absolute;left:1682;top:-1099;width:51;height:80" coordorigin="1682,-1099" coordsize="51,80" path="m1727,-1099l1685,-1099,1685,-1060,1688,-1061,1691,-1062,1696,-1063,1699,-1063,1727,-1063,1725,-1065,1720,-1070,1717,-1071,1695,-1071,1695,-1090,1727,-1090,1727,-1099xe" filled="t" fillcolor="#231F20" stroked="f">
                <v:path arrowok="t"/>
                <v:fill type="solid"/>
              </v:shape>
              <v:shape style="position:absolute;left:1682;top:-1099;width:51;height:80" coordorigin="1682,-1099" coordsize="51,80" path="m1713,-1072l1702,-1072,1701,-1072,1698,-1072,1696,-1071,1695,-1071,1717,-1071,1713,-1072xe" filled="t" fillcolor="#231F20" stroked="f">
                <v:path arrowok="t"/>
                <v:fill type="solid"/>
              </v:shape>
            </v:group>
            <v:group style="position:absolute;left:1761;top:-1327;width:36;height:2" coordorigin="1761,-1327" coordsize="36,2">
              <v:shape style="position:absolute;left:1761;top:-1327;width:36;height:2" coordorigin="1761,-1327" coordsize="36,0" path="m1761,-1327l1797,-1327e" filled="t" fillcolor="#231F20" stroked="f">
                <v:path arrowok="t"/>
                <v:fill type="solid"/>
              </v:shape>
            </v:group>
            <v:group style="position:absolute;left:5731;top:-1327;width:36;height:2" coordorigin="5731,-1327" coordsize="36,2">
              <v:shape style="position:absolute;left:5731;top:-1327;width:36;height:2" coordorigin="5731,-1327" coordsize="36,0" path="m5767,-1327l5731,-1327e" filled="t" fillcolor="#231F20" stroked="f">
                <v:path arrowok="t"/>
                <v:fill type="solid"/>
              </v:shape>
            </v:group>
            <v:group style="position:absolute;left:1507;top:-1378;width:54;height:81" coordorigin="1507,-1378" coordsize="54,81">
              <v:shape style="position:absolute;left:1507;top:-1378;width:54;height:81" coordorigin="1507,-1378" coordsize="54,81" path="m1543,-1378l1525,-1378,1518,-1374,1514,-1367,1509,-1360,1507,-1350,1507,-1324,1509,-1313,1518,-1300,1525,-1296,1543,-1296,1549,-1300,1553,-1305,1529,-1305,1524,-1307,1519,-1318,1518,-1326,1518,-1348,1519,-1356,1524,-1366,1529,-1369,1553,-1369,1549,-1374,1543,-1378xe" filled="t" fillcolor="#231F20" stroked="f">
                <v:path arrowok="t"/>
                <v:fill type="solid"/>
              </v:shape>
              <v:shape style="position:absolute;left:1507;top:-1378;width:54;height:81" coordorigin="1507,-1378" coordsize="54,81" path="m1553,-1369l1540,-1369,1544,-1366,1546,-1361,1549,-1356,1551,-1348,1551,-1326,1549,-1318,1546,-1313,1544,-1307,1540,-1305,1553,-1305,1554,-1307,1559,-1313,1561,-1324,1561,-1350,1559,-1360,1554,-1367,1553,-1369xe" filled="t" fillcolor="#231F20" stroked="f">
                <v:path arrowok="t"/>
                <v:fill type="solid"/>
              </v:shape>
            </v:group>
            <v:group style="position:absolute;left:1614;top:-1376;width:47;height:79" coordorigin="1614,-1376" coordsize="47,79">
              <v:shape style="position:absolute;left:1614;top:-1376;width:47;height:79" coordorigin="1614,-1376" coordsize="47,79" path="m1661,-1307l1616,-1307,1616,-1298,1661,-1298,1661,-1307xe" filled="t" fillcolor="#231F20" stroked="f">
                <v:path arrowok="t"/>
                <v:fill type="solid"/>
              </v:shape>
              <v:shape style="position:absolute;left:1614;top:-1376;width:47;height:79" coordorigin="1614,-1376" coordsize="47,79" path="m1644,-1366l1633,-1366,1633,-1307,1644,-1307,1644,-1366xe" filled="t" fillcolor="#231F20" stroked="f">
                <v:path arrowok="t"/>
                <v:fill type="solid"/>
              </v:shape>
              <v:shape style="position:absolute;left:1614;top:-1376;width:47;height:79" coordorigin="1614,-1376" coordsize="47,79" path="m1644,-1376l1633,-1376,1614,-1372,1614,-1363,1633,-1366,1644,-1366,1644,-1376xe" filled="t" fillcolor="#231F20" stroked="f">
                <v:path arrowok="t"/>
                <v:fill type="solid"/>
              </v:shape>
            </v:group>
            <v:group style="position:absolute;left:1678;top:-1378;width:54;height:81" coordorigin="1678,-1378" coordsize="54,81">
              <v:shape style="position:absolute;left:1678;top:-1378;width:54;height:81" coordorigin="1678,-1378" coordsize="54,81" path="m1714,-1378l1696,-1378,1690,-1374,1685,-1367,1680,-1360,1678,-1350,1678,-1324,1680,-1313,1690,-1300,1696,-1296,1714,-1296,1721,-1300,1724,-1305,1700,-1305,1696,-1307,1690,-1318,1689,-1326,1689,-1348,1690,-1356,1696,-1366,1700,-1369,1724,-1369,1721,-1374,1714,-1378xe" filled="t" fillcolor="#231F20" stroked="f">
                <v:path arrowok="t"/>
                <v:fill type="solid"/>
              </v:shape>
              <v:shape style="position:absolute;left:1678;top:-1378;width:54;height:81" coordorigin="1678,-1378" coordsize="54,81" path="m1724,-1369l1711,-1369,1715,-1366,1718,-1361,1720,-1356,1722,-1348,1722,-1326,1720,-1318,1718,-1313,1715,-1307,1711,-1305,1724,-1305,1725,-1307,1730,-1313,1732,-1324,1732,-1350,1730,-1360,1725,-1367,1724,-1369xe" filled="t" fillcolor="#231F20" stroked="f">
                <v:path arrowok="t"/>
                <v:fill type="solid"/>
              </v:shape>
            </v:group>
            <v:group style="position:absolute;left:1761;top:-1605;width:36;height:2" coordorigin="1761,-1605" coordsize="36,2">
              <v:shape style="position:absolute;left:1761;top:-1605;width:36;height:2" coordorigin="1761,-1605" coordsize="36,0" path="m1761,-1605l1797,-1605e" filled="t" fillcolor="#231F20" stroked="f">
                <v:path arrowok="t"/>
                <v:fill type="solid"/>
              </v:shape>
            </v:group>
            <v:group style="position:absolute;left:5731;top:-1605;width:36;height:2" coordorigin="5731,-1605" coordsize="36,2">
              <v:shape style="position:absolute;left:5731;top:-1605;width:36;height:2" coordorigin="5731,-1605" coordsize="36,0" path="m5767,-1605l5731,-1605e" filled="t" fillcolor="#231F20" stroked="f">
                <v:path arrowok="t"/>
                <v:fill type="solid"/>
              </v:shape>
            </v:group>
            <v:group style="position:absolute;left:1509;top:-1655;width:54;height:81" coordorigin="1509,-1655" coordsize="54,81">
              <v:shape style="position:absolute;left:1509;top:-1655;width:54;height:81" coordorigin="1509,-1655" coordsize="54,81" path="m1545,-1655l1527,-1655,1521,-1651,1516,-1644,1511,-1637,1509,-1627,1509,-1601,1511,-1591,1521,-1577,1527,-1573,1545,-1573,1552,-1577,1555,-1582,1531,-1582,1527,-1584,1521,-1595,1520,-1603,1520,-1625,1521,-1633,1527,-1644,1531,-1646,1555,-1646,1552,-1651,1545,-1655xe" filled="t" fillcolor="#231F20" stroked="f">
                <v:path arrowok="t"/>
                <v:fill type="solid"/>
              </v:shape>
              <v:shape style="position:absolute;left:1509;top:-1655;width:54;height:81" coordorigin="1509,-1655" coordsize="54,81" path="m1555,-1646l1542,-1646,1546,-1644,1549,-1638,1551,-1633,1553,-1625,1553,-1603,1551,-1595,1549,-1590,1546,-1584,1542,-1582,1555,-1582,1556,-1584,1561,-1591,1563,-1601,1563,-1627,1561,-1637,1556,-1644,1555,-1646xe" filled="t" fillcolor="#231F20" stroked="f">
                <v:path arrowok="t"/>
                <v:fill type="solid"/>
              </v:shape>
            </v:group>
            <v:group style="position:absolute;left:1617;top:-1653;width:47;height:79" coordorigin="1617,-1653" coordsize="47,79">
              <v:shape style="position:absolute;left:1617;top:-1653;width:47;height:79" coordorigin="1617,-1653" coordsize="47,79" path="m1663,-1584l1618,-1584,1618,-1575,1663,-1575,1663,-1584xe" filled="t" fillcolor="#231F20" stroked="f">
                <v:path arrowok="t"/>
                <v:fill type="solid"/>
              </v:shape>
              <v:shape style="position:absolute;left:1617;top:-1653;width:47;height:79" coordorigin="1617,-1653" coordsize="47,79" path="m1646,-1644l1636,-1644,1636,-1584,1646,-1584,1646,-1644xe" filled="t" fillcolor="#231F20" stroked="f">
                <v:path arrowok="t"/>
                <v:fill type="solid"/>
              </v:shape>
              <v:shape style="position:absolute;left:1617;top:-1653;width:47;height:79" coordorigin="1617,-1653" coordsize="47,79" path="m1646,-1653l1635,-1653,1617,-1650,1617,-1640,1636,-1644,1646,-1644,1646,-1653xe" filled="t" fillcolor="#231F20" stroked="f">
                <v:path arrowok="t"/>
                <v:fill type="solid"/>
              </v:shape>
            </v:group>
            <v:group style="position:absolute;left:1682;top:-1653;width:51;height:80" coordorigin="1682,-1653" coordsize="51,80">
              <v:shape style="position:absolute;left:1682;top:-1653;width:51;height:80" coordorigin="1682,-1653" coordsize="51,80" path="m1682,-1587l1682,-1577,1685,-1575,1689,-1575,1692,-1574,1696,-1574,1699,-1573,1712,-1573,1719,-1576,1727,-1582,1698,-1582,1695,-1583,1688,-1584,1685,-1586,1682,-1587xe" filled="t" fillcolor="#231F20" stroked="f">
                <v:path arrowok="t"/>
                <v:fill type="solid"/>
              </v:shape>
              <v:shape style="position:absolute;left:1682;top:-1653;width:51;height:80" coordorigin="1682,-1653" coordsize="51,80" path="m1727,-1618l1708,-1618,1713,-1616,1717,-1613,1720,-1610,1722,-1605,1722,-1595,1720,-1590,1717,-1587,1713,-1584,1708,-1582,1727,-1582,1730,-1585,1732,-1591,1732,-1608,1730,-1615,1727,-1618xe" filled="t" fillcolor="#231F20" stroked="f">
                <v:path arrowok="t"/>
                <v:fill type="solid"/>
              </v:shape>
              <v:shape style="position:absolute;left:1682;top:-1653;width:51;height:80" coordorigin="1682,-1653" coordsize="51,80" path="m1727,-1653l1685,-1653,1685,-1614,1688,-1615,1691,-1616,1696,-1617,1699,-1618,1727,-1618,1725,-1619,1720,-1624,1717,-1625,1695,-1625,1695,-1644,1727,-1644,1727,-1653xe" filled="t" fillcolor="#231F20" stroked="f">
                <v:path arrowok="t"/>
                <v:fill type="solid"/>
              </v:shape>
              <v:shape style="position:absolute;left:1682;top:-1653;width:51;height:80" coordorigin="1682,-1653" coordsize="51,80" path="m1713,-1627l1702,-1627,1698,-1626,1696,-1626,1695,-1625,1717,-1625,1713,-1627xe" filled="t" fillcolor="#231F20" stroked="f">
                <v:path arrowok="t"/>
                <v:fill type="solid"/>
              </v:shape>
            </v:group>
            <v:group style="position:absolute;left:1761;top:-1882;width:36;height:2" coordorigin="1761,-1882" coordsize="36,2">
              <v:shape style="position:absolute;left:1761;top:-1882;width:36;height:2" coordorigin="1761,-1882" coordsize="36,0" path="m1761,-1882l1797,-1882e" filled="t" fillcolor="#231F20" stroked="f">
                <v:path arrowok="t"/>
                <v:fill type="solid"/>
              </v:shape>
            </v:group>
            <v:group style="position:absolute;left:5731;top:-1882;width:36;height:2" coordorigin="5731,-1882" coordsize="36,2">
              <v:shape style="position:absolute;left:5731;top:-1882;width:36;height:2" coordorigin="5731,-1882" coordsize="36,0" path="m5767,-1882l5731,-1882e" filled="t" fillcolor="#231F20" stroked="f">
                <v:path arrowok="t"/>
                <v:fill type="solid"/>
              </v:shape>
            </v:group>
            <v:group style="position:absolute;left:1507;top:-1932;width:54;height:81" coordorigin="1507,-1932" coordsize="54,81">
              <v:shape style="position:absolute;left:1507;top:-1932;width:54;height:81" coordorigin="1507,-1932" coordsize="54,81" path="m1543,-1932l1525,-1932,1518,-1928,1514,-1921,1509,-1914,1507,-1904,1507,-1878,1509,-1868,1518,-1854,1525,-1851,1543,-1851,1549,-1854,1553,-1859,1529,-1859,1524,-1862,1519,-1872,1518,-1880,1518,-1902,1519,-1910,1524,-1921,1529,-1923,1553,-1923,1549,-1928,1543,-1932xe" filled="t" fillcolor="#231F20" stroked="f">
                <v:path arrowok="t"/>
                <v:fill type="solid"/>
              </v:shape>
              <v:shape style="position:absolute;left:1507;top:-1932;width:54;height:81" coordorigin="1507,-1932" coordsize="54,81" path="m1553,-1923l1540,-1923,1544,-1921,1546,-1915,1549,-1910,1551,-1902,1551,-1880,1549,-1872,1546,-1867,1544,-1862,1540,-1859,1553,-1859,1554,-1861,1559,-1868,1561,-1878,1561,-1904,1559,-1914,1554,-1921,1553,-1923xe" filled="t" fillcolor="#231F20" stroked="f">
                <v:path arrowok="t"/>
                <v:fill type="solid"/>
              </v:shape>
            </v:group>
            <v:group style="position:absolute;left:1610;top:-1932;width:50;height:80" coordorigin="1610,-1932" coordsize="50,80">
              <v:shape style="position:absolute;left:1610;top:-1932;width:50;height:80" coordorigin="1610,-1932" coordsize="50,80" path="m1656,-1923l1638,-1923,1642,-1922,1648,-1916,1649,-1913,1649,-1906,1648,-1904,1647,-1901,1646,-1898,1643,-1895,1640,-1891,1638,-1889,1610,-1861,1610,-1852,1660,-1852,1660,-1861,1623,-1861,1648,-1886,1651,-1889,1651,-1890,1655,-1894,1657,-1897,1658,-1900,1659,-1903,1660,-1906,1660,-1916,1657,-1922,1656,-1923xe" filled="t" fillcolor="#231F20" stroked="f">
                <v:path arrowok="t"/>
                <v:fill type="solid"/>
              </v:shape>
              <v:shape style="position:absolute;left:1610;top:-1932;width:50;height:80" coordorigin="1610,-1932" coordsize="50,80" path="m1641,-1932l1630,-1932,1627,-1931,1619,-1930,1615,-1928,1611,-1927,1611,-1916,1615,-1918,1619,-1920,1623,-1921,1626,-1922,1630,-1923,1656,-1923,1648,-1930,1641,-1932xe" filled="t" fillcolor="#231F20" stroked="f">
                <v:path arrowok="t"/>
                <v:fill type="solid"/>
              </v:shape>
            </v:group>
            <v:group style="position:absolute;left:1678;top:-1932;width:54;height:81" coordorigin="1678,-1932" coordsize="54,81">
              <v:shape style="position:absolute;left:1678;top:-1932;width:54;height:81" coordorigin="1678,-1932" coordsize="54,81" path="m1714,-1932l1696,-1932,1690,-1928,1685,-1921,1680,-1914,1678,-1904,1678,-1878,1680,-1868,1690,-1854,1696,-1851,1714,-1851,1721,-1854,1724,-1859,1700,-1859,1696,-1862,1690,-1872,1689,-1880,1689,-1902,1690,-1910,1696,-1921,1700,-1923,1724,-1923,1721,-1928,1714,-1932xe" filled="t" fillcolor="#231F20" stroked="f">
                <v:path arrowok="t"/>
                <v:fill type="solid"/>
              </v:shape>
              <v:shape style="position:absolute;left:1678;top:-1932;width:54;height:81" coordorigin="1678,-1932" coordsize="54,81" path="m1724,-1923l1711,-1923,1715,-1921,1718,-1915,1720,-1910,1722,-1902,1722,-1880,1720,-1872,1718,-1867,1715,-1862,1711,-1859,1724,-1859,1725,-1861,1730,-1868,1732,-1878,1732,-1904,1730,-1914,1725,-1921,1724,-1923xe" filled="t" fillcolor="#231F20" stroked="f">
                <v:path arrowok="t"/>
                <v:fill type="solid"/>
              </v:shape>
            </v:group>
            <v:group style="position:absolute;left:1761;top:-2159;width:36;height:2" coordorigin="1761,-2159" coordsize="36,2">
              <v:shape style="position:absolute;left:1761;top:-2159;width:36;height:2" coordorigin="1761,-2159" coordsize="36,0" path="m1761,-2159l1797,-2159e" filled="t" fillcolor="#231F20" stroked="f">
                <v:path arrowok="t"/>
                <v:fill type="solid"/>
              </v:shape>
            </v:group>
            <v:group style="position:absolute;left:5731;top:-2159;width:36;height:2" coordorigin="5731,-2159" coordsize="36,2">
              <v:shape style="position:absolute;left:5731;top:-2159;width:36;height:2" coordorigin="5731,-2159" coordsize="36,0" path="m5767,-2159l5731,-2159e" filled="t" fillcolor="#231F20" stroked="f">
                <v:path arrowok="t"/>
                <v:fill type="solid"/>
              </v:shape>
            </v:group>
            <v:group style="position:absolute;left:1509;top:-2209;width:54;height:81" coordorigin="1509,-2209" coordsize="54,81">
              <v:shape style="position:absolute;left:1509;top:-2209;width:54;height:81" coordorigin="1509,-2209" coordsize="54,81" path="m1545,-2209l1527,-2209,1521,-2206,1516,-2199,1511,-2192,1509,-2182,1509,-2155,1511,-2145,1521,-2131,1527,-2128,1545,-2128,1552,-2131,1555,-2136,1531,-2136,1527,-2139,1521,-2150,1520,-2158,1520,-2179,1521,-2187,1527,-2198,1531,-2201,1555,-2201,1552,-2206,1545,-2209xe" filled="t" fillcolor="#231F20" stroked="f">
                <v:path arrowok="t"/>
                <v:fill type="solid"/>
              </v:shape>
              <v:shape style="position:absolute;left:1509;top:-2209;width:54;height:81" coordorigin="1509,-2209" coordsize="54,81" path="m1555,-2201l1542,-2201,1546,-2198,1549,-2193,1551,-2187,1553,-2179,1553,-2158,1551,-2150,1549,-2144,1546,-2139,1542,-2136,1555,-2136,1556,-2138,1561,-2145,1563,-2155,1563,-2182,1561,-2192,1556,-2199,1555,-2201xe" filled="t" fillcolor="#231F20" stroked="f">
                <v:path arrowok="t"/>
                <v:fill type="solid"/>
              </v:shape>
            </v:group>
            <v:group style="position:absolute;left:1613;top:-2209;width:50;height:80" coordorigin="1613,-2209" coordsize="50,80">
              <v:shape style="position:absolute;left:1613;top:-2209;width:50;height:80" coordorigin="1613,-2209" coordsize="50,80" path="m1658,-2200l1640,-2200,1644,-2199,1650,-2194,1651,-2190,1651,-2183,1651,-2181,1649,-2178,1648,-2175,1646,-2172,1642,-2168,1640,-2166,1613,-2138,1613,-2129,1663,-2129,1663,-2138,1625,-2138,1650,-2163,1653,-2166,1654,-2167,1657,-2171,1659,-2175,1660,-2178,1661,-2180,1662,-2183,1662,-2193,1660,-2199,1658,-2200xe" filled="t" fillcolor="#231F20" stroked="f">
                <v:path arrowok="t"/>
                <v:fill type="solid"/>
              </v:shape>
              <v:shape style="position:absolute;left:1613;top:-2209;width:50;height:80" coordorigin="1613,-2209" coordsize="50,80" path="m1643,-2209l1632,-2209,1629,-2209,1622,-2207,1618,-2206,1613,-2204,1613,-2193,1617,-2196,1621,-2197,1625,-2198,1629,-2199,1632,-2200,1658,-2200,1650,-2207,1643,-2209xe" filled="t" fillcolor="#231F20" stroked="f">
                <v:path arrowok="t"/>
                <v:fill type="solid"/>
              </v:shape>
            </v:group>
            <v:group style="position:absolute;left:1682;top:-2208;width:51;height:80" coordorigin="1682,-2208" coordsize="51,80">
              <v:shape style="position:absolute;left:1682;top:-2208;width:51;height:80" coordorigin="1682,-2208" coordsize="51,80" path="m1682,-2142l1682,-2131,1685,-2130,1689,-2129,1692,-2129,1696,-2128,1699,-2128,1712,-2128,1719,-2130,1727,-2137,1698,-2137,1695,-2137,1688,-2139,1685,-2140,1682,-2142xe" filled="t" fillcolor="#231F20" stroked="f">
                <v:path arrowok="t"/>
                <v:fill type="solid"/>
              </v:shape>
              <v:shape style="position:absolute;left:1682;top:-2208;width:51;height:80" coordorigin="1682,-2208" coordsize="51,80" path="m1727,-2172l1708,-2172,1713,-2171,1717,-2167,1720,-2164,1722,-2160,1722,-2149,1720,-2145,1717,-2141,1713,-2138,1708,-2137,1727,-2137,1730,-2139,1732,-2146,1732,-2163,1730,-2169,1727,-2172xe" filled="t" fillcolor="#231F20" stroked="f">
                <v:path arrowok="t"/>
                <v:fill type="solid"/>
              </v:shape>
              <v:shape style="position:absolute;left:1682;top:-2208;width:51;height:80" coordorigin="1682,-2208" coordsize="51,80" path="m1727,-2208l1685,-2208,1685,-2168,1688,-2170,1691,-2171,1696,-2172,1699,-2172,1727,-2172,1725,-2174,1720,-2179,1717,-2179,1695,-2179,1695,-2199,1727,-2199,1727,-2208xe" filled="t" fillcolor="#231F20" stroked="f">
                <v:path arrowok="t"/>
                <v:fill type="solid"/>
              </v:shape>
              <v:shape style="position:absolute;left:1682;top:-2208;width:51;height:80" coordorigin="1682,-2208" coordsize="51,80" path="m1713,-2181l1702,-2181,1698,-2180,1696,-2180,1695,-2179,1717,-2179,1713,-2181xe" filled="t" fillcolor="#231F20" stroked="f">
                <v:path arrowok="t"/>
                <v:fill type="solid"/>
              </v:shape>
              <v:shape style="position:absolute;left:1143;top:-5609;width:137;height:3381" type="#_x0000_t75">
                <v:imagedata r:id="rId23" o:title=""/>
              </v:shape>
            </v:group>
            <w10:wrap type="none"/>
          </v:group>
        </w:pict>
      </w:r>
      <w:r>
        <w:rPr/>
        <w:pict>
          <v:group style="position:absolute;margin-left:54.804016pt;margin-top:33.350689pt;width:239.609368pt;height:168.821646pt;mso-position-horizontal-relative:page;mso-position-vertical-relative:paragraph;z-index:-4794" coordorigin="1096,667" coordsize="4792,3376">
            <v:group style="position:absolute;left:1712;top:855;width:3876;height:850" coordorigin="1712,855" coordsize="3876,850">
              <v:shape style="position:absolute;left:1712;top:855;width:3876;height:850" coordorigin="1712,855" coordsize="3876,850" path="m1712,1706l1830,1706,1947,961,2065,1706,2182,1706,2299,1114,2417,1114,2534,1706,2769,1706,2887,1251,3004,1266,3122,1225,3239,1222,3357,1232,3474,1347,3591,855,3709,855,3826,1347,3944,1706,5588,1706e" filled="f" stroked="t" strokeweight=".417001pt" strokecolor="#231F20">
                <v:path arrowok="t"/>
                <v:stroke dashstyle="longDash"/>
              </v:shape>
            </v:group>
            <v:group style="position:absolute;left:1712;top:1681;width:25;height:25" coordorigin="1712,1681" coordsize="25,25">
              <v:shape style="position:absolute;left:1712;top:1681;width:25;height:25" coordorigin="1712,1681" coordsize="25,25" path="m1737,1706l1737,1699,1735,1693,1730,1688,1725,1683,1719,1681,1712,1681e" filled="f" stroked="t" strokeweight=".208501pt" strokecolor="#231F20">
                <v:path arrowok="t"/>
              </v:shape>
            </v:group>
            <v:group style="position:absolute;left:1805;top:1681;width:50;height:25" coordorigin="1805,1681" coordsize="50,25">
              <v:shape style="position:absolute;left:1805;top:1681;width:50;height:25" coordorigin="1805,1681" coordsize="50,25" path="m1855,1706l1855,1699,1852,1693,1847,1688,1843,1683,1836,1681,1830,1681,1823,1681,1817,1683,1812,1688,1807,1693,1805,1699,1805,1706e" filled="f" stroked="t" strokeweight=".208501pt" strokecolor="#231F20">
                <v:path arrowok="t"/>
              </v:shape>
            </v:group>
            <v:group style="position:absolute;left:1922;top:936;width:50;height:50" coordorigin="1922,936" coordsize="50,50">
              <v:shape style="position:absolute;left:1922;top:936;width:50;height:50" coordorigin="1922,936" coordsize="50,50" path="m1947,986l1954,986,1960,983,1965,978,1970,974,1972,967,1972,961,1972,954,1970,948,1965,943,1960,938,1954,936,1947,936,1940,936,1934,938,1929,943,1925,948,1922,954,1922,961,1922,967,1925,974,1929,978,1934,983,1940,986,1947,986xe" filled="f" stroked="t" strokeweight=".208501pt" strokecolor="#231F20">
                <v:path arrowok="t"/>
              </v:shape>
            </v:group>
            <v:group style="position:absolute;left:2040;top:1681;width:50;height:25" coordorigin="2040,1681" coordsize="50,25">
              <v:shape style="position:absolute;left:2040;top:1681;width:50;height:25" coordorigin="2040,1681" coordsize="50,25" path="m2090,1706l2090,1699,2087,1693,2082,1688,2078,1683,2071,1681,2065,1681,2058,1681,2052,1683,2047,1688,2042,1693,2040,1699,2040,1706e" filled="f" stroked="t" strokeweight=".208501pt" strokecolor="#231F20">
                <v:path arrowok="t"/>
              </v:shape>
            </v:group>
            <v:group style="position:absolute;left:2157;top:1681;width:50;height:25" coordorigin="2157,1681" coordsize="50,25">
              <v:shape style="position:absolute;left:2157;top:1681;width:50;height:25" coordorigin="2157,1681" coordsize="50,25" path="m2207,1706l2207,1699,2204,1693,2200,1688,2195,1683,2189,1681,2182,1681,2175,1681,2169,1683,2164,1688,2160,1693,2157,1699,2157,1706e" filled="f" stroked="t" strokeweight=".208501pt" strokecolor="#231F20">
                <v:path arrowok="t"/>
              </v:shape>
            </v:group>
            <v:group style="position:absolute;left:2274;top:1089;width:50;height:50" coordorigin="2274,1089" coordsize="50,50">
              <v:shape style="position:absolute;left:2274;top:1089;width:50;height:50" coordorigin="2274,1089" coordsize="50,50" path="m2299,1139l2306,1139,2312,1136,2317,1131,2322,1127,2324,1120,2324,1114,2324,1107,2322,1101,2317,1096,2312,1091,2306,1089,2299,1089,2293,1089,2286,1091,2282,1096,2277,1101,2274,1107,2274,1114,2274,1120,2277,1127,2282,1131,2286,1136,2293,1139,2299,1139xe" filled="f" stroked="t" strokeweight=".208501pt" strokecolor="#231F20">
                <v:path arrowok="t"/>
              </v:shape>
            </v:group>
            <v:group style="position:absolute;left:2392;top:1089;width:50;height:50" coordorigin="2392,1089" coordsize="50,50">
              <v:shape style="position:absolute;left:2392;top:1089;width:50;height:50" coordorigin="2392,1089" coordsize="50,50" path="m2417,1139l2424,1139,2430,1136,2435,1131,2439,1127,2442,1120,2442,1114,2442,1107,2439,1101,2435,1096,2430,1091,2424,1089,2417,1089,2410,1089,2404,1091,2399,1096,2395,1101,2392,1107,2392,1114,2392,1120,2395,1127,2399,1131,2404,1136,2410,1139,2417,1139xe" filled="f" stroked="t" strokeweight=".208501pt" strokecolor="#231F20">
                <v:path arrowok="t"/>
              </v:shape>
            </v:group>
            <v:group style="position:absolute;left:2509;top:1681;width:50;height:25" coordorigin="2509,1681" coordsize="50,25">
              <v:shape style="position:absolute;left:2509;top:1681;width:50;height:25" coordorigin="2509,1681" coordsize="50,25" path="m2559,1706l2559,1699,2557,1693,2552,1688,2547,1683,2541,1681,2534,1681,2528,1681,2521,1683,2517,1688,2512,1693,2509,1699,2509,1706e" filled="f" stroked="t" strokeweight=".208501pt" strokecolor="#231F20">
                <v:path arrowok="t"/>
              </v:shape>
            </v:group>
            <v:group style="position:absolute;left:2627;top:1681;width:50;height:25" coordorigin="2627,1681" coordsize="50,25">
              <v:shape style="position:absolute;left:2627;top:1681;width:50;height:25" coordorigin="2627,1681" coordsize="50,25" path="m2677,1706l2677,1699,2674,1693,2670,1688,2665,1683,2658,1681,2652,1681,2645,1681,2639,1683,2634,1688,2629,1693,2627,1699,2627,1706e" filled="f" stroked="t" strokeweight=".208501pt" strokecolor="#231F20">
                <v:path arrowok="t"/>
              </v:shape>
            </v:group>
            <v:group style="position:absolute;left:2744;top:1681;width:50;height:25" coordorigin="2744,1681" coordsize="50,25">
              <v:shape style="position:absolute;left:2744;top:1681;width:50;height:25" coordorigin="2744,1681" coordsize="50,25" path="m2794,1706l2794,1699,2792,1693,2787,1688,2782,1683,2776,1681,2769,1681,2763,1681,2756,1683,2752,1688,2747,1693,2744,1699,2744,1706e" filled="f" stroked="t" strokeweight=".208501pt" strokecolor="#231F20">
                <v:path arrowok="t"/>
              </v:shape>
            </v:group>
            <v:group style="position:absolute;left:2862;top:1226;width:50;height:50" coordorigin="2862,1226" coordsize="50,50">
              <v:shape style="position:absolute;left:2862;top:1226;width:50;height:50" coordorigin="2862,1226" coordsize="50,50" path="m2887,1276l2893,1276,2900,1274,2904,1269,2909,1264,2912,1258,2912,1251,2912,1245,2909,1238,2904,1234,2900,1229,2893,1226,2887,1226,2880,1226,2874,1229,2869,1234,2864,1238,2862,1245,2862,1251,2862,1258,2864,1264,2869,1269,2874,1274,2880,1276,2887,1276xe" filled="f" stroked="t" strokeweight=".208501pt" strokecolor="#231F20">
                <v:path arrowok="t"/>
              </v:shape>
            </v:group>
            <v:group style="position:absolute;left:2979;top:1241;width:50;height:50" coordorigin="2979,1241" coordsize="50,50">
              <v:shape style="position:absolute;left:2979;top:1241;width:50;height:50" coordorigin="2979,1241" coordsize="50,50" path="m3004,1292l3011,1292,3017,1289,3022,1284,3027,1280,3029,1273,3029,1266,3029,1260,3027,1254,3022,1249,3017,1244,3011,1241,3004,1241,2998,1241,2991,1244,2987,1249,2982,1254,2979,1260,2979,1266,2979,1273,2982,1280,2987,1284,2991,1289,2998,1292,3004,1292xe" filled="f" stroked="t" strokeweight=".208501pt" strokecolor="#231F20">
                <v:path arrowok="t"/>
              </v:shape>
            </v:group>
            <v:group style="position:absolute;left:3097;top:1200;width:50;height:50" coordorigin="3097,1200" coordsize="50,50">
              <v:shape style="position:absolute;left:3097;top:1200;width:50;height:50" coordorigin="3097,1200" coordsize="50,50" path="m3122,1250l3128,1250,3135,1248,3139,1243,3144,1238,3147,1232,3147,1225,3147,1218,3144,1212,3139,1207,3135,1203,3128,1200,3122,1200,3115,1200,3109,1203,3104,1207,3099,1212,3097,1218,3097,1225,3097,1232,3099,1238,3104,1243,3109,1248,3115,1250,3122,1250xe" filled="f" stroked="t" strokeweight=".208501pt" strokecolor="#231F20">
                <v:path arrowok="t"/>
              </v:shape>
            </v:group>
            <v:group style="position:absolute;left:3214;top:1197;width:50;height:50" coordorigin="3214,1197" coordsize="50,50">
              <v:shape style="position:absolute;left:3214;top:1197;width:50;height:50" coordorigin="3214,1197" coordsize="50,50" path="m3239,1247l3246,1247,3252,1244,3257,1239,3261,1235,3264,1228,3264,1222,3264,1215,3261,1209,3257,1204,3252,1199,3246,1197,3239,1197,3232,1197,3226,1199,3221,1204,3217,1209,3214,1215,3214,1222,3214,1228,3217,1235,3221,1239,3226,1244,3232,1247,3239,1247xe" filled="f" stroked="t" strokeweight=".208501pt" strokecolor="#231F20">
                <v:path arrowok="t"/>
              </v:shape>
            </v:group>
            <v:group style="position:absolute;left:3332;top:1207;width:50;height:50" coordorigin="3332,1207" coordsize="50,50">
              <v:shape style="position:absolute;left:3332;top:1207;width:50;height:50" coordorigin="3332,1207" coordsize="50,50" path="m3357,1257l3363,1257,3370,1254,3374,1250,3379,1245,3382,1239,3382,1232,3382,1225,3379,1219,3374,1214,3370,1210,3363,1207,3357,1207,3350,1207,3344,1210,3339,1214,3334,1219,3332,1225,3332,1232,3332,1239,3334,1245,3339,1250,3344,1254,3350,1257,3357,1257xe" filled="f" stroked="t" strokeweight=".208501pt" strokecolor="#231F20">
                <v:path arrowok="t"/>
              </v:shape>
            </v:group>
            <v:group style="position:absolute;left:3449;top:1322;width:50;height:50" coordorigin="3449,1322" coordsize="50,50">
              <v:shape style="position:absolute;left:3449;top:1322;width:50;height:50" coordorigin="3449,1322" coordsize="50,50" path="m3474,1372l3481,1372,3487,1370,3492,1365,3496,1360,3499,1354,3499,1347,3499,1341,3496,1334,3492,1330,3487,1325,3481,1322,3474,1322,3467,1322,3461,1325,3456,1330,3452,1334,3449,1341,3449,1347,3449,1354,3452,1360,3456,1365,3461,1370,3467,1372,3474,1372xe" filled="f" stroked="t" strokeweight=".208501pt" strokecolor="#231F20">
                <v:path arrowok="t"/>
              </v:shape>
            </v:group>
            <v:group style="position:absolute;left:3566;top:830;width:50;height:50" coordorigin="3566,830" coordsize="50,50">
              <v:shape style="position:absolute;left:3566;top:830;width:50;height:50" coordorigin="3566,830" coordsize="50,50" path="m3591,880l3598,880,3604,878,3609,873,3614,868,3616,862,3616,855,3616,849,3614,842,3609,838,3604,833,3598,830,3591,830,3585,830,3578,833,3574,838,3569,842,3566,849,3566,855,3566,862,3569,868,3574,873,3578,878,3585,880,3591,880xe" filled="f" stroked="t" strokeweight=".208501pt" strokecolor="#231F20">
                <v:path arrowok="t"/>
              </v:shape>
            </v:group>
            <v:group style="position:absolute;left:3684;top:830;width:50;height:50" coordorigin="3684,830" coordsize="50,50">
              <v:shape style="position:absolute;left:3684;top:830;width:50;height:50" coordorigin="3684,830" coordsize="50,50" path="m3709,880l3716,880,3722,878,3727,873,3731,868,3734,862,3734,855,3734,849,3731,842,3727,838,3722,833,3716,830,3709,830,3702,830,3696,833,3691,838,3687,842,3684,849,3684,855,3684,862,3687,868,3691,873,3696,878,3702,880,3709,880xe" filled="f" stroked="t" strokeweight=".208501pt" strokecolor="#231F20">
                <v:path arrowok="t"/>
              </v:shape>
            </v:group>
            <v:group style="position:absolute;left:3801;top:1322;width:50;height:50" coordorigin="3801,1322" coordsize="50,50">
              <v:shape style="position:absolute;left:3801;top:1322;width:50;height:50" coordorigin="3801,1322" coordsize="50,50" path="m3826,1372l3833,1372,3839,1370,3844,1365,3849,1360,3851,1354,3851,1347,3851,1341,3849,1334,3844,1330,3839,1325,3833,1322,3826,1322,3820,1322,3813,1325,3809,1330,3804,1334,3801,1341,3801,1347,3801,1354,3804,1360,3809,1365,3813,1370,3820,1372,3826,1372xe" filled="f" stroked="t" strokeweight=".208501pt" strokecolor="#231F20">
                <v:path arrowok="t"/>
              </v:shape>
            </v:group>
            <v:group style="position:absolute;left:3919;top:1681;width:50;height:25" coordorigin="3919,1681" coordsize="50,25">
              <v:shape style="position:absolute;left:3919;top:1681;width:50;height:25" coordorigin="3919,1681" coordsize="50,25" path="m3969,1706l3969,1699,3966,1693,3962,1688,3957,1683,3950,1681,3944,1681,3937,1681,3931,1683,3926,1688,3921,1693,3919,1699,3919,1706e" filled="f" stroked="t" strokeweight=".208501pt" strokecolor="#231F20">
                <v:path arrowok="t"/>
              </v:shape>
            </v:group>
            <v:group style="position:absolute;left:4036;top:1681;width:50;height:25" coordorigin="4036,1681" coordsize="50,25">
              <v:shape style="position:absolute;left:4036;top:1681;width:50;height:25" coordorigin="4036,1681" coordsize="50,25" path="m4086,1706l4086,1699,4084,1693,4079,1688,4074,1683,4068,1681,4061,1681,4055,1681,4048,1683,4044,1688,4039,1693,4036,1699,4036,1706e" filled="f" stroked="t" strokeweight=".208501pt" strokecolor="#231F20">
                <v:path arrowok="t"/>
              </v:shape>
            </v:group>
            <v:group style="position:absolute;left:4154;top:1681;width:50;height:25" coordorigin="4154,1681" coordsize="50,25">
              <v:shape style="position:absolute;left:4154;top:1681;width:50;height:25" coordorigin="4154,1681" coordsize="50,25" path="m4204,1706l4204,1699,4201,1693,4196,1688,4192,1683,4185,1681,4179,1681,4172,1681,4166,1683,4161,1688,4156,1693,4154,1699,4154,1706e" filled="f" stroked="t" strokeweight=".208501pt" strokecolor="#231F20">
                <v:path arrowok="t"/>
              </v:shape>
            </v:group>
            <v:group style="position:absolute;left:4271;top:1681;width:50;height:25" coordorigin="4271,1681" coordsize="50,25">
              <v:shape style="position:absolute;left:4271;top:1681;width:50;height:25" coordorigin="4271,1681" coordsize="50,25" path="m4321,1706l4321,1699,4319,1693,4314,1688,4309,1683,4303,1681,4296,1681,4290,1681,4283,1683,4279,1688,4274,1693,4271,1699,4271,1706e" filled="f" stroked="t" strokeweight=".208501pt" strokecolor="#231F20">
                <v:path arrowok="t"/>
              </v:shape>
            </v:group>
            <v:group style="position:absolute;left:4389;top:1681;width:50;height:25" coordorigin="4389,1681" coordsize="50,25">
              <v:shape style="position:absolute;left:4389;top:1681;width:50;height:25" coordorigin="4389,1681" coordsize="50,25" path="m4439,1706l4439,1699,4436,1693,4431,1688,4427,1683,4420,1681,4414,1681,4407,1681,4401,1683,4396,1688,4391,1693,4389,1699,4389,1706e" filled="f" stroked="t" strokeweight=".208501pt" strokecolor="#231F20">
                <v:path arrowok="t"/>
              </v:shape>
            </v:group>
            <v:group style="position:absolute;left:4506;top:1681;width:50;height:25" coordorigin="4506,1681" coordsize="50,25">
              <v:shape style="position:absolute;left:4506;top:1681;width:50;height:25" coordorigin="4506,1681" coordsize="50,25" path="m4556,1706l4556,1699,4554,1693,4549,1688,4544,1683,4538,1681,4531,1681,4524,1681,4518,1683,4513,1688,4509,1693,4506,1699,4506,1706e" filled="f" stroked="t" strokeweight=".208501pt" strokecolor="#231F20">
                <v:path arrowok="t"/>
              </v:shape>
            </v:group>
            <v:group style="position:absolute;left:4624;top:1681;width:50;height:25" coordorigin="4624,1681" coordsize="50,25">
              <v:shape style="position:absolute;left:4624;top:1681;width:50;height:25" coordorigin="4624,1681" coordsize="50,25" path="m4674,1706l4674,1699,4671,1693,4666,1688,4662,1683,4655,1681,4649,1681,4642,1681,4636,1683,4631,1688,4626,1693,4624,1699,4624,1706e" filled="f" stroked="t" strokeweight=".208501pt" strokecolor="#231F20">
                <v:path arrowok="t"/>
              </v:shape>
            </v:group>
            <v:group style="position:absolute;left:4741;top:1681;width:50;height:25" coordorigin="4741,1681" coordsize="50,25">
              <v:shape style="position:absolute;left:4741;top:1681;width:50;height:25" coordorigin="4741,1681" coordsize="50,25" path="m4791,1706l4791,1699,4788,1693,4784,1688,4779,1683,4773,1681,4766,1681,4759,1681,4753,1683,4748,1688,4744,1693,4741,1699,4741,1706e" filled="f" stroked="t" strokeweight=".208501pt" strokecolor="#231F20">
                <v:path arrowok="t"/>
              </v:shape>
            </v:group>
            <v:group style="position:absolute;left:4858;top:1681;width:50;height:25" coordorigin="4858,1681" coordsize="50,25">
              <v:shape style="position:absolute;left:4858;top:1681;width:50;height:25" coordorigin="4858,1681" coordsize="50,25" path="m4908,1706l4908,1699,4906,1693,4901,1688,4896,1683,4890,1681,4883,1681,4877,1681,4870,1683,4866,1688,4861,1693,4858,1699,4858,1706e" filled="f" stroked="t" strokeweight=".208501pt" strokecolor="#231F20">
                <v:path arrowok="t"/>
              </v:shape>
            </v:group>
            <v:group style="position:absolute;left:4976;top:1681;width:50;height:25" coordorigin="4976,1681" coordsize="50,25">
              <v:shape style="position:absolute;left:4976;top:1681;width:50;height:25" coordorigin="4976,1681" coordsize="50,25" path="m5026,1706l5026,1699,5023,1693,5019,1688,5014,1683,5008,1681,5001,1681,4994,1681,4988,1683,4983,1688,4979,1693,4976,1699,4976,1706e" filled="f" stroked="t" strokeweight=".208501pt" strokecolor="#231F20">
                <v:path arrowok="t"/>
              </v:shape>
            </v:group>
            <v:group style="position:absolute;left:5093;top:1681;width:50;height:25" coordorigin="5093,1681" coordsize="50,25">
              <v:shape style="position:absolute;left:5093;top:1681;width:50;height:25" coordorigin="5093,1681" coordsize="50,25" path="m5143,1706l5143,1699,5141,1693,5136,1688,5131,1683,5125,1681,5118,1681,5112,1681,5105,1683,5101,1688,5096,1693,5093,1699,5093,1706e" filled="f" stroked="t" strokeweight=".208501pt" strokecolor="#231F20">
                <v:path arrowok="t"/>
              </v:shape>
            </v:group>
            <v:group style="position:absolute;left:5211;top:1681;width:50;height:25" coordorigin="5211,1681" coordsize="50,25">
              <v:shape style="position:absolute;left:5211;top:1681;width:50;height:25" coordorigin="5211,1681" coordsize="50,25" path="m5261,1706l5261,1699,5258,1693,5254,1688,5249,1683,5242,1681,5236,1681,5229,1681,5223,1683,5218,1688,5213,1693,5211,1699,5211,1706e" filled="f" stroked="t" strokeweight=".208501pt" strokecolor="#231F20">
                <v:path arrowok="t"/>
              </v:shape>
            </v:group>
            <v:group style="position:absolute;left:5328;top:1681;width:50;height:25" coordorigin="5328,1681" coordsize="50,25">
              <v:shape style="position:absolute;left:5328;top:1681;width:50;height:25" coordorigin="5328,1681" coordsize="50,25" path="m5378,1706l5378,1699,5376,1693,5371,1688,5366,1683,5360,1681,5353,1681,5347,1681,5340,1683,5336,1688,5331,1693,5328,1699,5328,1706e" filled="f" stroked="t" strokeweight=".208501pt" strokecolor="#231F20">
                <v:path arrowok="t"/>
              </v:shape>
            </v:group>
            <v:group style="position:absolute;left:5446;top:1681;width:50;height:25" coordorigin="5446,1681" coordsize="50,25">
              <v:shape style="position:absolute;left:5446;top:1681;width:50;height:25" coordorigin="5446,1681" coordsize="50,25" path="m5496,1706l5496,1699,5493,1693,5488,1688,5484,1683,5477,1681,5471,1681,5464,1681,5458,1683,5453,1688,5448,1693,5446,1699,5446,1706e" filled="f" stroked="t" strokeweight=".208501pt" strokecolor="#231F20">
                <v:path arrowok="t"/>
              </v:shape>
            </v:group>
            <v:group style="position:absolute;left:5563;top:1681;width:50;height:25" coordorigin="5563,1681" coordsize="50,25">
              <v:shape style="position:absolute;left:5563;top:1681;width:50;height:25" coordorigin="5563,1681" coordsize="50,25" path="m5613,1706l5613,1699,5611,1693,5606,1688,5601,1683,5595,1681,5588,1681,5582,1681,5575,1683,5571,1688,5566,1693,5563,1699,5563,1706e" filled="f" stroked="t" strokeweight=".208501pt" strokecolor="#231F20">
                <v:path arrowok="t"/>
              </v:shape>
            </v:group>
            <v:group style="position:absolute;left:1712;top:1706;width:4111;height:2" coordorigin="1712,1706" coordsize="4111,2">
              <v:shape style="position:absolute;left:1712;top:1706;width:4111;height:2" coordorigin="1712,1706" coordsize="4111,0" path="m1712,1706l5823,1706e" filled="f" stroked="t" strokeweight=".417001pt" strokecolor="#231F20">
                <v:path arrowok="t"/>
              </v:shape>
            </v:group>
            <v:group style="position:absolute;left:2287;top:777;width:3536;height:2" coordorigin="2287,777" coordsize="3536,2">
              <v:shape style="position:absolute;left:2287;top:777;width:3536;height:2" coordorigin="2287,777" coordsize="3536,0" path="m2287,777l5823,777e" filled="f" stroked="t" strokeweight=".417001pt" strokecolor="#231F20">
                <v:path arrowok="t"/>
              </v:shape>
              <v:shape style="position:absolute;left:1261;top:728;width:487;height:1090" type="#_x0000_t75">
                <v:imagedata r:id="rId24" o:title=""/>
              </v:shape>
            </v:group>
            <v:group style="position:absolute;left:5823;top:777;width:2;height:929" coordorigin="5823,777" coordsize="2,929">
              <v:shape style="position:absolute;left:5823;top:777;width:2;height:929" coordorigin="5823,777" coordsize="0,929" path="m5823,777l5823,1706e" filled="f" stroked="t" strokeweight=".417001pt" strokecolor="#231F20">
                <v:path arrowok="t"/>
              </v:shape>
            </v:group>
            <v:group style="position:absolute;left:2299;top:1672;width:2;height:33" coordorigin="2299,1672" coordsize="2,33">
              <v:shape style="position:absolute;left:2299;top:1672;width:2;height:33" coordorigin="2299,1672" coordsize="0,33" path="m2299,1706l2299,1672e" filled="t" fillcolor="#231F20" stroked="f">
                <v:path arrowok="t"/>
                <v:fill type="solid"/>
              </v:shape>
            </v:group>
            <v:group style="position:absolute;left:2299;top:1672;width:2;height:33" coordorigin="2299,1672" coordsize="2,33">
              <v:shape style="position:absolute;left:2299;top:1672;width:2;height:33" coordorigin="2299,1672" coordsize="0,33" path="m2299,1672l2299,1706e" filled="f" stroked="t" strokeweight=".208501pt" strokecolor="#231F20">
                <v:path arrowok="t"/>
              </v:shape>
            </v:group>
            <v:group style="position:absolute;left:2299;top:777;width:2;height:33" coordorigin="2299,777" coordsize="2,33">
              <v:shape style="position:absolute;left:2299;top:777;width:2;height:33" coordorigin="2299,777" coordsize="0,33" path="m2299,777l2299,811e" filled="t" fillcolor="#231F20" stroked="f">
                <v:path arrowok="t"/>
                <v:fill type="solid"/>
              </v:shape>
            </v:group>
            <v:group style="position:absolute;left:2299;top:777;width:2;height:33" coordorigin="2299,777" coordsize="2,33">
              <v:shape style="position:absolute;left:2299;top:777;width:2;height:33" coordorigin="2299,777" coordsize="0,33" path="m2299,777l2299,811e" filled="f" stroked="t" strokeweight=".208501pt" strokecolor="#231F20">
                <v:path arrowok="t"/>
              </v:shape>
            </v:group>
            <v:group style="position:absolute;left:2284;top:1742;width:47;height:74" coordorigin="2284,1742" coordsize="47,74">
              <v:shape style="position:absolute;left:2284;top:1742;width:47;height:74" coordorigin="2284,1742" coordsize="47,74" path="m2284,1804l2284,1813,2287,1815,2290,1815,2293,1816,2297,1816,2300,1816,2312,1816,2318,1814,2325,1808,2299,1808,2296,1808,2293,1807,2289,1806,2286,1805,2284,1804xe" filled="t" fillcolor="#231F20" stroked="f">
                <v:path arrowok="t"/>
                <v:fill type="solid"/>
              </v:shape>
              <v:shape style="position:absolute;left:2284;top:1742;width:47;height:74" coordorigin="2284,1742" coordsize="47,74" path="m2325,1775l2308,1775,2313,1777,2316,1780,2319,1783,2321,1787,2321,1797,2319,1801,2316,1804,2313,1807,2308,1808,2325,1808,2328,1806,2331,1800,2331,1784,2328,1778,2325,1775xe" filled="t" fillcolor="#231F20" stroked="f">
                <v:path arrowok="t"/>
                <v:fill type="solid"/>
              </v:shape>
              <v:shape style="position:absolute;left:2284;top:1742;width:47;height:74" coordorigin="2284,1742" coordsize="47,74" path="m2325,1742l2287,1742,2287,1779,2289,1778,2292,1777,2297,1776,2300,1775,2325,1775,2324,1774,2319,1769,2317,1768,2296,1768,2296,1751,2325,1751,2325,1742xe" filled="t" fillcolor="#231F20" stroked="f">
                <v:path arrowok="t"/>
                <v:fill type="solid"/>
              </v:shape>
              <v:shape style="position:absolute;left:2284;top:1742;width:47;height:74" coordorigin="2284,1742" coordsize="47,74" path="m2312,1767l2303,1767,2300,1767,2299,1768,2297,1768,2296,1768,2317,1768,2312,1767xe" filled="t" fillcolor="#231F20" stroked="f">
                <v:path arrowok="t"/>
                <v:fill type="solid"/>
              </v:shape>
            </v:group>
            <v:group style="position:absolute;left:2887;top:1672;width:2;height:33" coordorigin="2887,1672" coordsize="2,33">
              <v:shape style="position:absolute;left:2887;top:1672;width:2;height:33" coordorigin="2887,1672" coordsize="0,33" path="m2887,1706l2887,1672e" filled="t" fillcolor="#231F20" stroked="f">
                <v:path arrowok="t"/>
                <v:fill type="solid"/>
              </v:shape>
            </v:group>
            <v:group style="position:absolute;left:2887;top:1672;width:2;height:33" coordorigin="2887,1672" coordsize="2,33">
              <v:shape style="position:absolute;left:2887;top:1672;width:2;height:33" coordorigin="2887,1672" coordsize="0,33" path="m2887,1672l2887,1706e" filled="f" stroked="t" strokeweight=".208501pt" strokecolor="#231F20">
                <v:path arrowok="t"/>
              </v:shape>
            </v:group>
            <v:group style="position:absolute;left:2887;top:777;width:2;height:33" coordorigin="2887,777" coordsize="2,33">
              <v:shape style="position:absolute;left:2887;top:777;width:2;height:33" coordorigin="2887,777" coordsize="0,33" path="m2887,777l2887,811e" filled="t" fillcolor="#231F20" stroked="f">
                <v:path arrowok="t"/>
                <v:fill type="solid"/>
              </v:shape>
            </v:group>
            <v:group style="position:absolute;left:2887;top:777;width:2;height:33" coordorigin="2887,777" coordsize="2,33">
              <v:shape style="position:absolute;left:2887;top:777;width:2;height:33" coordorigin="2887,777" coordsize="0,33" path="m2887,777l2887,811e" filled="f" stroked="t" strokeweight=".208501pt" strokecolor="#231F20">
                <v:path arrowok="t"/>
              </v:shape>
            </v:group>
            <v:group style="position:absolute;left:2843;top:1742;width:43;height:73" coordorigin="2843,1742" coordsize="43,73">
              <v:shape style="position:absolute;left:2843;top:1742;width:43;height:73" coordorigin="2843,1742" coordsize="43,73" path="m2886,1807l2844,1807,2844,1815,2886,1815,2886,1807xe" filled="t" fillcolor="#231F20" stroked="f">
                <v:path arrowok="t"/>
                <v:fill type="solid"/>
              </v:shape>
              <v:shape style="position:absolute;left:2843;top:1742;width:43;height:73" coordorigin="2843,1742" coordsize="43,73" path="m2870,1751l2860,1751,2860,1807,2870,1807,2870,1751xe" filled="t" fillcolor="#231F20" stroked="f">
                <v:path arrowok="t"/>
                <v:fill type="solid"/>
              </v:shape>
              <v:shape style="position:absolute;left:2843;top:1742;width:43;height:73" coordorigin="2843,1742" coordsize="43,73" path="m2870,1742l2860,1742,2843,1746,2843,1755,2860,1751,2870,1751,2870,1742xe" filled="t" fillcolor="#231F20" stroked="f">
                <v:path arrowok="t"/>
                <v:fill type="solid"/>
              </v:shape>
            </v:group>
            <v:group style="position:absolute;left:2902;top:1741;width:50;height:76" coordorigin="2902,1741" coordsize="50,76">
              <v:shape style="position:absolute;left:2902;top:1741;width:50;height:76" coordorigin="2902,1741" coordsize="50,76" path="m2935,1741l2919,1741,2913,1744,2908,1751,2904,1757,2902,1767,2902,1791,2904,1800,2913,1813,2919,1816,2935,1816,2942,1813,2945,1809,2922,1809,2918,1806,2913,1796,2912,1789,2912,1769,2913,1761,2918,1751,2922,1749,2945,1749,2942,1744,2935,1741xe" filled="t" fillcolor="#231F20" stroked="f">
                <v:path arrowok="t"/>
                <v:fill type="solid"/>
              </v:shape>
              <v:shape style="position:absolute;left:2902;top:1741;width:50;height:76" coordorigin="2902,1741" coordsize="50,76" path="m2945,1749l2932,1749,2936,1751,2939,1756,2941,1761,2943,1769,2943,1789,2941,1796,2939,1801,2936,1806,2932,1809,2945,1809,2946,1807,2950,1800,2953,1791,2953,1767,2950,1757,2946,1751,2945,1749xe" filled="t" fillcolor="#231F20" stroked="f">
                <v:path arrowok="t"/>
                <v:fill type="solid"/>
              </v:shape>
            </v:group>
            <v:group style="position:absolute;left:3474;top:1672;width:2;height:33" coordorigin="3474,1672" coordsize="2,33">
              <v:shape style="position:absolute;left:3474;top:1672;width:2;height:33" coordorigin="3474,1672" coordsize="0,33" path="m3474,1706l3474,1672e" filled="t" fillcolor="#231F20" stroked="f">
                <v:path arrowok="t"/>
                <v:fill type="solid"/>
              </v:shape>
            </v:group>
            <v:group style="position:absolute;left:3474;top:1672;width:2;height:33" coordorigin="3474,1672" coordsize="2,33">
              <v:shape style="position:absolute;left:3474;top:1672;width:2;height:33" coordorigin="3474,1672" coordsize="0,33" path="m3474,1672l3474,1706e" filled="f" stroked="t" strokeweight=".208501pt" strokecolor="#231F20">
                <v:path arrowok="t"/>
              </v:shape>
            </v:group>
            <v:group style="position:absolute;left:3474;top:777;width:2;height:33" coordorigin="3474,777" coordsize="2,33">
              <v:shape style="position:absolute;left:3474;top:777;width:2;height:33" coordorigin="3474,777" coordsize="0,33" path="m3474,777l3474,811e" filled="t" fillcolor="#231F20" stroked="f">
                <v:path arrowok="t"/>
                <v:fill type="solid"/>
              </v:shape>
            </v:group>
            <v:group style="position:absolute;left:3474;top:777;width:2;height:33" coordorigin="3474,777" coordsize="2,33">
              <v:shape style="position:absolute;left:3474;top:777;width:2;height:33" coordorigin="3474,777" coordsize="0,33" path="m3474,777l3474,811e" filled="f" stroked="t" strokeweight=".208501pt" strokecolor="#231F20">
                <v:path arrowok="t"/>
              </v:shape>
            </v:group>
            <v:group style="position:absolute;left:3431;top:1742;width:43;height:73" coordorigin="3431,1742" coordsize="43,73">
              <v:shape style="position:absolute;left:3431;top:1742;width:43;height:73" coordorigin="3431,1742" coordsize="43,73" path="m3475,1807l3433,1807,3433,1815,3475,1815,3475,1807xe" filled="t" fillcolor="#231F20" stroked="f">
                <v:path arrowok="t"/>
                <v:fill type="solid"/>
              </v:shape>
              <v:shape style="position:absolute;left:3431;top:1742;width:43;height:73" coordorigin="3431,1742" coordsize="43,73" path="m3458,1751l3449,1751,3449,1807,3458,1807,3458,1751xe" filled="t" fillcolor="#231F20" stroked="f">
                <v:path arrowok="t"/>
                <v:fill type="solid"/>
              </v:shape>
              <v:shape style="position:absolute;left:3431;top:1742;width:43;height:73" coordorigin="3431,1742" coordsize="43,73" path="m3458,1742l3449,1742,3431,1746,3431,1755,3449,1751,3458,1751,3458,1742xe" filled="t" fillcolor="#231F20" stroked="f">
                <v:path arrowok="t"/>
                <v:fill type="solid"/>
              </v:shape>
            </v:group>
            <v:group style="position:absolute;left:3491;top:1742;width:47;height:74" coordorigin="3491,1742" coordsize="47,74">
              <v:shape style="position:absolute;left:3491;top:1742;width:47;height:74" coordorigin="3491,1742" coordsize="47,74" path="m3491,1804l3491,1813,3495,1815,3498,1815,3501,1816,3505,1816,3508,1816,3520,1816,3526,1814,3533,1808,3507,1808,3504,1808,3501,1807,3497,1806,3494,1805,3491,1804xe" filled="t" fillcolor="#231F20" stroked="f">
                <v:path arrowok="t"/>
                <v:fill type="solid"/>
              </v:shape>
              <v:shape style="position:absolute;left:3491;top:1742;width:47;height:74" coordorigin="3491,1742" coordsize="47,74" path="m3533,1775l3516,1775,3521,1777,3524,1780,3527,1783,3529,1787,3529,1797,3527,1801,3524,1804,3521,1807,3516,1808,3533,1808,3536,1806,3539,1800,3539,1784,3536,1778,3533,1775xe" filled="t" fillcolor="#231F20" stroked="f">
                <v:path arrowok="t"/>
                <v:fill type="solid"/>
              </v:shape>
              <v:shape style="position:absolute;left:3491;top:1742;width:47;height:74" coordorigin="3491,1742" coordsize="47,74" path="m3533,1742l3495,1742,3495,1779,3497,1778,3500,1777,3505,1776,3508,1775,3533,1775,3532,1774,3527,1769,3524,1768,3504,1768,3504,1751,3533,1751,3533,1742xe" filled="t" fillcolor="#231F20" stroked="f">
                <v:path arrowok="t"/>
                <v:fill type="solid"/>
              </v:shape>
              <v:shape style="position:absolute;left:3491;top:1742;width:47;height:74" coordorigin="3491,1742" coordsize="47,74" path="m3520,1767l3511,1767,3508,1767,3507,1768,3505,1768,3504,1768,3524,1768,3520,1767xe" filled="t" fillcolor="#231F20" stroked="f">
                <v:path arrowok="t"/>
                <v:fill type="solid"/>
              </v:shape>
            </v:group>
            <v:group style="position:absolute;left:4061;top:1672;width:2;height:33" coordorigin="4061,1672" coordsize="2,33">
              <v:shape style="position:absolute;left:4061;top:1672;width:2;height:33" coordorigin="4061,1672" coordsize="0,33" path="m4061,1706l4061,1672e" filled="t" fillcolor="#231F20" stroked="f">
                <v:path arrowok="t"/>
                <v:fill type="solid"/>
              </v:shape>
            </v:group>
            <v:group style="position:absolute;left:4061;top:1672;width:2;height:33" coordorigin="4061,1672" coordsize="2,33">
              <v:shape style="position:absolute;left:4061;top:1672;width:2;height:33" coordorigin="4061,1672" coordsize="0,33" path="m4061,1672l4061,1706e" filled="f" stroked="t" strokeweight=".208501pt" strokecolor="#231F20">
                <v:path arrowok="t"/>
              </v:shape>
            </v:group>
            <v:group style="position:absolute;left:4061;top:777;width:2;height:33" coordorigin="4061,777" coordsize="2,33">
              <v:shape style="position:absolute;left:4061;top:777;width:2;height:33" coordorigin="4061,777" coordsize="0,33" path="m4061,777l4061,811e" filled="t" fillcolor="#231F20" stroked="f">
                <v:path arrowok="t"/>
                <v:fill type="solid"/>
              </v:shape>
            </v:group>
            <v:group style="position:absolute;left:4061;top:777;width:2;height:33" coordorigin="4061,777" coordsize="2,33">
              <v:shape style="position:absolute;left:4061;top:777;width:2;height:33" coordorigin="4061,777" coordsize="0,33" path="m4061,777l4061,811e" filled="f" stroked="t" strokeweight=".208501pt" strokecolor="#231F20">
                <v:path arrowok="t"/>
              </v:shape>
            </v:group>
            <v:group style="position:absolute;left:4012;top:1741;width:46;height:74" coordorigin="4012,1741" coordsize="46,74">
              <v:shape style="position:absolute;left:4012;top:1741;width:46;height:74" coordorigin="4012,1741" coordsize="46,74" path="m4054,1749l4038,1749,4041,1751,4046,1755,4048,1759,4048,1765,4047,1767,4046,1770,4045,1772,4043,1775,4039,1779,4038,1781,4016,1803,4012,1807,4012,1815,4058,1815,4058,1807,4024,1807,4047,1783,4049,1781,4050,1780,4053,1776,4055,1773,4056,1770,4057,1768,4058,1765,4058,1755,4055,1750,4054,1749xe" filled="t" fillcolor="#231F20" stroked="f">
                <v:path arrowok="t"/>
                <v:fill type="solid"/>
              </v:shape>
              <v:shape style="position:absolute;left:4012;top:1741;width:46;height:74" coordorigin="4012,1741" coordsize="46,74" path="m4040,1741l4030,1741,4027,1741,4020,1743,4016,1744,4012,1746,4012,1756,4016,1754,4020,1752,4023,1751,4027,1750,4030,1749,4054,1749,4046,1743,4040,1741xe" filled="t" fillcolor="#231F20" stroked="f">
                <v:path arrowok="t"/>
                <v:fill type="solid"/>
              </v:shape>
            </v:group>
            <v:group style="position:absolute;left:4075;top:1741;width:50;height:76" coordorigin="4075,1741" coordsize="50,76">
              <v:shape style="position:absolute;left:4075;top:1741;width:50;height:76" coordorigin="4075,1741" coordsize="50,76" path="m4108,1741l4092,1741,4086,1744,4081,1751,4077,1757,4075,1767,4075,1791,4077,1800,4086,1813,4092,1816,4108,1816,4114,1813,4117,1809,4095,1809,4091,1806,4088,1801,4086,1796,4085,1789,4085,1769,4086,1761,4088,1756,4091,1751,4095,1749,4117,1749,4114,1744,4108,1741xe" filled="t" fillcolor="#231F20" stroked="f">
                <v:path arrowok="t"/>
                <v:fill type="solid"/>
              </v:shape>
              <v:shape style="position:absolute;left:4075;top:1741;width:50;height:76" coordorigin="4075,1741" coordsize="50,76" path="m4117,1749l4105,1749,4109,1751,4112,1756,4114,1761,4115,1769,4115,1789,4114,1796,4112,1801,4109,1806,4105,1809,4117,1809,4119,1807,4123,1800,4125,1791,4125,1767,4123,1757,4119,1751,4117,1749xe" filled="t" fillcolor="#231F20" stroked="f">
                <v:path arrowok="t"/>
                <v:fill type="solid"/>
              </v:shape>
            </v:group>
            <v:group style="position:absolute;left:4649;top:1672;width:2;height:33" coordorigin="4649,1672" coordsize="2,33">
              <v:shape style="position:absolute;left:4649;top:1672;width:2;height:33" coordorigin="4649,1672" coordsize="0,33" path="m4649,1706l4649,1672e" filled="t" fillcolor="#231F20" stroked="f">
                <v:path arrowok="t"/>
                <v:fill type="solid"/>
              </v:shape>
            </v:group>
            <v:group style="position:absolute;left:4649;top:1672;width:2;height:33" coordorigin="4649,1672" coordsize="2,33">
              <v:shape style="position:absolute;left:4649;top:1672;width:2;height:33" coordorigin="4649,1672" coordsize="0,33" path="m4649,1672l4649,1706e" filled="f" stroked="t" strokeweight=".208501pt" strokecolor="#231F20">
                <v:path arrowok="t"/>
              </v:shape>
            </v:group>
            <v:group style="position:absolute;left:4649;top:777;width:2;height:33" coordorigin="4649,777" coordsize="2,33">
              <v:shape style="position:absolute;left:4649;top:777;width:2;height:33" coordorigin="4649,777" coordsize="0,33" path="m4649,777l4649,811e" filled="t" fillcolor="#231F20" stroked="f">
                <v:path arrowok="t"/>
                <v:fill type="solid"/>
              </v:shape>
            </v:group>
            <v:group style="position:absolute;left:4649;top:777;width:2;height:33" coordorigin="4649,777" coordsize="2,33">
              <v:shape style="position:absolute;left:4649;top:777;width:2;height:33" coordorigin="4649,777" coordsize="0,33" path="m4649,777l4649,811e" filled="f" stroked="t" strokeweight=".208501pt" strokecolor="#231F20">
                <v:path arrowok="t"/>
              </v:shape>
            </v:group>
            <v:group style="position:absolute;left:4600;top:1741;width:46;height:74" coordorigin="4600,1741" coordsize="46,74">
              <v:shape style="position:absolute;left:4600;top:1741;width:46;height:74" coordorigin="4600,1741" coordsize="46,74" path="m4642,1749l4626,1749,4629,1751,4635,1755,4636,1759,4636,1765,4635,1767,4634,1770,4633,1772,4631,1775,4628,1779,4626,1781,4600,1807,4600,1815,4646,1815,4646,1807,4612,1807,4637,1781,4638,1780,4641,1776,4643,1773,4644,1770,4646,1768,4646,1765,4646,1755,4644,1750,4642,1749xe" filled="t" fillcolor="#231F20" stroked="f">
                <v:path arrowok="t"/>
                <v:fill type="solid"/>
              </v:shape>
              <v:shape style="position:absolute;left:4600;top:1741;width:46;height:74" coordorigin="4600,1741" coordsize="46,74" path="m4629,1741l4618,1741,4615,1741,4608,1743,4605,1744,4601,1746,4601,1756,4605,1754,4608,1752,4612,1751,4615,1750,4618,1749,4642,1749,4635,1743,4629,1741xe" filled="t" fillcolor="#231F20" stroked="f">
                <v:path arrowok="t"/>
                <v:fill type="solid"/>
              </v:shape>
            </v:group>
            <v:group style="position:absolute;left:4664;top:1742;width:47;height:74" coordorigin="4664,1742" coordsize="47,74">
              <v:shape style="position:absolute;left:4664;top:1742;width:47;height:74" coordorigin="4664,1742" coordsize="47,74" path="m4664,1804l4664,1813,4668,1815,4671,1815,4674,1816,4677,1816,4680,1816,4692,1816,4699,1814,4706,1808,4680,1808,4676,1808,4673,1807,4670,1806,4667,1805,4664,1804xe" filled="t" fillcolor="#231F20" stroked="f">
                <v:path arrowok="t"/>
                <v:fill type="solid"/>
              </v:shape>
              <v:shape style="position:absolute;left:4664;top:1742;width:47;height:74" coordorigin="4664,1742" coordsize="47,74" path="m4706,1775l4689,1775,4693,1777,4697,1780,4700,1783,4702,1787,4702,1797,4700,1801,4697,1804,4693,1807,4689,1808,4706,1808,4709,1806,4711,1800,4711,1784,4709,1778,4706,1775xe" filled="t" fillcolor="#231F20" stroked="f">
                <v:path arrowok="t"/>
                <v:fill type="solid"/>
              </v:shape>
              <v:shape style="position:absolute;left:4664;top:1742;width:47;height:74" coordorigin="4664,1742" coordsize="47,74" path="m4706,1742l4667,1742,4667,1779,4670,1778,4673,1777,4678,1776,4681,1775,4706,1775,4704,1774,4699,1769,4697,1768,4676,1768,4676,1751,4706,1751,4706,1742xe" filled="t" fillcolor="#231F20" stroked="f">
                <v:path arrowok="t"/>
                <v:fill type="solid"/>
              </v:shape>
              <v:shape style="position:absolute;left:4664;top:1742;width:47;height:74" coordorigin="4664,1742" coordsize="47,74" path="m4693,1767l4684,1767,4681,1767,4679,1768,4678,1768,4676,1768,4697,1768,4693,1767xe" filled="t" fillcolor="#231F20" stroked="f">
                <v:path arrowok="t"/>
                <v:fill type="solid"/>
              </v:shape>
            </v:group>
            <v:group style="position:absolute;left:5236;top:1672;width:2;height:33" coordorigin="5236,1672" coordsize="2,33">
              <v:shape style="position:absolute;left:5236;top:1672;width:2;height:33" coordorigin="5236,1672" coordsize="0,33" path="m5236,1706l5236,1672e" filled="t" fillcolor="#231F20" stroked="f">
                <v:path arrowok="t"/>
                <v:fill type="solid"/>
              </v:shape>
            </v:group>
            <v:group style="position:absolute;left:5236;top:1672;width:2;height:33" coordorigin="5236,1672" coordsize="2,33">
              <v:shape style="position:absolute;left:5236;top:1672;width:2;height:33" coordorigin="5236,1672" coordsize="0,33" path="m5236,1672l5236,1706e" filled="f" stroked="t" strokeweight=".208501pt" strokecolor="#231F20">
                <v:path arrowok="t"/>
              </v:shape>
            </v:group>
            <v:group style="position:absolute;left:5236;top:777;width:2;height:33" coordorigin="5236,777" coordsize="2,33">
              <v:shape style="position:absolute;left:5236;top:777;width:2;height:33" coordorigin="5236,777" coordsize="0,33" path="m5236,777l5236,811e" filled="t" fillcolor="#231F20" stroked="f">
                <v:path arrowok="t"/>
                <v:fill type="solid"/>
              </v:shape>
            </v:group>
            <v:group style="position:absolute;left:5236;top:777;width:2;height:33" coordorigin="5236,777" coordsize="2,33">
              <v:shape style="position:absolute;left:5236;top:777;width:2;height:33" coordorigin="5236,777" coordsize="0,33" path="m5236,777l5236,811e" filled="f" stroked="t" strokeweight=".208501pt" strokecolor="#231F20">
                <v:path arrowok="t"/>
              </v:shape>
            </v:group>
            <v:group style="position:absolute;left:5187;top:1741;width:48;height:76" coordorigin="5187,1741" coordsize="48,76">
              <v:shape style="position:absolute;left:5187;top:1741;width:48;height:76" coordorigin="5187,1741" coordsize="48,76" path="m5187,1803l5187,1813,5190,1814,5194,1815,5197,1816,5200,1816,5203,1816,5216,1816,5223,1815,5228,1811,5231,1808,5203,1808,5199,1808,5193,1806,5190,1805,5187,1803xe" filled="t" fillcolor="#231F20" stroked="f">
                <v:path arrowok="t"/>
                <v:fill type="solid"/>
              </v:shape>
              <v:shape style="position:absolute;left:5187;top:1741;width:48;height:76" coordorigin="5187,1741" coordsize="48,76" path="m5231,1749l5213,1749,5217,1750,5219,1752,5222,1754,5223,1757,5223,1765,5222,1767,5220,1769,5217,1771,5213,1772,5199,1772,5199,1780,5213,1780,5218,1782,5224,1786,5225,1790,5225,1799,5223,1802,5217,1807,5212,1808,5231,1808,5232,1807,5235,1801,5235,1789,5234,1785,5228,1779,5225,1777,5220,1776,5224,1775,5227,1773,5230,1770,5232,1767,5233,1764,5233,1754,5231,1749,5231,1749xe" filled="t" fillcolor="#231F20" stroked="f">
                <v:path arrowok="t"/>
                <v:fill type="solid"/>
              </v:shape>
              <v:shape style="position:absolute;left:5187;top:1741;width:48;height:76" coordorigin="5187,1741" coordsize="48,76" path="m5216,1741l5206,1741,5203,1741,5196,1742,5193,1743,5189,1744,5189,1753,5193,1752,5196,1751,5202,1750,5205,1749,5231,1749,5222,1743,5216,1741xe" filled="t" fillcolor="#231F20" stroked="f">
                <v:path arrowok="t"/>
                <v:fill type="solid"/>
              </v:shape>
            </v:group>
            <v:group style="position:absolute;left:5250;top:1741;width:50;height:76" coordorigin="5250,1741" coordsize="50,76">
              <v:shape style="position:absolute;left:5250;top:1741;width:50;height:76" coordorigin="5250,1741" coordsize="50,76" path="m5283,1741l5267,1741,5260,1744,5256,1751,5252,1757,5250,1767,5250,1791,5252,1800,5256,1807,5260,1813,5267,1816,5283,1816,5289,1813,5292,1809,5270,1809,5266,1806,5263,1801,5261,1796,5259,1789,5259,1769,5261,1761,5263,1756,5266,1751,5270,1749,5292,1749,5289,1744,5283,1741xe" filled="t" fillcolor="#231F20" stroked="f">
                <v:path arrowok="t"/>
                <v:fill type="solid"/>
              </v:shape>
              <v:shape style="position:absolute;left:5250;top:1741;width:50;height:76" coordorigin="5250,1741" coordsize="50,76" path="m5292,1749l5280,1749,5284,1751,5286,1756,5289,1761,5290,1769,5290,1789,5289,1796,5286,1801,5284,1806,5280,1809,5292,1809,5293,1807,5298,1800,5300,1791,5300,1767,5298,1757,5293,1751,5292,1749xe" filled="t" fillcolor="#231F20" stroked="f">
                <v:path arrowok="t"/>
                <v:fill type="solid"/>
              </v:shape>
            </v:group>
            <v:group style="position:absolute;left:5823;top:1672;width:2;height:33" coordorigin="5823,1672" coordsize="2,33">
              <v:shape style="position:absolute;left:5823;top:1672;width:2;height:33" coordorigin="5823,1672" coordsize="0,33" path="m5823,1706l5823,1672e" filled="t" fillcolor="#231F20" stroked="f">
                <v:path arrowok="t"/>
                <v:fill type="solid"/>
              </v:shape>
            </v:group>
            <v:group style="position:absolute;left:5823;top:777;width:2;height:33" coordorigin="5823,777" coordsize="2,33">
              <v:shape style="position:absolute;left:5823;top:777;width:2;height:33" coordorigin="5823,777" coordsize="0,33" path="m5823,777l5823,811e" filled="t" fillcolor="#231F20" stroked="f">
                <v:path arrowok="t"/>
                <v:fill type="solid"/>
              </v:shape>
            </v:group>
            <v:group style="position:absolute;left:5775;top:1741;width:48;height:76" coordorigin="5775,1741" coordsize="48,76">
              <v:shape style="position:absolute;left:5775;top:1741;width:48;height:76" coordorigin="5775,1741" coordsize="48,76" path="m5775,1803l5775,1813,5779,1814,5782,1815,5785,1816,5788,1816,5792,1816,5804,1816,5811,1815,5816,1811,5819,1808,5791,1808,5787,1808,5781,1806,5778,1805,5775,1803xe" filled="t" fillcolor="#231F20" stroked="f">
                <v:path arrowok="t"/>
                <v:fill type="solid"/>
              </v:shape>
              <v:shape style="position:absolute;left:5775;top:1741;width:48;height:76" coordorigin="5775,1741" coordsize="48,76" path="m5819,1749l5801,1749,5805,1750,5808,1752,5810,1754,5812,1757,5812,1765,5810,1767,5808,1769,5805,1771,5802,1772,5788,1772,5788,1780,5802,1780,5806,1782,5809,1784,5812,1786,5813,1790,5813,1799,5812,1802,5805,1807,5801,1808,5819,1808,5821,1807,5823,1801,5823,1789,5822,1785,5817,1779,5813,1777,5808,1776,5812,1775,5816,1773,5820,1767,5822,1764,5822,1754,5819,1749,5819,1749xe" filled="t" fillcolor="#231F20" stroked="f">
                <v:path arrowok="t"/>
                <v:fill type="solid"/>
              </v:shape>
              <v:shape style="position:absolute;left:5775;top:1741;width:48;height:76" coordorigin="5775,1741" coordsize="48,76" path="m5805,1741l5794,1741,5791,1741,5785,1742,5781,1743,5777,1744,5777,1753,5781,1752,5785,1751,5791,1750,5794,1749,5819,1749,5811,1743,5805,1741xe" filled="t" fillcolor="#231F20" stroked="f">
                <v:path arrowok="t"/>
                <v:fill type="solid"/>
              </v:shape>
            </v:group>
            <v:group style="position:absolute;left:5839;top:1742;width:47;height:74" coordorigin="5839,1742" coordsize="47,74">
              <v:shape style="position:absolute;left:5839;top:1742;width:47;height:74" coordorigin="5839,1742" coordsize="47,74" path="m5839,1804l5839,1813,5842,1815,5846,1815,5849,1816,5852,1816,5855,1816,5867,1816,5874,1814,5881,1808,5854,1808,5851,1808,5848,1807,5845,1806,5842,1805,5839,1804xe" filled="t" fillcolor="#231F20" stroked="f">
                <v:path arrowok="t"/>
                <v:fill type="solid"/>
              </v:shape>
              <v:shape style="position:absolute;left:5839;top:1742;width:47;height:74" coordorigin="5839,1742" coordsize="47,74" path="m5881,1775l5864,1775,5868,1777,5871,1780,5875,1783,5876,1787,5876,1797,5875,1801,5871,1804,5868,1807,5864,1808,5881,1808,5884,1806,5886,1800,5886,1784,5884,1778,5881,1775xe" filled="t" fillcolor="#231F20" stroked="f">
                <v:path arrowok="t"/>
                <v:fill type="solid"/>
              </v:shape>
              <v:shape style="position:absolute;left:5839;top:1742;width:47;height:74" coordorigin="5839,1742" coordsize="47,74" path="m5881,1742l5842,1742,5842,1779,5845,1778,5847,1777,5853,1776,5855,1775,5881,1775,5879,1774,5874,1769,5872,1768,5851,1768,5851,1751,5881,1751,5881,1742xe" filled="t" fillcolor="#231F20" stroked="f">
                <v:path arrowok="t"/>
                <v:fill type="solid"/>
              </v:shape>
              <v:shape style="position:absolute;left:5839;top:1742;width:47;height:74" coordorigin="5839,1742" coordsize="47,74" path="m5868,1767l5858,1767,5855,1767,5854,1768,5852,1768,5851,1768,5872,1768,5868,1767xe" filled="t" fillcolor="#231F20" stroked="f">
                <v:path arrowok="t"/>
                <v:fill type="solid"/>
              </v:shape>
            </v:group>
            <v:group style="position:absolute;left:5790;top:1706;width:33;height:2" coordorigin="5790,1706" coordsize="33,2">
              <v:shape style="position:absolute;left:5790;top:1706;width:33;height:2" coordorigin="5790,1706" coordsize="33,0" path="m5823,1706l5790,1706e" filled="t" fillcolor="#231F20" stroked="f">
                <v:path arrowok="t"/>
                <v:fill type="solid"/>
              </v:shape>
            </v:group>
            <v:group style="position:absolute;left:5790;top:1573;width:33;height:2" coordorigin="5790,1573" coordsize="33,2">
              <v:shape style="position:absolute;left:5790;top:1573;width:33;height:2" coordorigin="5790,1573" coordsize="33,0" path="m5823,1573l5790,1573e" filled="t" fillcolor="#231F20" stroked="f">
                <v:path arrowok="t"/>
                <v:fill type="solid"/>
              </v:shape>
            </v:group>
            <v:group style="position:absolute;left:5790;top:1573;width:33;height:2" coordorigin="5790,1573" coordsize="33,2">
              <v:shape style="position:absolute;left:5790;top:1573;width:33;height:2" coordorigin="5790,1573" coordsize="33,0" path="m5790,1573l5823,1573e" filled="f" stroked="t" strokeweight=".208501pt" strokecolor="#231F20">
                <v:path arrowok="t"/>
              </v:shape>
            </v:group>
            <v:group style="position:absolute;left:5790;top:1440;width:33;height:2" coordorigin="5790,1440" coordsize="33,2">
              <v:shape style="position:absolute;left:5790;top:1440;width:33;height:2" coordorigin="5790,1440" coordsize="33,0" path="m5823,1440l5790,1440e" filled="t" fillcolor="#231F20" stroked="f">
                <v:path arrowok="t"/>
                <v:fill type="solid"/>
              </v:shape>
            </v:group>
            <v:group style="position:absolute;left:5790;top:1440;width:33;height:2" coordorigin="5790,1440" coordsize="33,2">
              <v:shape style="position:absolute;left:5790;top:1440;width:33;height:2" coordorigin="5790,1440" coordsize="33,0" path="m5790,1440l5823,1440e" filled="f" stroked="t" strokeweight=".208501pt" strokecolor="#231F20">
                <v:path arrowok="t"/>
              </v:shape>
            </v:group>
            <v:group style="position:absolute;left:5790;top:1308;width:33;height:2" coordorigin="5790,1308" coordsize="33,2">
              <v:shape style="position:absolute;left:5790;top:1308;width:33;height:2" coordorigin="5790,1308" coordsize="33,0" path="m5823,1308l5790,1308e" filled="t" fillcolor="#231F20" stroked="f">
                <v:path arrowok="t"/>
                <v:fill type="solid"/>
              </v:shape>
            </v:group>
            <v:group style="position:absolute;left:5790;top:1308;width:33;height:2" coordorigin="5790,1308" coordsize="33,2">
              <v:shape style="position:absolute;left:5790;top:1308;width:33;height:2" coordorigin="5790,1308" coordsize="33,0" path="m5790,1308l5823,1308e" filled="f" stroked="t" strokeweight=".208501pt" strokecolor="#231F20">
                <v:path arrowok="t"/>
              </v:shape>
            </v:group>
            <v:group style="position:absolute;left:5790;top:1175;width:33;height:2" coordorigin="5790,1175" coordsize="33,2">
              <v:shape style="position:absolute;left:5790;top:1175;width:33;height:2" coordorigin="5790,1175" coordsize="33,0" path="m5823,1175l5790,1175e" filled="t" fillcolor="#231F20" stroked="f">
                <v:path arrowok="t"/>
                <v:fill type="solid"/>
              </v:shape>
            </v:group>
            <v:group style="position:absolute;left:5790;top:1175;width:33;height:2" coordorigin="5790,1175" coordsize="33,2">
              <v:shape style="position:absolute;left:5790;top:1175;width:33;height:2" coordorigin="5790,1175" coordsize="33,0" path="m5790,1175l5823,1175e" filled="f" stroked="t" strokeweight=".208501pt" strokecolor="#231F20">
                <v:path arrowok="t"/>
              </v:shape>
            </v:group>
            <v:group style="position:absolute;left:5790;top:1042;width:33;height:2" coordorigin="5790,1042" coordsize="33,2">
              <v:shape style="position:absolute;left:5790;top:1042;width:33;height:2" coordorigin="5790,1042" coordsize="33,0" path="m5823,1042l5790,1042e" filled="t" fillcolor="#231F20" stroked="f">
                <v:path arrowok="t"/>
                <v:fill type="solid"/>
              </v:shape>
            </v:group>
            <v:group style="position:absolute;left:5790;top:1042;width:33;height:2" coordorigin="5790,1042" coordsize="33,2">
              <v:shape style="position:absolute;left:5790;top:1042;width:33;height:2" coordorigin="5790,1042" coordsize="33,0" path="m5790,1042l5823,1042e" filled="f" stroked="t" strokeweight=".208501pt" strokecolor="#231F20">
                <v:path arrowok="t"/>
              </v:shape>
            </v:group>
            <v:group style="position:absolute;left:5790;top:910;width:33;height:2" coordorigin="5790,910" coordsize="33,2">
              <v:shape style="position:absolute;left:5790;top:910;width:33;height:2" coordorigin="5790,910" coordsize="33,0" path="m5823,910l5790,910e" filled="t" fillcolor="#231F20" stroked="f">
                <v:path arrowok="t"/>
                <v:fill type="solid"/>
              </v:shape>
            </v:group>
            <v:group style="position:absolute;left:5790;top:910;width:33;height:2" coordorigin="5790,910" coordsize="33,2">
              <v:shape style="position:absolute;left:5790;top:910;width:33;height:2" coordorigin="5790,910" coordsize="33,0" path="m5790,910l5823,910e" filled="f" stroked="t" strokeweight=".208501pt" strokecolor="#231F20">
                <v:path arrowok="t"/>
              </v:shape>
            </v:group>
            <v:group style="position:absolute;left:5790;top:777;width:33;height:2" coordorigin="5790,777" coordsize="33,2">
              <v:shape style="position:absolute;left:5790;top:777;width:33;height:2" coordorigin="5790,777" coordsize="33,0" path="m5823,777l5790,777e" filled="t" fillcolor="#231F20" stroked="f">
                <v:path arrowok="t"/>
                <v:fill type="solid"/>
              </v:shape>
            </v:group>
            <v:group style="position:absolute;left:1712;top:1706;width:3876;height:2" coordorigin="1712,1706" coordsize="3876,2">
              <v:shape style="position:absolute;left:1712;top:1706;width:3876;height:2" coordorigin="1712,1706" coordsize="3876,0" path="m1712,1706l5588,1706e" filled="f" stroked="t" strokeweight=".417001pt" strokecolor="#231F20">
                <v:path arrowok="t"/>
                <v:stroke dashstyle="longDash"/>
              </v:shape>
              <v:shape style="position:absolute;left:1409;top:728;width:4203;height:1090" type="#_x0000_t75">
                <v:imagedata r:id="rId25" o:title=""/>
              </v:shape>
            </v:group>
            <v:group style="position:absolute;left:2299;top:777;width:2;height:33" coordorigin="2299,777" coordsize="2,33">
              <v:shape style="position:absolute;left:2299;top:777;width:2;height:33" coordorigin="2299,777" coordsize="0,33" path="m2299,777l2299,811e" filled="t" fillcolor="#231F20" stroked="f">
                <v:path arrowok="t"/>
                <v:fill type="solid"/>
              </v:shape>
            </v:group>
            <v:group style="position:absolute;left:2887;top:777;width:2;height:33" coordorigin="2887,777" coordsize="2,33">
              <v:shape style="position:absolute;left:2887;top:777;width:2;height:33" coordorigin="2887,777" coordsize="0,33" path="m2887,777l2887,811e" filled="t" fillcolor="#231F20" stroked="f">
                <v:path arrowok="t"/>
                <v:fill type="solid"/>
              </v:shape>
            </v:group>
            <v:group style="position:absolute;left:3474;top:777;width:2;height:33" coordorigin="3474,777" coordsize="2,33">
              <v:shape style="position:absolute;left:3474;top:777;width:2;height:33" coordorigin="3474,777" coordsize="0,33" path="m3474,777l3474,811e" filled="t" fillcolor="#231F20" stroked="f">
                <v:path arrowok="t"/>
                <v:fill type="solid"/>
              </v:shape>
            </v:group>
            <v:group style="position:absolute;left:4061;top:777;width:2;height:33" coordorigin="4061,777" coordsize="2,33">
              <v:shape style="position:absolute;left:4061;top:777;width:2;height:33" coordorigin="4061,777" coordsize="0,33" path="m4061,777l4061,811e" filled="t" fillcolor="#231F20" stroked="f">
                <v:path arrowok="t"/>
                <v:fill type="solid"/>
              </v:shape>
            </v:group>
            <v:group style="position:absolute;left:4649;top:777;width:2;height:33" coordorigin="4649,777" coordsize="2,33">
              <v:shape style="position:absolute;left:4649;top:777;width:2;height:33" coordorigin="4649,777" coordsize="0,33" path="m4649,777l4649,811e" filled="t" fillcolor="#231F20" stroked="f">
                <v:path arrowok="t"/>
                <v:fill type="solid"/>
              </v:shape>
            </v:group>
            <v:group style="position:absolute;left:5236;top:777;width:2;height:33" coordorigin="5236,777" coordsize="2,33">
              <v:shape style="position:absolute;left:5236;top:777;width:2;height:33" coordorigin="5236,777" coordsize="0,33" path="m5236,777l5236,811e" filled="t" fillcolor="#231F20" stroked="f">
                <v:path arrowok="t"/>
                <v:fill type="solid"/>
              </v:shape>
            </v:group>
            <v:group style="position:absolute;left:5823;top:1672;width:2;height:33" coordorigin="5823,1672" coordsize="2,33">
              <v:shape style="position:absolute;left:5823;top:1672;width:2;height:33" coordorigin="5823,1672" coordsize="0,33" path="m5823,1706l5823,1672e" filled="t" fillcolor="#231F20" stroked="f">
                <v:path arrowok="t"/>
                <v:fill type="solid"/>
              </v:shape>
            </v:group>
            <v:group style="position:absolute;left:5823;top:777;width:2;height:33" coordorigin="5823,777" coordsize="2,33">
              <v:shape style="position:absolute;left:5823;top:777;width:2;height:33" coordorigin="5823,777" coordsize="0,33" path="m5823,777l5823,811e" filled="t" fillcolor="#231F20" stroked="f">
                <v:path arrowok="t"/>
                <v:fill type="solid"/>
              </v:shape>
            </v:group>
            <v:group style="position:absolute;left:5775;top:1741;width:48;height:76" coordorigin="5775,1741" coordsize="48,76">
              <v:shape style="position:absolute;left:5775;top:1741;width:48;height:76" coordorigin="5775,1741" coordsize="48,76" path="m5775,1803l5775,1813,5779,1814,5782,1815,5785,1816,5788,1816,5792,1816,5804,1816,5811,1815,5816,1811,5819,1808,5791,1808,5787,1808,5781,1806,5778,1805,5775,1803xe" filled="t" fillcolor="#231F20" stroked="f">
                <v:path arrowok="t"/>
                <v:fill type="solid"/>
              </v:shape>
              <v:shape style="position:absolute;left:5775;top:1741;width:48;height:76" coordorigin="5775,1741" coordsize="48,76" path="m5819,1749l5801,1749,5805,1750,5808,1752,5810,1754,5812,1757,5812,1765,5810,1767,5808,1769,5805,1771,5802,1772,5788,1772,5788,1780,5802,1780,5806,1782,5809,1784,5812,1786,5813,1790,5813,1799,5812,1802,5805,1807,5801,1808,5819,1808,5821,1807,5823,1801,5823,1789,5822,1785,5817,1779,5813,1777,5808,1776,5812,1775,5816,1773,5820,1767,5822,1764,5822,1754,5819,1749,5819,1749xe" filled="t" fillcolor="#231F20" stroked="f">
                <v:path arrowok="t"/>
                <v:fill type="solid"/>
              </v:shape>
              <v:shape style="position:absolute;left:5775;top:1741;width:48;height:76" coordorigin="5775,1741" coordsize="48,76" path="m5805,1741l5794,1741,5791,1741,5785,1742,5781,1743,5777,1744,5777,1753,5781,1752,5785,1751,5791,1750,5794,1749,5819,1749,5811,1743,5805,1741xe" filled="t" fillcolor="#231F20" stroked="f">
                <v:path arrowok="t"/>
                <v:fill type="solid"/>
              </v:shape>
            </v:group>
            <v:group style="position:absolute;left:5839;top:1742;width:47;height:74" coordorigin="5839,1742" coordsize="47,74">
              <v:shape style="position:absolute;left:5839;top:1742;width:47;height:74" coordorigin="5839,1742" coordsize="47,74" path="m5839,1804l5839,1813,5842,1815,5846,1815,5849,1816,5852,1816,5855,1816,5867,1816,5874,1814,5881,1808,5854,1808,5851,1808,5848,1807,5845,1806,5842,1805,5839,1804xe" filled="t" fillcolor="#231F20" stroked="f">
                <v:path arrowok="t"/>
                <v:fill type="solid"/>
              </v:shape>
              <v:shape style="position:absolute;left:5839;top:1742;width:47;height:74" coordorigin="5839,1742" coordsize="47,74" path="m5881,1775l5864,1775,5868,1777,5871,1780,5875,1783,5876,1787,5876,1797,5875,1801,5871,1804,5868,1807,5864,1808,5881,1808,5884,1806,5886,1800,5886,1784,5884,1778,5881,1775xe" filled="t" fillcolor="#231F20" stroked="f">
                <v:path arrowok="t"/>
                <v:fill type="solid"/>
              </v:shape>
              <v:shape style="position:absolute;left:5839;top:1742;width:47;height:74" coordorigin="5839,1742" coordsize="47,74" path="m5881,1742l5842,1742,5842,1779,5845,1778,5847,1777,5853,1776,5855,1775,5881,1775,5879,1774,5874,1769,5872,1768,5851,1768,5851,1751,5881,1751,5881,1742xe" filled="t" fillcolor="#231F20" stroked="f">
                <v:path arrowok="t"/>
                <v:fill type="solid"/>
              </v:shape>
              <v:shape style="position:absolute;left:5839;top:1742;width:47;height:74" coordorigin="5839,1742" coordsize="47,74" path="m5868,1767l5858,1767,5855,1767,5854,1768,5852,1768,5851,1768,5872,1768,5868,1767xe" filled="t" fillcolor="#231F20" stroked="f">
                <v:path arrowok="t"/>
                <v:fill type="solid"/>
              </v:shape>
            </v:group>
            <v:group style="position:absolute;left:5790;top:1706;width:33;height:2" coordorigin="5790,1706" coordsize="33,2">
              <v:shape style="position:absolute;left:5790;top:1706;width:33;height:2" coordorigin="5790,1706" coordsize="33,0" path="m5823,1706l5790,1706e" filled="t" fillcolor="#231F20" stroked="f">
                <v:path arrowok="t"/>
                <v:fill type="solid"/>
              </v:shape>
            </v:group>
            <v:group style="position:absolute;left:5790;top:1573;width:33;height:2" coordorigin="5790,1573" coordsize="33,2">
              <v:shape style="position:absolute;left:5790;top:1573;width:33;height:2" coordorigin="5790,1573" coordsize="33,0" path="m5823,1573l5790,1573e" filled="t" fillcolor="#231F20" stroked="f">
                <v:path arrowok="t"/>
                <v:fill type="solid"/>
              </v:shape>
            </v:group>
            <v:group style="position:absolute;left:5790;top:1440;width:33;height:2" coordorigin="5790,1440" coordsize="33,2">
              <v:shape style="position:absolute;left:5790;top:1440;width:33;height:2" coordorigin="5790,1440" coordsize="33,0" path="m5823,1440l5790,1440e" filled="t" fillcolor="#231F20" stroked="f">
                <v:path arrowok="t"/>
                <v:fill type="solid"/>
              </v:shape>
            </v:group>
            <v:group style="position:absolute;left:5790;top:1308;width:33;height:2" coordorigin="5790,1308" coordsize="33,2">
              <v:shape style="position:absolute;left:5790;top:1308;width:33;height:2" coordorigin="5790,1308" coordsize="33,0" path="m5823,1308l5790,1308e" filled="t" fillcolor="#231F20" stroked="f">
                <v:path arrowok="t"/>
                <v:fill type="solid"/>
              </v:shape>
            </v:group>
            <v:group style="position:absolute;left:5790;top:1175;width:33;height:2" coordorigin="5790,1175" coordsize="33,2">
              <v:shape style="position:absolute;left:5790;top:1175;width:33;height:2" coordorigin="5790,1175" coordsize="33,0" path="m5823,1175l5790,1175e" filled="t" fillcolor="#231F20" stroked="f">
                <v:path arrowok="t"/>
                <v:fill type="solid"/>
              </v:shape>
            </v:group>
            <v:group style="position:absolute;left:5790;top:1042;width:33;height:2" coordorigin="5790,1042" coordsize="33,2">
              <v:shape style="position:absolute;left:5790;top:1042;width:33;height:2" coordorigin="5790,1042" coordsize="33,0" path="m5823,1042l5790,1042e" filled="t" fillcolor="#231F20" stroked="f">
                <v:path arrowok="t"/>
                <v:fill type="solid"/>
              </v:shape>
            </v:group>
            <v:group style="position:absolute;left:5790;top:910;width:33;height:2" coordorigin="5790,910" coordsize="33,2">
              <v:shape style="position:absolute;left:5790;top:910;width:33;height:2" coordorigin="5790,910" coordsize="33,0" path="m5823,910l5790,910e" filled="t" fillcolor="#231F20" stroked="f">
                <v:path arrowok="t"/>
                <v:fill type="solid"/>
              </v:shape>
            </v:group>
            <v:group style="position:absolute;left:5790;top:777;width:33;height:2" coordorigin="5790,777" coordsize="33,2">
              <v:shape style="position:absolute;left:5790;top:777;width:33;height:2" coordorigin="5790,777" coordsize="33,0" path="m5823,777l5790,777e" filled="t" fillcolor="#231F20" stroked="f">
                <v:path arrowok="t"/>
                <v:fill type="solid"/>
              </v:shape>
              <v:shape style="position:absolute;left:1096;top:902;width:128;height:3142" type="#_x0000_t75">
                <v:imagedata r:id="rId26" o:title=""/>
              </v:shape>
              <v:shape style="position:absolute;left:1114;top:667;width:1177;height:156" type="#_x0000_t75">
                <v:imagedata r:id="rId27" o:title=""/>
              </v:shape>
            </v:group>
            <w10:wrap type="none"/>
          </v:group>
        </w:pict>
      </w:r>
      <w:r>
        <w:rPr>
          <w:spacing w:val="0"/>
          <w:w w:val="115"/>
        </w:rPr>
        <w:t>Fi</w:t>
      </w:r>
      <w:r>
        <w:rPr>
          <w:spacing w:val="-1"/>
          <w:w w:val="115"/>
        </w:rPr>
        <w:t>g</w:t>
      </w:r>
      <w:r>
        <w:rPr>
          <w:spacing w:val="0"/>
          <w:w w:val="115"/>
        </w:rPr>
        <w:t>ure</w:t>
      </w:r>
      <w:r>
        <w:rPr>
          <w:spacing w:val="31"/>
          <w:w w:val="115"/>
        </w:rPr>
        <w:t> </w:t>
      </w:r>
      <w:r>
        <w:rPr>
          <w:spacing w:val="0"/>
          <w:w w:val="115"/>
        </w:rPr>
        <w:t>3:</w:t>
      </w:r>
      <w:r>
        <w:rPr>
          <w:spacing w:val="0"/>
          <w:w w:val="115"/>
        </w:rPr>
        <w:t> </w:t>
      </w:r>
      <w:r>
        <w:rPr>
          <w:spacing w:val="9"/>
          <w:w w:val="115"/>
        </w:rPr>
        <w:t> </w:t>
      </w:r>
      <w:r>
        <w:rPr>
          <w:spacing w:val="0"/>
          <w:w w:val="115"/>
        </w:rPr>
        <w:t>The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co</w:t>
      </w:r>
      <w:r>
        <w:rPr>
          <w:spacing w:val="0"/>
          <w:w w:val="115"/>
        </w:rPr>
        <w:t>rre</w:t>
      </w:r>
      <w:r>
        <w:rPr>
          <w:spacing w:val="-1"/>
          <w:w w:val="115"/>
        </w:rPr>
        <w:t>l</w:t>
      </w:r>
      <w:r>
        <w:rPr>
          <w:spacing w:val="0"/>
          <w:w w:val="115"/>
        </w:rPr>
        <w:t>ati</w:t>
      </w:r>
      <w:r>
        <w:rPr>
          <w:spacing w:val="0"/>
          <w:w w:val="115"/>
        </w:rPr>
        <w:t>on</w:t>
      </w:r>
      <w:r>
        <w:rPr>
          <w:spacing w:val="32"/>
          <w:w w:val="115"/>
        </w:rPr>
        <w:t> </w:t>
      </w:r>
      <w:r>
        <w:rPr>
          <w:spacing w:val="4"/>
          <w:w w:val="115"/>
        </w:rPr>
        <w:t>b</w:t>
      </w:r>
      <w:r>
        <w:rPr>
          <w:spacing w:val="0"/>
          <w:w w:val="115"/>
        </w:rPr>
        <w:t>e</w:t>
      </w:r>
      <w:r>
        <w:rPr>
          <w:spacing w:val="-6"/>
          <w:w w:val="115"/>
        </w:rPr>
        <w:t>t</w:t>
      </w:r>
      <w:r>
        <w:rPr>
          <w:spacing w:val="-6"/>
          <w:w w:val="115"/>
        </w:rPr>
        <w:t>w</w:t>
      </w:r>
      <w:r>
        <w:rPr>
          <w:spacing w:val="0"/>
          <w:w w:val="115"/>
        </w:rPr>
        <w:t>ee</w:t>
      </w:r>
      <w:r>
        <w:rPr>
          <w:spacing w:val="0"/>
          <w:w w:val="115"/>
        </w:rPr>
        <w:t>n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gua</w:t>
      </w:r>
      <w:r>
        <w:rPr>
          <w:spacing w:val="0"/>
          <w:w w:val="115"/>
        </w:rPr>
        <w:t>ra</w:t>
      </w:r>
      <w:r>
        <w:rPr>
          <w:spacing w:val="-7"/>
          <w:w w:val="115"/>
        </w:rPr>
        <w:t>n</w:t>
      </w:r>
      <w:r>
        <w:rPr>
          <w:spacing w:val="-1"/>
          <w:w w:val="115"/>
        </w:rPr>
        <w:t>t</w:t>
      </w:r>
      <w:r>
        <w:rPr>
          <w:spacing w:val="0"/>
          <w:w w:val="115"/>
        </w:rPr>
        <w:t>ee</w:t>
      </w:r>
      <w:r>
        <w:rPr>
          <w:spacing w:val="0"/>
          <w:w w:val="115"/>
        </w:rPr>
        <w:t>d</w:t>
      </w:r>
      <w:r>
        <w:rPr>
          <w:spacing w:val="31"/>
          <w:w w:val="115"/>
        </w:rPr>
        <w:t> </w:t>
      </w:r>
      <w:r>
        <w:rPr>
          <w:spacing w:val="0"/>
          <w:w w:val="115"/>
        </w:rPr>
        <w:t>c</w:t>
      </w:r>
      <w:r>
        <w:rPr>
          <w:spacing w:val="4"/>
          <w:w w:val="115"/>
        </w:rPr>
        <w:t>o</w:t>
      </w:r>
      <w:r>
        <w:rPr>
          <w:spacing w:val="0"/>
          <w:w w:val="115"/>
        </w:rPr>
        <w:t>de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wit</w:t>
      </w:r>
      <w:r>
        <w:rPr>
          <w:spacing w:val="0"/>
          <w:w w:val="115"/>
        </w:rPr>
        <w:t>h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real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faul</w:t>
      </w:r>
      <w:r>
        <w:rPr>
          <w:spacing w:val="-6"/>
          <w:w w:val="115"/>
        </w:rPr>
        <w:t>t</w:t>
      </w:r>
      <w:r>
        <w:rPr>
          <w:spacing w:val="0"/>
          <w:w w:val="115"/>
        </w:rPr>
        <w:t>y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c</w:t>
      </w:r>
      <w:r>
        <w:rPr>
          <w:spacing w:val="4"/>
          <w:w w:val="115"/>
        </w:rPr>
        <w:t>o</w:t>
      </w:r>
      <w:r>
        <w:rPr>
          <w:spacing w:val="0"/>
          <w:w w:val="115"/>
        </w:rPr>
        <w:t>de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for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ea</w:t>
      </w:r>
      <w:r>
        <w:rPr>
          <w:spacing w:val="-6"/>
          <w:w w:val="115"/>
        </w:rPr>
        <w:t>c</w:t>
      </w:r>
      <w:r>
        <w:rPr>
          <w:spacing w:val="0"/>
          <w:w w:val="115"/>
        </w:rPr>
        <w:t>h</w:t>
      </w:r>
      <w:r>
        <w:rPr>
          <w:spacing w:val="31"/>
          <w:w w:val="115"/>
        </w:rPr>
        <w:t> </w:t>
      </w:r>
      <w:r>
        <w:rPr>
          <w:spacing w:val="0"/>
          <w:w w:val="115"/>
        </w:rPr>
        <w:t>su</w:t>
      </w:r>
      <w:r>
        <w:rPr>
          <w:spacing w:val="10"/>
          <w:w w:val="115"/>
        </w:rPr>
        <w:t>b</w:t>
      </w:r>
      <w:r>
        <w:rPr>
          <w:spacing w:val="0"/>
          <w:w w:val="115"/>
        </w:rPr>
        <w:t>je</w:t>
      </w:r>
      <w:r>
        <w:rPr>
          <w:spacing w:val="0"/>
          <w:w w:val="115"/>
        </w:rPr>
        <w:t>c</w:t>
      </w:r>
      <w:r>
        <w:rPr>
          <w:spacing w:val="0"/>
          <w:w w:val="115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top="1560" w:bottom="280" w:left="960" w:right="680"/>
        </w:sectPr>
      </w:pPr>
    </w:p>
    <w:p>
      <w:pPr>
        <w:spacing w:line="170" w:lineRule="exact" w:before="1"/>
        <w:rPr>
          <w:sz w:val="17"/>
          <w:szCs w:val="17"/>
        </w:rPr>
      </w:pPr>
      <w:r>
        <w:rPr/>
        <w:pict>
          <v:group style="position:absolute;margin-left:55.819607pt;margin-top:56.048416pt;width:236.930214pt;height:88.309332pt;mso-position-horizontal-relative:page;mso-position-vertical-relative:page;z-index:-4799" coordorigin="1116,1121" coordsize="4739,1766">
            <v:group style="position:absolute;left:1761;top:1468;width:4005;height:1298" coordorigin="1761,1468" coordsize="4005,1298">
              <v:shape style="position:absolute;left:1761;top:1468;width:4005;height:1298" coordorigin="1761,1468" coordsize="4005,1298" path="m1761,2766l3764,2766,5767,1468e" filled="f" stroked="t" strokeweight=".448801pt" strokecolor="#231F20">
                <v:path arrowok="t"/>
                <v:stroke dashstyle="longDash"/>
              </v:shape>
            </v:group>
            <v:group style="position:absolute;left:1761;top:2739;width:27;height:27" coordorigin="1761,2739" coordsize="27,27">
              <v:shape style="position:absolute;left:1761;top:2739;width:27;height:27" coordorigin="1761,2739" coordsize="27,27" path="m1788,2766l1788,2759,1785,2752,1780,2747,1775,2742,1769,2739,1761,2739e" filled="f" stroked="t" strokeweight=".224401pt" strokecolor="#231F20">
                <v:path arrowok="t"/>
              </v:shape>
            </v:group>
            <v:group style="position:absolute;left:3737;top:2739;width:54;height:27" coordorigin="3737,2739" coordsize="54,27">
              <v:shape style="position:absolute;left:3737;top:2739;width:54;height:27" coordorigin="3737,2739" coordsize="54,27" path="m3791,2766l3791,2759,3788,2752,3783,2747,3778,2742,3771,2739,3764,2739,3757,2739,3750,2742,3745,2747,3740,2752,3737,2759,3737,2766e" filled="f" stroked="t" strokeweight=".224401pt" strokecolor="#231F20">
                <v:path arrowok="t"/>
              </v:shape>
            </v:group>
            <v:group style="position:absolute;left:5767;top:1380;width:2;height:1386" coordorigin="5767,1380" coordsize="2,1386">
              <v:shape style="position:absolute;left:5767;top:1380;width:2;height:1386" coordorigin="5767,1380" coordsize="0,1386" path="m5767,1380l5767,2766e" filled="f" stroked="t" strokeweight=".448801pt" strokecolor="#231F20">
                <v:path arrowok="t"/>
              </v:shape>
            </v:group>
            <v:group style="position:absolute;left:5740;top:1441;width:27;height:54" coordorigin="5740,1441" coordsize="27,54">
              <v:shape style="position:absolute;left:5740;top:1441;width:27;height:54" coordorigin="5740,1441" coordsize="27,54" path="m5767,1441l5760,1441,5753,1444,5748,1449,5743,1454,5740,1461,5740,1468,5740,1475,5743,1482,5748,1487,5753,1492,5760,1495,5767,1495e" filled="f" stroked="t" strokeweight=".224401pt" strokecolor="#231F20">
                <v:path arrowok="t"/>
              </v:shape>
            </v:group>
            <v:group style="position:absolute;left:1761;top:1380;width:2;height:1386" coordorigin="1761,1380" coordsize="2,1386">
              <v:shape style="position:absolute;left:1761;top:1380;width:2;height:1386" coordorigin="1761,1380" coordsize="0,1386" path="m1761,1380l1761,2766e" filled="f" stroked="t" strokeweight=".448801pt" strokecolor="#231F20">
                <v:path arrowok="t"/>
              </v:shape>
            </v:group>
            <v:group style="position:absolute;left:1761;top:1380;width:4005;height:2" coordorigin="1761,1380" coordsize="4005,2">
              <v:shape style="position:absolute;left:1761;top:1380;width:4005;height:2" coordorigin="1761,1380" coordsize="4005,0" path="m1761,1380l5767,1380e" filled="f" stroked="t" strokeweight=".448801pt" strokecolor="#231F20">
                <v:path arrowok="t"/>
              </v:shape>
            </v:group>
            <v:group style="position:absolute;left:1761;top:2766;width:4005;height:2" coordorigin="1761,2766" coordsize="4005,2">
              <v:shape style="position:absolute;left:1761;top:2766;width:4005;height:2" coordorigin="1761,2766" coordsize="4005,0" path="m1761,2766l5767,2766e" filled="f" stroked="t" strokeweight=".448801pt" strokecolor="#231F20">
                <v:path arrowok="t"/>
              </v:shape>
              <v:shape style="position:absolute;left:1436;top:2713;width:413;height:174" type="#_x0000_t75">
                <v:imagedata r:id="rId28" o:title=""/>
              </v:shape>
            </v:group>
            <v:group style="position:absolute;left:1761;top:1380;width:2;height:36" coordorigin="1761,1380" coordsize="2,36">
              <v:shape style="position:absolute;left:1761;top:1380;width:2;height:36" coordorigin="1761,1380" coordsize="0,36" path="m1761,1380l1761,1416e" filled="t" fillcolor="#231F20" stroked="f">
                <v:path arrowok="t"/>
                <v:fill type="solid"/>
              </v:shape>
            </v:group>
            <v:group style="position:absolute;left:2763;top:2730;width:2;height:36" coordorigin="2763,2730" coordsize="2,36">
              <v:shape style="position:absolute;left:2763;top:2730;width:2;height:36" coordorigin="2763,2730" coordsize="0,36" path="m2763,2766l2763,2730e" filled="t" fillcolor="#231F20" stroked="f">
                <v:path arrowok="t"/>
                <v:fill type="solid"/>
              </v:shape>
            </v:group>
            <v:group style="position:absolute;left:2763;top:2730;width:2;height:36" coordorigin="2763,2730" coordsize="2,36">
              <v:shape style="position:absolute;left:2763;top:2730;width:2;height:36" coordorigin="2763,2730" coordsize="0,36" path="m2763,2730l2763,2766e" filled="f" stroked="t" strokeweight=".224401pt" strokecolor="#231F20">
                <v:path arrowok="t"/>
              </v:shape>
            </v:group>
            <v:group style="position:absolute;left:2763;top:1380;width:2;height:36" coordorigin="2763,1380" coordsize="2,36">
              <v:shape style="position:absolute;left:2763;top:1380;width:2;height:36" coordorigin="2763,1380" coordsize="0,36" path="m2763,1380l2763,1416e" filled="t" fillcolor="#231F20" stroked="f">
                <v:path arrowok="t"/>
                <v:fill type="solid"/>
              </v:shape>
            </v:group>
            <v:group style="position:absolute;left:2763;top:1380;width:2;height:36" coordorigin="2763,1380" coordsize="2,36">
              <v:shape style="position:absolute;left:2763;top:1380;width:2;height:36" coordorigin="2763,1380" coordsize="0,36" path="m2763,1380l2763,1416e" filled="f" stroked="t" strokeweight=".224401pt" strokecolor="#231F20">
                <v:path arrowok="t"/>
              </v:shape>
            </v:group>
            <v:group style="position:absolute;left:2692;top:2804;width:54;height:81" coordorigin="2692,2804" coordsize="54,81">
              <v:shape style="position:absolute;left:2692;top:2804;width:54;height:81" coordorigin="2692,2804" coordsize="54,81" path="m2728,2804l2711,2804,2704,2807,2699,2814,2695,2821,2692,2831,2692,2858,2695,2868,2704,2881,2711,2885,2728,2885,2735,2881,2738,2877,2714,2877,2710,2874,2704,2863,2703,2855,2703,2834,2704,2825,2710,2815,2714,2812,2738,2812,2735,2807,2728,2804xe" filled="t" fillcolor="#231F20" stroked="f">
                <v:path arrowok="t"/>
                <v:fill type="solid"/>
              </v:shape>
              <v:shape style="position:absolute;left:2692;top:2804;width:54;height:81" coordorigin="2692,2804" coordsize="54,81" path="m2738,2812l2725,2812,2729,2815,2732,2820,2735,2825,2736,2834,2736,2855,2735,2863,2732,2869,2729,2874,2725,2877,2738,2877,2740,2875,2744,2868,2747,2858,2747,2831,2744,2821,2740,2814,2738,2812xe" filled="t" fillcolor="#231F20" stroked="f">
                <v:path arrowok="t"/>
                <v:fill type="solid"/>
              </v:shape>
            </v:group>
            <v:group style="position:absolute;left:2765;top:2877;width:11;height:2" coordorigin="2765,2877" coordsize="11,2">
              <v:shape style="position:absolute;left:2765;top:2877;width:11;height:2" coordorigin="2765,2877" coordsize="11,0" path="m2765,2877l2776,2877e" filled="f" stroked="t" strokeweight=".767725pt" strokecolor="#231F20">
                <v:path arrowok="t"/>
              </v:shape>
            </v:group>
            <v:group style="position:absolute;left:2796;top:2805;width:51;height:80" coordorigin="2796,2805" coordsize="51,80">
              <v:shape style="position:absolute;left:2796;top:2805;width:51;height:80" coordorigin="2796,2805" coordsize="51,80" path="m2796,2871l2796,2882,2800,2883,2803,2884,2807,2884,2810,2885,2814,2885,2827,2885,2834,2883,2841,2876,2813,2876,2810,2876,2803,2874,2799,2873,2796,2871xe" filled="t" fillcolor="#231F20" stroked="f">
                <v:path arrowok="t"/>
                <v:fill type="solid"/>
              </v:shape>
              <v:shape style="position:absolute;left:2796;top:2805;width:51;height:80" coordorigin="2796,2805" coordsize="51,80" path="m2841,2841l2823,2841,2828,2842,2831,2845,2835,2849,2837,2853,2837,2864,2835,2868,2831,2871,2828,2875,2823,2876,2841,2876,2845,2873,2847,2867,2847,2850,2845,2844,2841,2841xe" filled="t" fillcolor="#231F20" stroked="f">
                <v:path arrowok="t"/>
                <v:fill type="solid"/>
              </v:shape>
              <v:shape style="position:absolute;left:2796;top:2805;width:51;height:80" coordorigin="2796,2805" coordsize="51,80" path="m2841,2805l2800,2805,2800,2844,2803,2843,2806,2842,2811,2841,2814,2841,2841,2841,2839,2839,2834,2834,2832,2833,2809,2833,2809,2814,2841,2814,2841,2805xe" filled="t" fillcolor="#231F20" stroked="f">
                <v:path arrowok="t"/>
                <v:fill type="solid"/>
              </v:shape>
              <v:shape style="position:absolute;left:2796;top:2805;width:51;height:80" coordorigin="2796,2805" coordsize="51,80" path="m2827,2832l2817,2832,2816,2832,2814,2832,2813,2832,2811,2833,2809,2833,2832,2833,2827,2832xe" filled="t" fillcolor="#231F20" stroked="f">
                <v:path arrowok="t"/>
                <v:fill type="solid"/>
              </v:shape>
            </v:group>
            <v:group style="position:absolute;left:3764;top:2730;width:2;height:36" coordorigin="3764,2730" coordsize="2,36">
              <v:shape style="position:absolute;left:3764;top:2730;width:2;height:36" coordorigin="3764,2730" coordsize="0,36" path="m3764,2766l3764,2730e" filled="t" fillcolor="#231F20" stroked="f">
                <v:path arrowok="t"/>
                <v:fill type="solid"/>
              </v:shape>
            </v:group>
            <v:group style="position:absolute;left:3764;top:2730;width:2;height:36" coordorigin="3764,2730" coordsize="2,36">
              <v:shape style="position:absolute;left:3764;top:2730;width:2;height:36" coordorigin="3764,2730" coordsize="0,36" path="m3764,2730l3764,2766e" filled="f" stroked="t" strokeweight=".224401pt" strokecolor="#231F20">
                <v:path arrowok="t"/>
              </v:shape>
            </v:group>
            <v:group style="position:absolute;left:3764;top:1380;width:2;height:36" coordorigin="3764,1380" coordsize="2,36">
              <v:shape style="position:absolute;left:3764;top:1380;width:2;height:36" coordorigin="3764,1380" coordsize="0,36" path="m3764,1380l3764,1416e" filled="t" fillcolor="#231F20" stroked="f">
                <v:path arrowok="t"/>
                <v:fill type="solid"/>
              </v:shape>
            </v:group>
            <v:group style="position:absolute;left:3764;top:1380;width:2;height:36" coordorigin="3764,1380" coordsize="2,36">
              <v:shape style="position:absolute;left:3764;top:1380;width:2;height:36" coordorigin="3764,1380" coordsize="0,36" path="m3764,1380l3764,1416e" filled="f" stroked="t" strokeweight=".224401pt" strokecolor="#231F20">
                <v:path arrowok="t"/>
              </v:shape>
            </v:group>
            <v:group style="position:absolute;left:3700;top:2805;width:47;height:79" coordorigin="3700,2805" coordsize="47,79">
              <v:shape style="position:absolute;left:3700;top:2805;width:47;height:79" coordorigin="3700,2805" coordsize="47,79" path="m3746,2875l3701,2875,3701,2884,3746,2884,3746,2875xe" filled="t" fillcolor="#231F20" stroked="f">
                <v:path arrowok="t"/>
                <v:fill type="solid"/>
              </v:shape>
              <v:shape style="position:absolute;left:3700;top:2805;width:47;height:79" coordorigin="3700,2805" coordsize="47,79" path="m3729,2815l3719,2815,3719,2875,3729,2875,3729,2815xe" filled="t" fillcolor="#231F20" stroked="f">
                <v:path arrowok="t"/>
                <v:fill type="solid"/>
              </v:shape>
              <v:shape style="position:absolute;left:3700;top:2805;width:47;height:79" coordorigin="3700,2805" coordsize="47,79" path="m3729,2805l3718,2805,3700,2809,3700,2818,3719,2815,3729,2815,3729,2805xe" filled="t" fillcolor="#231F20" stroked="f">
                <v:path arrowok="t"/>
                <v:fill type="solid"/>
              </v:shape>
            </v:group>
            <v:group style="position:absolute;left:3768;top:2877;width:11;height:2" coordorigin="3768,2877" coordsize="11,2">
              <v:shape style="position:absolute;left:3768;top:2877;width:11;height:2" coordorigin="3768,2877" coordsize="11,0" path="m3768,2877l3779,2877e" filled="f" stroked="t" strokeweight=".767725pt" strokecolor="#231F20">
                <v:path arrowok="t"/>
              </v:shape>
            </v:group>
            <v:group style="position:absolute;left:3798;top:2804;width:54;height:81" coordorigin="3798,2804" coordsize="54,81">
              <v:shape style="position:absolute;left:3798;top:2804;width:54;height:81" coordorigin="3798,2804" coordsize="54,81" path="m3834,2804l3816,2804,3809,2807,3805,2814,3800,2821,3798,2831,3798,2858,3800,2868,3809,2881,3816,2885,3834,2885,3840,2881,3844,2877,3819,2877,3815,2874,3810,2863,3808,2855,3808,2834,3810,2825,3815,2815,3819,2812,3844,2812,3840,2807,3834,2804xe" filled="t" fillcolor="#231F20" stroked="f">
                <v:path arrowok="t"/>
                <v:fill type="solid"/>
              </v:shape>
              <v:shape style="position:absolute;left:3798;top:2804;width:54;height:81" coordorigin="3798,2804" coordsize="54,81" path="m3844,2812l3830,2812,3834,2815,3837,2820,3840,2825,3841,2834,3841,2855,3840,2863,3837,2869,3834,2874,3830,2877,3844,2877,3845,2875,3850,2868,3852,2858,3852,2831,3850,2821,3845,2814,3844,2812xe" filled="t" fillcolor="#231F20" stroked="f">
                <v:path arrowok="t"/>
                <v:fill type="solid"/>
              </v:shape>
            </v:group>
            <v:group style="position:absolute;left:4765;top:2730;width:2;height:36" coordorigin="4765,2730" coordsize="2,36">
              <v:shape style="position:absolute;left:4765;top:2730;width:2;height:36" coordorigin="4765,2730" coordsize="0,36" path="m4765,2766l4765,2730e" filled="t" fillcolor="#231F20" stroked="f">
                <v:path arrowok="t"/>
                <v:fill type="solid"/>
              </v:shape>
            </v:group>
            <v:group style="position:absolute;left:4765;top:2730;width:2;height:36" coordorigin="4765,2730" coordsize="2,36">
              <v:shape style="position:absolute;left:4765;top:2730;width:2;height:36" coordorigin="4765,2730" coordsize="0,36" path="m4765,2730l4765,2766e" filled="f" stroked="t" strokeweight=".224401pt" strokecolor="#231F20">
                <v:path arrowok="t"/>
              </v:shape>
            </v:group>
            <v:group style="position:absolute;left:4765;top:1380;width:2;height:36" coordorigin="4765,1380" coordsize="2,36">
              <v:shape style="position:absolute;left:4765;top:1380;width:2;height:36" coordorigin="4765,1380" coordsize="0,36" path="m4765,1380l4765,1416e" filled="t" fillcolor="#231F20" stroked="f">
                <v:path arrowok="t"/>
                <v:fill type="solid"/>
              </v:shape>
            </v:group>
            <v:group style="position:absolute;left:4765;top:1380;width:2;height:36" coordorigin="4765,1380" coordsize="2,36">
              <v:shape style="position:absolute;left:4765;top:1380;width:2;height:36" coordorigin="4765,1380" coordsize="0,36" path="m4765,1380l4765,1416e" filled="f" stroked="t" strokeweight=".224401pt" strokecolor="#231F20">
                <v:path arrowok="t"/>
              </v:shape>
            </v:group>
            <v:group style="position:absolute;left:4702;top:2805;width:47;height:79" coordorigin="4702,2805" coordsize="47,79">
              <v:shape style="position:absolute;left:4702;top:2805;width:47;height:79" coordorigin="4702,2805" coordsize="47,79" path="m4749,2875l4704,2875,4704,2884,4749,2884,4749,2875xe" filled="t" fillcolor="#231F20" stroked="f">
                <v:path arrowok="t"/>
                <v:fill type="solid"/>
              </v:shape>
              <v:shape style="position:absolute;left:4702;top:2805;width:47;height:79" coordorigin="4702,2805" coordsize="47,79" path="m4732,2815l4721,2815,4721,2875,4732,2875,4732,2815xe" filled="t" fillcolor="#231F20" stroked="f">
                <v:path arrowok="t"/>
                <v:fill type="solid"/>
              </v:shape>
              <v:shape style="position:absolute;left:4702;top:2805;width:47;height:79" coordorigin="4702,2805" coordsize="47,79" path="m4732,2805l4721,2805,4702,2809,4702,2818,4721,2815,4732,2815,4732,2805xe" filled="t" fillcolor="#231F20" stroked="f">
                <v:path arrowok="t"/>
                <v:fill type="solid"/>
              </v:shape>
            </v:group>
            <v:group style="position:absolute;left:4770;top:2877;width:11;height:2" coordorigin="4770,2877" coordsize="11,2">
              <v:shape style="position:absolute;left:4770;top:2877;width:11;height:2" coordorigin="4770,2877" coordsize="11,0" path="m4770,2877l4781,2877e" filled="f" stroked="t" strokeweight=".767725pt" strokecolor="#231F20">
                <v:path arrowok="t"/>
              </v:shape>
            </v:group>
            <v:group style="position:absolute;left:4801;top:2805;width:51;height:80" coordorigin="4801,2805" coordsize="51,80">
              <v:shape style="position:absolute;left:4801;top:2805;width:51;height:80" coordorigin="4801,2805" coordsize="51,80" path="m4801,2871l4801,2882,4805,2883,4809,2884,4812,2884,4815,2885,4819,2885,4832,2885,4839,2883,4846,2876,4818,2876,4815,2876,4808,2874,4805,2873,4801,2871xe" filled="t" fillcolor="#231F20" stroked="f">
                <v:path arrowok="t"/>
                <v:fill type="solid"/>
              </v:shape>
              <v:shape style="position:absolute;left:4801;top:2805;width:51;height:80" coordorigin="4801,2805" coordsize="51,80" path="m4846,2841l4828,2841,4833,2842,4836,2845,4840,2849,4842,2853,4842,2864,4840,2868,4836,2871,4833,2875,4828,2876,4846,2876,4850,2873,4852,2867,4852,2850,4850,2844,4846,2841xe" filled="t" fillcolor="#231F20" stroked="f">
                <v:path arrowok="t"/>
                <v:fill type="solid"/>
              </v:shape>
              <v:shape style="position:absolute;left:4801;top:2805;width:51;height:80" coordorigin="4801,2805" coordsize="51,80" path="m4846,2805l4805,2805,4805,2844,4808,2843,4811,2842,4816,2841,4819,2841,4846,2841,4844,2839,4839,2834,4837,2833,4814,2833,4814,2814,4846,2814,4846,2805xe" filled="t" fillcolor="#231F20" stroked="f">
                <v:path arrowok="t"/>
                <v:fill type="solid"/>
              </v:shape>
              <v:shape style="position:absolute;left:4801;top:2805;width:51;height:80" coordorigin="4801,2805" coordsize="51,80" path="m4832,2832l4822,2832,4821,2832,4819,2832,4818,2832,4816,2833,4814,2833,4837,2833,4832,2832xe" filled="t" fillcolor="#231F20" stroked="f">
                <v:path arrowok="t"/>
                <v:fill type="solid"/>
              </v:shape>
            </v:group>
            <v:group style="position:absolute;left:5767;top:2730;width:2;height:36" coordorigin="5767,2730" coordsize="2,36">
              <v:shape style="position:absolute;left:5767;top:2730;width:2;height:36" coordorigin="5767,2730" coordsize="0,36" path="m5767,2766l5767,2730e" filled="t" fillcolor="#231F20" stroked="f">
                <v:path arrowok="t"/>
                <v:fill type="solid"/>
              </v:shape>
            </v:group>
            <v:group style="position:absolute;left:5767;top:1380;width:2;height:36" coordorigin="5767,1380" coordsize="2,36">
              <v:shape style="position:absolute;left:5767;top:1380;width:2;height:36" coordorigin="5767,1380" coordsize="0,36" path="m5767,1380l5767,1416e" filled="t" fillcolor="#231F20" stroked="f">
                <v:path arrowok="t"/>
                <v:fill type="solid"/>
              </v:shape>
            </v:group>
            <v:group style="position:absolute;left:5696;top:2804;width:50;height:80" coordorigin="5696,2804" coordsize="50,80">
              <v:shape style="position:absolute;left:5696;top:2804;width:50;height:80" coordorigin="5696,2804" coordsize="50,80" path="m5742,2813l5724,2813,5728,2814,5734,2819,5735,2823,5735,2829,5734,2832,5733,2834,5732,2837,5730,2840,5726,2844,5724,2846,5696,2875,5696,2884,5746,2884,5746,2875,5709,2875,5734,2849,5737,2846,5738,2845,5741,2841,5743,2838,5744,2835,5745,2832,5746,2829,5746,2819,5743,2814,5742,2813xe" filled="t" fillcolor="#231F20" stroked="f">
                <v:path arrowok="t"/>
                <v:fill type="solid"/>
              </v:shape>
              <v:shape style="position:absolute;left:5696;top:2804;width:50;height:80" coordorigin="5696,2804" coordsize="50,80" path="m5727,2804l5716,2804,5713,2804,5705,2806,5701,2807,5697,2809,5697,2820,5701,2817,5705,2815,5709,2814,5713,2813,5716,2813,5742,2813,5734,2806,5727,2804xe" filled="t" fillcolor="#231F20" stroked="f">
                <v:path arrowok="t"/>
                <v:fill type="solid"/>
              </v:shape>
            </v:group>
            <v:group style="position:absolute;left:5769;top:2877;width:11;height:2" coordorigin="5769,2877" coordsize="11,2">
              <v:shape style="position:absolute;left:5769;top:2877;width:11;height:2" coordorigin="5769,2877" coordsize="11,0" path="m5769,2877l5780,2877e" filled="f" stroked="t" strokeweight=".767725pt" strokecolor="#231F20">
                <v:path arrowok="t"/>
              </v:shape>
            </v:group>
            <v:group style="position:absolute;left:5798;top:2804;width:54;height:81" coordorigin="5798,2804" coordsize="54,81">
              <v:shape style="position:absolute;left:5798;top:2804;width:54;height:81" coordorigin="5798,2804" coordsize="54,81" path="m5834,2804l5817,2804,5810,2807,5805,2814,5801,2821,5798,2831,5798,2858,5801,2868,5810,2881,5817,2885,5834,2885,5841,2881,5844,2877,5820,2877,5816,2874,5810,2863,5809,2855,5809,2834,5810,2825,5816,2815,5820,2812,5844,2812,5841,2807,5834,2804xe" filled="t" fillcolor="#231F20" stroked="f">
                <v:path arrowok="t"/>
                <v:fill type="solid"/>
              </v:shape>
              <v:shape style="position:absolute;left:5798;top:2804;width:54;height:81" coordorigin="5798,2804" coordsize="54,81" path="m5844,2812l5831,2812,5835,2815,5838,2820,5841,2825,5842,2834,5842,2855,5841,2863,5838,2869,5835,2874,5831,2877,5844,2877,5846,2875,5850,2868,5853,2858,5853,2831,5850,2821,5846,2814,5844,2812xe" filled="t" fillcolor="#231F20" stroked="f">
                <v:path arrowok="t"/>
                <v:fill type="solid"/>
              </v:shape>
              <v:shape style="position:absolute;left:1440;top:2482;width:360;height:86" type="#_x0000_t75">
                <v:imagedata r:id="rId29" o:title=""/>
              </v:shape>
              <v:shape style="position:absolute;left:1275;top:1789;width:524;height:567" type="#_x0000_t75">
                <v:imagedata r:id="rId30" o:title=""/>
              </v:shape>
            </v:group>
            <v:group style="position:absolute;left:1761;top:1611;width:36;height:2" coordorigin="1761,1611" coordsize="36,2">
              <v:shape style="position:absolute;left:1761;top:1611;width:36;height:2" coordorigin="1761,1611" coordsize="36,0" path="m1761,1611l1797,1611e" filled="t" fillcolor="#231F20" stroked="f">
                <v:path arrowok="t"/>
                <v:fill type="solid"/>
              </v:shape>
            </v:group>
            <v:group style="position:absolute;left:1761;top:1611;width:36;height:2" coordorigin="1761,1611" coordsize="36,2">
              <v:shape style="position:absolute;left:1761;top:1611;width:36;height:2" coordorigin="1761,1611" coordsize="36,0" path="m1761,1611l1797,1611e" filled="f" stroked="t" strokeweight=".224401pt" strokecolor="#231F20">
                <v:path arrowok="t"/>
              </v:shape>
            </v:group>
            <v:group style="position:absolute;left:1438;top:1561;width:54;height:81" coordorigin="1438,1561" coordsize="54,81">
              <v:shape style="position:absolute;left:1438;top:1561;width:54;height:81" coordorigin="1438,1561" coordsize="54,81" path="m1474,1561l1457,1561,1450,1564,1445,1571,1441,1578,1438,1588,1438,1615,1441,1625,1450,1638,1457,1642,1474,1642,1481,1638,1484,1634,1460,1634,1456,1631,1450,1620,1449,1612,1449,1591,1450,1582,1456,1572,1460,1569,1484,1569,1481,1564,1474,1561xe" filled="t" fillcolor="#231F20" stroked="f">
                <v:path arrowok="t"/>
                <v:fill type="solid"/>
              </v:shape>
              <v:shape style="position:absolute;left:1438;top:1561;width:54;height:81" coordorigin="1438,1561" coordsize="54,81" path="m1484,1569l1471,1569,1475,1572,1478,1577,1481,1582,1482,1591,1482,1612,1481,1620,1478,1626,1475,1631,1471,1634,1484,1634,1486,1632,1490,1625,1493,1615,1493,1588,1490,1578,1486,1571,1484,1569xe" filled="t" fillcolor="#231F20" stroked="f">
                <v:path arrowok="t"/>
                <v:fill type="solid"/>
              </v:shape>
            </v:group>
            <v:group style="position:absolute;left:1511;top:1634;width:11;height:2" coordorigin="1511,1634" coordsize="11,2">
              <v:shape style="position:absolute;left:1511;top:1634;width:11;height:2" coordorigin="1511,1634" coordsize="11,0" path="m1511,1634l1522,1634e" filled="f" stroked="t" strokeweight=".767725pt" strokecolor="#231F20">
                <v:path arrowok="t"/>
              </v:shape>
            </v:group>
            <v:group style="position:absolute;left:1541;top:1561;width:54;height:81" coordorigin="1541,1561" coordsize="54,81">
              <v:shape style="position:absolute;left:1541;top:1561;width:54;height:81" coordorigin="1541,1561" coordsize="54,81" path="m1577,1561l1559,1561,1553,1564,1548,1571,1543,1578,1541,1588,1541,1615,1543,1625,1553,1638,1559,1642,1577,1642,1584,1638,1587,1634,1563,1634,1559,1631,1556,1626,1553,1620,1552,1612,1552,1591,1553,1582,1559,1572,1563,1569,1587,1569,1584,1564,1577,1561xe" filled="t" fillcolor="#231F20" stroked="f">
                <v:path arrowok="t"/>
                <v:fill type="solid"/>
              </v:shape>
              <v:shape style="position:absolute;left:1541;top:1561;width:54;height:81" coordorigin="1541,1561" coordsize="54,81" path="m1587,1569l1574,1569,1578,1572,1581,1577,1583,1582,1585,1591,1585,1612,1583,1620,1581,1626,1578,1631,1574,1634,1587,1634,1588,1632,1593,1625,1595,1615,1595,1588,1593,1578,1588,1571,1587,1569xe" filled="t" fillcolor="#231F20" stroked="f">
                <v:path arrowok="t"/>
                <v:fill type="solid"/>
              </v:shape>
            </v:group>
            <v:group style="position:absolute;left:1614;top:1562;width:47;height:79" coordorigin="1614,1562" coordsize="47,79">
              <v:shape style="position:absolute;left:1614;top:1562;width:47;height:79" coordorigin="1614,1562" coordsize="47,79" path="m1661,1632l1616,1632,1616,1641,1661,1641,1661,1632xe" filled="t" fillcolor="#231F20" stroked="f">
                <v:path arrowok="t"/>
                <v:fill type="solid"/>
              </v:shape>
              <v:shape style="position:absolute;left:1614;top:1562;width:47;height:79" coordorigin="1614,1562" coordsize="47,79" path="m1644,1572l1633,1572,1633,1632,1644,1632,1644,1572xe" filled="t" fillcolor="#231F20" stroked="f">
                <v:path arrowok="t"/>
                <v:fill type="solid"/>
              </v:shape>
              <v:shape style="position:absolute;left:1614;top:1562;width:47;height:79" coordorigin="1614,1562" coordsize="47,79" path="m1644,1562l1633,1562,1614,1566,1614,1575,1633,1572,1644,1572,1644,1562xe" filled="t" fillcolor="#231F20" stroked="f">
                <v:path arrowok="t"/>
                <v:fill type="solid"/>
              </v:shape>
            </v:group>
            <v:group style="position:absolute;left:1678;top:1561;width:54;height:81" coordorigin="1678,1561" coordsize="54,81">
              <v:shape style="position:absolute;left:1678;top:1561;width:54;height:81" coordorigin="1678,1561" coordsize="54,81" path="m1714,1561l1696,1561,1690,1564,1685,1571,1680,1578,1678,1588,1678,1615,1680,1625,1690,1638,1696,1642,1714,1642,1721,1638,1724,1634,1700,1634,1696,1631,1693,1626,1690,1620,1689,1612,1689,1591,1690,1582,1696,1572,1700,1569,1724,1569,1721,1564,1714,1561xe" filled="t" fillcolor="#231F20" stroked="f">
                <v:path arrowok="t"/>
                <v:fill type="solid"/>
              </v:shape>
              <v:shape style="position:absolute;left:1678;top:1561;width:54;height:81" coordorigin="1678,1561" coordsize="54,81" path="m1724,1569l1711,1569,1715,1572,1718,1577,1720,1582,1722,1591,1722,1612,1720,1620,1718,1626,1715,1631,1711,1634,1724,1634,1725,1632,1730,1625,1732,1615,1732,1588,1730,1578,1725,1571,1724,1569xe" filled="t" fillcolor="#231F20" stroked="f">
                <v:path arrowok="t"/>
                <v:fill type="solid"/>
              </v:shape>
            </v:group>
            <v:group style="position:absolute;left:1761;top:1380;width:36;height:2" coordorigin="1761,1380" coordsize="36,2">
              <v:shape style="position:absolute;left:1761;top:1380;width:36;height:2" coordorigin="1761,1380" coordsize="36,0" path="m1761,1380l1797,1380e" filled="t" fillcolor="#231F20" stroked="f">
                <v:path arrowok="t"/>
                <v:fill type="solid"/>
              </v:shape>
            </v:group>
            <v:group style="position:absolute;left:1442;top:1330;width:54;height:81" coordorigin="1442,1330" coordsize="54,81">
              <v:shape style="position:absolute;left:1442;top:1330;width:54;height:81" coordorigin="1442,1330" coordsize="54,81" path="m1478,1330l1460,1330,1454,1333,1449,1340,1444,1347,1442,1357,1442,1384,1444,1394,1454,1408,1460,1411,1478,1411,1485,1408,1488,1403,1464,1403,1460,1400,1457,1395,1454,1389,1453,1381,1453,1360,1454,1351,1460,1341,1464,1338,1488,1338,1485,1333,1478,1330xe" filled="t" fillcolor="#231F20" stroked="f">
                <v:path arrowok="t"/>
                <v:fill type="solid"/>
              </v:shape>
              <v:shape style="position:absolute;left:1442;top:1330;width:54;height:81" coordorigin="1442,1330" coordsize="54,81" path="m1488,1338l1475,1338,1479,1341,1482,1346,1484,1351,1486,1360,1486,1381,1484,1389,1482,1395,1479,1400,1475,1403,1488,1403,1489,1401,1494,1394,1496,1384,1496,1357,1494,1347,1489,1340,1488,1338xe" filled="t" fillcolor="#231F20" stroked="f">
                <v:path arrowok="t"/>
                <v:fill type="solid"/>
              </v:shape>
            </v:group>
            <v:group style="position:absolute;left:1515;top:1403;width:11;height:2" coordorigin="1515,1403" coordsize="11,2">
              <v:shape style="position:absolute;left:1515;top:1403;width:11;height:2" coordorigin="1515,1403" coordsize="11,0" path="m1515,1403l1526,1403e" filled="f" stroked="t" strokeweight=".767725pt" strokecolor="#231F20">
                <v:path arrowok="t"/>
              </v:shape>
            </v:group>
            <v:group style="position:absolute;left:1545;top:1330;width:54;height:81" coordorigin="1545,1330" coordsize="54,81">
              <v:shape style="position:absolute;left:1545;top:1330;width:54;height:81" coordorigin="1545,1330" coordsize="54,81" path="m1581,1330l1563,1330,1556,1333,1552,1340,1547,1347,1545,1357,1545,1384,1547,1394,1556,1408,1563,1411,1581,1411,1587,1408,1591,1403,1566,1403,1562,1400,1557,1389,1555,1381,1555,1360,1557,1351,1562,1341,1566,1338,1591,1338,1587,1333,1581,1330xe" filled="t" fillcolor="#231F20" stroked="f">
                <v:path arrowok="t"/>
                <v:fill type="solid"/>
              </v:shape>
              <v:shape style="position:absolute;left:1545;top:1330;width:54;height:81" coordorigin="1545,1330" coordsize="54,81" path="m1591,1338l1577,1338,1581,1341,1584,1346,1587,1351,1588,1360,1588,1381,1587,1389,1584,1395,1581,1400,1577,1403,1591,1403,1592,1401,1597,1394,1599,1384,1599,1357,1597,1347,1592,1340,1591,1338xe" filled="t" fillcolor="#231F20" stroked="f">
                <v:path arrowok="t"/>
                <v:fill type="solid"/>
              </v:shape>
            </v:group>
            <v:group style="position:absolute;left:1618;top:1331;width:47;height:79" coordorigin="1618,1331" coordsize="47,79">
              <v:shape style="position:absolute;left:1618;top:1331;width:47;height:79" coordorigin="1618,1331" coordsize="47,79" path="m1665,1401l1619,1401,1619,1410,1665,1410,1665,1401xe" filled="t" fillcolor="#231F20" stroked="f">
                <v:path arrowok="t"/>
                <v:fill type="solid"/>
              </v:shape>
              <v:shape style="position:absolute;left:1618;top:1331;width:47;height:79" coordorigin="1618,1331" coordsize="47,79" path="m1647,1341l1637,1341,1637,1401,1647,1401,1647,1341xe" filled="t" fillcolor="#231F20" stroked="f">
                <v:path arrowok="t"/>
                <v:fill type="solid"/>
              </v:shape>
              <v:shape style="position:absolute;left:1618;top:1331;width:47;height:79" coordorigin="1618,1331" coordsize="47,79" path="m1647,1331l1637,1331,1618,1335,1618,1344,1637,1341,1647,1341,1647,1331xe" filled="t" fillcolor="#231F20" stroked="f">
                <v:path arrowok="t"/>
                <v:fill type="solid"/>
              </v:shape>
            </v:group>
            <v:group style="position:absolute;left:1683;top:1330;width:50;height:80" coordorigin="1683,1330" coordsize="50,80">
              <v:shape style="position:absolute;left:1683;top:1330;width:50;height:80" coordorigin="1683,1330" coordsize="50,80" path="m1728,1339l1710,1339,1714,1340,1720,1345,1721,1349,1721,1355,1721,1358,1719,1361,1718,1363,1716,1366,1712,1370,1710,1372,1706,1377,1683,1401,1683,1410,1732,1410,1732,1401,1695,1401,1720,1375,1723,1372,1724,1371,1727,1368,1729,1364,1730,1361,1731,1358,1732,1355,1732,1345,1729,1340,1728,1339xe" filled="t" fillcolor="#231F20" stroked="f">
                <v:path arrowok="t"/>
                <v:fill type="solid"/>
              </v:shape>
              <v:shape style="position:absolute;left:1683;top:1330;width:50;height:80" coordorigin="1683,1330" coordsize="50,80" path="m1713,1330l1702,1330,1699,1330,1691,1332,1687,1333,1683,1335,1683,1346,1687,1343,1691,1341,1695,1340,1699,1339,1702,1339,1728,1339,1720,1332,1713,1330xe" filled="t" fillcolor="#231F20" stroked="f">
                <v:path arrowok="t"/>
                <v:fill type="solid"/>
              </v:shape>
            </v:group>
            <v:group style="position:absolute;left:3741;top:2728;width:46;height:38" coordorigin="3741,2728" coordsize="46,38">
              <v:shape style="position:absolute;left:3741;top:2728;width:46;height:38" coordorigin="3741,2728" coordsize="46,38" path="m3764,2728l3741,2766,3787,2766,3764,2728xe" filled="t" fillcolor="#231F20" stroked="f">
                <v:path arrowok="t"/>
                <v:fill type="solid"/>
              </v:shape>
            </v:group>
            <v:group style="position:absolute;left:3741;top:2728;width:46;height:38" coordorigin="3741,2728" coordsize="46,38">
              <v:shape style="position:absolute;left:3741;top:2728;width:46;height:38" coordorigin="3741,2728" coordsize="46,38" path="m3787,2766l3764,2728,3741,2766e" filled="f" stroked="t" strokeweight=".224401pt" strokecolor="#231F20">
                <v:path arrowok="t"/>
              </v:shape>
            </v:group>
            <v:group style="position:absolute;left:5744;top:2728;width:23;height:38" coordorigin="5744,2728" coordsize="23,38">
              <v:shape style="position:absolute;left:5744;top:2728;width:23;height:38" coordorigin="5744,2728" coordsize="23,38" path="m5767,2728l5744,2766,5767,2766,5767,2728xe" filled="t" fillcolor="#231F20" stroked="f">
                <v:path arrowok="t"/>
                <v:fill type="solid"/>
              </v:shape>
            </v:group>
            <v:group style="position:absolute;left:5744;top:2728;width:23;height:38" coordorigin="5744,2728" coordsize="23,38">
              <v:shape style="position:absolute;left:5744;top:2728;width:23;height:38" coordorigin="5744,2728" coordsize="23,38" path="m5767,2728l5767,2728,5744,2766e" filled="f" stroked="t" strokeweight=".224401pt" strokecolor="#231F20">
                <v:path arrowok="t"/>
              </v:shape>
            </v:group>
            <v:group style="position:absolute;left:1761;top:1380;width:2;height:36" coordorigin="1761,1380" coordsize="2,36">
              <v:shape style="position:absolute;left:1761;top:1380;width:2;height:36" coordorigin="1761,1380" coordsize="0,36" path="m1761,1380l1761,1416e" filled="t" fillcolor="#231F20" stroked="f">
                <v:path arrowok="t"/>
                <v:fill type="solid"/>
              </v:shape>
            </v:group>
            <v:group style="position:absolute;left:2763;top:2730;width:2;height:36" coordorigin="2763,2730" coordsize="2,36">
              <v:shape style="position:absolute;left:2763;top:2730;width:2;height:36" coordorigin="2763,2730" coordsize="0,36" path="m2763,2766l2763,2730e" filled="t" fillcolor="#231F20" stroked="f">
                <v:path arrowok="t"/>
                <v:fill type="solid"/>
              </v:shape>
            </v:group>
            <v:group style="position:absolute;left:2763;top:1380;width:2;height:36" coordorigin="2763,1380" coordsize="2,36">
              <v:shape style="position:absolute;left:2763;top:1380;width:2;height:36" coordorigin="2763,1380" coordsize="0,36" path="m2763,1380l2763,1416e" filled="t" fillcolor="#231F20" stroked="f">
                <v:path arrowok="t"/>
                <v:fill type="solid"/>
              </v:shape>
            </v:group>
            <v:group style="position:absolute;left:2692;top:2804;width:54;height:81" coordorigin="2692,2804" coordsize="54,81">
              <v:shape style="position:absolute;left:2692;top:2804;width:54;height:81" coordorigin="2692,2804" coordsize="54,81" path="m2728,2804l2711,2804,2704,2807,2699,2814,2695,2821,2692,2831,2692,2858,2695,2868,2704,2881,2711,2885,2728,2885,2735,2881,2738,2877,2714,2877,2710,2874,2704,2863,2703,2855,2703,2834,2704,2825,2710,2815,2714,2812,2738,2812,2735,2807,2728,2804xe" filled="t" fillcolor="#231F20" stroked="f">
                <v:path arrowok="t"/>
                <v:fill type="solid"/>
              </v:shape>
              <v:shape style="position:absolute;left:2692;top:2804;width:54;height:81" coordorigin="2692,2804" coordsize="54,81" path="m2738,2812l2725,2812,2729,2815,2732,2820,2735,2825,2736,2834,2736,2855,2735,2863,2732,2869,2729,2874,2725,2877,2738,2877,2740,2875,2744,2868,2747,2858,2747,2831,2744,2821,2740,2814,2738,2812xe" filled="t" fillcolor="#231F20" stroked="f">
                <v:path arrowok="t"/>
                <v:fill type="solid"/>
              </v:shape>
            </v:group>
            <v:group style="position:absolute;left:2796;top:2805;width:51;height:80" coordorigin="2796,2805" coordsize="51,80">
              <v:shape style="position:absolute;left:2796;top:2805;width:51;height:80" coordorigin="2796,2805" coordsize="51,80" path="m2796,2871l2796,2882,2800,2883,2803,2884,2807,2884,2810,2885,2814,2885,2827,2885,2834,2883,2841,2876,2813,2876,2810,2876,2803,2874,2799,2873,2796,2871xe" filled="t" fillcolor="#231F20" stroked="f">
                <v:path arrowok="t"/>
                <v:fill type="solid"/>
              </v:shape>
              <v:shape style="position:absolute;left:2796;top:2805;width:51;height:80" coordorigin="2796,2805" coordsize="51,80" path="m2841,2841l2823,2841,2828,2842,2831,2845,2835,2849,2837,2853,2837,2864,2835,2868,2831,2871,2828,2875,2823,2876,2841,2876,2845,2873,2847,2867,2847,2850,2845,2844,2841,2841xe" filled="t" fillcolor="#231F20" stroked="f">
                <v:path arrowok="t"/>
                <v:fill type="solid"/>
              </v:shape>
              <v:shape style="position:absolute;left:2796;top:2805;width:51;height:80" coordorigin="2796,2805" coordsize="51,80" path="m2841,2805l2800,2805,2800,2844,2803,2843,2806,2842,2811,2841,2814,2841,2841,2841,2839,2839,2834,2834,2832,2833,2809,2833,2809,2814,2841,2814,2841,2805xe" filled="t" fillcolor="#231F20" stroked="f">
                <v:path arrowok="t"/>
                <v:fill type="solid"/>
              </v:shape>
              <v:shape style="position:absolute;left:2796;top:2805;width:51;height:80" coordorigin="2796,2805" coordsize="51,80" path="m2827,2832l2817,2832,2816,2832,2814,2832,2813,2832,2811,2833,2809,2833,2832,2833,2827,2832xe" filled="t" fillcolor="#231F20" stroked="f">
                <v:path arrowok="t"/>
                <v:fill type="solid"/>
              </v:shape>
            </v:group>
            <v:group style="position:absolute;left:3764;top:2730;width:2;height:36" coordorigin="3764,2730" coordsize="2,36">
              <v:shape style="position:absolute;left:3764;top:2730;width:2;height:36" coordorigin="3764,2730" coordsize="0,36" path="m3764,2766l3764,2730e" filled="t" fillcolor="#231F20" stroked="f">
                <v:path arrowok="t"/>
                <v:fill type="solid"/>
              </v:shape>
            </v:group>
            <v:group style="position:absolute;left:3764;top:1380;width:2;height:36" coordorigin="3764,1380" coordsize="2,36">
              <v:shape style="position:absolute;left:3764;top:1380;width:2;height:36" coordorigin="3764,1380" coordsize="0,36" path="m3764,1380l3764,1416e" filled="t" fillcolor="#231F20" stroked="f">
                <v:path arrowok="t"/>
                <v:fill type="solid"/>
              </v:shape>
            </v:group>
            <v:group style="position:absolute;left:3700;top:2805;width:47;height:79" coordorigin="3700,2805" coordsize="47,79">
              <v:shape style="position:absolute;left:3700;top:2805;width:47;height:79" coordorigin="3700,2805" coordsize="47,79" path="m3746,2875l3701,2875,3701,2884,3746,2884,3746,2875xe" filled="t" fillcolor="#231F20" stroked="f">
                <v:path arrowok="t"/>
                <v:fill type="solid"/>
              </v:shape>
              <v:shape style="position:absolute;left:3700;top:2805;width:47;height:79" coordorigin="3700,2805" coordsize="47,79" path="m3729,2815l3719,2815,3719,2875,3729,2875,3729,2815xe" filled="t" fillcolor="#231F20" stroked="f">
                <v:path arrowok="t"/>
                <v:fill type="solid"/>
              </v:shape>
              <v:shape style="position:absolute;left:3700;top:2805;width:47;height:79" coordorigin="3700,2805" coordsize="47,79" path="m3729,2805l3718,2805,3700,2809,3700,2818,3719,2815,3729,2815,3729,2805xe" filled="t" fillcolor="#231F20" stroked="f">
                <v:path arrowok="t"/>
                <v:fill type="solid"/>
              </v:shape>
            </v:group>
            <v:group style="position:absolute;left:3798;top:2804;width:54;height:81" coordorigin="3798,2804" coordsize="54,81">
              <v:shape style="position:absolute;left:3798;top:2804;width:54;height:81" coordorigin="3798,2804" coordsize="54,81" path="m3834,2804l3816,2804,3809,2807,3805,2814,3800,2821,3798,2831,3798,2858,3800,2868,3809,2881,3816,2885,3834,2885,3840,2881,3844,2877,3819,2877,3815,2874,3810,2863,3808,2855,3808,2834,3810,2825,3815,2815,3819,2812,3844,2812,3840,2807,3834,2804xe" filled="t" fillcolor="#231F20" stroked="f">
                <v:path arrowok="t"/>
                <v:fill type="solid"/>
              </v:shape>
              <v:shape style="position:absolute;left:3798;top:2804;width:54;height:81" coordorigin="3798,2804" coordsize="54,81" path="m3844,2812l3830,2812,3834,2815,3837,2820,3840,2825,3841,2834,3841,2855,3840,2863,3837,2869,3834,2874,3830,2877,3844,2877,3845,2875,3850,2868,3852,2858,3852,2831,3850,2821,3845,2814,3844,2812xe" filled="t" fillcolor="#231F20" stroked="f">
                <v:path arrowok="t"/>
                <v:fill type="solid"/>
              </v:shape>
            </v:group>
            <v:group style="position:absolute;left:4765;top:2730;width:2;height:36" coordorigin="4765,2730" coordsize="2,36">
              <v:shape style="position:absolute;left:4765;top:2730;width:2;height:36" coordorigin="4765,2730" coordsize="0,36" path="m4765,2766l4765,2730e" filled="t" fillcolor="#231F20" stroked="f">
                <v:path arrowok="t"/>
                <v:fill type="solid"/>
              </v:shape>
            </v:group>
            <v:group style="position:absolute;left:4765;top:1380;width:2;height:36" coordorigin="4765,1380" coordsize="2,36">
              <v:shape style="position:absolute;left:4765;top:1380;width:2;height:36" coordorigin="4765,1380" coordsize="0,36" path="m4765,1380l4765,1416e" filled="t" fillcolor="#231F20" stroked="f">
                <v:path arrowok="t"/>
                <v:fill type="solid"/>
              </v:shape>
            </v:group>
            <v:group style="position:absolute;left:4702;top:2805;width:47;height:79" coordorigin="4702,2805" coordsize="47,79">
              <v:shape style="position:absolute;left:4702;top:2805;width:47;height:79" coordorigin="4702,2805" coordsize="47,79" path="m4749,2875l4704,2875,4704,2884,4749,2884,4749,2875xe" filled="t" fillcolor="#231F20" stroked="f">
                <v:path arrowok="t"/>
                <v:fill type="solid"/>
              </v:shape>
              <v:shape style="position:absolute;left:4702;top:2805;width:47;height:79" coordorigin="4702,2805" coordsize="47,79" path="m4732,2815l4721,2815,4721,2875,4732,2875,4732,2815xe" filled="t" fillcolor="#231F20" stroked="f">
                <v:path arrowok="t"/>
                <v:fill type="solid"/>
              </v:shape>
              <v:shape style="position:absolute;left:4702;top:2805;width:47;height:79" coordorigin="4702,2805" coordsize="47,79" path="m4732,2805l4721,2805,4702,2809,4702,2818,4721,2815,4732,2815,4732,2805xe" filled="t" fillcolor="#231F20" stroked="f">
                <v:path arrowok="t"/>
                <v:fill type="solid"/>
              </v:shape>
            </v:group>
            <v:group style="position:absolute;left:4801;top:2805;width:51;height:80" coordorigin="4801,2805" coordsize="51,80">
              <v:shape style="position:absolute;left:4801;top:2805;width:51;height:80" coordorigin="4801,2805" coordsize="51,80" path="m4801,2871l4801,2882,4805,2883,4809,2884,4812,2884,4815,2885,4819,2885,4832,2885,4839,2883,4846,2876,4818,2876,4815,2876,4808,2874,4805,2873,4801,2871xe" filled="t" fillcolor="#231F20" stroked="f">
                <v:path arrowok="t"/>
                <v:fill type="solid"/>
              </v:shape>
              <v:shape style="position:absolute;left:4801;top:2805;width:51;height:80" coordorigin="4801,2805" coordsize="51,80" path="m4846,2841l4828,2841,4833,2842,4836,2845,4840,2849,4842,2853,4842,2864,4840,2868,4836,2871,4833,2875,4828,2876,4846,2876,4850,2873,4852,2867,4852,2850,4850,2844,4846,2841xe" filled="t" fillcolor="#231F20" stroked="f">
                <v:path arrowok="t"/>
                <v:fill type="solid"/>
              </v:shape>
              <v:shape style="position:absolute;left:4801;top:2805;width:51;height:80" coordorigin="4801,2805" coordsize="51,80" path="m4846,2805l4805,2805,4805,2844,4808,2843,4811,2842,4816,2841,4819,2841,4846,2841,4844,2839,4839,2834,4837,2833,4814,2833,4814,2814,4846,2814,4846,2805xe" filled="t" fillcolor="#231F20" stroked="f">
                <v:path arrowok="t"/>
                <v:fill type="solid"/>
              </v:shape>
              <v:shape style="position:absolute;left:4801;top:2805;width:51;height:80" coordorigin="4801,2805" coordsize="51,80" path="m4832,2832l4822,2832,4821,2832,4819,2832,4818,2832,4816,2833,4814,2833,4837,2833,4832,2832xe" filled="t" fillcolor="#231F20" stroked="f">
                <v:path arrowok="t"/>
                <v:fill type="solid"/>
              </v:shape>
            </v:group>
            <v:group style="position:absolute;left:5767;top:2730;width:2;height:36" coordorigin="5767,2730" coordsize="2,36">
              <v:shape style="position:absolute;left:5767;top:2730;width:2;height:36" coordorigin="5767,2730" coordsize="0,36" path="m5767,2766l5767,2730e" filled="t" fillcolor="#231F20" stroked="f">
                <v:path arrowok="t"/>
                <v:fill type="solid"/>
              </v:shape>
            </v:group>
            <v:group style="position:absolute;left:5767;top:1380;width:2;height:36" coordorigin="5767,1380" coordsize="2,36">
              <v:shape style="position:absolute;left:5767;top:1380;width:2;height:36" coordorigin="5767,1380" coordsize="0,36" path="m5767,1380l5767,1416e" filled="t" fillcolor="#231F20" stroked="f">
                <v:path arrowok="t"/>
                <v:fill type="solid"/>
              </v:shape>
            </v:group>
            <v:group style="position:absolute;left:5696;top:2804;width:50;height:80" coordorigin="5696,2804" coordsize="50,80">
              <v:shape style="position:absolute;left:5696;top:2804;width:50;height:80" coordorigin="5696,2804" coordsize="50,80" path="m5742,2813l5724,2813,5728,2814,5734,2819,5735,2823,5735,2829,5734,2832,5733,2834,5732,2837,5730,2840,5726,2844,5724,2846,5696,2875,5696,2884,5746,2884,5746,2875,5709,2875,5734,2849,5737,2846,5738,2845,5741,2841,5743,2838,5744,2835,5745,2832,5746,2829,5746,2819,5743,2814,5742,2813xe" filled="t" fillcolor="#231F20" stroked="f">
                <v:path arrowok="t"/>
                <v:fill type="solid"/>
              </v:shape>
              <v:shape style="position:absolute;left:5696;top:2804;width:50;height:80" coordorigin="5696,2804" coordsize="50,80" path="m5727,2804l5716,2804,5713,2804,5705,2806,5701,2807,5697,2809,5697,2820,5701,2817,5705,2815,5709,2814,5713,2813,5716,2813,5742,2813,5734,2806,5727,2804xe" filled="t" fillcolor="#231F20" stroked="f">
                <v:path arrowok="t"/>
                <v:fill type="solid"/>
              </v:shape>
            </v:group>
            <v:group style="position:absolute;left:5798;top:2804;width:54;height:81" coordorigin="5798,2804" coordsize="54,81">
              <v:shape style="position:absolute;left:5798;top:2804;width:54;height:81" coordorigin="5798,2804" coordsize="54,81" path="m5834,2804l5817,2804,5810,2807,5805,2814,5801,2821,5798,2831,5798,2858,5801,2868,5810,2881,5817,2885,5834,2885,5841,2881,5844,2877,5820,2877,5816,2874,5810,2863,5809,2855,5809,2834,5810,2825,5816,2815,5820,2812,5844,2812,5841,2807,5834,2804xe" filled="t" fillcolor="#231F20" stroked="f">
                <v:path arrowok="t"/>
                <v:fill type="solid"/>
              </v:shape>
              <v:shape style="position:absolute;left:5798;top:2804;width:54;height:81" coordorigin="5798,2804" coordsize="54,81" path="m5844,2812l5831,2812,5835,2815,5838,2820,5841,2825,5842,2834,5842,2855,5841,2863,5838,2869,5835,2874,5831,2877,5844,2877,5846,2875,5850,2868,5853,2858,5853,2831,5850,2821,5846,2814,5844,2812xe" filled="t" fillcolor="#231F20" stroked="f">
                <v:path arrowok="t"/>
                <v:fill type="solid"/>
              </v:shape>
            </v:group>
            <v:group style="position:absolute;left:5731;top:2766;width:36;height:2" coordorigin="5731,2766" coordsize="36,2">
              <v:shape style="position:absolute;left:5731;top:2766;width:36;height:2" coordorigin="5731,2766" coordsize="36,0" path="m5767,2766l5731,2766e" filled="t" fillcolor="#231F20" stroked="f">
                <v:path arrowok="t"/>
                <v:fill type="solid"/>
              </v:shape>
            </v:group>
            <v:group style="position:absolute;left:5731;top:2535;width:36;height:2" coordorigin="5731,2535" coordsize="36,2">
              <v:shape style="position:absolute;left:5731;top:2535;width:36;height:2" coordorigin="5731,2535" coordsize="36,0" path="m5767,2535l5731,2535e" filled="t" fillcolor="#231F20" stroked="f">
                <v:path arrowok="t"/>
                <v:fill type="solid"/>
              </v:shape>
            </v:group>
            <v:group style="position:absolute;left:5731;top:2535;width:36;height:2" coordorigin="5731,2535" coordsize="36,2">
              <v:shape style="position:absolute;left:5731;top:2535;width:36;height:2" coordorigin="5731,2535" coordsize="36,0" path="m5767,2535l5731,2535e" filled="f" stroked="t" strokeweight=".224401pt" strokecolor="#231F20">
                <v:path arrowok="t"/>
              </v:shape>
            </v:group>
            <v:group style="position:absolute;left:5731;top:2304;width:36;height:2" coordorigin="5731,2304" coordsize="36,2">
              <v:shape style="position:absolute;left:5731;top:2304;width:36;height:2" coordorigin="5731,2304" coordsize="36,0" path="m5767,2304l5731,2304e" filled="t" fillcolor="#231F20" stroked="f">
                <v:path arrowok="t"/>
                <v:fill type="solid"/>
              </v:shape>
            </v:group>
            <v:group style="position:absolute;left:5731;top:2304;width:36;height:2" coordorigin="5731,2304" coordsize="36,2">
              <v:shape style="position:absolute;left:5731;top:2304;width:36;height:2" coordorigin="5731,2304" coordsize="36,0" path="m5767,2304l5731,2304e" filled="f" stroked="t" strokeweight=".224401pt" strokecolor="#231F20">
                <v:path arrowok="t"/>
              </v:shape>
            </v:group>
            <v:group style="position:absolute;left:5731;top:2073;width:36;height:2" coordorigin="5731,2073" coordsize="36,2">
              <v:shape style="position:absolute;left:5731;top:2073;width:36;height:2" coordorigin="5731,2073" coordsize="36,0" path="m5767,2073l5731,2073e" filled="t" fillcolor="#231F20" stroked="f">
                <v:path arrowok="t"/>
                <v:fill type="solid"/>
              </v:shape>
            </v:group>
            <v:group style="position:absolute;left:5731;top:2073;width:36;height:2" coordorigin="5731,2073" coordsize="36,2">
              <v:shape style="position:absolute;left:5731;top:2073;width:36;height:2" coordorigin="5731,2073" coordsize="36,0" path="m5767,2073l5731,2073e" filled="f" stroked="t" strokeweight=".224401pt" strokecolor="#231F20">
                <v:path arrowok="t"/>
              </v:shape>
            </v:group>
            <v:group style="position:absolute;left:5731;top:1842;width:36;height:2" coordorigin="5731,1842" coordsize="36,2">
              <v:shape style="position:absolute;left:5731;top:1842;width:36;height:2" coordorigin="5731,1842" coordsize="36,0" path="m5767,1842l5731,1842e" filled="t" fillcolor="#231F20" stroked="f">
                <v:path arrowok="t"/>
                <v:fill type="solid"/>
              </v:shape>
            </v:group>
            <v:group style="position:absolute;left:5731;top:1842;width:36;height:2" coordorigin="5731,1842" coordsize="36,2">
              <v:shape style="position:absolute;left:5731;top:1842;width:36;height:2" coordorigin="5731,1842" coordsize="36,0" path="m5767,1842l5731,1842e" filled="f" stroked="t" strokeweight=".224401pt" strokecolor="#231F20">
                <v:path arrowok="t"/>
              </v:shape>
            </v:group>
            <v:group style="position:absolute;left:1761;top:1611;width:36;height:2" coordorigin="1761,1611" coordsize="36,2">
              <v:shape style="position:absolute;left:1761;top:1611;width:36;height:2" coordorigin="1761,1611" coordsize="36,0" path="m1761,1611l1797,1611e" filled="t" fillcolor="#231F20" stroked="f">
                <v:path arrowok="t"/>
                <v:fill type="solid"/>
              </v:shape>
            </v:group>
            <v:group style="position:absolute;left:5731;top:1611;width:36;height:2" coordorigin="5731,1611" coordsize="36,2">
              <v:shape style="position:absolute;left:5731;top:1611;width:36;height:2" coordorigin="5731,1611" coordsize="36,0" path="m5767,1611l5731,1611e" filled="t" fillcolor="#231F20" stroked="f">
                <v:path arrowok="t"/>
                <v:fill type="solid"/>
              </v:shape>
            </v:group>
            <v:group style="position:absolute;left:5731;top:1611;width:36;height:2" coordorigin="5731,1611" coordsize="36,2">
              <v:shape style="position:absolute;left:5731;top:1611;width:36;height:2" coordorigin="5731,1611" coordsize="36,0" path="m5767,1611l5731,1611e" filled="f" stroked="t" strokeweight=".224401pt" strokecolor="#231F20">
                <v:path arrowok="t"/>
              </v:shape>
            </v:group>
            <v:group style="position:absolute;left:1438;top:1561;width:54;height:81" coordorigin="1438,1561" coordsize="54,81">
              <v:shape style="position:absolute;left:1438;top:1561;width:54;height:81" coordorigin="1438,1561" coordsize="54,81" path="m1474,1561l1457,1561,1450,1564,1445,1571,1441,1578,1438,1588,1438,1615,1441,1625,1450,1638,1457,1642,1474,1642,1481,1638,1484,1634,1460,1634,1456,1631,1450,1620,1449,1612,1449,1591,1450,1582,1456,1572,1460,1569,1484,1569,1481,1564,1474,1561xe" filled="t" fillcolor="#231F20" stroked="f">
                <v:path arrowok="t"/>
                <v:fill type="solid"/>
              </v:shape>
              <v:shape style="position:absolute;left:1438;top:1561;width:54;height:81" coordorigin="1438,1561" coordsize="54,81" path="m1484,1569l1471,1569,1475,1572,1478,1577,1481,1582,1482,1591,1482,1612,1481,1620,1478,1626,1475,1631,1471,1634,1484,1634,1486,1632,1490,1625,1493,1615,1493,1588,1490,1578,1486,1571,1484,1569xe" filled="t" fillcolor="#231F20" stroked="f">
                <v:path arrowok="t"/>
                <v:fill type="solid"/>
              </v:shape>
            </v:group>
            <v:group style="position:absolute;left:1541;top:1561;width:54;height:81" coordorigin="1541,1561" coordsize="54,81">
              <v:shape style="position:absolute;left:1541;top:1561;width:54;height:81" coordorigin="1541,1561" coordsize="54,81" path="m1577,1561l1559,1561,1553,1564,1548,1571,1543,1578,1541,1588,1541,1615,1543,1625,1553,1638,1559,1642,1577,1642,1584,1638,1587,1634,1563,1634,1559,1631,1556,1626,1553,1620,1552,1612,1552,1591,1553,1582,1559,1572,1563,1569,1587,1569,1584,1564,1577,1561xe" filled="t" fillcolor="#231F20" stroked="f">
                <v:path arrowok="t"/>
                <v:fill type="solid"/>
              </v:shape>
              <v:shape style="position:absolute;left:1541;top:1561;width:54;height:81" coordorigin="1541,1561" coordsize="54,81" path="m1587,1569l1574,1569,1578,1572,1581,1577,1583,1582,1585,1591,1585,1612,1583,1620,1581,1626,1578,1631,1574,1634,1587,1634,1588,1632,1593,1625,1595,1615,1595,1588,1593,1578,1588,1571,1587,1569xe" filled="t" fillcolor="#231F20" stroked="f">
                <v:path arrowok="t"/>
                <v:fill type="solid"/>
              </v:shape>
            </v:group>
            <v:group style="position:absolute;left:1614;top:1562;width:47;height:79" coordorigin="1614,1562" coordsize="47,79">
              <v:shape style="position:absolute;left:1614;top:1562;width:47;height:79" coordorigin="1614,1562" coordsize="47,79" path="m1661,1632l1616,1632,1616,1641,1661,1641,1661,1632xe" filled="t" fillcolor="#231F20" stroked="f">
                <v:path arrowok="t"/>
                <v:fill type="solid"/>
              </v:shape>
              <v:shape style="position:absolute;left:1614;top:1562;width:47;height:79" coordorigin="1614,1562" coordsize="47,79" path="m1644,1572l1633,1572,1633,1632,1644,1632,1644,1572xe" filled="t" fillcolor="#231F20" stroked="f">
                <v:path arrowok="t"/>
                <v:fill type="solid"/>
              </v:shape>
              <v:shape style="position:absolute;left:1614;top:1562;width:47;height:79" coordorigin="1614,1562" coordsize="47,79" path="m1644,1562l1633,1562,1614,1566,1614,1575,1633,1572,1644,1572,1644,1562xe" filled="t" fillcolor="#231F20" stroked="f">
                <v:path arrowok="t"/>
                <v:fill type="solid"/>
              </v:shape>
            </v:group>
            <v:group style="position:absolute;left:1678;top:1561;width:54;height:81" coordorigin="1678,1561" coordsize="54,81">
              <v:shape style="position:absolute;left:1678;top:1561;width:54;height:81" coordorigin="1678,1561" coordsize="54,81" path="m1714,1561l1696,1561,1690,1564,1685,1571,1680,1578,1678,1588,1678,1615,1680,1625,1690,1638,1696,1642,1714,1642,1721,1638,1724,1634,1700,1634,1696,1631,1693,1626,1690,1620,1689,1612,1689,1591,1690,1582,1696,1572,1700,1569,1724,1569,1721,1564,1714,1561xe" filled="t" fillcolor="#231F20" stroked="f">
                <v:path arrowok="t"/>
                <v:fill type="solid"/>
              </v:shape>
              <v:shape style="position:absolute;left:1678;top:1561;width:54;height:81" coordorigin="1678,1561" coordsize="54,81" path="m1724,1569l1711,1569,1715,1572,1718,1577,1720,1582,1722,1591,1722,1612,1720,1620,1718,1626,1715,1631,1711,1634,1724,1634,1725,1632,1730,1625,1732,1615,1732,1588,1730,1578,1725,1571,1724,1569xe" filled="t" fillcolor="#231F20" stroked="f">
                <v:path arrowok="t"/>
                <v:fill type="solid"/>
              </v:shape>
            </v:group>
            <v:group style="position:absolute;left:1761;top:1380;width:36;height:2" coordorigin="1761,1380" coordsize="36,2">
              <v:shape style="position:absolute;left:1761;top:1380;width:36;height:2" coordorigin="1761,1380" coordsize="36,0" path="m1761,1380l1797,1380e" filled="t" fillcolor="#231F20" stroked="f">
                <v:path arrowok="t"/>
                <v:fill type="solid"/>
              </v:shape>
            </v:group>
            <v:group style="position:absolute;left:5731;top:1380;width:36;height:2" coordorigin="5731,1380" coordsize="36,2">
              <v:shape style="position:absolute;left:5731;top:1380;width:36;height:2" coordorigin="5731,1380" coordsize="36,0" path="m5767,1380l5731,1380e" filled="t" fillcolor="#231F20" stroked="f">
                <v:path arrowok="t"/>
                <v:fill type="solid"/>
              </v:shape>
            </v:group>
            <v:group style="position:absolute;left:1442;top:1330;width:54;height:81" coordorigin="1442,1330" coordsize="54,81">
              <v:shape style="position:absolute;left:1442;top:1330;width:54;height:81" coordorigin="1442,1330" coordsize="54,81" path="m1478,1330l1460,1330,1454,1333,1449,1340,1444,1347,1442,1357,1442,1384,1444,1394,1454,1408,1460,1411,1478,1411,1485,1408,1488,1403,1464,1403,1460,1400,1457,1395,1454,1389,1453,1381,1453,1360,1454,1351,1460,1341,1464,1338,1488,1338,1485,1333,1478,1330xe" filled="t" fillcolor="#231F20" stroked="f">
                <v:path arrowok="t"/>
                <v:fill type="solid"/>
              </v:shape>
              <v:shape style="position:absolute;left:1442;top:1330;width:54;height:81" coordorigin="1442,1330" coordsize="54,81" path="m1488,1338l1475,1338,1479,1341,1482,1346,1484,1351,1486,1360,1486,1381,1484,1389,1482,1395,1479,1400,1475,1403,1488,1403,1489,1401,1494,1394,1496,1384,1496,1357,1494,1347,1489,1340,1488,1338xe" filled="t" fillcolor="#231F20" stroked="f">
                <v:path arrowok="t"/>
                <v:fill type="solid"/>
              </v:shape>
            </v:group>
            <v:group style="position:absolute;left:1545;top:1330;width:54;height:81" coordorigin="1545,1330" coordsize="54,81">
              <v:shape style="position:absolute;left:1545;top:1330;width:54;height:81" coordorigin="1545,1330" coordsize="54,81" path="m1581,1330l1563,1330,1556,1333,1552,1340,1547,1347,1545,1357,1545,1384,1547,1394,1556,1408,1563,1411,1581,1411,1587,1408,1591,1403,1566,1403,1562,1400,1557,1389,1555,1381,1555,1360,1557,1351,1562,1341,1566,1338,1591,1338,1587,1333,1581,1330xe" filled="t" fillcolor="#231F20" stroked="f">
                <v:path arrowok="t"/>
                <v:fill type="solid"/>
              </v:shape>
              <v:shape style="position:absolute;left:1545;top:1330;width:54;height:81" coordorigin="1545,1330" coordsize="54,81" path="m1591,1338l1577,1338,1581,1341,1584,1346,1587,1351,1588,1360,1588,1381,1587,1389,1584,1395,1581,1400,1577,1403,1591,1403,1592,1401,1597,1394,1599,1384,1599,1357,1597,1347,1592,1340,1591,1338xe" filled="t" fillcolor="#231F20" stroked="f">
                <v:path arrowok="t"/>
                <v:fill type="solid"/>
              </v:shape>
            </v:group>
            <v:group style="position:absolute;left:1618;top:1331;width:47;height:79" coordorigin="1618,1331" coordsize="47,79">
              <v:shape style="position:absolute;left:1618;top:1331;width:47;height:79" coordorigin="1618,1331" coordsize="47,79" path="m1665,1401l1619,1401,1619,1410,1665,1410,1665,1401xe" filled="t" fillcolor="#231F20" stroked="f">
                <v:path arrowok="t"/>
                <v:fill type="solid"/>
              </v:shape>
              <v:shape style="position:absolute;left:1618;top:1331;width:47;height:79" coordorigin="1618,1331" coordsize="47,79" path="m1647,1341l1637,1341,1637,1401,1647,1401,1647,1341xe" filled="t" fillcolor="#231F20" stroked="f">
                <v:path arrowok="t"/>
                <v:fill type="solid"/>
              </v:shape>
              <v:shape style="position:absolute;left:1618;top:1331;width:47;height:79" coordorigin="1618,1331" coordsize="47,79" path="m1647,1331l1637,1331,1618,1335,1618,1344,1637,1341,1647,1341,1647,1331xe" filled="t" fillcolor="#231F20" stroked="f">
                <v:path arrowok="t"/>
                <v:fill type="solid"/>
              </v:shape>
            </v:group>
            <v:group style="position:absolute;left:1683;top:1330;width:50;height:80" coordorigin="1683,1330" coordsize="50,80">
              <v:shape style="position:absolute;left:1683;top:1330;width:50;height:80" coordorigin="1683,1330" coordsize="50,80" path="m1728,1339l1710,1339,1714,1340,1720,1345,1721,1349,1721,1355,1721,1358,1719,1361,1718,1363,1716,1366,1712,1370,1710,1372,1706,1377,1683,1401,1683,1410,1732,1410,1732,1401,1695,1401,1720,1375,1723,1372,1724,1371,1727,1368,1729,1364,1730,1361,1731,1358,1732,1355,1732,1345,1729,1340,1728,1339xe" filled="t" fillcolor="#231F20" stroked="f">
                <v:path arrowok="t"/>
                <v:fill type="solid"/>
              </v:shape>
              <v:shape style="position:absolute;left:1683;top:1330;width:50;height:80" coordorigin="1683,1330" coordsize="50,80" path="m1713,1330l1702,1330,1699,1330,1691,1332,1687,1333,1683,1335,1683,1346,1687,1343,1691,1341,1695,1340,1699,1339,1702,1339,1728,1339,1720,1332,1713,1330xe" filled="t" fillcolor="#231F20" stroked="f">
                <v:path arrowok="t"/>
                <v:fill type="solid"/>
              </v:shape>
              <v:shape style="position:absolute;left:1116;top:1121;width:1267;height:168" type="#_x0000_t75">
                <v:imagedata r:id="rId31" o:title=""/>
              </v:shape>
            </v:group>
            <w10:wrap type="none"/>
          </v:group>
        </w:pict>
      </w:r>
      <w:r>
        <w:rPr/>
        <w:pict>
          <v:group style="position:absolute;margin-left:304.088989pt;margin-top:66.369026pt;width:226.42314pt;height:77.988723pt;mso-position-horizontal-relative:page;mso-position-vertical-relative:page;z-index:-4798" coordorigin="6082,1327" coordsize="4528,1560">
            <v:group style="position:absolute;left:6568;top:1391;width:4005;height:1375" coordorigin="6568,1391" coordsize="4005,1375">
              <v:shape style="position:absolute;left:6568;top:1391;width:4005;height:1375" coordorigin="6568,1391" coordsize="4005,1375" path="m6568,2766l7235,2766,7903,1391,8571,1391,9238,2766,10573,2766e" filled="f" stroked="t" strokeweight=".448801pt" strokecolor="#231F20">
                <v:path arrowok="t"/>
                <v:stroke dashstyle="longDash"/>
              </v:shape>
            </v:group>
            <v:group style="position:absolute;left:6568;top:2739;width:27;height:27" coordorigin="6568,2739" coordsize="27,27">
              <v:shape style="position:absolute;left:6568;top:2739;width:27;height:27" coordorigin="6568,2739" coordsize="27,27" path="m6595,2766l6595,2759,6592,2752,6587,2747,6582,2742,6575,2739,6568,2739e" filled="f" stroked="t" strokeweight=".224401pt" strokecolor="#231F20">
                <v:path arrowok="t"/>
              </v:shape>
            </v:group>
            <v:group style="position:absolute;left:7209;top:2739;width:54;height:27" coordorigin="7209,2739" coordsize="54,27">
              <v:shape style="position:absolute;left:7209;top:2739;width:54;height:27" coordorigin="7209,2739" coordsize="54,27" path="m7262,2766l7262,2759,7260,2752,7255,2747,7249,2742,7243,2739,7235,2739,7228,2739,7221,2742,7216,2747,7211,2752,7209,2759,7209,2766e" filled="f" stroked="t" strokeweight=".224401pt" strokecolor="#231F20">
                <v:path arrowok="t"/>
              </v:shape>
            </v:group>
            <v:group style="position:absolute;left:7903;top:1380;width:27;height:38" coordorigin="7903,1380" coordsize="27,38">
              <v:shape style="position:absolute;left:7903;top:1380;width:27;height:38" coordorigin="7903,1380" coordsize="27,38" path="m7903,1418l7910,1418,7917,1415,7922,1410,7927,1405,7930,1398,7930,1391,7930,1384,7928,1380e" filled="f" stroked="t" strokeweight=".224401pt" strokecolor="#231F20">
                <v:path arrowok="t"/>
              </v:shape>
            </v:group>
            <v:group style="position:absolute;left:7876;top:1380;width:27;height:38" coordorigin="7876,1380" coordsize="27,38">
              <v:shape style="position:absolute;left:7876;top:1380;width:27;height:38" coordorigin="7876,1380" coordsize="27,38" path="m7878,1380l7876,1384,7876,1391,7876,1398,7879,1405,7884,1410,7889,1415,7896,1418,7903,1418e" filled="f" stroked="t" strokeweight=".224401pt" strokecolor="#231F20">
                <v:path arrowok="t"/>
              </v:shape>
            </v:group>
            <v:group style="position:absolute;left:8571;top:1380;width:27;height:38" coordorigin="8571,1380" coordsize="27,38">
              <v:shape style="position:absolute;left:8571;top:1380;width:27;height:38" coordorigin="8571,1380" coordsize="27,38" path="m8571,1418l8578,1418,8585,1415,8590,1410,8595,1405,8598,1398,8598,1391,8598,1384,8596,1380e" filled="f" stroked="t" strokeweight=".224401pt" strokecolor="#231F20">
                <v:path arrowok="t"/>
              </v:shape>
            </v:group>
            <v:group style="position:absolute;left:8544;top:1380;width:27;height:38" coordorigin="8544,1380" coordsize="27,38">
              <v:shape style="position:absolute;left:8544;top:1380;width:27;height:38" coordorigin="8544,1380" coordsize="27,38" path="m8545,1380l8544,1384,8544,1391,8544,1398,8546,1405,8552,1410,8557,1415,8563,1418,8571,1418e" filled="f" stroked="t" strokeweight=".224401pt" strokecolor="#231F20">
                <v:path arrowok="t"/>
              </v:shape>
            </v:group>
            <v:group style="position:absolute;left:9211;top:2739;width:54;height:27" coordorigin="9211,2739" coordsize="54,27">
              <v:shape style="position:absolute;left:9211;top:2739;width:54;height:27" coordorigin="9211,2739" coordsize="54,27" path="m9265,2766l9265,2759,9262,2752,9257,2747,9252,2742,9245,2739,9238,2739,9231,2739,9224,2742,9219,2747,9214,2752,9211,2759,9211,2766e" filled="f" stroked="t" strokeweight=".224401pt" strokecolor="#231F20">
                <v:path arrowok="t"/>
              </v:shape>
            </v:group>
            <v:group style="position:absolute;left:9879;top:2739;width:54;height:27" coordorigin="9879,2739" coordsize="54,27">
              <v:shape style="position:absolute;left:9879;top:2739;width:54;height:27" coordorigin="9879,2739" coordsize="54,27" path="m9933,2766l9933,2759,9930,2752,9925,2747,9920,2742,9913,2739,9906,2739,9899,2739,9892,2742,9887,2747,9882,2752,9879,2759,9879,2766e" filled="f" stroked="t" strokeweight=".224401pt" strokecolor="#231F20">
                <v:path arrowok="t"/>
              </v:shape>
            </v:group>
            <v:group style="position:absolute;left:10546;top:2739;width:27;height:27" coordorigin="10546,2739" coordsize="27,27">
              <v:shape style="position:absolute;left:10546;top:2739;width:27;height:27" coordorigin="10546,2739" coordsize="27,27" path="m10573,2739l10566,2739,10559,2742,10554,2747,10549,2752,10546,2759,10546,2766e" filled="f" stroked="t" strokeweight=".224401pt" strokecolor="#231F20">
                <v:path arrowok="t"/>
              </v:shape>
            </v:group>
            <v:group style="position:absolute;left:6568;top:1380;width:2;height:1386" coordorigin="6568,1380" coordsize="2,1386">
              <v:shape style="position:absolute;left:6568;top:1380;width:2;height:1386" coordorigin="6568,1380" coordsize="0,1386" path="m6568,1380l6568,2766e" filled="f" stroked="t" strokeweight=".448801pt" strokecolor="#231F20">
                <v:path arrowok="t"/>
              </v:shape>
            </v:group>
            <v:group style="position:absolute;left:10573;top:1380;width:2;height:1386" coordorigin="10573,1380" coordsize="2,1386">
              <v:shape style="position:absolute;left:10573;top:1380;width:2;height:1386" coordorigin="10573,1380" coordsize="0,1386" path="m10573,1380l10573,2766e" filled="f" stroked="t" strokeweight=".448801pt" strokecolor="#231F20">
                <v:path arrowok="t"/>
              </v:shape>
            </v:group>
            <v:group style="position:absolute;left:6568;top:1380;width:4005;height:2" coordorigin="6568,1380" coordsize="4005,2">
              <v:shape style="position:absolute;left:6568;top:1380;width:4005;height:2" coordorigin="6568,1380" coordsize="4005,0" path="m6568,1380l10573,1380e" filled="f" stroked="t" strokeweight=".448801pt" strokecolor="#231F20">
                <v:path arrowok="t"/>
              </v:shape>
            </v:group>
            <v:group style="position:absolute;left:6568;top:2766;width:4005;height:2" coordorigin="6568,2766" coordsize="4005,2">
              <v:shape style="position:absolute;left:6568;top:2766;width:4005;height:2" coordorigin="6568,2766" coordsize="4005,0" path="m6568,2766l10573,2766e" filled="f" stroked="t" strokeweight=".448801pt" strokecolor="#231F20">
                <v:path arrowok="t"/>
              </v:shape>
              <v:shape style="position:absolute;left:6082;top:1327;width:524;height:1560" type="#_x0000_t75">
                <v:imagedata r:id="rId32" o:title=""/>
              </v:shape>
            </v:group>
            <v:group style="position:absolute;left:7235;top:2730;width:2;height:36" coordorigin="7235,2730" coordsize="2,36">
              <v:shape style="position:absolute;left:7235;top:2730;width:2;height:36" coordorigin="7235,2730" coordsize="0,36" path="m7235,2766l7235,2730e" filled="t" fillcolor="#231F20" stroked="f">
                <v:path arrowok="t"/>
                <v:fill type="solid"/>
              </v:shape>
            </v:group>
            <v:group style="position:absolute;left:7235;top:2730;width:2;height:36" coordorigin="7235,2730" coordsize="2,36">
              <v:shape style="position:absolute;left:7235;top:2730;width:2;height:36" coordorigin="7235,2730" coordsize="0,36" path="m7235,2730l7235,2766e" filled="f" stroked="t" strokeweight=".224401pt" strokecolor="#231F20">
                <v:path arrowok="t"/>
              </v:shape>
            </v:group>
            <v:group style="position:absolute;left:7235;top:1380;width:2;height:36" coordorigin="7235,1380" coordsize="2,36">
              <v:shape style="position:absolute;left:7235;top:1380;width:2;height:36" coordorigin="7235,1380" coordsize="0,36" path="m7235,1380l7235,1416e" filled="t" fillcolor="#231F20" stroked="f">
                <v:path arrowok="t"/>
                <v:fill type="solid"/>
              </v:shape>
            </v:group>
            <v:group style="position:absolute;left:7235;top:1380;width:2;height:36" coordorigin="7235,1380" coordsize="2,36">
              <v:shape style="position:absolute;left:7235;top:1380;width:2;height:36" coordorigin="7235,1380" coordsize="0,36" path="m7235,1380l7235,1416e" filled="f" stroked="t" strokeweight=".224401pt" strokecolor="#231F20">
                <v:path arrowok="t"/>
              </v:shape>
            </v:group>
            <v:group style="position:absolute;left:7224;top:2805;width:47;height:79" coordorigin="7224,2805" coordsize="47,79">
              <v:shape style="position:absolute;left:7224;top:2805;width:47;height:79" coordorigin="7224,2805" coordsize="47,79" path="m7271,2875l7225,2875,7225,2884,7271,2884,7271,2875xe" filled="t" fillcolor="#231F20" stroked="f">
                <v:path arrowok="t"/>
                <v:fill type="solid"/>
              </v:shape>
              <v:shape style="position:absolute;left:7224;top:2805;width:47;height:79" coordorigin="7224,2805" coordsize="47,79" path="m7253,2815l7243,2815,7243,2875,7253,2875,7253,2815xe" filled="t" fillcolor="#231F20" stroked="f">
                <v:path arrowok="t"/>
                <v:fill type="solid"/>
              </v:shape>
              <v:shape style="position:absolute;left:7224;top:2805;width:47;height:79" coordorigin="7224,2805" coordsize="47,79" path="m7253,2805l7243,2805,7224,2809,7224,2818,7243,2815,7253,2815,7253,2805xe" filled="t" fillcolor="#231F20" stroked="f">
                <v:path arrowok="t"/>
                <v:fill type="solid"/>
              </v:shape>
            </v:group>
            <v:group style="position:absolute;left:7903;top:2730;width:2;height:36" coordorigin="7903,2730" coordsize="2,36">
              <v:shape style="position:absolute;left:7903;top:2730;width:2;height:36" coordorigin="7903,2730" coordsize="0,36" path="m7903,2766l7903,2730e" filled="t" fillcolor="#231F20" stroked="f">
                <v:path arrowok="t"/>
                <v:fill type="solid"/>
              </v:shape>
            </v:group>
            <v:group style="position:absolute;left:7903;top:2730;width:2;height:36" coordorigin="7903,2730" coordsize="2,36">
              <v:shape style="position:absolute;left:7903;top:2730;width:2;height:36" coordorigin="7903,2730" coordsize="0,36" path="m7903,2730l7903,2766e" filled="f" stroked="t" strokeweight=".224401pt" strokecolor="#231F20">
                <v:path arrowok="t"/>
              </v:shape>
            </v:group>
            <v:group style="position:absolute;left:7903;top:1380;width:2;height:36" coordorigin="7903,1380" coordsize="2,36">
              <v:shape style="position:absolute;left:7903;top:1380;width:2;height:36" coordorigin="7903,1380" coordsize="0,36" path="m7903,1380l7903,1416e" filled="t" fillcolor="#231F20" stroked="f">
                <v:path arrowok="t"/>
                <v:fill type="solid"/>
              </v:shape>
            </v:group>
            <v:group style="position:absolute;left:7903;top:1380;width:2;height:36" coordorigin="7903,1380" coordsize="2,36">
              <v:shape style="position:absolute;left:7903;top:1380;width:2;height:36" coordorigin="7903,1380" coordsize="0,36" path="m7903,1380l7903,1416e" filled="f" stroked="t" strokeweight=".224401pt" strokecolor="#231F20">
                <v:path arrowok="t"/>
              </v:shape>
            </v:group>
            <v:group style="position:absolute;left:7886;top:2804;width:50;height:80" coordorigin="7886,2804" coordsize="50,80">
              <v:shape style="position:absolute;left:7886;top:2804;width:50;height:80" coordorigin="7886,2804" coordsize="50,80" path="m7931,2813l7914,2813,7917,2814,7923,2819,7925,2823,7925,2829,7924,2832,7923,2834,7921,2837,7919,2840,7916,2844,7914,2846,7886,2875,7886,2884,7936,2884,7936,2875,7899,2875,7923,2849,7926,2846,7927,2845,7930,2841,7932,2838,7934,2835,7935,2832,7935,2829,7935,2819,7933,2814,7931,2813xe" filled="t" fillcolor="#231F20" stroked="f">
                <v:path arrowok="t"/>
                <v:fill type="solid"/>
              </v:shape>
              <v:shape style="position:absolute;left:7886;top:2804;width:50;height:80" coordorigin="7886,2804" coordsize="50,80" path="m7917,2804l7906,2804,7902,2804,7895,2806,7891,2807,7886,2809,7886,2820,7891,2817,7895,2815,7898,2814,7902,2813,7906,2813,7931,2813,7923,2806,7917,2804xe" filled="t" fillcolor="#231F20" stroked="f">
                <v:path arrowok="t"/>
                <v:fill type="solid"/>
              </v:shape>
            </v:group>
            <v:group style="position:absolute;left:8571;top:2730;width:2;height:36" coordorigin="8571,2730" coordsize="2,36">
              <v:shape style="position:absolute;left:8571;top:2730;width:2;height:36" coordorigin="8571,2730" coordsize="0,36" path="m8571,2766l8571,2730e" filled="t" fillcolor="#231F20" stroked="f">
                <v:path arrowok="t"/>
                <v:fill type="solid"/>
              </v:shape>
            </v:group>
            <v:group style="position:absolute;left:8571;top:2730;width:2;height:36" coordorigin="8571,2730" coordsize="2,36">
              <v:shape style="position:absolute;left:8571;top:2730;width:2;height:36" coordorigin="8571,2730" coordsize="0,36" path="m8571,2730l8571,2766e" filled="f" stroked="t" strokeweight=".224401pt" strokecolor="#231F20">
                <v:path arrowok="t"/>
              </v:shape>
            </v:group>
            <v:group style="position:absolute;left:8571;top:1380;width:2;height:36" coordorigin="8571,1380" coordsize="2,36">
              <v:shape style="position:absolute;left:8571;top:1380;width:2;height:36" coordorigin="8571,1380" coordsize="0,36" path="m8571,1380l8571,1416e" filled="t" fillcolor="#231F20" stroked="f">
                <v:path arrowok="t"/>
                <v:fill type="solid"/>
              </v:shape>
            </v:group>
            <v:group style="position:absolute;left:8571;top:1380;width:2;height:36" coordorigin="8571,1380" coordsize="2,36">
              <v:shape style="position:absolute;left:8571;top:1380;width:2;height:36" coordorigin="8571,1380" coordsize="0,36" path="m8571,1380l8571,1416e" filled="f" stroked="t" strokeweight=".224401pt" strokecolor="#231F20">
                <v:path arrowok="t"/>
              </v:shape>
            </v:group>
            <v:group style="position:absolute;left:8553;top:2804;width:52;height:81" coordorigin="8553,2804" coordsize="52,81">
              <v:shape style="position:absolute;left:8553;top:2804;width:52;height:81" coordorigin="8553,2804" coordsize="52,81" path="m8553,2871l8553,2881,8557,2882,8560,2883,8564,2884,8567,2885,8571,2885,8584,2885,8591,2883,8597,2879,8600,2876,8570,2876,8566,2876,8559,2874,8556,2873,8553,2871xe" filled="t" fillcolor="#231F20" stroked="f">
                <v:path arrowok="t"/>
                <v:fill type="solid"/>
              </v:shape>
              <v:shape style="position:absolute;left:8553;top:2804;width:52;height:81" coordorigin="8553,2804" coordsize="52,81" path="m8600,2813l8581,2813,8585,2814,8588,2816,8591,2818,8592,2821,8592,2829,8591,2832,8588,2834,8585,2836,8581,2837,8567,2837,8567,2846,8582,2846,8586,2847,8593,2852,8594,2856,8594,2866,8592,2870,8585,2875,8580,2876,8600,2876,8602,2874,8605,2868,8605,2856,8603,2851,8598,2845,8594,2842,8589,2841,8593,2840,8597,2838,8602,2832,8603,2828,8603,2818,8600,2813,8600,2813xe" filled="t" fillcolor="#231F20" stroked="f">
                <v:path arrowok="t"/>
                <v:fill type="solid"/>
              </v:shape>
              <v:shape style="position:absolute;left:8553;top:2804;width:52;height:81" coordorigin="8553,2804" coordsize="52,81" path="m8585,2804l8573,2804,8570,2804,8563,2805,8559,2806,8555,2807,8555,2816,8559,2815,8563,2814,8570,2813,8573,2813,8600,2813,8591,2805,8585,2804xe" filled="t" fillcolor="#231F20" stroked="f">
                <v:path arrowok="t"/>
                <v:fill type="solid"/>
              </v:shape>
            </v:group>
            <v:group style="position:absolute;left:9238;top:2730;width:2;height:36" coordorigin="9238,2730" coordsize="2,36">
              <v:shape style="position:absolute;left:9238;top:2730;width:2;height:36" coordorigin="9238,2730" coordsize="0,36" path="m9238,2766l9238,2730e" filled="t" fillcolor="#231F20" stroked="f">
                <v:path arrowok="t"/>
                <v:fill type="solid"/>
              </v:shape>
            </v:group>
            <v:group style="position:absolute;left:9238;top:2730;width:2;height:36" coordorigin="9238,2730" coordsize="2,36">
              <v:shape style="position:absolute;left:9238;top:2730;width:2;height:36" coordorigin="9238,2730" coordsize="0,36" path="m9238,2730l9238,2766e" filled="f" stroked="t" strokeweight=".224401pt" strokecolor="#231F20">
                <v:path arrowok="t"/>
              </v:shape>
            </v:group>
            <v:group style="position:absolute;left:9238;top:1380;width:2;height:36" coordorigin="9238,1380" coordsize="2,36">
              <v:shape style="position:absolute;left:9238;top:1380;width:2;height:36" coordorigin="9238,1380" coordsize="0,36" path="m9238,1380l9238,1416e" filled="t" fillcolor="#231F20" stroked="f">
                <v:path arrowok="t"/>
                <v:fill type="solid"/>
              </v:shape>
            </v:group>
            <v:group style="position:absolute;left:9238;top:1380;width:2;height:36" coordorigin="9238,1380" coordsize="2,36">
              <v:shape style="position:absolute;left:9238;top:1380;width:2;height:36" coordorigin="9238,1380" coordsize="0,36" path="m9238,1380l9238,1416e" filled="f" stroked="t" strokeweight=".224401pt" strokecolor="#231F20">
                <v:path arrowok="t"/>
              </v:shape>
            </v:group>
            <v:group style="position:absolute;left:9215;top:2805;width:46;height:79" coordorigin="9215,2805" coordsize="46,79">
              <v:shape style="position:absolute;left:9215;top:2805;width:46;height:79" coordorigin="9215,2805" coordsize="46,79" path="m9261,2865l9250,2865,9250,2884,9261,2884,9261,2865xe" filled="t" fillcolor="#231F20" stroked="f">
                <v:path arrowok="t"/>
                <v:fill type="solid"/>
              </v:shape>
              <v:shape style="position:absolute;left:9215;top:2805;width:46;height:79" coordorigin="9215,2805" coordsize="46,79" path="m9261,2805l9247,2805,9215,2855,9215,2865,9272,2865,9272,2856,9223,2856,9250,2814,9261,2814,9261,2805xe" filled="t" fillcolor="#231F20" stroked="f">
                <v:path arrowok="t"/>
                <v:fill type="solid"/>
              </v:shape>
              <v:shape style="position:absolute;left:9215;top:2805;width:46;height:79" coordorigin="9215,2805" coordsize="46,79" path="m9261,2814l9250,2814,9250,2856,9261,2856,9261,2814xe" filled="t" fillcolor="#231F20" stroked="f">
                <v:path arrowok="t"/>
                <v:fill type="solid"/>
              </v:shape>
            </v:group>
            <v:group style="position:absolute;left:9906;top:2730;width:2;height:36" coordorigin="9906,2730" coordsize="2,36">
              <v:shape style="position:absolute;left:9906;top:2730;width:2;height:36" coordorigin="9906,2730" coordsize="0,36" path="m9906,2766l9906,2730e" filled="t" fillcolor="#231F20" stroked="f">
                <v:path arrowok="t"/>
                <v:fill type="solid"/>
              </v:shape>
            </v:group>
            <v:group style="position:absolute;left:9906;top:2730;width:2;height:36" coordorigin="9906,2730" coordsize="2,36">
              <v:shape style="position:absolute;left:9906;top:2730;width:2;height:36" coordorigin="9906,2730" coordsize="0,36" path="m9906,2730l9906,2766e" filled="f" stroked="t" strokeweight=".224401pt" strokecolor="#231F20">
                <v:path arrowok="t"/>
              </v:shape>
            </v:group>
            <v:group style="position:absolute;left:9906;top:1380;width:2;height:36" coordorigin="9906,1380" coordsize="2,36">
              <v:shape style="position:absolute;left:9906;top:1380;width:2;height:36" coordorigin="9906,1380" coordsize="0,36" path="m9906,1380l9906,1416e" filled="t" fillcolor="#231F20" stroked="f">
                <v:path arrowok="t"/>
                <v:fill type="solid"/>
              </v:shape>
            </v:group>
            <v:group style="position:absolute;left:9906;top:1380;width:2;height:36" coordorigin="9906,1380" coordsize="2,36">
              <v:shape style="position:absolute;left:9906;top:1380;width:2;height:36" coordorigin="9906,1380" coordsize="0,36" path="m9906,1380l9906,1416e" filled="f" stroked="t" strokeweight=".224401pt" strokecolor="#231F20">
                <v:path arrowok="t"/>
              </v:shape>
            </v:group>
            <v:group style="position:absolute;left:9889;top:2805;width:51;height:80" coordorigin="9889,2805" coordsize="51,80">
              <v:shape style="position:absolute;left:9889;top:2805;width:51;height:80" coordorigin="9889,2805" coordsize="51,80" path="m9889,2871l9889,2882,9892,2883,9896,2884,9899,2884,9903,2885,9906,2885,9919,2885,9926,2883,9934,2876,9905,2876,9902,2876,9895,2874,9892,2873,9889,2871xe" filled="t" fillcolor="#231F20" stroked="f">
                <v:path arrowok="t"/>
                <v:fill type="solid"/>
              </v:shape>
              <v:shape style="position:absolute;left:9889;top:2805;width:51;height:80" coordorigin="9889,2805" coordsize="51,80" path="m9933,2841l9915,2841,9920,2842,9923,2845,9927,2849,9929,2853,9929,2864,9927,2868,9923,2871,9920,2875,9915,2876,9934,2876,9937,2873,9939,2867,9939,2850,9937,2844,9933,2841xe" filled="t" fillcolor="#231F20" stroked="f">
                <v:path arrowok="t"/>
                <v:fill type="solid"/>
              </v:shape>
              <v:shape style="position:absolute;left:9889;top:2805;width:51;height:80" coordorigin="9889,2805" coordsize="51,80" path="m9934,2805l9892,2805,9892,2844,9895,2843,9898,2842,9903,2841,9906,2841,9933,2841,9932,2839,9926,2834,9924,2833,9902,2833,9902,2814,9934,2814,9934,2805xe" filled="t" fillcolor="#231F20" stroked="f">
                <v:path arrowok="t"/>
                <v:fill type="solid"/>
              </v:shape>
              <v:shape style="position:absolute;left:9889;top:2805;width:51;height:80" coordorigin="9889,2805" coordsize="51,80" path="m9920,2832l9909,2832,9908,2832,9906,2832,9905,2832,9903,2833,9902,2833,9924,2833,9920,2832xe" filled="t" fillcolor="#231F20" stroked="f">
                <v:path arrowok="t"/>
                <v:fill type="solid"/>
              </v:shape>
            </v:group>
            <v:group style="position:absolute;left:10573;top:2730;width:2;height:36" coordorigin="10573,2730" coordsize="2,36">
              <v:shape style="position:absolute;left:10573;top:2730;width:2;height:36" coordorigin="10573,2730" coordsize="0,36" path="m10573,2766l10573,2730e" filled="t" fillcolor="#231F20" stroked="f">
                <v:path arrowok="t"/>
                <v:fill type="solid"/>
              </v:shape>
            </v:group>
            <v:group style="position:absolute;left:10573;top:1380;width:2;height:36" coordorigin="10573,1380" coordsize="2,36">
              <v:shape style="position:absolute;left:10573;top:1380;width:2;height:36" coordorigin="10573,1380" coordsize="0,36" path="m10573,1380l10573,1416e" filled="t" fillcolor="#231F20" stroked="f">
                <v:path arrowok="t"/>
                <v:fill type="solid"/>
              </v:shape>
            </v:group>
            <v:group style="position:absolute;left:10554;top:2804;width:54;height:81" coordorigin="10554,2804" coordsize="54,81">
              <v:shape style="position:absolute;left:10554;top:2804;width:54;height:81" coordorigin="10554,2804" coordsize="54,81" path="m10589,2804l10576,2804,10568,2807,10563,2815,10557,2822,10554,2832,10554,2858,10556,2868,10561,2875,10566,2881,10573,2885,10590,2885,10596,2883,10602,2877,10577,2877,10573,2875,10568,2869,10566,2864,10566,2853,10568,2848,10573,2842,10575,2841,10564,2841,10565,2832,10567,2824,10574,2815,10580,2813,10603,2813,10603,2807,10600,2806,10597,2805,10594,2804,10592,2804,10589,2804xe" filled="t" fillcolor="#231F20" stroked="f">
                <v:path arrowok="t"/>
                <v:fill type="solid"/>
              </v:shape>
              <v:shape style="position:absolute;left:10554;top:2804;width:54;height:81" coordorigin="10554,2804" coordsize="54,81" path="m10602,2840l10587,2840,10590,2842,10596,2848,10597,2853,10597,2864,10596,2869,10590,2875,10587,2877,10602,2877,10605,2873,10608,2866,10608,2850,10606,2844,10602,2840xe" filled="t" fillcolor="#231F20" stroked="f">
                <v:path arrowok="t"/>
                <v:fill type="solid"/>
              </v:shape>
              <v:shape style="position:absolute;left:10554;top:2804;width:54;height:81" coordorigin="10554,2804" coordsize="54,81" path="m10590,2832l10579,2832,10575,2832,10569,2836,10566,2838,10564,2841,10575,2841,10577,2840,10602,2840,10601,2839,10597,2834,10590,2832xe" filled="t" fillcolor="#231F20" stroked="f">
                <v:path arrowok="t"/>
                <v:fill type="solid"/>
              </v:shape>
              <v:shape style="position:absolute;left:10554;top:2804;width:54;height:81" coordorigin="10554,2804" coordsize="54,81" path="m10603,2813l10589,2813,10592,2813,10595,2813,10598,2814,10600,2815,10603,2816,10603,2813xe" filled="t" fillcolor="#231F20" stroked="f">
                <v:path arrowok="t"/>
                <v:fill type="solid"/>
              </v:shape>
            </v:group>
            <v:group style="position:absolute;left:10537;top:2766;width:36;height:2" coordorigin="10537,2766" coordsize="36,2">
              <v:shape style="position:absolute;left:10537;top:2766;width:36;height:2" coordorigin="10537,2766" coordsize="36,0" path="m10573,2766l10537,2766e" filled="t" fillcolor="#231F20" stroked="f">
                <v:path arrowok="t"/>
                <v:fill type="solid"/>
              </v:shape>
            </v:group>
            <v:group style="position:absolute;left:10537;top:2612;width:36;height:2" coordorigin="10537,2612" coordsize="36,2">
              <v:shape style="position:absolute;left:10537;top:2612;width:36;height:2" coordorigin="10537,2612" coordsize="36,0" path="m10573,2612l10537,2612e" filled="t" fillcolor="#231F20" stroked="f">
                <v:path arrowok="t"/>
                <v:fill type="solid"/>
              </v:shape>
            </v:group>
            <v:group style="position:absolute;left:10537;top:2612;width:36;height:2" coordorigin="10537,2612" coordsize="36,2">
              <v:shape style="position:absolute;left:10537;top:2612;width:36;height:2" coordorigin="10537,2612" coordsize="36,0" path="m10537,2612l10573,2612e" filled="f" stroked="t" strokeweight=".224401pt" strokecolor="#231F20">
                <v:path arrowok="t"/>
              </v:shape>
            </v:group>
            <v:group style="position:absolute;left:10537;top:2458;width:36;height:2" coordorigin="10537,2458" coordsize="36,2">
              <v:shape style="position:absolute;left:10537;top:2458;width:36;height:2" coordorigin="10537,2458" coordsize="36,0" path="m10573,2458l10537,2458e" filled="t" fillcolor="#231F20" stroked="f">
                <v:path arrowok="t"/>
                <v:fill type="solid"/>
              </v:shape>
            </v:group>
            <v:group style="position:absolute;left:10537;top:2458;width:36;height:2" coordorigin="10537,2458" coordsize="36,2">
              <v:shape style="position:absolute;left:10537;top:2458;width:36;height:2" coordorigin="10537,2458" coordsize="36,0" path="m10537,2458l10573,2458e" filled="f" stroked="t" strokeweight=".224401pt" strokecolor="#231F20">
                <v:path arrowok="t"/>
              </v:shape>
            </v:group>
            <v:group style="position:absolute;left:10537;top:2304;width:36;height:2" coordorigin="10537,2304" coordsize="36,2">
              <v:shape style="position:absolute;left:10537;top:2304;width:36;height:2" coordorigin="10537,2304" coordsize="36,0" path="m10573,2304l10537,2304e" filled="t" fillcolor="#231F20" stroked="f">
                <v:path arrowok="t"/>
                <v:fill type="solid"/>
              </v:shape>
            </v:group>
            <v:group style="position:absolute;left:10537;top:2304;width:36;height:2" coordorigin="10537,2304" coordsize="36,2">
              <v:shape style="position:absolute;left:10537;top:2304;width:36;height:2" coordorigin="10537,2304" coordsize="36,0" path="m10537,2304l10573,2304e" filled="f" stroked="t" strokeweight=".224401pt" strokecolor="#231F20">
                <v:path arrowok="t"/>
              </v:shape>
            </v:group>
            <v:group style="position:absolute;left:10537;top:2150;width:36;height:2" coordorigin="10537,2150" coordsize="36,2">
              <v:shape style="position:absolute;left:10537;top:2150;width:36;height:2" coordorigin="10537,2150" coordsize="36,0" path="m10573,2150l10537,2150e" filled="t" fillcolor="#231F20" stroked="f">
                <v:path arrowok="t"/>
                <v:fill type="solid"/>
              </v:shape>
            </v:group>
            <v:group style="position:absolute;left:10537;top:2150;width:36;height:2" coordorigin="10537,2150" coordsize="36,2">
              <v:shape style="position:absolute;left:10537;top:2150;width:36;height:2" coordorigin="10537,2150" coordsize="36,0" path="m10537,2150l10573,2150e" filled="f" stroked="t" strokeweight=".224401pt" strokecolor="#231F20">
                <v:path arrowok="t"/>
              </v:shape>
            </v:group>
            <v:group style="position:absolute;left:10537;top:1996;width:36;height:2" coordorigin="10537,1996" coordsize="36,2">
              <v:shape style="position:absolute;left:10537;top:1996;width:36;height:2" coordorigin="10537,1996" coordsize="36,0" path="m10573,1996l10537,1996e" filled="t" fillcolor="#231F20" stroked="f">
                <v:path arrowok="t"/>
                <v:fill type="solid"/>
              </v:shape>
            </v:group>
            <v:group style="position:absolute;left:10537;top:1996;width:36;height:2" coordorigin="10537,1996" coordsize="36,2">
              <v:shape style="position:absolute;left:10537;top:1996;width:36;height:2" coordorigin="10537,1996" coordsize="36,0" path="m10537,1996l10573,1996e" filled="f" stroked="t" strokeweight=".224401pt" strokecolor="#231F20">
                <v:path arrowok="t"/>
              </v:shape>
            </v:group>
            <v:group style="position:absolute;left:10537;top:1842;width:36;height:2" coordorigin="10537,1842" coordsize="36,2">
              <v:shape style="position:absolute;left:10537;top:1842;width:36;height:2" coordorigin="10537,1842" coordsize="36,0" path="m10573,1842l10537,1842e" filled="t" fillcolor="#231F20" stroked="f">
                <v:path arrowok="t"/>
                <v:fill type="solid"/>
              </v:shape>
            </v:group>
            <v:group style="position:absolute;left:10537;top:1842;width:36;height:2" coordorigin="10537,1842" coordsize="36,2">
              <v:shape style="position:absolute;left:10537;top:1842;width:36;height:2" coordorigin="10537,1842" coordsize="36,0" path="m10537,1842l10573,1842e" filled="f" stroked="t" strokeweight=".224401pt" strokecolor="#231F20">
                <v:path arrowok="t"/>
              </v:shape>
            </v:group>
            <v:group style="position:absolute;left:10537;top:1688;width:36;height:2" coordorigin="10537,1688" coordsize="36,2">
              <v:shape style="position:absolute;left:10537;top:1688;width:36;height:2" coordorigin="10537,1688" coordsize="36,0" path="m10573,1688l10537,1688e" filled="t" fillcolor="#231F20" stroked="f">
                <v:path arrowok="t"/>
                <v:fill type="solid"/>
              </v:shape>
            </v:group>
            <v:group style="position:absolute;left:10537;top:1688;width:36;height:2" coordorigin="10537,1688" coordsize="36,2">
              <v:shape style="position:absolute;left:10537;top:1688;width:36;height:2" coordorigin="10537,1688" coordsize="36,0" path="m10537,1688l10573,1688e" filled="f" stroked="t" strokeweight=".224401pt" strokecolor="#231F20">
                <v:path arrowok="t"/>
              </v:shape>
            </v:group>
            <v:group style="position:absolute;left:10537;top:1534;width:36;height:2" coordorigin="10537,1534" coordsize="36,2">
              <v:shape style="position:absolute;left:10537;top:1534;width:36;height:2" coordorigin="10537,1534" coordsize="36,0" path="m10573,1534l10537,1534e" filled="t" fillcolor="#231F20" stroked="f">
                <v:path arrowok="t"/>
                <v:fill type="solid"/>
              </v:shape>
            </v:group>
            <v:group style="position:absolute;left:10537;top:1534;width:36;height:2" coordorigin="10537,1534" coordsize="36,2">
              <v:shape style="position:absolute;left:10537;top:1534;width:36;height:2" coordorigin="10537,1534" coordsize="36,0" path="m10537,1534l10573,1534e" filled="f" stroked="t" strokeweight=".224401pt" strokecolor="#231F20">
                <v:path arrowok="t"/>
              </v:shape>
            </v:group>
            <v:group style="position:absolute;left:10537;top:1380;width:36;height:2" coordorigin="10537,1380" coordsize="36,2">
              <v:shape style="position:absolute;left:10537;top:1380;width:36;height:2" coordorigin="10537,1380" coordsize="36,0" path="m10573,1380l10537,1380e" filled="t" fillcolor="#231F20" stroked="f">
                <v:path arrowok="t"/>
                <v:fill type="solid"/>
              </v:shape>
            </v:group>
            <v:group style="position:absolute;left:7213;top:2728;width:46;height:38" coordorigin="7213,2728" coordsize="46,38">
              <v:shape style="position:absolute;left:7213;top:2728;width:46;height:38" coordorigin="7213,2728" coordsize="46,38" path="m7235,2728l7213,2766,7258,2766,7235,2728xe" filled="t" fillcolor="#231F20" stroked="f">
                <v:path arrowok="t"/>
                <v:fill type="solid"/>
              </v:shape>
            </v:group>
            <v:group style="position:absolute;left:7213;top:2728;width:46;height:38" coordorigin="7213,2728" coordsize="46,38">
              <v:shape style="position:absolute;left:7213;top:2728;width:46;height:38" coordorigin="7213,2728" coordsize="46,38" path="m7258,2766l7235,2728,7213,2766e" filled="f" stroked="t" strokeweight=".224401pt" strokecolor="#231F20">
                <v:path arrowok="t"/>
              </v:shape>
            </v:group>
            <v:group style="position:absolute;left:7880;top:2728;width:46;height:38" coordorigin="7880,2728" coordsize="46,38">
              <v:shape style="position:absolute;left:7880;top:2728;width:46;height:38" coordorigin="7880,2728" coordsize="46,38" path="m7903,2728l7880,2766,7926,2766,7903,2728xe" filled="t" fillcolor="#231F20" stroked="f">
                <v:path arrowok="t"/>
                <v:fill type="solid"/>
              </v:shape>
            </v:group>
            <v:group style="position:absolute;left:7880;top:2728;width:46;height:38" coordorigin="7880,2728" coordsize="46,38">
              <v:shape style="position:absolute;left:7880;top:2728;width:46;height:38" coordorigin="7880,2728" coordsize="46,38" path="m7926,2766l7903,2728,7880,2766e" filled="f" stroked="t" strokeweight=".224401pt" strokecolor="#231F20">
                <v:path arrowok="t"/>
              </v:shape>
            </v:group>
            <v:group style="position:absolute;left:8548;top:2728;width:46;height:38" coordorigin="8548,2728" coordsize="46,38">
              <v:shape style="position:absolute;left:8548;top:2728;width:46;height:38" coordorigin="8548,2728" coordsize="46,38" path="m8571,2728l8548,2766,8593,2766,8571,2728xe" filled="t" fillcolor="#231F20" stroked="f">
                <v:path arrowok="t"/>
                <v:fill type="solid"/>
              </v:shape>
            </v:group>
            <v:group style="position:absolute;left:8548;top:2728;width:46;height:38" coordorigin="8548,2728" coordsize="46,38">
              <v:shape style="position:absolute;left:8548;top:2728;width:46;height:38" coordorigin="8548,2728" coordsize="46,38" path="m8593,2766l8571,2728,8548,2766e" filled="f" stroked="t" strokeweight=".224401pt" strokecolor="#231F20">
                <v:path arrowok="t"/>
              </v:shape>
            </v:group>
            <v:group style="position:absolute;left:9215;top:2728;width:46;height:38" coordorigin="9215,2728" coordsize="46,38">
              <v:shape style="position:absolute;left:9215;top:2728;width:46;height:38" coordorigin="9215,2728" coordsize="46,38" path="m9238,2728l9215,2766,9261,2766,9238,2728xe" filled="t" fillcolor="#231F20" stroked="f">
                <v:path arrowok="t"/>
                <v:fill type="solid"/>
              </v:shape>
            </v:group>
            <v:group style="position:absolute;left:9215;top:2728;width:46;height:38" coordorigin="9215,2728" coordsize="46,38">
              <v:shape style="position:absolute;left:9215;top:2728;width:46;height:38" coordorigin="9215,2728" coordsize="46,38" path="m9261,2766l9238,2728,9215,2766e" filled="f" stroked="t" strokeweight=".224401pt" strokecolor="#231F20">
                <v:path arrowok="t"/>
              </v:shape>
            </v:group>
            <v:group style="position:absolute;left:9883;top:2728;width:46;height:38" coordorigin="9883,2728" coordsize="46,38">
              <v:shape style="position:absolute;left:9883;top:2728;width:46;height:38" coordorigin="9883,2728" coordsize="46,38" path="m9906,2728l9883,2766,9929,2766,9906,2728xe" filled="t" fillcolor="#231F20" stroked="f">
                <v:path arrowok="t"/>
                <v:fill type="solid"/>
              </v:shape>
            </v:group>
            <v:group style="position:absolute;left:9883;top:2728;width:46;height:38" coordorigin="9883,2728" coordsize="46,38">
              <v:shape style="position:absolute;left:9883;top:2728;width:46;height:38" coordorigin="9883,2728" coordsize="46,38" path="m9929,2766l9906,2728,9883,2766e" filled="f" stroked="t" strokeweight=".224401pt" strokecolor="#231F20">
                <v:path arrowok="t"/>
              </v:shape>
            </v:group>
            <v:group style="position:absolute;left:10550;top:2728;width:23;height:38" coordorigin="10550,2728" coordsize="23,38">
              <v:shape style="position:absolute;left:10550;top:2728;width:23;height:38" coordorigin="10550,2728" coordsize="23,38" path="m10573,2728l10550,2766,10573,2766,10573,2728xe" filled="t" fillcolor="#231F20" stroked="f">
                <v:path arrowok="t"/>
                <v:fill type="solid"/>
              </v:shape>
            </v:group>
            <v:group style="position:absolute;left:10550;top:2728;width:23;height:38" coordorigin="10550,2728" coordsize="23,38">
              <v:shape style="position:absolute;left:10550;top:2728;width:23;height:38" coordorigin="10550,2728" coordsize="23,38" path="m10573,2728l10550,2766e" filled="f" stroked="t" strokeweight=".224401pt" strokecolor="#231F20">
                <v:path arrowok="t"/>
              </v:shape>
            </v:group>
            <v:group style="position:absolute;left:7235;top:2730;width:2;height:36" coordorigin="7235,2730" coordsize="2,36">
              <v:shape style="position:absolute;left:7235;top:2730;width:2;height:36" coordorigin="7235,2730" coordsize="0,36" path="m7235,2766l7235,2730e" filled="t" fillcolor="#231F20" stroked="f">
                <v:path arrowok="t"/>
                <v:fill type="solid"/>
              </v:shape>
            </v:group>
            <v:group style="position:absolute;left:7235;top:1380;width:2;height:36" coordorigin="7235,1380" coordsize="2,36">
              <v:shape style="position:absolute;left:7235;top:1380;width:2;height:36" coordorigin="7235,1380" coordsize="0,36" path="m7235,1380l7235,1416e" filled="t" fillcolor="#231F20" stroked="f">
                <v:path arrowok="t"/>
                <v:fill type="solid"/>
              </v:shape>
            </v:group>
            <v:group style="position:absolute;left:7224;top:2805;width:47;height:79" coordorigin="7224,2805" coordsize="47,79">
              <v:shape style="position:absolute;left:7224;top:2805;width:47;height:79" coordorigin="7224,2805" coordsize="47,79" path="m7271,2875l7225,2875,7225,2884,7271,2884,7271,2875xe" filled="t" fillcolor="#231F20" stroked="f">
                <v:path arrowok="t"/>
                <v:fill type="solid"/>
              </v:shape>
              <v:shape style="position:absolute;left:7224;top:2805;width:47;height:79" coordorigin="7224,2805" coordsize="47,79" path="m7253,2815l7243,2815,7243,2875,7253,2875,7253,2815xe" filled="t" fillcolor="#231F20" stroked="f">
                <v:path arrowok="t"/>
                <v:fill type="solid"/>
              </v:shape>
              <v:shape style="position:absolute;left:7224;top:2805;width:47;height:79" coordorigin="7224,2805" coordsize="47,79" path="m7253,2805l7243,2805,7224,2809,7224,2818,7243,2815,7253,2815,7253,2805xe" filled="t" fillcolor="#231F20" stroked="f">
                <v:path arrowok="t"/>
                <v:fill type="solid"/>
              </v:shape>
            </v:group>
            <v:group style="position:absolute;left:7903;top:2730;width:2;height:36" coordorigin="7903,2730" coordsize="2,36">
              <v:shape style="position:absolute;left:7903;top:2730;width:2;height:36" coordorigin="7903,2730" coordsize="0,36" path="m7903,2766l7903,2730e" filled="t" fillcolor="#231F20" stroked="f">
                <v:path arrowok="t"/>
                <v:fill type="solid"/>
              </v:shape>
            </v:group>
            <v:group style="position:absolute;left:7903;top:1380;width:2;height:36" coordorigin="7903,1380" coordsize="2,36">
              <v:shape style="position:absolute;left:7903;top:1380;width:2;height:36" coordorigin="7903,1380" coordsize="0,36" path="m7903,1380l7903,1416e" filled="t" fillcolor="#231F20" stroked="f">
                <v:path arrowok="t"/>
                <v:fill type="solid"/>
              </v:shape>
            </v:group>
            <v:group style="position:absolute;left:7886;top:2804;width:50;height:80" coordorigin="7886,2804" coordsize="50,80">
              <v:shape style="position:absolute;left:7886;top:2804;width:50;height:80" coordorigin="7886,2804" coordsize="50,80" path="m7931,2813l7914,2813,7917,2814,7923,2819,7925,2823,7925,2829,7924,2832,7923,2834,7921,2837,7919,2840,7916,2844,7914,2846,7886,2875,7886,2884,7936,2884,7936,2875,7899,2875,7923,2849,7926,2846,7927,2845,7930,2841,7932,2838,7934,2835,7935,2832,7935,2829,7935,2819,7933,2814,7931,2813xe" filled="t" fillcolor="#231F20" stroked="f">
                <v:path arrowok="t"/>
                <v:fill type="solid"/>
              </v:shape>
              <v:shape style="position:absolute;left:7886;top:2804;width:50;height:80" coordorigin="7886,2804" coordsize="50,80" path="m7917,2804l7906,2804,7902,2804,7895,2806,7891,2807,7886,2809,7886,2820,7891,2817,7895,2815,7898,2814,7902,2813,7906,2813,7931,2813,7923,2806,7917,2804xe" filled="t" fillcolor="#231F20" stroked="f">
                <v:path arrowok="t"/>
                <v:fill type="solid"/>
              </v:shape>
            </v:group>
            <v:group style="position:absolute;left:8571;top:2730;width:2;height:36" coordorigin="8571,2730" coordsize="2,36">
              <v:shape style="position:absolute;left:8571;top:2730;width:2;height:36" coordorigin="8571,2730" coordsize="0,36" path="m8571,2766l8571,2730e" filled="t" fillcolor="#231F20" stroked="f">
                <v:path arrowok="t"/>
                <v:fill type="solid"/>
              </v:shape>
            </v:group>
            <v:group style="position:absolute;left:8571;top:1380;width:2;height:36" coordorigin="8571,1380" coordsize="2,36">
              <v:shape style="position:absolute;left:8571;top:1380;width:2;height:36" coordorigin="8571,1380" coordsize="0,36" path="m8571,1380l8571,1416e" filled="t" fillcolor="#231F20" stroked="f">
                <v:path arrowok="t"/>
                <v:fill type="solid"/>
              </v:shape>
            </v:group>
            <v:group style="position:absolute;left:8553;top:2804;width:52;height:81" coordorigin="8553,2804" coordsize="52,81">
              <v:shape style="position:absolute;left:8553;top:2804;width:52;height:81" coordorigin="8553,2804" coordsize="52,81" path="m8553,2871l8553,2881,8557,2882,8560,2883,8564,2884,8567,2885,8571,2885,8584,2885,8591,2883,8597,2879,8600,2876,8570,2876,8566,2876,8559,2874,8556,2873,8553,2871xe" filled="t" fillcolor="#231F20" stroked="f">
                <v:path arrowok="t"/>
                <v:fill type="solid"/>
              </v:shape>
              <v:shape style="position:absolute;left:8553;top:2804;width:52;height:81" coordorigin="8553,2804" coordsize="52,81" path="m8600,2813l8581,2813,8585,2814,8588,2816,8591,2818,8592,2821,8592,2829,8591,2832,8588,2834,8585,2836,8581,2837,8567,2837,8567,2846,8582,2846,8586,2847,8593,2852,8594,2856,8594,2866,8592,2870,8585,2875,8580,2876,8600,2876,8602,2874,8605,2868,8605,2856,8603,2851,8598,2845,8594,2842,8589,2841,8593,2840,8597,2838,8602,2832,8603,2828,8603,2818,8600,2813,8600,2813xe" filled="t" fillcolor="#231F20" stroked="f">
                <v:path arrowok="t"/>
                <v:fill type="solid"/>
              </v:shape>
              <v:shape style="position:absolute;left:8553;top:2804;width:52;height:81" coordorigin="8553,2804" coordsize="52,81" path="m8585,2804l8573,2804,8570,2804,8563,2805,8559,2806,8555,2807,8555,2816,8559,2815,8563,2814,8570,2813,8573,2813,8600,2813,8591,2805,8585,2804xe" filled="t" fillcolor="#231F20" stroked="f">
                <v:path arrowok="t"/>
                <v:fill type="solid"/>
              </v:shape>
            </v:group>
            <v:group style="position:absolute;left:9238;top:2730;width:2;height:36" coordorigin="9238,2730" coordsize="2,36">
              <v:shape style="position:absolute;left:9238;top:2730;width:2;height:36" coordorigin="9238,2730" coordsize="0,36" path="m9238,2766l9238,2730e" filled="t" fillcolor="#231F20" stroked="f">
                <v:path arrowok="t"/>
                <v:fill type="solid"/>
              </v:shape>
            </v:group>
            <v:group style="position:absolute;left:9238;top:1380;width:2;height:36" coordorigin="9238,1380" coordsize="2,36">
              <v:shape style="position:absolute;left:9238;top:1380;width:2;height:36" coordorigin="9238,1380" coordsize="0,36" path="m9238,1380l9238,1416e" filled="t" fillcolor="#231F20" stroked="f">
                <v:path arrowok="t"/>
                <v:fill type="solid"/>
              </v:shape>
            </v:group>
            <v:group style="position:absolute;left:9215;top:2805;width:46;height:79" coordorigin="9215,2805" coordsize="46,79">
              <v:shape style="position:absolute;left:9215;top:2805;width:46;height:79" coordorigin="9215,2805" coordsize="46,79" path="m9261,2865l9250,2865,9250,2884,9261,2884,9261,2865xe" filled="t" fillcolor="#231F20" stroked="f">
                <v:path arrowok="t"/>
                <v:fill type="solid"/>
              </v:shape>
              <v:shape style="position:absolute;left:9215;top:2805;width:46;height:79" coordorigin="9215,2805" coordsize="46,79" path="m9261,2805l9247,2805,9215,2855,9215,2865,9272,2865,9272,2856,9223,2856,9250,2814,9261,2814,9261,2805xe" filled="t" fillcolor="#231F20" stroked="f">
                <v:path arrowok="t"/>
                <v:fill type="solid"/>
              </v:shape>
              <v:shape style="position:absolute;left:9215;top:2805;width:46;height:79" coordorigin="9215,2805" coordsize="46,79" path="m9261,2814l9250,2814,9250,2856,9261,2856,9261,2814xe" filled="t" fillcolor="#231F20" stroked="f">
                <v:path arrowok="t"/>
                <v:fill type="solid"/>
              </v:shape>
            </v:group>
            <v:group style="position:absolute;left:9906;top:2730;width:2;height:36" coordorigin="9906,2730" coordsize="2,36">
              <v:shape style="position:absolute;left:9906;top:2730;width:2;height:36" coordorigin="9906,2730" coordsize="0,36" path="m9906,2766l9906,2730e" filled="t" fillcolor="#231F20" stroked="f">
                <v:path arrowok="t"/>
                <v:fill type="solid"/>
              </v:shape>
            </v:group>
            <v:group style="position:absolute;left:9906;top:1380;width:2;height:36" coordorigin="9906,1380" coordsize="2,36">
              <v:shape style="position:absolute;left:9906;top:1380;width:2;height:36" coordorigin="9906,1380" coordsize="0,36" path="m9906,1380l9906,1416e" filled="t" fillcolor="#231F20" stroked="f">
                <v:path arrowok="t"/>
                <v:fill type="solid"/>
              </v:shape>
            </v:group>
            <v:group style="position:absolute;left:9889;top:2805;width:51;height:80" coordorigin="9889,2805" coordsize="51,80">
              <v:shape style="position:absolute;left:9889;top:2805;width:51;height:80" coordorigin="9889,2805" coordsize="51,80" path="m9889,2871l9889,2882,9892,2883,9896,2884,9899,2884,9903,2885,9906,2885,9919,2885,9926,2883,9934,2876,9905,2876,9902,2876,9895,2874,9892,2873,9889,2871xe" filled="t" fillcolor="#231F20" stroked="f">
                <v:path arrowok="t"/>
                <v:fill type="solid"/>
              </v:shape>
              <v:shape style="position:absolute;left:9889;top:2805;width:51;height:80" coordorigin="9889,2805" coordsize="51,80" path="m9933,2841l9915,2841,9920,2842,9923,2845,9927,2849,9929,2853,9929,2864,9927,2868,9923,2871,9920,2875,9915,2876,9934,2876,9937,2873,9939,2867,9939,2850,9937,2844,9933,2841xe" filled="t" fillcolor="#231F20" stroked="f">
                <v:path arrowok="t"/>
                <v:fill type="solid"/>
              </v:shape>
              <v:shape style="position:absolute;left:9889;top:2805;width:51;height:80" coordorigin="9889,2805" coordsize="51,80" path="m9934,2805l9892,2805,9892,2844,9895,2843,9898,2842,9903,2841,9906,2841,9933,2841,9932,2839,9926,2834,9924,2833,9902,2833,9902,2814,9934,2814,9934,2805xe" filled="t" fillcolor="#231F20" stroked="f">
                <v:path arrowok="t"/>
                <v:fill type="solid"/>
              </v:shape>
              <v:shape style="position:absolute;left:9889;top:2805;width:51;height:80" coordorigin="9889,2805" coordsize="51,80" path="m9920,2832l9909,2832,9908,2832,9906,2832,9905,2832,9903,2833,9902,2833,9924,2833,9920,2832xe" filled="t" fillcolor="#231F20" stroked="f">
                <v:path arrowok="t"/>
                <v:fill type="solid"/>
              </v:shape>
            </v:group>
            <v:group style="position:absolute;left:10573;top:2730;width:2;height:36" coordorigin="10573,2730" coordsize="2,36">
              <v:shape style="position:absolute;left:10573;top:2730;width:2;height:36" coordorigin="10573,2730" coordsize="0,36" path="m10573,2766l10573,2730e" filled="t" fillcolor="#231F20" stroked="f">
                <v:path arrowok="t"/>
                <v:fill type="solid"/>
              </v:shape>
            </v:group>
            <v:group style="position:absolute;left:10573;top:1380;width:2;height:36" coordorigin="10573,1380" coordsize="2,36">
              <v:shape style="position:absolute;left:10573;top:1380;width:2;height:36" coordorigin="10573,1380" coordsize="0,36" path="m10573,1380l10573,1416e" filled="t" fillcolor="#231F20" stroked="f">
                <v:path arrowok="t"/>
                <v:fill type="solid"/>
              </v:shape>
            </v:group>
            <v:group style="position:absolute;left:10554;top:2804;width:54;height:81" coordorigin="10554,2804" coordsize="54,81">
              <v:shape style="position:absolute;left:10554;top:2804;width:54;height:81" coordorigin="10554,2804" coordsize="54,81" path="m10589,2804l10576,2804,10568,2807,10563,2815,10557,2822,10554,2832,10554,2858,10556,2868,10561,2875,10566,2881,10573,2885,10590,2885,10596,2883,10602,2877,10577,2877,10573,2875,10568,2869,10566,2864,10566,2853,10568,2848,10573,2842,10575,2841,10564,2841,10565,2832,10567,2824,10574,2815,10580,2813,10603,2813,10603,2807,10600,2806,10597,2805,10594,2804,10592,2804,10589,2804xe" filled="t" fillcolor="#231F20" stroked="f">
                <v:path arrowok="t"/>
                <v:fill type="solid"/>
              </v:shape>
              <v:shape style="position:absolute;left:10554;top:2804;width:54;height:81" coordorigin="10554,2804" coordsize="54,81" path="m10602,2840l10587,2840,10590,2842,10596,2848,10597,2853,10597,2864,10596,2869,10590,2875,10587,2877,10602,2877,10605,2873,10608,2866,10608,2850,10606,2844,10602,2840xe" filled="t" fillcolor="#231F20" stroked="f">
                <v:path arrowok="t"/>
                <v:fill type="solid"/>
              </v:shape>
              <v:shape style="position:absolute;left:10554;top:2804;width:54;height:81" coordorigin="10554,2804" coordsize="54,81" path="m10590,2832l10579,2832,10575,2832,10569,2836,10566,2838,10564,2841,10575,2841,10577,2840,10602,2840,10601,2839,10597,2834,10590,2832xe" filled="t" fillcolor="#231F20" stroked="f">
                <v:path arrowok="t"/>
                <v:fill type="solid"/>
              </v:shape>
              <v:shape style="position:absolute;left:10554;top:2804;width:54;height:81" coordorigin="10554,2804" coordsize="54,81" path="m10603,2813l10589,2813,10592,2813,10595,2813,10598,2814,10600,2815,10603,2816,10603,2813xe" filled="t" fillcolor="#231F20" stroked="f">
                <v:path arrowok="t"/>
                <v:fill type="solid"/>
              </v:shape>
            </v:group>
            <v:group style="position:absolute;left:10537;top:2766;width:36;height:2" coordorigin="10537,2766" coordsize="36,2">
              <v:shape style="position:absolute;left:10537;top:2766;width:36;height:2" coordorigin="10537,2766" coordsize="36,0" path="m10573,2766l10537,2766e" filled="t" fillcolor="#231F20" stroked="f">
                <v:path arrowok="t"/>
                <v:fill type="solid"/>
              </v:shape>
            </v:group>
            <v:group style="position:absolute;left:10537;top:2612;width:36;height:2" coordorigin="10537,2612" coordsize="36,2">
              <v:shape style="position:absolute;left:10537;top:2612;width:36;height:2" coordorigin="10537,2612" coordsize="36,0" path="m10573,2612l10537,2612e" filled="t" fillcolor="#231F20" stroked="f">
                <v:path arrowok="t"/>
                <v:fill type="solid"/>
              </v:shape>
            </v:group>
            <v:group style="position:absolute;left:10537;top:2458;width:36;height:2" coordorigin="10537,2458" coordsize="36,2">
              <v:shape style="position:absolute;left:10537;top:2458;width:36;height:2" coordorigin="10537,2458" coordsize="36,0" path="m10573,2458l10537,2458e" filled="t" fillcolor="#231F20" stroked="f">
                <v:path arrowok="t"/>
                <v:fill type="solid"/>
              </v:shape>
            </v:group>
            <v:group style="position:absolute;left:10537;top:2304;width:36;height:2" coordorigin="10537,2304" coordsize="36,2">
              <v:shape style="position:absolute;left:10537;top:2304;width:36;height:2" coordorigin="10537,2304" coordsize="36,0" path="m10573,2304l10537,2304e" filled="t" fillcolor="#231F20" stroked="f">
                <v:path arrowok="t"/>
                <v:fill type="solid"/>
              </v:shape>
            </v:group>
            <v:group style="position:absolute;left:10537;top:2150;width:36;height:2" coordorigin="10537,2150" coordsize="36,2">
              <v:shape style="position:absolute;left:10537;top:2150;width:36;height:2" coordorigin="10537,2150" coordsize="36,0" path="m10573,2150l10537,2150e" filled="t" fillcolor="#231F20" stroked="f">
                <v:path arrowok="t"/>
                <v:fill type="solid"/>
              </v:shape>
            </v:group>
            <v:group style="position:absolute;left:10537;top:1996;width:36;height:2" coordorigin="10537,1996" coordsize="36,2">
              <v:shape style="position:absolute;left:10537;top:1996;width:36;height:2" coordorigin="10537,1996" coordsize="36,0" path="m10573,1996l10537,1996e" filled="t" fillcolor="#231F20" stroked="f">
                <v:path arrowok="t"/>
                <v:fill type="solid"/>
              </v:shape>
            </v:group>
            <v:group style="position:absolute;left:10537;top:1842;width:36;height:2" coordorigin="10537,1842" coordsize="36,2">
              <v:shape style="position:absolute;left:10537;top:1842;width:36;height:2" coordorigin="10537,1842" coordsize="36,0" path="m10573,1842l10537,1842e" filled="t" fillcolor="#231F20" stroked="f">
                <v:path arrowok="t"/>
                <v:fill type="solid"/>
              </v:shape>
            </v:group>
            <v:group style="position:absolute;left:10537;top:1688;width:36;height:2" coordorigin="10537,1688" coordsize="36,2">
              <v:shape style="position:absolute;left:10537;top:1688;width:36;height:2" coordorigin="10537,1688" coordsize="36,0" path="m10573,1688l10537,1688e" filled="t" fillcolor="#231F20" stroked="f">
                <v:path arrowok="t"/>
                <v:fill type="solid"/>
              </v:shape>
            </v:group>
            <v:group style="position:absolute;left:10537;top:1534;width:36;height:2" coordorigin="10537,1534" coordsize="36,2">
              <v:shape style="position:absolute;left:10537;top:1534;width:36;height:2" coordorigin="10537,1534" coordsize="36,0" path="m10573,1534l10537,1534e" filled="t" fillcolor="#231F20" stroked="f">
                <v:path arrowok="t"/>
                <v:fill type="solid"/>
              </v:shape>
            </v:group>
            <v:group style="position:absolute;left:10537;top:1380;width:36;height:2" coordorigin="10537,1380" coordsize="36,2">
              <v:shape style="position:absolute;left:10537;top:1380;width:36;height:2" coordorigin="10537,1380" coordsize="36,0" path="m10573,1380l10537,1380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03.436371pt;margin-top:152.986435pt;width:228.889263pt;height:77.988723pt;mso-position-horizontal-relative:page;mso-position-vertical-relative:page;z-index:-4796" coordorigin="6069,3060" coordsize="4578,1560">
            <v:group style="position:absolute;left:6568;top:3805;width:3755;height:2" coordorigin="6568,3805" coordsize="3755,2">
              <v:shape style="position:absolute;left:6568;top:3805;width:3755;height:2" coordorigin="6568,3805" coordsize="3755,0" path="m6568,3805l10323,3805e" filled="f" stroked="t" strokeweight=".448815pt" strokecolor="#231F20">
                <v:path arrowok="t"/>
                <v:stroke dashstyle="longDash"/>
              </v:shape>
            </v:group>
            <v:group style="position:absolute;left:6568;top:3778;width:27;height:54" coordorigin="6568,3778" coordsize="27,54">
              <v:shape style="position:absolute;left:6568;top:3778;width:27;height:54" coordorigin="6568,3778" coordsize="27,54" path="m6568,3832l6575,3832,6582,3829,6587,3824,6592,3819,6595,3812,6595,3805,6595,3798,6592,3791,6587,3786,6582,3781,6575,3778,6568,3778e" filled="f" stroked="t" strokeweight=".224401pt" strokecolor="#231F20">
                <v:path arrowok="t"/>
              </v:shape>
            </v:group>
            <v:group style="position:absolute;left:6791;top:3778;width:54;height:54" coordorigin="6791,3778" coordsize="54,54">
              <v:shape style="position:absolute;left:6791;top:3778;width:54;height:54" coordorigin="6791,3778" coordsize="54,54" path="m6818,3832l6825,3832,6832,3829,6837,3824,6842,3819,6845,3812,6845,3805,6845,3798,6842,3791,6837,3786,6832,3781,6825,3778,6818,3778,6811,3778,6804,3781,6799,3786,6794,3791,6791,3798,6791,3805,6791,3812,6794,3819,6799,3824,6804,3829,6811,3832,6818,3832xe" filled="f" stroked="t" strokeweight=".224401pt" strokecolor="#231F20">
                <v:path arrowok="t"/>
              </v:shape>
            </v:group>
            <v:group style="position:absolute;left:7042;top:3778;width:54;height:54" coordorigin="7042,3778" coordsize="54,54">
              <v:shape style="position:absolute;left:7042;top:3778;width:54;height:54" coordorigin="7042,3778" coordsize="54,54" path="m7069,3832l7076,3832,7083,3829,7088,3824,7093,3819,7095,3812,7095,3805,7095,3798,7093,3791,7088,3786,7083,3781,7076,3778,7069,3778,7061,3778,7055,3781,7050,3786,7044,3791,7042,3798,7042,3805,7042,3812,7044,3819,7050,3824,7055,3829,7061,3832,7069,3832xe" filled="f" stroked="t" strokeweight=".224401pt" strokecolor="#231F20">
                <v:path arrowok="t"/>
              </v:shape>
            </v:group>
            <v:group style="position:absolute;left:7292;top:3778;width:54;height:54" coordorigin="7292,3778" coordsize="54,54">
              <v:shape style="position:absolute;left:7292;top:3778;width:54;height:54" coordorigin="7292,3778" coordsize="54,54" path="m7319,3832l7326,3832,7333,3829,7338,3824,7343,3819,7346,3812,7346,3805,7346,3798,7343,3791,7338,3786,7333,3781,7326,3778,7319,3778,7312,3778,7305,3781,7300,3786,7295,3791,7292,3798,7292,3805,7292,3812,7295,3819,7300,3824,7305,3829,7312,3832,7319,3832xe" filled="f" stroked="t" strokeweight=".224401pt" strokecolor="#231F20">
                <v:path arrowok="t"/>
              </v:shape>
            </v:group>
            <v:group style="position:absolute;left:7542;top:3778;width:54;height:54" coordorigin="7542,3778" coordsize="54,54">
              <v:shape style="position:absolute;left:7542;top:3778;width:54;height:54" coordorigin="7542,3778" coordsize="54,54" path="m7569,3832l7576,3832,7583,3829,7588,3824,7593,3819,7596,3812,7596,3805,7596,3798,7593,3791,7588,3786,7583,3781,7576,3778,7569,3778,7562,3778,7555,3781,7550,3786,7545,3791,7542,3798,7542,3805,7542,3812,7545,3819,7550,3824,7555,3829,7562,3832,7569,3832xe" filled="f" stroked="t" strokeweight=".224401pt" strokecolor="#231F20">
                <v:path arrowok="t"/>
              </v:shape>
            </v:group>
            <v:group style="position:absolute;left:7793;top:3778;width:54;height:54" coordorigin="7793,3778" coordsize="54,54">
              <v:shape style="position:absolute;left:7793;top:3778;width:54;height:54" coordorigin="7793,3778" coordsize="54,54" path="m7820,3832l7827,3832,7834,3829,7839,3824,7844,3819,7847,3812,7847,3805,7847,3798,7844,3791,7839,3786,7834,3781,7827,3778,7820,3778,7812,3778,7806,3781,7801,3786,7796,3791,7793,3798,7793,3805,7793,3812,7796,3819,7801,3824,7806,3829,7812,3832,7820,3832xe" filled="f" stroked="t" strokeweight=".224401pt" strokecolor="#231F20">
                <v:path arrowok="t"/>
              </v:shape>
            </v:group>
            <v:group style="position:absolute;left:8043;top:3778;width:54;height:54" coordorigin="8043,3778" coordsize="54,54">
              <v:shape style="position:absolute;left:8043;top:3778;width:54;height:54" coordorigin="8043,3778" coordsize="54,54" path="m8070,3832l8077,3832,8084,3829,8089,3824,8094,3819,8097,3812,8097,3805,8097,3798,8094,3791,8089,3786,8084,3781,8077,3778,8070,3778,8063,3778,8056,3781,8051,3786,8046,3791,8043,3798,8043,3805,8043,3812,8046,3819,8051,3824,8056,3829,8063,3832,8070,3832xe" filled="f" stroked="t" strokeweight=".224401pt" strokecolor="#231F20">
                <v:path arrowok="t"/>
              </v:shape>
            </v:group>
            <v:group style="position:absolute;left:8293;top:3778;width:54;height:54" coordorigin="8293,3778" coordsize="54,54">
              <v:shape style="position:absolute;left:8293;top:3778;width:54;height:54" coordorigin="8293,3778" coordsize="54,54" path="m8320,3832l8327,3832,8334,3829,8339,3824,8344,3819,8347,3812,8347,3805,8347,3798,8344,3791,8339,3786,8334,3781,8327,3778,8320,3778,8313,3778,8306,3781,8301,3786,8296,3791,8293,3798,8293,3805,8293,3812,8296,3819,8301,3824,8306,3829,8313,3832,8320,3832xe" filled="f" stroked="t" strokeweight=".224401pt" strokecolor="#231F20">
                <v:path arrowok="t"/>
              </v:shape>
            </v:group>
            <v:group style="position:absolute;left:8544;top:3778;width:54;height:54" coordorigin="8544,3778" coordsize="54,54">
              <v:shape style="position:absolute;left:8544;top:3778;width:54;height:54" coordorigin="8544,3778" coordsize="54,54" path="m8571,3832l8578,3832,8585,3829,8590,3824,8595,3819,8598,3812,8598,3805,8598,3798,8595,3791,8590,3786,8585,3781,8578,3778,8571,3778,8563,3778,8557,3781,8552,3786,8546,3791,8544,3798,8544,3805,8544,3812,8546,3819,8552,3824,8557,3829,8563,3832,8571,3832xe" filled="f" stroked="t" strokeweight=".224401pt" strokecolor="#231F20">
                <v:path arrowok="t"/>
              </v:shape>
            </v:group>
            <v:group style="position:absolute;left:8794;top:3778;width:54;height:54" coordorigin="8794,3778" coordsize="54,54">
              <v:shape style="position:absolute;left:8794;top:3778;width:54;height:54" coordorigin="8794,3778" coordsize="54,54" path="m8821,3832l8828,3832,8835,3829,8840,3824,8845,3819,8848,3812,8848,3805,8848,3798,8845,3791,8840,3786,8835,3781,8828,3778,8821,3778,8814,3778,8807,3781,8802,3786,8797,3791,8794,3798,8794,3805,8794,3812,8797,3819,8802,3824,8807,3829,8814,3832,8821,3832xe" filled="f" stroked="t" strokeweight=".224401pt" strokecolor="#231F20">
                <v:path arrowok="t"/>
              </v:shape>
            </v:group>
            <v:group style="position:absolute;left:9044;top:3778;width:54;height:54" coordorigin="9044,3778" coordsize="54,54">
              <v:shape style="position:absolute;left:9044;top:3778;width:54;height:54" coordorigin="9044,3778" coordsize="54,54" path="m9071,3832l9078,3832,9085,3829,9090,3824,9095,3819,9098,3812,9098,3805,9098,3798,9095,3791,9090,3786,9085,3781,9078,3778,9071,3778,9064,3778,9057,3781,9052,3786,9047,3791,9044,3798,9044,3805,9044,3812,9047,3819,9052,3824,9057,3829,9064,3832,9071,3832xe" filled="f" stroked="t" strokeweight=".224401pt" strokecolor="#231F20">
                <v:path arrowok="t"/>
              </v:shape>
            </v:group>
            <v:group style="position:absolute;left:9295;top:3778;width:54;height:54" coordorigin="9295,3778" coordsize="54,54">
              <v:shape style="position:absolute;left:9295;top:3778;width:54;height:54" coordorigin="9295,3778" coordsize="54,54" path="m9322,3832l9329,3832,9336,3829,9341,3824,9346,3819,9349,3812,9349,3805,9349,3798,9346,3791,9341,3786,9336,3781,9329,3778,9322,3778,9314,3778,9308,3781,9303,3786,9298,3791,9295,3798,9295,3805,9295,3812,9298,3819,9303,3824,9308,3829,9314,3832,9322,3832xe" filled="f" stroked="t" strokeweight=".224401pt" strokecolor="#231F20">
                <v:path arrowok="t"/>
              </v:shape>
            </v:group>
            <v:group style="position:absolute;left:9545;top:3778;width:54;height:54" coordorigin="9545,3778" coordsize="54,54">
              <v:shape style="position:absolute;left:9545;top:3778;width:54;height:54" coordorigin="9545,3778" coordsize="54,54" path="m9572,3832l9579,3832,9586,3829,9591,3824,9596,3819,9599,3812,9599,3805,9599,3798,9596,3791,9591,3786,9586,3781,9579,3778,9572,3778,9565,3778,9558,3781,9553,3786,9548,3791,9545,3798,9545,3805,9545,3812,9548,3819,9553,3824,9558,3829,9565,3832,9572,3832xe" filled="f" stroked="t" strokeweight=".224401pt" strokecolor="#231F20">
                <v:path arrowok="t"/>
              </v:shape>
            </v:group>
            <v:group style="position:absolute;left:9795;top:3778;width:54;height:54" coordorigin="9795,3778" coordsize="54,54">
              <v:shape style="position:absolute;left:9795;top:3778;width:54;height:54" coordorigin="9795,3778" coordsize="54,54" path="m9822,3832l9829,3832,9836,3829,9841,3824,9846,3819,9849,3812,9849,3805,9849,3798,9846,3791,9841,3786,9836,3781,9829,3778,9822,3778,9815,3778,9808,3781,9803,3786,9798,3791,9795,3798,9795,3805,9795,3812,9798,3819,9803,3824,9808,3829,9815,3832,9822,3832xe" filled="f" stroked="t" strokeweight=".224401pt" strokecolor="#231F20">
                <v:path arrowok="t"/>
              </v:shape>
            </v:group>
            <v:group style="position:absolute;left:10046;top:3778;width:54;height:54" coordorigin="10046,3778" coordsize="54,54">
              <v:shape style="position:absolute;left:10046;top:3778;width:54;height:54" coordorigin="10046,3778" coordsize="54,54" path="m10073,3832l10080,3832,10087,3829,10092,3824,10097,3819,10100,3812,10100,3805,10100,3798,10097,3791,10092,3786,10087,3781,10080,3778,10073,3778,10065,3778,10059,3781,10054,3786,10049,3791,10046,3798,10046,3805,10046,3812,10049,3819,10054,3824,10059,3829,10065,3832,10073,3832xe" filled="f" stroked="t" strokeweight=".224401pt" strokecolor="#231F20">
                <v:path arrowok="t"/>
              </v:shape>
            </v:group>
            <v:group style="position:absolute;left:10296;top:3778;width:54;height:54" coordorigin="10296,3778" coordsize="54,54">
              <v:shape style="position:absolute;left:10296;top:3778;width:54;height:54" coordorigin="10296,3778" coordsize="54,54" path="m10323,3832l10330,3832,10337,3829,10342,3824,10347,3819,10350,3812,10350,3805,10350,3798,10347,3791,10342,3786,10337,3781,10330,3778,10323,3778,10316,3778,10309,3781,10304,3786,10299,3791,10296,3798,10296,3805,10296,3812,10299,3819,10304,3824,10309,3829,10316,3832,10323,3832xe" filled="f" stroked="t" strokeweight=".224401pt" strokecolor="#231F20">
                <v:path arrowok="t"/>
              </v:shape>
            </v:group>
            <v:group style="position:absolute;left:6568;top:3112;width:2;height:1386" coordorigin="6568,3112" coordsize="2,1386">
              <v:shape style="position:absolute;left:6568;top:3112;width:2;height:1386" coordorigin="6568,3112" coordsize="0,1386" path="m6568,3112l6568,4498e" filled="f" stroked="t" strokeweight=".448801pt" strokecolor="#231F20">
                <v:path arrowok="t"/>
              </v:shape>
            </v:group>
            <v:group style="position:absolute;left:10573;top:3112;width:2;height:1386" coordorigin="10573,3112" coordsize="2,1386">
              <v:shape style="position:absolute;left:10573;top:3112;width:2;height:1386" coordorigin="10573,3112" coordsize="0,1386" path="m10573,3112l10573,4498e" filled="f" stroked="t" strokeweight=".448801pt" strokecolor="#231F20">
                <v:path arrowok="t"/>
              </v:shape>
            </v:group>
            <v:group style="position:absolute;left:6568;top:3112;width:4005;height:2" coordorigin="6568,3112" coordsize="4005,2">
              <v:shape style="position:absolute;left:6568;top:3112;width:4005;height:2" coordorigin="6568,3112" coordsize="4005,0" path="m6568,3112l10573,3112e" filled="f" stroked="t" strokeweight=".448801pt" strokecolor="#231F20">
                <v:path arrowok="t"/>
              </v:shape>
            </v:group>
            <v:group style="position:absolute;left:6568;top:4498;width:4005;height:2" coordorigin="6568,4498" coordsize="4005,2">
              <v:shape style="position:absolute;left:6568;top:4498;width:4005;height:2" coordorigin="6568,4498" coordsize="4005,0" path="m6568,4498l10573,4498e" filled="f" stroked="t" strokeweight=".448801pt" strokecolor="#231F20">
                <v:path arrowok="t"/>
              </v:shape>
              <v:shape style="position:absolute;left:6226;top:4446;width:380;height:174" type="#_x0000_t75">
                <v:imagedata r:id="rId33" o:title=""/>
              </v:shape>
              <v:shape style="position:absolute;left:6311;top:3060;width:295;height:91" type="#_x0000_t75">
                <v:imagedata r:id="rId34" o:title=""/>
              </v:shape>
            </v:group>
            <v:group style="position:absolute;left:7069;top:4462;width:2;height:36" coordorigin="7069,4462" coordsize="2,36">
              <v:shape style="position:absolute;left:7069;top:4462;width:2;height:36" coordorigin="7069,4462" coordsize="0,36" path="m7069,4498l7069,4462e" filled="t" fillcolor="#231F20" stroked="f">
                <v:path arrowok="t"/>
                <v:fill type="solid"/>
              </v:shape>
            </v:group>
            <v:group style="position:absolute;left:7069;top:4462;width:2;height:36" coordorigin="7069,4462" coordsize="2,36">
              <v:shape style="position:absolute;left:7069;top:4462;width:2;height:36" coordorigin="7069,4462" coordsize="0,36" path="m7069,4462l7069,4498e" filled="f" stroked="t" strokeweight=".224401pt" strokecolor="#231F20">
                <v:path arrowok="t"/>
              </v:shape>
            </v:group>
            <v:group style="position:absolute;left:7069;top:3112;width:2;height:36" coordorigin="7069,3112" coordsize="2,36">
              <v:shape style="position:absolute;left:7069;top:3112;width:2;height:36" coordorigin="7069,3112" coordsize="0,36" path="m7069,3112l7069,3148e" filled="t" fillcolor="#231F20" stroked="f">
                <v:path arrowok="t"/>
                <v:fill type="solid"/>
              </v:shape>
            </v:group>
            <v:group style="position:absolute;left:7069;top:3112;width:2;height:36" coordorigin="7069,3112" coordsize="2,36">
              <v:shape style="position:absolute;left:7069;top:3112;width:2;height:36" coordorigin="7069,3112" coordsize="0,36" path="m7069,3112l7069,3148e" filled="f" stroked="t" strokeweight=".224401pt" strokecolor="#231F20">
                <v:path arrowok="t"/>
              </v:shape>
            </v:group>
            <v:group style="position:absolute;left:7051;top:4536;width:50;height:80" coordorigin="7051,4536" coordsize="50,80">
              <v:shape style="position:absolute;left:7051;top:4536;width:50;height:80" coordorigin="7051,4536" coordsize="50,80" path="m7097,4545l7079,4545,7083,4546,7089,4551,7090,4555,7090,4562,7089,4564,7088,4567,7087,4570,7085,4573,7081,4577,7079,4579,7075,4583,7051,4607,7051,4616,7101,4616,7101,4607,7064,4607,7089,4582,7092,4579,7092,4578,7096,4574,7098,4570,7099,4567,7100,4565,7101,4562,7101,4552,7098,4546,7097,4545xe" filled="t" fillcolor="#231F20" stroked="f">
                <v:path arrowok="t"/>
                <v:fill type="solid"/>
              </v:shape>
              <v:shape style="position:absolute;left:7051;top:4536;width:50;height:80" coordorigin="7051,4536" coordsize="50,80" path="m7082,4536l7071,4536,7068,4536,7060,4538,7056,4539,7052,4541,7052,4552,7056,4550,7060,4548,7064,4547,7068,4546,7071,4545,7097,4545,7089,4538,7082,4536xe" filled="t" fillcolor="#231F20" stroked="f">
                <v:path arrowok="t"/>
                <v:fill type="solid"/>
              </v:shape>
            </v:group>
            <v:group style="position:absolute;left:7569;top:4462;width:2;height:36" coordorigin="7569,4462" coordsize="2,36">
              <v:shape style="position:absolute;left:7569;top:4462;width:2;height:36" coordorigin="7569,4462" coordsize="0,36" path="m7569,4498l7569,4462e" filled="t" fillcolor="#231F20" stroked="f">
                <v:path arrowok="t"/>
                <v:fill type="solid"/>
              </v:shape>
            </v:group>
            <v:group style="position:absolute;left:7569;top:4462;width:2;height:36" coordorigin="7569,4462" coordsize="2,36">
              <v:shape style="position:absolute;left:7569;top:4462;width:2;height:36" coordorigin="7569,4462" coordsize="0,36" path="m7569,4462l7569,4498e" filled="f" stroked="t" strokeweight=".224401pt" strokecolor="#231F20">
                <v:path arrowok="t"/>
              </v:shape>
            </v:group>
            <v:group style="position:absolute;left:7569;top:3112;width:2;height:36" coordorigin="7569,3112" coordsize="2,36">
              <v:shape style="position:absolute;left:7569;top:3112;width:2;height:36" coordorigin="7569,3112" coordsize="0,36" path="m7569,3112l7569,3148e" filled="t" fillcolor="#231F20" stroked="f">
                <v:path arrowok="t"/>
                <v:fill type="solid"/>
              </v:shape>
            </v:group>
            <v:group style="position:absolute;left:7569;top:3112;width:2;height:36" coordorigin="7569,3112" coordsize="2,36">
              <v:shape style="position:absolute;left:7569;top:3112;width:2;height:36" coordorigin="7569,3112" coordsize="0,36" path="m7569,3112l7569,3148e" filled="f" stroked="t" strokeweight=".224401pt" strokecolor="#231F20">
                <v:path arrowok="t"/>
              </v:shape>
            </v:group>
            <v:group style="position:absolute;left:7546;top:4537;width:46;height:79" coordorigin="7546,4537" coordsize="46,79">
              <v:shape style="position:absolute;left:7546;top:4537;width:46;height:79" coordorigin="7546,4537" coordsize="46,79" path="m7592,4597l7581,4597,7581,4616,7592,4616,7592,4597xe" filled="t" fillcolor="#231F20" stroked="f">
                <v:path arrowok="t"/>
                <v:fill type="solid"/>
              </v:shape>
              <v:shape style="position:absolute;left:7546;top:4537;width:46;height:79" coordorigin="7546,4537" coordsize="46,79" path="m7592,4537l7579,4537,7546,4587,7546,4597,7603,4597,7603,4588,7555,4588,7581,4547,7592,4547,7592,4537xe" filled="t" fillcolor="#231F20" stroked="f">
                <v:path arrowok="t"/>
                <v:fill type="solid"/>
              </v:shape>
              <v:shape style="position:absolute;left:7546;top:4537;width:46;height:79" coordorigin="7546,4537" coordsize="46,79" path="m7592,4547l7581,4547,7581,4588,7592,4588,7592,4547xe" filled="t" fillcolor="#231F20" stroked="f">
                <v:path arrowok="t"/>
                <v:fill type="solid"/>
              </v:shape>
            </v:group>
            <v:group style="position:absolute;left:8070;top:4462;width:2;height:36" coordorigin="8070,4462" coordsize="2,36">
              <v:shape style="position:absolute;left:8070;top:4462;width:2;height:36" coordorigin="8070,4462" coordsize="0,36" path="m8070,4498l8070,4462e" filled="t" fillcolor="#231F20" stroked="f">
                <v:path arrowok="t"/>
                <v:fill type="solid"/>
              </v:shape>
            </v:group>
            <v:group style="position:absolute;left:8070;top:4462;width:2;height:36" coordorigin="8070,4462" coordsize="2,36">
              <v:shape style="position:absolute;left:8070;top:4462;width:2;height:36" coordorigin="8070,4462" coordsize="0,36" path="m8070,4462l8070,4498e" filled="f" stroked="t" strokeweight=".224401pt" strokecolor="#231F20">
                <v:path arrowok="t"/>
              </v:shape>
            </v:group>
            <v:group style="position:absolute;left:8070;top:3112;width:2;height:36" coordorigin="8070,3112" coordsize="2,36">
              <v:shape style="position:absolute;left:8070;top:3112;width:2;height:36" coordorigin="8070,3112" coordsize="0,36" path="m8070,3112l8070,3148e" filled="t" fillcolor="#231F20" stroked="f">
                <v:path arrowok="t"/>
                <v:fill type="solid"/>
              </v:shape>
            </v:group>
            <v:group style="position:absolute;left:8070;top:3112;width:2;height:36" coordorigin="8070,3112" coordsize="2,36">
              <v:shape style="position:absolute;left:8070;top:3112;width:2;height:36" coordorigin="8070,3112" coordsize="0,36" path="m8070,3112l8070,3148e" filled="f" stroked="t" strokeweight=".224401pt" strokecolor="#231F20">
                <v:path arrowok="t"/>
              </v:shape>
            </v:group>
            <v:group style="position:absolute;left:8050;top:4536;width:54;height:81" coordorigin="8050,4536" coordsize="54,81">
              <v:shape style="position:absolute;left:8050;top:4536;width:54;height:81" coordorigin="8050,4536" coordsize="54,81" path="m8086,4536l8073,4536,8065,4540,8059,4547,8053,4554,8050,4564,8050,4590,8053,4600,8058,4607,8062,4614,8069,4617,8086,4617,8093,4615,8098,4609,8074,4609,8070,4607,8067,4604,8064,4601,8063,4596,8063,4585,8064,4581,8070,4574,8071,4573,8061,4573,8061,4564,8064,4557,8071,4547,8076,4545,8100,4545,8100,4539,8096,4538,8094,4537,8091,4537,8088,4536,8086,4536xe" filled="t" fillcolor="#231F20" stroked="f">
                <v:path arrowok="t"/>
                <v:fill type="solid"/>
              </v:shape>
              <v:shape style="position:absolute;left:8050;top:4536;width:54;height:81" coordorigin="8050,4536" coordsize="54,81" path="m8099,4572l8083,4572,8087,4574,8093,4581,8094,4585,8094,4596,8093,4601,8087,4607,8083,4609,8098,4609,8102,4605,8105,4599,8105,4582,8102,4576,8099,4572xe" filled="t" fillcolor="#231F20" stroked="f">
                <v:path arrowok="t"/>
                <v:fill type="solid"/>
              </v:shape>
              <v:shape style="position:absolute;left:8050;top:4536;width:54;height:81" coordorigin="8050,4536" coordsize="54,81" path="m8087,4564l8075,4564,8072,4565,8066,4568,8063,4570,8061,4573,8071,4573,8074,4572,8099,4572,8093,4566,8087,4564xe" filled="t" fillcolor="#231F20" stroked="f">
                <v:path arrowok="t"/>
                <v:fill type="solid"/>
              </v:shape>
              <v:shape style="position:absolute;left:8050;top:4536;width:54;height:81" coordorigin="8050,4536" coordsize="54,81" path="m8100,4545l8086,4545,8089,4545,8091,4546,8094,4546,8097,4547,8100,4549,8100,4545xe" filled="t" fillcolor="#231F20" stroked="f">
                <v:path arrowok="t"/>
                <v:fill type="solid"/>
              </v:shape>
            </v:group>
            <v:group style="position:absolute;left:8571;top:4462;width:2;height:36" coordorigin="8571,4462" coordsize="2,36">
              <v:shape style="position:absolute;left:8571;top:4462;width:2;height:36" coordorigin="8571,4462" coordsize="0,36" path="m8571,4498l8571,4462e" filled="t" fillcolor="#231F20" stroked="f">
                <v:path arrowok="t"/>
                <v:fill type="solid"/>
              </v:shape>
            </v:group>
            <v:group style="position:absolute;left:8571;top:4462;width:2;height:36" coordorigin="8571,4462" coordsize="2,36">
              <v:shape style="position:absolute;left:8571;top:4462;width:2;height:36" coordorigin="8571,4462" coordsize="0,36" path="m8571,4462l8571,4498e" filled="f" stroked="t" strokeweight=".224401pt" strokecolor="#231F20">
                <v:path arrowok="t"/>
              </v:shape>
            </v:group>
            <v:group style="position:absolute;left:8571;top:3112;width:2;height:36" coordorigin="8571,3112" coordsize="2,36">
              <v:shape style="position:absolute;left:8571;top:3112;width:2;height:36" coordorigin="8571,3112" coordsize="0,36" path="m8571,3112l8571,3148e" filled="t" fillcolor="#231F20" stroked="f">
                <v:path arrowok="t"/>
                <v:fill type="solid"/>
              </v:shape>
            </v:group>
            <v:group style="position:absolute;left:8571;top:3112;width:2;height:36" coordorigin="8571,3112" coordsize="2,36">
              <v:shape style="position:absolute;left:8571;top:3112;width:2;height:36" coordorigin="8571,3112" coordsize="0,36" path="m8571,3112l8571,3148e" filled="f" stroked="t" strokeweight=".224401pt" strokecolor="#231F20">
                <v:path arrowok="t"/>
              </v:shape>
            </v:group>
            <v:group style="position:absolute;left:8551;top:4536;width:54;height:81" coordorigin="8551,4536" coordsize="54,81">
              <v:shape style="position:absolute;left:8551;top:4536;width:54;height:81" coordorigin="8551,4536" coordsize="54,81" path="m8586,4536l8570,4536,8564,4538,8560,4541,8555,4545,8553,4550,8553,4561,8554,4565,8559,4571,8563,4573,8567,4574,8562,4575,8558,4578,8555,4581,8552,4585,8551,4589,8551,4601,8553,4607,8558,4611,8563,4615,8569,4617,8587,4617,8593,4615,8600,4609,8573,4609,8569,4608,8563,4602,8562,4599,8562,4589,8563,4585,8569,4580,8573,4579,8598,4579,8598,4578,8594,4575,8589,4574,8593,4573,8597,4571,8597,4570,8573,4570,8570,4569,8565,4565,8563,4561,8563,4553,8565,4550,8567,4548,8570,4546,8573,4544,8600,4544,8596,4541,8592,4538,8586,4536xe" filled="t" fillcolor="#231F20" stroked="f">
                <v:path arrowok="t"/>
                <v:fill type="solid"/>
              </v:shape>
              <v:shape style="position:absolute;left:8551;top:4536;width:54;height:81" coordorigin="8551,4536" coordsize="54,81" path="m8598,4579l8583,4579,8587,4580,8590,4583,8593,4585,8594,4589,8594,4599,8593,4602,8590,4605,8587,4608,8583,4609,8600,4609,8602,4607,8605,4601,8605,4589,8603,4585,8601,4581,8598,4579xe" filled="t" fillcolor="#231F20" stroked="f">
                <v:path arrowok="t"/>
                <v:fill type="solid"/>
              </v:shape>
              <v:shape style="position:absolute;left:8551;top:4536;width:54;height:81" coordorigin="8551,4536" coordsize="54,81" path="m8600,4544l8582,4544,8586,4546,8589,4548,8591,4550,8592,4553,8592,4561,8591,4565,8586,4569,8582,4570,8597,4570,8602,4565,8603,4561,8603,4550,8601,4545,8600,4544xe" filled="t" fillcolor="#231F20" stroked="f">
                <v:path arrowok="t"/>
                <v:fill type="solid"/>
              </v:shape>
            </v:group>
            <v:group style="position:absolute;left:9071;top:4462;width:2;height:36" coordorigin="9071,4462" coordsize="2,36">
              <v:shape style="position:absolute;left:9071;top:4462;width:2;height:36" coordorigin="9071,4462" coordsize="0,36" path="m9071,4498l9071,4462e" filled="t" fillcolor="#231F20" stroked="f">
                <v:path arrowok="t"/>
                <v:fill type="solid"/>
              </v:shape>
            </v:group>
            <v:group style="position:absolute;left:9071;top:4462;width:2;height:36" coordorigin="9071,4462" coordsize="2,36">
              <v:shape style="position:absolute;left:9071;top:4462;width:2;height:36" coordorigin="9071,4462" coordsize="0,36" path="m9071,4462l9071,4498e" filled="f" stroked="t" strokeweight=".224401pt" strokecolor="#231F20">
                <v:path arrowok="t"/>
              </v:shape>
            </v:group>
            <v:group style="position:absolute;left:9071;top:3112;width:2;height:36" coordorigin="9071,3112" coordsize="2,36">
              <v:shape style="position:absolute;left:9071;top:3112;width:2;height:36" coordorigin="9071,3112" coordsize="0,36" path="m9071,3112l9071,3148e" filled="t" fillcolor="#231F20" stroked="f">
                <v:path arrowok="t"/>
                <v:fill type="solid"/>
              </v:shape>
            </v:group>
            <v:group style="position:absolute;left:9071;top:3112;width:2;height:36" coordorigin="9071,3112" coordsize="2,36">
              <v:shape style="position:absolute;left:9071;top:3112;width:2;height:36" coordorigin="9071,3112" coordsize="0,36" path="m9071,3112l9071,3148e" filled="f" stroked="t" strokeweight=".224401pt" strokecolor="#231F20">
                <v:path arrowok="t"/>
              </v:shape>
            </v:group>
            <v:group style="position:absolute;left:9024;top:4537;width:47;height:79" coordorigin="9024,4537" coordsize="47,79">
              <v:shape style="position:absolute;left:9024;top:4537;width:47;height:79" coordorigin="9024,4537" coordsize="47,79" path="m9071,4607l9026,4607,9026,4616,9071,4616,9071,4607xe" filled="t" fillcolor="#231F20" stroked="f">
                <v:path arrowok="t"/>
                <v:fill type="solid"/>
              </v:shape>
              <v:shape style="position:absolute;left:9024;top:4537;width:47;height:79" coordorigin="9024,4537" coordsize="47,79" path="m9053,4547l9043,4547,9043,4607,9053,4607,9053,4547xe" filled="t" fillcolor="#231F20" stroked="f">
                <v:path arrowok="t"/>
                <v:fill type="solid"/>
              </v:shape>
              <v:shape style="position:absolute;left:9024;top:4537;width:47;height:79" coordorigin="9024,4537" coordsize="47,79" path="m9053,4537l9043,4537,9024,4541,9024,4551,9043,4547,9053,4547,9053,4537xe" filled="t" fillcolor="#231F20" stroked="f">
                <v:path arrowok="t"/>
                <v:fill type="solid"/>
              </v:shape>
            </v:group>
            <v:group style="position:absolute;left:9088;top:4536;width:54;height:81" coordorigin="9088,4536" coordsize="54,81">
              <v:shape style="position:absolute;left:9088;top:4536;width:54;height:81" coordorigin="9088,4536" coordsize="54,81" path="m9124,4536l9106,4536,9099,4539,9095,4546,9090,4553,9088,4564,9088,4590,9090,4600,9099,4614,9106,4617,9124,4617,9130,4614,9134,4609,9109,4609,9105,4606,9100,4596,9098,4587,9098,4566,9100,4558,9105,4547,9109,4544,9134,4544,9130,4539,9124,4536xe" filled="t" fillcolor="#231F20" stroked="f">
                <v:path arrowok="t"/>
                <v:fill type="solid"/>
              </v:shape>
              <v:shape style="position:absolute;left:9088;top:4536;width:54;height:81" coordorigin="9088,4536" coordsize="54,81" path="m9134,4544l9120,4544,9125,4547,9127,4552,9130,4558,9131,4566,9131,4587,9130,4596,9127,4601,9125,4606,9120,4609,9134,4609,9135,4607,9140,4600,9142,4590,9142,4564,9140,4553,9135,4546,9134,4544xe" filled="t" fillcolor="#231F20" stroked="f">
                <v:path arrowok="t"/>
                <v:fill type="solid"/>
              </v:shape>
            </v:group>
            <v:group style="position:absolute;left:9572;top:4462;width:2;height:36" coordorigin="9572,4462" coordsize="2,36">
              <v:shape style="position:absolute;left:9572;top:4462;width:2;height:36" coordorigin="9572,4462" coordsize="0,36" path="m9572,4498l9572,4462e" filled="t" fillcolor="#231F20" stroked="f">
                <v:path arrowok="t"/>
                <v:fill type="solid"/>
              </v:shape>
            </v:group>
            <v:group style="position:absolute;left:9572;top:4462;width:2;height:36" coordorigin="9572,4462" coordsize="2,36">
              <v:shape style="position:absolute;left:9572;top:4462;width:2;height:36" coordorigin="9572,4462" coordsize="0,36" path="m9572,4462l9572,4498e" filled="f" stroked="t" strokeweight=".224401pt" strokecolor="#231F20">
                <v:path arrowok="t"/>
              </v:shape>
            </v:group>
            <v:group style="position:absolute;left:9572;top:3112;width:2;height:36" coordorigin="9572,3112" coordsize="2,36">
              <v:shape style="position:absolute;left:9572;top:3112;width:2;height:36" coordorigin="9572,3112" coordsize="0,36" path="m9572,3112l9572,3148e" filled="t" fillcolor="#231F20" stroked="f">
                <v:path arrowok="t"/>
                <v:fill type="solid"/>
              </v:shape>
            </v:group>
            <v:group style="position:absolute;left:9572;top:3112;width:2;height:36" coordorigin="9572,3112" coordsize="2,36">
              <v:shape style="position:absolute;left:9572;top:3112;width:2;height:36" coordorigin="9572,3112" coordsize="0,36" path="m9572,3112l9572,3148e" filled="f" stroked="t" strokeweight=".224401pt" strokecolor="#231F20">
                <v:path arrowok="t"/>
              </v:shape>
            </v:group>
            <v:group style="position:absolute;left:9527;top:4537;width:47;height:79" coordorigin="9527,4537" coordsize="47,79">
              <v:shape style="position:absolute;left:9527;top:4537;width:47;height:79" coordorigin="9527,4537" coordsize="47,79" path="m9573,4607l9528,4607,9528,4616,9573,4616,9573,4607xe" filled="t" fillcolor="#231F20" stroked="f">
                <v:path arrowok="t"/>
                <v:fill type="solid"/>
              </v:shape>
              <v:shape style="position:absolute;left:9527;top:4537;width:47;height:79" coordorigin="9527,4537" coordsize="47,79" path="m9556,4547l9545,4547,9545,4607,9556,4607,9556,4547xe" filled="t" fillcolor="#231F20" stroked="f">
                <v:path arrowok="t"/>
                <v:fill type="solid"/>
              </v:shape>
              <v:shape style="position:absolute;left:9527;top:4537;width:47;height:79" coordorigin="9527,4537" coordsize="47,79" path="m9556,4537l9545,4537,9527,4541,9527,4551,9545,4547,9556,4547,9556,4537xe" filled="t" fillcolor="#231F20" stroked="f">
                <v:path arrowok="t"/>
                <v:fill type="solid"/>
              </v:shape>
            </v:group>
            <v:group style="position:absolute;left:9591;top:4536;width:50;height:80" coordorigin="9591,4536" coordsize="50,80">
              <v:shape style="position:absolute;left:9591;top:4536;width:50;height:80" coordorigin="9591,4536" coordsize="50,80" path="m9636,4545l9619,4545,9622,4546,9628,4551,9630,4555,9630,4562,9629,4564,9628,4567,9626,4570,9624,4573,9621,4577,9619,4579,9591,4607,9591,4616,9641,4616,9641,4607,9604,4607,9628,4582,9631,4579,9632,4578,9635,4574,9637,4570,9639,4567,9640,4565,9640,4562,9640,4552,9638,4546,9636,4545xe" filled="t" fillcolor="#231F20" stroked="f">
                <v:path arrowok="t"/>
                <v:fill type="solid"/>
              </v:shape>
              <v:shape style="position:absolute;left:9591;top:4536;width:50;height:80" coordorigin="9591,4536" coordsize="50,80" path="m9622,4536l9611,4536,9607,4536,9600,4538,9596,4539,9592,4541,9592,4552,9596,4550,9600,4548,9603,4547,9607,4546,9611,4545,9636,4545,9628,4538,9622,4536xe" filled="t" fillcolor="#231F20" stroked="f">
                <v:path arrowok="t"/>
                <v:fill type="solid"/>
              </v:shape>
            </v:group>
            <v:group style="position:absolute;left:10073;top:4462;width:2;height:36" coordorigin="10073,4462" coordsize="2,36">
              <v:shape style="position:absolute;left:10073;top:4462;width:2;height:36" coordorigin="10073,4462" coordsize="0,36" path="m10073,4498l10073,4462e" filled="t" fillcolor="#231F20" stroked="f">
                <v:path arrowok="t"/>
                <v:fill type="solid"/>
              </v:shape>
            </v:group>
            <v:group style="position:absolute;left:10073;top:4462;width:2;height:36" coordorigin="10073,4462" coordsize="2,36">
              <v:shape style="position:absolute;left:10073;top:4462;width:2;height:36" coordorigin="10073,4462" coordsize="0,36" path="m10073,4462l10073,4498e" filled="f" stroked="t" strokeweight=".224401pt" strokecolor="#231F20">
                <v:path arrowok="t"/>
              </v:shape>
            </v:group>
            <v:group style="position:absolute;left:10073;top:3112;width:2;height:36" coordorigin="10073,3112" coordsize="2,36">
              <v:shape style="position:absolute;left:10073;top:3112;width:2;height:36" coordorigin="10073,3112" coordsize="0,36" path="m10073,3112l10073,3148e" filled="t" fillcolor="#231F20" stroked="f">
                <v:path arrowok="t"/>
                <v:fill type="solid"/>
              </v:shape>
            </v:group>
            <v:group style="position:absolute;left:10073;top:3112;width:2;height:36" coordorigin="10073,3112" coordsize="2,36">
              <v:shape style="position:absolute;left:10073;top:3112;width:2;height:36" coordorigin="10073,3112" coordsize="0,36" path="m10073,3112l10073,3148e" filled="f" stroked="t" strokeweight=".224401pt" strokecolor="#231F20">
                <v:path arrowok="t"/>
              </v:shape>
            </v:group>
            <v:group style="position:absolute;left:10025;top:4537;width:47;height:79" coordorigin="10025,4537" coordsize="47,79">
              <v:shape style="position:absolute;left:10025;top:4537;width:47;height:79" coordorigin="10025,4537" coordsize="47,79" path="m10072,4607l10026,4607,10026,4616,10072,4616,10072,4607xe" filled="t" fillcolor="#231F20" stroked="f">
                <v:path arrowok="t"/>
                <v:fill type="solid"/>
              </v:shape>
              <v:shape style="position:absolute;left:10025;top:4537;width:47;height:79" coordorigin="10025,4537" coordsize="47,79" path="m10054,4547l10044,4547,10044,4607,10054,4607,10054,4547xe" filled="t" fillcolor="#231F20" stroked="f">
                <v:path arrowok="t"/>
                <v:fill type="solid"/>
              </v:shape>
              <v:shape style="position:absolute;left:10025;top:4537;width:47;height:79" coordorigin="10025,4537" coordsize="47,79" path="m10054,4537l10044,4537,10025,4541,10025,4551,10044,4547,10054,4547,10054,4537xe" filled="t" fillcolor="#231F20" stroked="f">
                <v:path arrowok="t"/>
                <v:fill type="solid"/>
              </v:shape>
            </v:group>
            <v:group style="position:absolute;left:10087;top:4537;width:46;height:79" coordorigin="10087,4537" coordsize="46,79">
              <v:shape style="position:absolute;left:10087;top:4537;width:46;height:79" coordorigin="10087,4537" coordsize="46,79" path="m10133,4597l10122,4597,10122,4616,10133,4616,10133,4597xe" filled="t" fillcolor="#231F20" stroked="f">
                <v:path arrowok="t"/>
                <v:fill type="solid"/>
              </v:shape>
              <v:shape style="position:absolute;left:10087;top:4537;width:46;height:79" coordorigin="10087,4537" coordsize="46,79" path="m10133,4537l10119,4537,10087,4587,10087,4597,10144,4597,10144,4588,10095,4588,10122,4547,10133,4547,10133,4537xe" filled="t" fillcolor="#231F20" stroked="f">
                <v:path arrowok="t"/>
                <v:fill type="solid"/>
              </v:shape>
              <v:shape style="position:absolute;left:10087;top:4537;width:46;height:79" coordorigin="10087,4537" coordsize="46,79" path="m10133,4547l10122,4547,10122,4588,10133,4588,10133,4547xe" filled="t" fillcolor="#231F20" stroked="f">
                <v:path arrowok="t"/>
                <v:fill type="solid"/>
              </v:shape>
            </v:group>
            <v:group style="position:absolute;left:10573;top:4462;width:2;height:36" coordorigin="10573,4462" coordsize="2,36">
              <v:shape style="position:absolute;left:10573;top:4462;width:2;height:36" coordorigin="10573,4462" coordsize="0,36" path="m10573,4498l10573,4462e" filled="t" fillcolor="#231F20" stroked="f">
                <v:path arrowok="t"/>
                <v:fill type="solid"/>
              </v:shape>
            </v:group>
            <v:group style="position:absolute;left:10573;top:3112;width:2;height:36" coordorigin="10573,3112" coordsize="2,36">
              <v:shape style="position:absolute;left:10573;top:3112;width:2;height:36" coordorigin="10573,3112" coordsize="0,36" path="m10573,3112l10573,3148e" filled="t" fillcolor="#231F20" stroked="f">
                <v:path arrowok="t"/>
                <v:fill type="solid"/>
              </v:shape>
            </v:group>
            <v:group style="position:absolute;left:10526;top:4537;width:47;height:79" coordorigin="10526,4537" coordsize="47,79">
              <v:shape style="position:absolute;left:10526;top:4537;width:47;height:79" coordorigin="10526,4537" coordsize="47,79" path="m10573,4607l10527,4607,10527,4616,10573,4616,10573,4607xe" filled="t" fillcolor="#231F20" stroked="f">
                <v:path arrowok="t"/>
                <v:fill type="solid"/>
              </v:shape>
              <v:shape style="position:absolute;left:10526;top:4537;width:47;height:79" coordorigin="10526,4537" coordsize="47,79" path="m10555,4547l10545,4547,10545,4607,10555,4607,10555,4547xe" filled="t" fillcolor="#231F20" stroked="f">
                <v:path arrowok="t"/>
                <v:fill type="solid"/>
              </v:shape>
              <v:shape style="position:absolute;left:10526;top:4537;width:47;height:79" coordorigin="10526,4537" coordsize="47,79" path="m10555,4537l10545,4537,10526,4541,10526,4551,10545,4547,10555,4547,10555,4537xe" filled="t" fillcolor="#231F20" stroked="f">
                <v:path arrowok="t"/>
                <v:fill type="solid"/>
              </v:shape>
            </v:group>
            <v:group style="position:absolute;left:10590;top:4536;width:54;height:81" coordorigin="10590,4536" coordsize="54,81">
              <v:shape style="position:absolute;left:10590;top:4536;width:54;height:81" coordorigin="10590,4536" coordsize="54,81" path="m10625,4536l10613,4536,10605,4540,10599,4547,10593,4554,10590,4564,10590,4590,10592,4600,10597,4607,10602,4614,10609,4617,10626,4617,10632,4615,10638,4609,10613,4609,10610,4607,10607,4604,10604,4601,10603,4596,10603,4585,10604,4581,10607,4577,10610,4574,10611,4573,10601,4573,10601,4564,10603,4557,10611,4547,10616,4545,10639,4545,10639,4539,10636,4538,10633,4537,10631,4537,10628,4536,10625,4536xe" filled="t" fillcolor="#231F20" stroked="f">
                <v:path arrowok="t"/>
                <v:fill type="solid"/>
              </v:shape>
              <v:shape style="position:absolute;left:10590;top:4536;width:54;height:81" coordorigin="10590,4536" coordsize="54,81" path="m10638,4572l10623,4572,10627,4574,10629,4577,10632,4581,10634,4585,10634,4596,10632,4601,10629,4604,10627,4607,10623,4609,10638,4609,10642,4605,10644,4599,10644,4582,10642,4576,10638,4572xe" filled="t" fillcolor="#231F20" stroked="f">
                <v:path arrowok="t"/>
                <v:fill type="solid"/>
              </v:shape>
              <v:shape style="position:absolute;left:10590;top:4536;width:54;height:81" coordorigin="10590,4536" coordsize="54,81" path="m10627,4564l10615,4564,10612,4565,10605,4568,10603,4570,10601,4573,10611,4573,10613,4572,10638,4572,10637,4571,10633,4566,10627,4564xe" filled="t" fillcolor="#231F20" stroked="f">
                <v:path arrowok="t"/>
                <v:fill type="solid"/>
              </v:shape>
              <v:shape style="position:absolute;left:10590;top:4536;width:54;height:81" coordorigin="10590,4536" coordsize="54,81" path="m10639,4545l10626,4545,10628,4545,10631,4546,10634,4546,10637,4547,10639,4549,10639,4545xe" filled="t" fillcolor="#231F20" stroked="f">
                <v:path arrowok="t"/>
                <v:fill type="solid"/>
              </v:shape>
            </v:group>
            <v:group style="position:absolute;left:10537;top:4498;width:36;height:2" coordorigin="10537,4498" coordsize="36,2">
              <v:shape style="position:absolute;left:10537;top:4498;width:36;height:2" coordorigin="10537,4498" coordsize="36,0" path="m10573,4498l10537,4498e" filled="t" fillcolor="#231F20" stroked="f">
                <v:path arrowok="t"/>
                <v:fill type="solid"/>
              </v:shape>
            </v:group>
            <v:group style="position:absolute;left:6568;top:4267;width:36;height:2" coordorigin="6568,4267" coordsize="36,2">
              <v:shape style="position:absolute;left:6568;top:4267;width:36;height:2" coordorigin="6568,4267" coordsize="36,0" path="m6568,4267l6604,4267e" filled="t" fillcolor="#231F20" stroked="f">
                <v:path arrowok="t"/>
                <v:fill type="solid"/>
              </v:shape>
            </v:group>
            <v:group style="position:absolute;left:6568;top:4267;width:36;height:2" coordorigin="6568,4267" coordsize="36,2">
              <v:shape style="position:absolute;left:6568;top:4267;width:36;height:2" coordorigin="6568,4267" coordsize="36,0" path="m6568,4267l6604,4267e" filled="f" stroked="t" strokeweight=".224401pt" strokecolor="#231F20">
                <v:path arrowok="t"/>
              </v:shape>
            </v:group>
            <v:group style="position:absolute;left:10537;top:4267;width:36;height:2" coordorigin="10537,4267" coordsize="36,2">
              <v:shape style="position:absolute;left:10537;top:4267;width:36;height:2" coordorigin="10537,4267" coordsize="36,0" path="m10573,4267l10537,4267e" filled="t" fillcolor="#231F20" stroked="f">
                <v:path arrowok="t"/>
                <v:fill type="solid"/>
              </v:shape>
            </v:group>
            <v:group style="position:absolute;left:10537;top:4267;width:36;height:2" coordorigin="10537,4267" coordsize="36,2">
              <v:shape style="position:absolute;left:10537;top:4267;width:36;height:2" coordorigin="10537,4267" coordsize="36,0" path="m10537,4267l10573,4267e" filled="f" stroked="t" strokeweight=".224401pt" strokecolor="#231F20">
                <v:path arrowok="t"/>
              </v:shape>
            </v:group>
            <v:group style="position:absolute;left:6316;top:4217;width:54;height:81" coordorigin="6316,4217" coordsize="54,81">
              <v:shape style="position:absolute;left:6316;top:4217;width:54;height:81" coordorigin="6316,4217" coordsize="54,81" path="m6352,4217l6335,4217,6328,4220,6323,4227,6319,4234,6316,4244,6316,4271,6319,4281,6328,4295,6335,4298,6352,4298,6359,4295,6362,4290,6338,4290,6334,4287,6331,4282,6328,4276,6327,4268,6327,4247,6328,4239,6331,4233,6334,4228,6338,4225,6362,4225,6359,4220,6352,4217xe" filled="t" fillcolor="#231F20" stroked="f">
                <v:path arrowok="t"/>
                <v:fill type="solid"/>
              </v:shape>
              <v:shape style="position:absolute;left:6316;top:4217;width:54;height:81" coordorigin="6316,4217" coordsize="54,81" path="m6362,4225l6349,4225,6353,4228,6356,4233,6359,4239,6360,4247,6360,4268,6359,4276,6356,4282,6353,4287,6349,4290,6362,4290,6364,4288,6368,4281,6371,4271,6371,4244,6368,4234,6364,4227,6362,4225xe" filled="t" fillcolor="#231F20" stroked="f">
                <v:path arrowok="t"/>
                <v:fill type="solid"/>
              </v:shape>
            </v:group>
            <v:group style="position:absolute;left:6389;top:4290;width:11;height:2" coordorigin="6389,4290" coordsize="11,2">
              <v:shape style="position:absolute;left:6389;top:4290;width:11;height:2" coordorigin="6389,4290" coordsize="11,0" path="m6389,4290l6400,4290e" filled="f" stroked="t" strokeweight=".767725pt" strokecolor="#231F20">
                <v:path arrowok="t"/>
              </v:shape>
            </v:group>
            <v:group style="position:absolute;left:6419;top:4217;width:54;height:81" coordorigin="6419,4217" coordsize="54,81">
              <v:shape style="position:absolute;left:6419;top:4217;width:54;height:81" coordorigin="6419,4217" coordsize="54,81" path="m6455,4217l6438,4217,6431,4220,6426,4227,6421,4234,6419,4244,6419,4271,6421,4281,6431,4295,6438,4298,6455,4298,6462,4295,6465,4290,6441,4290,6437,4287,6434,4282,6431,4276,6430,4268,6430,4247,6431,4239,6437,4228,6441,4225,6465,4225,6462,4220,6455,4217xe" filled="t" fillcolor="#231F20" stroked="f">
                <v:path arrowok="t"/>
                <v:fill type="solid"/>
              </v:shape>
              <v:shape style="position:absolute;left:6419;top:4217;width:54;height:81" coordorigin="6419,4217" coordsize="54,81" path="m6465,4225l6452,4225,6456,4228,6459,4233,6461,4239,6463,4247,6463,4268,6461,4276,6459,4282,6456,4287,6452,4290,6465,4290,6466,4288,6471,4281,6473,4271,6473,4244,6471,4234,6466,4227,6465,4225xe" filled="t" fillcolor="#231F20" stroked="f">
                <v:path arrowok="t"/>
                <v:fill type="solid"/>
              </v:shape>
            </v:group>
            <v:group style="position:absolute;left:6486;top:4218;width:46;height:79" coordorigin="6486,4218" coordsize="46,79">
              <v:shape style="position:absolute;left:6486;top:4218;width:46;height:79" coordorigin="6486,4218" coordsize="46,79" path="m6532,4278l6521,4278,6521,4297,6532,4297,6532,4278xe" filled="t" fillcolor="#231F20" stroked="f">
                <v:path arrowok="t"/>
                <v:fill type="solid"/>
              </v:shape>
              <v:shape style="position:absolute;left:6486;top:4218;width:46;height:79" coordorigin="6486,4218" coordsize="46,79" path="m6532,4218l6519,4218,6486,4268,6486,4278,6543,4278,6543,4269,6495,4269,6521,4228,6532,4228,6532,4218xe" filled="t" fillcolor="#231F20" stroked="f">
                <v:path arrowok="t"/>
                <v:fill type="solid"/>
              </v:shape>
              <v:shape style="position:absolute;left:6486;top:4218;width:46;height:79" coordorigin="6486,4218" coordsize="46,79" path="m6532,4228l6521,4228,6521,4269,6532,4269,6532,4228xe" filled="t" fillcolor="#231F20" stroked="f">
                <v:path arrowok="t"/>
                <v:fill type="solid"/>
              </v:shape>
            </v:group>
            <v:group style="position:absolute;left:6231;top:4263;width:67;height:2" coordorigin="6231,4263" coordsize="67,2">
              <v:shape style="position:absolute;left:6231;top:4263;width:67;height:2" coordorigin="6231,4263" coordsize="67,0" path="m6231,4263l6298,4263e" filled="f" stroked="t" strokeweight=".54703pt" strokecolor="#231F20">
                <v:path arrowok="t"/>
              </v:shape>
              <v:shape style="position:absolute;left:6069;top:3522;width:537;height:548" type="#_x0000_t75">
                <v:imagedata r:id="rId35" o:title=""/>
              </v:shape>
            </v:group>
            <v:group style="position:absolute;left:10537;top:4036;width:36;height:2" coordorigin="10537,4036" coordsize="36,2">
              <v:shape style="position:absolute;left:10537;top:4036;width:36;height:2" coordorigin="10537,4036" coordsize="36,0" path="m10573,4036l10537,4036e" filled="t" fillcolor="#231F20" stroked="f">
                <v:path arrowok="t"/>
                <v:fill type="solid"/>
              </v:shape>
            </v:group>
            <v:group style="position:absolute;left:10537;top:4036;width:36;height:2" coordorigin="10537,4036" coordsize="36,2">
              <v:shape style="position:absolute;left:10537;top:4036;width:36;height:2" coordorigin="10537,4036" coordsize="36,0" path="m10537,4036l10573,4036e" filled="f" stroked="t" strokeweight=".224401pt" strokecolor="#231F20">
                <v:path arrowok="t"/>
              </v:shape>
            </v:group>
            <v:group style="position:absolute;left:10537;top:3805;width:36;height:2" coordorigin="10537,3805" coordsize="36,2">
              <v:shape style="position:absolute;left:10537;top:3805;width:36;height:2" coordorigin="10537,3805" coordsize="36,0" path="m10573,3805l10537,3805e" filled="t" fillcolor="#231F20" stroked="f">
                <v:path arrowok="t"/>
                <v:fill type="solid"/>
              </v:shape>
            </v:group>
            <v:group style="position:absolute;left:10537;top:3805;width:36;height:2" coordorigin="10537,3805" coordsize="36,2">
              <v:shape style="position:absolute;left:10537;top:3805;width:36;height:2" coordorigin="10537,3805" coordsize="36,0" path="m10537,3805l10573,3805e" filled="f" stroked="t" strokeweight=".224401pt" strokecolor="#231F20">
                <v:path arrowok="t"/>
              </v:shape>
            </v:group>
            <v:group style="position:absolute;left:10537;top:3574;width:36;height:2" coordorigin="10537,3574" coordsize="36,2">
              <v:shape style="position:absolute;left:10537;top:3574;width:36;height:2" coordorigin="10537,3574" coordsize="36,0" path="m10573,3574l10537,3574e" filled="t" fillcolor="#231F20" stroked="f">
                <v:path arrowok="t"/>
                <v:fill type="solid"/>
              </v:shape>
            </v:group>
            <v:group style="position:absolute;left:10537;top:3574;width:36;height:2" coordorigin="10537,3574" coordsize="36,2">
              <v:shape style="position:absolute;left:10537;top:3574;width:36;height:2" coordorigin="10537,3574" coordsize="36,0" path="m10537,3574l10573,3574e" filled="f" stroked="t" strokeweight=".224401pt" strokecolor="#231F20">
                <v:path arrowok="t"/>
              </v:shape>
            </v:group>
            <v:group style="position:absolute;left:6568;top:3343;width:36;height:2" coordorigin="6568,3343" coordsize="36,2">
              <v:shape style="position:absolute;left:6568;top:3343;width:36;height:2" coordorigin="6568,3343" coordsize="36,0" path="m6568,3343l6604,3343e" filled="t" fillcolor="#231F20" stroked="f">
                <v:path arrowok="t"/>
                <v:fill type="solid"/>
              </v:shape>
            </v:group>
            <v:group style="position:absolute;left:6568;top:3343;width:36;height:2" coordorigin="6568,3343" coordsize="36,2">
              <v:shape style="position:absolute;left:6568;top:3343;width:36;height:2" coordorigin="6568,3343" coordsize="36,0" path="m6568,3343l6604,3343e" filled="f" stroked="t" strokeweight=".224401pt" strokecolor="#231F20">
                <v:path arrowok="t"/>
              </v:shape>
            </v:group>
            <v:group style="position:absolute;left:10537;top:3343;width:36;height:2" coordorigin="10537,3343" coordsize="36,2">
              <v:shape style="position:absolute;left:10537;top:3343;width:36;height:2" coordorigin="10537,3343" coordsize="36,0" path="m10573,3343l10537,3343e" filled="t" fillcolor="#231F20" stroked="f">
                <v:path arrowok="t"/>
                <v:fill type="solid"/>
              </v:shape>
            </v:group>
            <v:group style="position:absolute;left:10537;top:3343;width:36;height:2" coordorigin="10537,3343" coordsize="36,2">
              <v:shape style="position:absolute;left:10537;top:3343;width:36;height:2" coordorigin="10537,3343" coordsize="36,0" path="m10537,3343l10573,3343e" filled="f" stroked="t" strokeweight=".224401pt" strokecolor="#231F20">
                <v:path arrowok="t"/>
              </v:shape>
            </v:group>
            <v:group style="position:absolute;left:6312;top:3293;width:54;height:81" coordorigin="6312,3293" coordsize="54,81">
              <v:shape style="position:absolute;left:6312;top:3293;width:54;height:81" coordorigin="6312,3293" coordsize="54,81" path="m6348,3293l6331,3293,6324,3297,6319,3303,6315,3310,6312,3321,6312,3347,6315,3357,6324,3371,6331,3374,6348,3374,6355,3371,6358,3366,6334,3366,6330,3363,6324,3353,6323,3344,6323,3323,6324,3315,6330,3304,6334,3301,6358,3301,6355,3297,6348,3293xe" filled="t" fillcolor="#231F20" stroked="f">
                <v:path arrowok="t"/>
                <v:fill type="solid"/>
              </v:shape>
              <v:shape style="position:absolute;left:6312;top:3293;width:54;height:81" coordorigin="6312,3293" coordsize="54,81" path="m6358,3301l6345,3301,6349,3304,6352,3309,6355,3315,6356,3323,6356,3344,6355,3353,6352,3358,6349,3363,6345,3366,6358,3366,6360,3364,6364,3357,6367,3347,6367,3321,6364,3310,6360,3303,6358,3301xe" filled="t" fillcolor="#231F20" stroked="f">
                <v:path arrowok="t"/>
                <v:fill type="solid"/>
              </v:shape>
            </v:group>
            <v:group style="position:absolute;left:6385;top:3366;width:11;height:2" coordorigin="6385,3366" coordsize="11,2">
              <v:shape style="position:absolute;left:6385;top:3366;width:11;height:2" coordorigin="6385,3366" coordsize="11,0" path="m6385,3366l6396,3366e" filled="f" stroked="t" strokeweight=".768129pt" strokecolor="#231F20">
                <v:path arrowok="t"/>
              </v:shape>
            </v:group>
            <v:group style="position:absolute;left:6415;top:3293;width:54;height:81" coordorigin="6415,3293" coordsize="54,81">
              <v:shape style="position:absolute;left:6415;top:3293;width:54;height:81" coordorigin="6415,3293" coordsize="54,81" path="m6451,3293l6433,3293,6427,3297,6422,3303,6417,3310,6415,3321,6415,3347,6417,3357,6422,3364,6427,3371,6433,3374,6451,3374,6458,3371,6461,3366,6437,3366,6433,3363,6427,3353,6426,3344,6426,3323,6427,3315,6433,3304,6437,3301,6461,3301,6458,3297,6451,3293xe" filled="t" fillcolor="#231F20" stroked="f">
                <v:path arrowok="t"/>
                <v:fill type="solid"/>
              </v:shape>
              <v:shape style="position:absolute;left:6415;top:3293;width:54;height:81" coordorigin="6415,3293" coordsize="54,81" path="m6461,3301l6448,3301,6452,3304,6455,3309,6457,3315,6459,3323,6459,3344,6457,3353,6455,3358,6452,3363,6448,3366,6461,3366,6462,3364,6467,3357,6469,3347,6469,3321,6467,3310,6462,3303,6461,3301xe" filled="t" fillcolor="#231F20" stroked="f">
                <v:path arrowok="t"/>
                <v:fill type="solid"/>
              </v:shape>
            </v:group>
            <v:group style="position:absolute;left:6482;top:3294;width:46;height:79" coordorigin="6482,3294" coordsize="46,79">
              <v:shape style="position:absolute;left:6482;top:3294;width:46;height:79" coordorigin="6482,3294" coordsize="46,79" path="m6528,3354l6517,3354,6517,3373,6528,3373,6528,3354xe" filled="t" fillcolor="#231F20" stroked="f">
                <v:path arrowok="t"/>
                <v:fill type="solid"/>
              </v:shape>
              <v:shape style="position:absolute;left:6482;top:3294;width:46;height:79" coordorigin="6482,3294" coordsize="46,79" path="m6528,3294l6514,3294,6482,3344,6482,3354,6539,3354,6539,3346,6490,3346,6517,3304,6528,3304,6528,3294xe" filled="t" fillcolor="#231F20" stroked="f">
                <v:path arrowok="t"/>
                <v:fill type="solid"/>
              </v:shape>
              <v:shape style="position:absolute;left:6482;top:3294;width:46;height:79" coordorigin="6482,3294" coordsize="46,79" path="m6528,3304l6517,3304,6517,3346,6528,3346,6528,3304xe" filled="t" fillcolor="#231F20" stroked="f">
                <v:path arrowok="t"/>
                <v:fill type="solid"/>
              </v:shape>
            </v:group>
            <v:group style="position:absolute;left:10537;top:3112;width:36;height:2" coordorigin="10537,3112" coordsize="36,2">
              <v:shape style="position:absolute;left:10537;top:3112;width:36;height:2" coordorigin="10537,3112" coordsize="36,0" path="m10573,3112l10537,3112e" filled="t" fillcolor="#231F20" stroked="f">
                <v:path arrowok="t"/>
                <v:fill type="solid"/>
              </v:shape>
            </v:group>
            <v:group style="position:absolute;left:6795;top:3767;width:46;height:76" coordorigin="6795,3767" coordsize="46,76">
              <v:shape style="position:absolute;left:6795;top:3767;width:46;height:76" coordorigin="6795,3767" coordsize="46,76" path="m6818,3767l6795,3805,6818,3843,6841,3805,6818,3767xe" filled="t" fillcolor="#231F20" stroked="f">
                <v:path arrowok="t"/>
                <v:fill type="solid"/>
              </v:shape>
            </v:group>
            <v:group style="position:absolute;left:6795;top:3767;width:46;height:76" coordorigin="6795,3767" coordsize="46,76">
              <v:shape style="position:absolute;left:6795;top:3767;width:46;height:76" coordorigin="6795,3767" coordsize="46,76" path="m6818,3843l6841,3805,6818,3767,6795,3805,6818,3843xe" filled="f" stroked="t" strokeweight=".224401pt" strokecolor="#231F20">
                <v:path arrowok="t"/>
              </v:shape>
            </v:group>
            <v:group style="position:absolute;left:7046;top:3767;width:46;height:76" coordorigin="7046,3767" coordsize="46,76">
              <v:shape style="position:absolute;left:7046;top:3767;width:46;height:76" coordorigin="7046,3767" coordsize="46,76" path="m7069,3767l7046,3805,7069,3843,7091,3805,7069,3767xe" filled="t" fillcolor="#231F20" stroked="f">
                <v:path arrowok="t"/>
                <v:fill type="solid"/>
              </v:shape>
            </v:group>
            <v:group style="position:absolute;left:7046;top:3767;width:46;height:76" coordorigin="7046,3767" coordsize="46,76">
              <v:shape style="position:absolute;left:7046;top:3767;width:46;height:76" coordorigin="7046,3767" coordsize="46,76" path="m7069,3843l7091,3805,7069,3767,7046,3805,7069,3843xe" filled="f" stroked="t" strokeweight=".224401pt" strokecolor="#231F20">
                <v:path arrowok="t"/>
              </v:shape>
            </v:group>
            <v:group style="position:absolute;left:7296;top:3767;width:46;height:76" coordorigin="7296,3767" coordsize="46,76">
              <v:shape style="position:absolute;left:7296;top:3767;width:46;height:76" coordorigin="7296,3767" coordsize="46,76" path="m7319,3767l7296,3805,7319,3843,7342,3805,7319,3767xe" filled="t" fillcolor="#231F20" stroked="f">
                <v:path arrowok="t"/>
                <v:fill type="solid"/>
              </v:shape>
            </v:group>
            <v:group style="position:absolute;left:7296;top:3767;width:46;height:76" coordorigin="7296,3767" coordsize="46,76">
              <v:shape style="position:absolute;left:7296;top:3767;width:46;height:76" coordorigin="7296,3767" coordsize="46,76" path="m7319,3843l7342,3805,7319,3767,7296,3805,7319,3843xe" filled="f" stroked="t" strokeweight=".224401pt" strokecolor="#231F20">
                <v:path arrowok="t"/>
              </v:shape>
            </v:group>
            <v:group style="position:absolute;left:7546;top:3767;width:46;height:76" coordorigin="7546,3767" coordsize="46,76">
              <v:shape style="position:absolute;left:7546;top:3767;width:46;height:76" coordorigin="7546,3767" coordsize="46,76" path="m7569,3767l7546,3805,7569,3843,7592,3805,7569,3767xe" filled="t" fillcolor="#231F20" stroked="f">
                <v:path arrowok="t"/>
                <v:fill type="solid"/>
              </v:shape>
            </v:group>
            <v:group style="position:absolute;left:7546;top:3767;width:46;height:76" coordorigin="7546,3767" coordsize="46,76">
              <v:shape style="position:absolute;left:7546;top:3767;width:46;height:76" coordorigin="7546,3767" coordsize="46,76" path="m7569,3843l7592,3805,7569,3767,7546,3805,7569,3843xe" filled="f" stroked="t" strokeweight=".224401pt" strokecolor="#231F20">
                <v:path arrowok="t"/>
              </v:shape>
            </v:group>
            <v:group style="position:absolute;left:7797;top:3767;width:46;height:76" coordorigin="7797,3767" coordsize="46,76">
              <v:shape style="position:absolute;left:7797;top:3767;width:46;height:76" coordorigin="7797,3767" coordsize="46,76" path="m7820,3767l7797,3805,7820,3843,7842,3805,7820,3767xe" filled="t" fillcolor="#231F20" stroked="f">
                <v:path arrowok="t"/>
                <v:fill type="solid"/>
              </v:shape>
            </v:group>
            <v:group style="position:absolute;left:7797;top:3767;width:46;height:76" coordorigin="7797,3767" coordsize="46,76">
              <v:shape style="position:absolute;left:7797;top:3767;width:46;height:76" coordorigin="7797,3767" coordsize="46,76" path="m7820,3843l7842,3805,7820,3767,7797,3805,7820,3843xe" filled="f" stroked="t" strokeweight=".224401pt" strokecolor="#231F20">
                <v:path arrowok="t"/>
              </v:shape>
            </v:group>
            <v:group style="position:absolute;left:8047;top:3767;width:46;height:76" coordorigin="8047,3767" coordsize="46,76">
              <v:shape style="position:absolute;left:8047;top:3767;width:46;height:76" coordorigin="8047,3767" coordsize="46,76" path="m8070,3767l8047,3805,8070,3843,8093,3805,8070,3767xe" filled="t" fillcolor="#231F20" stroked="f">
                <v:path arrowok="t"/>
                <v:fill type="solid"/>
              </v:shape>
            </v:group>
            <v:group style="position:absolute;left:8047;top:3767;width:46;height:76" coordorigin="8047,3767" coordsize="46,76">
              <v:shape style="position:absolute;left:8047;top:3767;width:46;height:76" coordorigin="8047,3767" coordsize="46,76" path="m8070,3843l8093,3805,8070,3767,8047,3805,8070,3843xe" filled="f" stroked="t" strokeweight=".224401pt" strokecolor="#231F20">
                <v:path arrowok="t"/>
              </v:shape>
            </v:group>
            <v:group style="position:absolute;left:8297;top:3767;width:46;height:76" coordorigin="8297,3767" coordsize="46,76">
              <v:shape style="position:absolute;left:8297;top:3767;width:46;height:76" coordorigin="8297,3767" coordsize="46,76" path="m8320,3767l8297,3805,8320,3843,8343,3805,8320,3767xe" filled="t" fillcolor="#231F20" stroked="f">
                <v:path arrowok="t"/>
                <v:fill type="solid"/>
              </v:shape>
            </v:group>
            <v:group style="position:absolute;left:8297;top:3767;width:46;height:76" coordorigin="8297,3767" coordsize="46,76">
              <v:shape style="position:absolute;left:8297;top:3767;width:46;height:76" coordorigin="8297,3767" coordsize="46,76" path="m8320,3843l8343,3805,8320,3767,8297,3805,8320,3843xe" filled="f" stroked="t" strokeweight=".224401pt" strokecolor="#231F20">
                <v:path arrowok="t"/>
              </v:shape>
            </v:group>
            <v:group style="position:absolute;left:8548;top:3767;width:46;height:76" coordorigin="8548,3767" coordsize="46,76">
              <v:shape style="position:absolute;left:8548;top:3767;width:46;height:76" coordorigin="8548,3767" coordsize="46,76" path="m8571,3767l8548,3805,8571,3843,8593,3805,8571,3767xe" filled="t" fillcolor="#231F20" stroked="f">
                <v:path arrowok="t"/>
                <v:fill type="solid"/>
              </v:shape>
            </v:group>
            <v:group style="position:absolute;left:8548;top:3767;width:46;height:76" coordorigin="8548,3767" coordsize="46,76">
              <v:shape style="position:absolute;left:8548;top:3767;width:46;height:76" coordorigin="8548,3767" coordsize="46,76" path="m8571,3843l8593,3805,8571,3767,8548,3805,8571,3843xe" filled="f" stroked="t" strokeweight=".224401pt" strokecolor="#231F20">
                <v:path arrowok="t"/>
              </v:shape>
            </v:group>
            <v:group style="position:absolute;left:8798;top:3767;width:46;height:76" coordorigin="8798,3767" coordsize="46,76">
              <v:shape style="position:absolute;left:8798;top:3767;width:46;height:76" coordorigin="8798,3767" coordsize="46,76" path="m8821,3767l8798,3805,8821,3843,8844,3805,8821,3767xe" filled="t" fillcolor="#231F20" stroked="f">
                <v:path arrowok="t"/>
                <v:fill type="solid"/>
              </v:shape>
            </v:group>
            <v:group style="position:absolute;left:8798;top:3767;width:46;height:76" coordorigin="8798,3767" coordsize="46,76">
              <v:shape style="position:absolute;left:8798;top:3767;width:46;height:76" coordorigin="8798,3767" coordsize="46,76" path="m8821,3843l8844,3805,8821,3767,8798,3805,8821,3843xe" filled="f" stroked="t" strokeweight=".224401pt" strokecolor="#231F20">
                <v:path arrowok="t"/>
              </v:shape>
            </v:group>
            <v:group style="position:absolute;left:9048;top:3767;width:46;height:76" coordorigin="9048,3767" coordsize="46,76">
              <v:shape style="position:absolute;left:9048;top:3767;width:46;height:76" coordorigin="9048,3767" coordsize="46,76" path="m9071,3767l9048,3805,9071,3843,9094,3805,9071,3767xe" filled="t" fillcolor="#231F20" stroked="f">
                <v:path arrowok="t"/>
                <v:fill type="solid"/>
              </v:shape>
            </v:group>
            <v:group style="position:absolute;left:9048;top:3767;width:46;height:76" coordorigin="9048,3767" coordsize="46,76">
              <v:shape style="position:absolute;left:9048;top:3767;width:46;height:76" coordorigin="9048,3767" coordsize="46,76" path="m9071,3843l9094,3805,9071,3767,9048,3805,9071,3843xe" filled="f" stroked="t" strokeweight=".224401pt" strokecolor="#231F20">
                <v:path arrowok="t"/>
              </v:shape>
            </v:group>
            <v:group style="position:absolute;left:9299;top:3767;width:46;height:76" coordorigin="9299,3767" coordsize="46,76">
              <v:shape style="position:absolute;left:9299;top:3767;width:46;height:76" coordorigin="9299,3767" coordsize="46,76" path="m9322,3767l9299,3805,9322,3843,9344,3805,9322,3767xe" filled="t" fillcolor="#231F20" stroked="f">
                <v:path arrowok="t"/>
                <v:fill type="solid"/>
              </v:shape>
            </v:group>
            <v:group style="position:absolute;left:9299;top:3767;width:46;height:76" coordorigin="9299,3767" coordsize="46,76">
              <v:shape style="position:absolute;left:9299;top:3767;width:46;height:76" coordorigin="9299,3767" coordsize="46,76" path="m9322,3843l9344,3805,9322,3767,9299,3805,9322,3843xe" filled="f" stroked="t" strokeweight=".224401pt" strokecolor="#231F20">
                <v:path arrowok="t"/>
              </v:shape>
            </v:group>
            <v:group style="position:absolute;left:9549;top:3767;width:46;height:76" coordorigin="9549,3767" coordsize="46,76">
              <v:shape style="position:absolute;left:9549;top:3767;width:46;height:76" coordorigin="9549,3767" coordsize="46,76" path="m9572,3767l9549,3805,9572,3843,9595,3805,9572,3767xe" filled="t" fillcolor="#231F20" stroked="f">
                <v:path arrowok="t"/>
                <v:fill type="solid"/>
              </v:shape>
            </v:group>
            <v:group style="position:absolute;left:9549;top:3767;width:46;height:76" coordorigin="9549,3767" coordsize="46,76">
              <v:shape style="position:absolute;left:9549;top:3767;width:46;height:76" coordorigin="9549,3767" coordsize="46,76" path="m9572,3843l9595,3805,9572,3767,9549,3805,9572,3843xe" filled="f" stroked="t" strokeweight=".224401pt" strokecolor="#231F20">
                <v:path arrowok="t"/>
              </v:shape>
            </v:group>
            <v:group style="position:absolute;left:9799;top:3767;width:46;height:76" coordorigin="9799,3767" coordsize="46,76">
              <v:shape style="position:absolute;left:9799;top:3767;width:46;height:76" coordorigin="9799,3767" coordsize="46,76" path="m9822,3767l9799,3805,9822,3843,9845,3805,9822,3767xe" filled="t" fillcolor="#231F20" stroked="f">
                <v:path arrowok="t"/>
                <v:fill type="solid"/>
              </v:shape>
            </v:group>
            <v:group style="position:absolute;left:9799;top:3767;width:46;height:76" coordorigin="9799,3767" coordsize="46,76">
              <v:shape style="position:absolute;left:9799;top:3767;width:46;height:76" coordorigin="9799,3767" coordsize="46,76" path="m9822,3843l9845,3805,9822,3767,9799,3805,9822,3843xe" filled="f" stroked="t" strokeweight=".224401pt" strokecolor="#231F20">
                <v:path arrowok="t"/>
              </v:shape>
            </v:group>
            <v:group style="position:absolute;left:10050;top:3767;width:46;height:76" coordorigin="10050,3767" coordsize="46,76">
              <v:shape style="position:absolute;left:10050;top:3767;width:46;height:76" coordorigin="10050,3767" coordsize="46,76" path="m10073,3767l10050,3805,10073,3843,10095,3805,10073,3767xe" filled="t" fillcolor="#231F20" stroked="f">
                <v:path arrowok="t"/>
                <v:fill type="solid"/>
              </v:shape>
            </v:group>
            <v:group style="position:absolute;left:10050;top:3767;width:46;height:76" coordorigin="10050,3767" coordsize="46,76">
              <v:shape style="position:absolute;left:10050;top:3767;width:46;height:76" coordorigin="10050,3767" coordsize="46,76" path="m10073,3843l10095,3805,10073,3767,10050,3805,10073,3843xe" filled="f" stroked="t" strokeweight=".224401pt" strokecolor="#231F20">
                <v:path arrowok="t"/>
              </v:shape>
            </v:group>
            <v:group style="position:absolute;left:10300;top:3767;width:46;height:76" coordorigin="10300,3767" coordsize="46,76">
              <v:shape style="position:absolute;left:10300;top:3767;width:46;height:76" coordorigin="10300,3767" coordsize="46,76" path="m10323,3767l10300,3805,10323,3843,10346,3805,10323,3767xe" filled="t" fillcolor="#231F20" stroked="f">
                <v:path arrowok="t"/>
                <v:fill type="solid"/>
              </v:shape>
            </v:group>
            <v:group style="position:absolute;left:10300;top:3767;width:46;height:76" coordorigin="10300,3767" coordsize="46,76">
              <v:shape style="position:absolute;left:10300;top:3767;width:46;height:76" coordorigin="10300,3767" coordsize="46,76" path="m10323,3843l10346,3805,10323,3767,10300,3805,10323,3843xe" filled="f" stroked="t" strokeweight=".224401pt" strokecolor="#231F20">
                <v:path arrowok="t"/>
              </v:shape>
            </v:group>
            <v:group style="position:absolute;left:7069;top:4462;width:2;height:36" coordorigin="7069,4462" coordsize="2,36">
              <v:shape style="position:absolute;left:7069;top:4462;width:2;height:36" coordorigin="7069,4462" coordsize="0,36" path="m7069,4498l7069,4462e" filled="t" fillcolor="#231F20" stroked="f">
                <v:path arrowok="t"/>
                <v:fill type="solid"/>
              </v:shape>
            </v:group>
            <v:group style="position:absolute;left:7069;top:3112;width:2;height:36" coordorigin="7069,3112" coordsize="2,36">
              <v:shape style="position:absolute;left:7069;top:3112;width:2;height:36" coordorigin="7069,3112" coordsize="0,36" path="m7069,3112l7069,3148e" filled="t" fillcolor="#231F20" stroked="f">
                <v:path arrowok="t"/>
                <v:fill type="solid"/>
              </v:shape>
            </v:group>
            <v:group style="position:absolute;left:7051;top:4536;width:50;height:80" coordorigin="7051,4536" coordsize="50,80">
              <v:shape style="position:absolute;left:7051;top:4536;width:50;height:80" coordorigin="7051,4536" coordsize="50,80" path="m7097,4545l7079,4545,7083,4546,7089,4551,7090,4555,7090,4562,7089,4564,7088,4567,7087,4570,7085,4573,7081,4577,7079,4579,7075,4583,7051,4607,7051,4616,7101,4616,7101,4607,7064,4607,7089,4582,7092,4579,7092,4578,7096,4574,7098,4570,7099,4567,7100,4565,7101,4562,7101,4552,7098,4546,7097,4545xe" filled="t" fillcolor="#231F20" stroked="f">
                <v:path arrowok="t"/>
                <v:fill type="solid"/>
              </v:shape>
              <v:shape style="position:absolute;left:7051;top:4536;width:50;height:80" coordorigin="7051,4536" coordsize="50,80" path="m7082,4536l7071,4536,7068,4536,7060,4538,7056,4539,7052,4541,7052,4552,7056,4550,7060,4548,7064,4547,7068,4546,7071,4545,7097,4545,7089,4538,7082,4536xe" filled="t" fillcolor="#231F20" stroked="f">
                <v:path arrowok="t"/>
                <v:fill type="solid"/>
              </v:shape>
            </v:group>
            <v:group style="position:absolute;left:7569;top:4462;width:2;height:36" coordorigin="7569,4462" coordsize="2,36">
              <v:shape style="position:absolute;left:7569;top:4462;width:2;height:36" coordorigin="7569,4462" coordsize="0,36" path="m7569,4498l7569,4462e" filled="t" fillcolor="#231F20" stroked="f">
                <v:path arrowok="t"/>
                <v:fill type="solid"/>
              </v:shape>
            </v:group>
            <v:group style="position:absolute;left:7569;top:3112;width:2;height:36" coordorigin="7569,3112" coordsize="2,36">
              <v:shape style="position:absolute;left:7569;top:3112;width:2;height:36" coordorigin="7569,3112" coordsize="0,36" path="m7569,3112l7569,3148e" filled="t" fillcolor="#231F20" stroked="f">
                <v:path arrowok="t"/>
                <v:fill type="solid"/>
              </v:shape>
            </v:group>
            <v:group style="position:absolute;left:7546;top:4537;width:46;height:79" coordorigin="7546,4537" coordsize="46,79">
              <v:shape style="position:absolute;left:7546;top:4537;width:46;height:79" coordorigin="7546,4537" coordsize="46,79" path="m7592,4597l7581,4597,7581,4616,7592,4616,7592,4597xe" filled="t" fillcolor="#231F20" stroked="f">
                <v:path arrowok="t"/>
                <v:fill type="solid"/>
              </v:shape>
              <v:shape style="position:absolute;left:7546;top:4537;width:46;height:79" coordorigin="7546,4537" coordsize="46,79" path="m7592,4537l7579,4537,7546,4587,7546,4597,7603,4597,7603,4588,7555,4588,7581,4547,7592,4547,7592,4537xe" filled="t" fillcolor="#231F20" stroked="f">
                <v:path arrowok="t"/>
                <v:fill type="solid"/>
              </v:shape>
              <v:shape style="position:absolute;left:7546;top:4537;width:46;height:79" coordorigin="7546,4537" coordsize="46,79" path="m7592,4547l7581,4547,7581,4588,7592,4588,7592,4547xe" filled="t" fillcolor="#231F20" stroked="f">
                <v:path arrowok="t"/>
                <v:fill type="solid"/>
              </v:shape>
            </v:group>
            <v:group style="position:absolute;left:8070;top:4462;width:2;height:36" coordorigin="8070,4462" coordsize="2,36">
              <v:shape style="position:absolute;left:8070;top:4462;width:2;height:36" coordorigin="8070,4462" coordsize="0,36" path="m8070,4498l8070,4462e" filled="t" fillcolor="#231F20" stroked="f">
                <v:path arrowok="t"/>
                <v:fill type="solid"/>
              </v:shape>
            </v:group>
            <v:group style="position:absolute;left:8070;top:3112;width:2;height:36" coordorigin="8070,3112" coordsize="2,36">
              <v:shape style="position:absolute;left:8070;top:3112;width:2;height:36" coordorigin="8070,3112" coordsize="0,36" path="m8070,3112l8070,3148e" filled="t" fillcolor="#231F20" stroked="f">
                <v:path arrowok="t"/>
                <v:fill type="solid"/>
              </v:shape>
            </v:group>
            <v:group style="position:absolute;left:8050;top:4536;width:54;height:81" coordorigin="8050,4536" coordsize="54,81">
              <v:shape style="position:absolute;left:8050;top:4536;width:54;height:81" coordorigin="8050,4536" coordsize="54,81" path="m8086,4536l8073,4536,8065,4540,8059,4547,8053,4554,8050,4564,8050,4590,8053,4600,8058,4607,8062,4614,8069,4617,8086,4617,8093,4615,8098,4609,8074,4609,8070,4607,8067,4604,8064,4601,8063,4596,8063,4585,8064,4581,8070,4574,8071,4573,8061,4573,8061,4564,8064,4557,8071,4547,8076,4545,8100,4545,8100,4539,8096,4538,8094,4537,8091,4537,8088,4536,8086,4536xe" filled="t" fillcolor="#231F20" stroked="f">
                <v:path arrowok="t"/>
                <v:fill type="solid"/>
              </v:shape>
              <v:shape style="position:absolute;left:8050;top:4536;width:54;height:81" coordorigin="8050,4536" coordsize="54,81" path="m8099,4572l8083,4572,8087,4574,8093,4581,8094,4585,8094,4596,8093,4601,8087,4607,8083,4609,8098,4609,8102,4605,8105,4599,8105,4582,8102,4576,8099,4572xe" filled="t" fillcolor="#231F20" stroked="f">
                <v:path arrowok="t"/>
                <v:fill type="solid"/>
              </v:shape>
              <v:shape style="position:absolute;left:8050;top:4536;width:54;height:81" coordorigin="8050,4536" coordsize="54,81" path="m8087,4564l8075,4564,8072,4565,8066,4568,8063,4570,8061,4573,8071,4573,8074,4572,8099,4572,8093,4566,8087,4564xe" filled="t" fillcolor="#231F20" stroked="f">
                <v:path arrowok="t"/>
                <v:fill type="solid"/>
              </v:shape>
              <v:shape style="position:absolute;left:8050;top:4536;width:54;height:81" coordorigin="8050,4536" coordsize="54,81" path="m8100,4545l8086,4545,8089,4545,8091,4546,8094,4546,8097,4547,8100,4549,8100,4545xe" filled="t" fillcolor="#231F20" stroked="f">
                <v:path arrowok="t"/>
                <v:fill type="solid"/>
              </v:shape>
            </v:group>
            <v:group style="position:absolute;left:8571;top:4462;width:2;height:36" coordorigin="8571,4462" coordsize="2,36">
              <v:shape style="position:absolute;left:8571;top:4462;width:2;height:36" coordorigin="8571,4462" coordsize="0,36" path="m8571,4498l8571,4462e" filled="t" fillcolor="#231F20" stroked="f">
                <v:path arrowok="t"/>
                <v:fill type="solid"/>
              </v:shape>
            </v:group>
            <v:group style="position:absolute;left:8571;top:3112;width:2;height:36" coordorigin="8571,3112" coordsize="2,36">
              <v:shape style="position:absolute;left:8571;top:3112;width:2;height:36" coordorigin="8571,3112" coordsize="0,36" path="m8571,3112l8571,3148e" filled="t" fillcolor="#231F20" stroked="f">
                <v:path arrowok="t"/>
                <v:fill type="solid"/>
              </v:shape>
            </v:group>
            <v:group style="position:absolute;left:8551;top:4536;width:54;height:81" coordorigin="8551,4536" coordsize="54,81">
              <v:shape style="position:absolute;left:8551;top:4536;width:54;height:81" coordorigin="8551,4536" coordsize="54,81" path="m8586,4536l8570,4536,8564,4538,8560,4541,8555,4545,8553,4550,8553,4561,8554,4565,8559,4571,8563,4573,8567,4574,8562,4575,8558,4578,8555,4581,8552,4585,8551,4589,8551,4601,8553,4607,8558,4611,8563,4615,8569,4617,8587,4617,8593,4615,8600,4609,8573,4609,8569,4608,8563,4602,8562,4599,8562,4589,8563,4585,8569,4580,8573,4579,8598,4579,8598,4578,8594,4575,8589,4574,8593,4573,8597,4571,8597,4570,8573,4570,8570,4569,8565,4565,8563,4561,8563,4553,8565,4550,8567,4548,8570,4546,8573,4544,8600,4544,8596,4541,8592,4538,8586,4536xe" filled="t" fillcolor="#231F20" stroked="f">
                <v:path arrowok="t"/>
                <v:fill type="solid"/>
              </v:shape>
              <v:shape style="position:absolute;left:8551;top:4536;width:54;height:81" coordorigin="8551,4536" coordsize="54,81" path="m8598,4579l8583,4579,8587,4580,8590,4583,8593,4585,8594,4589,8594,4599,8593,4602,8590,4605,8587,4608,8583,4609,8600,4609,8602,4607,8605,4601,8605,4589,8603,4585,8601,4581,8598,4579xe" filled="t" fillcolor="#231F20" stroked="f">
                <v:path arrowok="t"/>
                <v:fill type="solid"/>
              </v:shape>
              <v:shape style="position:absolute;left:8551;top:4536;width:54;height:81" coordorigin="8551,4536" coordsize="54,81" path="m8600,4544l8582,4544,8586,4546,8589,4548,8591,4550,8592,4553,8592,4561,8591,4565,8586,4569,8582,4570,8597,4570,8602,4565,8603,4561,8603,4550,8601,4545,8600,4544xe" filled="t" fillcolor="#231F20" stroked="f">
                <v:path arrowok="t"/>
                <v:fill type="solid"/>
              </v:shape>
            </v:group>
            <v:group style="position:absolute;left:9071;top:4462;width:2;height:36" coordorigin="9071,4462" coordsize="2,36">
              <v:shape style="position:absolute;left:9071;top:4462;width:2;height:36" coordorigin="9071,4462" coordsize="0,36" path="m9071,4498l9071,4462e" filled="t" fillcolor="#231F20" stroked="f">
                <v:path arrowok="t"/>
                <v:fill type="solid"/>
              </v:shape>
            </v:group>
            <v:group style="position:absolute;left:9071;top:3112;width:2;height:36" coordorigin="9071,3112" coordsize="2,36">
              <v:shape style="position:absolute;left:9071;top:3112;width:2;height:36" coordorigin="9071,3112" coordsize="0,36" path="m9071,3112l9071,3148e" filled="t" fillcolor="#231F20" stroked="f">
                <v:path arrowok="t"/>
                <v:fill type="solid"/>
              </v:shape>
            </v:group>
            <v:group style="position:absolute;left:9024;top:4537;width:47;height:79" coordorigin="9024,4537" coordsize="47,79">
              <v:shape style="position:absolute;left:9024;top:4537;width:47;height:79" coordorigin="9024,4537" coordsize="47,79" path="m9071,4607l9026,4607,9026,4616,9071,4616,9071,4607xe" filled="t" fillcolor="#231F20" stroked="f">
                <v:path arrowok="t"/>
                <v:fill type="solid"/>
              </v:shape>
              <v:shape style="position:absolute;left:9024;top:4537;width:47;height:79" coordorigin="9024,4537" coordsize="47,79" path="m9053,4547l9043,4547,9043,4607,9053,4607,9053,4547xe" filled="t" fillcolor="#231F20" stroked="f">
                <v:path arrowok="t"/>
                <v:fill type="solid"/>
              </v:shape>
              <v:shape style="position:absolute;left:9024;top:4537;width:47;height:79" coordorigin="9024,4537" coordsize="47,79" path="m9053,4537l9043,4537,9024,4541,9024,4551,9043,4547,9053,4547,9053,4537xe" filled="t" fillcolor="#231F20" stroked="f">
                <v:path arrowok="t"/>
                <v:fill type="solid"/>
              </v:shape>
            </v:group>
            <v:group style="position:absolute;left:9088;top:4536;width:54;height:81" coordorigin="9088,4536" coordsize="54,81">
              <v:shape style="position:absolute;left:9088;top:4536;width:54;height:81" coordorigin="9088,4536" coordsize="54,81" path="m9124,4536l9106,4536,9099,4539,9095,4546,9090,4553,9088,4564,9088,4590,9090,4600,9099,4614,9106,4617,9124,4617,9130,4614,9134,4609,9109,4609,9105,4606,9100,4596,9098,4587,9098,4566,9100,4558,9105,4547,9109,4544,9134,4544,9130,4539,9124,4536xe" filled="t" fillcolor="#231F20" stroked="f">
                <v:path arrowok="t"/>
                <v:fill type="solid"/>
              </v:shape>
              <v:shape style="position:absolute;left:9088;top:4536;width:54;height:81" coordorigin="9088,4536" coordsize="54,81" path="m9134,4544l9120,4544,9125,4547,9127,4552,9130,4558,9131,4566,9131,4587,9130,4596,9127,4601,9125,4606,9120,4609,9134,4609,9135,4607,9140,4600,9142,4590,9142,4564,9140,4553,9135,4546,9134,4544xe" filled="t" fillcolor="#231F20" stroked="f">
                <v:path arrowok="t"/>
                <v:fill type="solid"/>
              </v:shape>
            </v:group>
            <v:group style="position:absolute;left:9572;top:4462;width:2;height:36" coordorigin="9572,4462" coordsize="2,36">
              <v:shape style="position:absolute;left:9572;top:4462;width:2;height:36" coordorigin="9572,4462" coordsize="0,36" path="m9572,4498l9572,4462e" filled="t" fillcolor="#231F20" stroked="f">
                <v:path arrowok="t"/>
                <v:fill type="solid"/>
              </v:shape>
            </v:group>
            <v:group style="position:absolute;left:9572;top:3112;width:2;height:36" coordorigin="9572,3112" coordsize="2,36">
              <v:shape style="position:absolute;left:9572;top:3112;width:2;height:36" coordorigin="9572,3112" coordsize="0,36" path="m9572,3112l9572,3148e" filled="t" fillcolor="#231F20" stroked="f">
                <v:path arrowok="t"/>
                <v:fill type="solid"/>
              </v:shape>
            </v:group>
            <v:group style="position:absolute;left:9527;top:4537;width:47;height:79" coordorigin="9527,4537" coordsize="47,79">
              <v:shape style="position:absolute;left:9527;top:4537;width:47;height:79" coordorigin="9527,4537" coordsize="47,79" path="m9573,4607l9528,4607,9528,4616,9573,4616,9573,4607xe" filled="t" fillcolor="#231F20" stroked="f">
                <v:path arrowok="t"/>
                <v:fill type="solid"/>
              </v:shape>
              <v:shape style="position:absolute;left:9527;top:4537;width:47;height:79" coordorigin="9527,4537" coordsize="47,79" path="m9556,4547l9545,4547,9545,4607,9556,4607,9556,4547xe" filled="t" fillcolor="#231F20" stroked="f">
                <v:path arrowok="t"/>
                <v:fill type="solid"/>
              </v:shape>
              <v:shape style="position:absolute;left:9527;top:4537;width:47;height:79" coordorigin="9527,4537" coordsize="47,79" path="m9556,4537l9545,4537,9527,4541,9527,4551,9545,4547,9556,4547,9556,4537xe" filled="t" fillcolor="#231F20" stroked="f">
                <v:path arrowok="t"/>
                <v:fill type="solid"/>
              </v:shape>
            </v:group>
            <v:group style="position:absolute;left:9591;top:4536;width:50;height:80" coordorigin="9591,4536" coordsize="50,80">
              <v:shape style="position:absolute;left:9591;top:4536;width:50;height:80" coordorigin="9591,4536" coordsize="50,80" path="m9636,4545l9619,4545,9622,4546,9628,4551,9630,4555,9630,4562,9629,4564,9628,4567,9626,4570,9624,4573,9621,4577,9619,4579,9591,4607,9591,4616,9641,4616,9641,4607,9604,4607,9628,4582,9631,4579,9632,4578,9635,4574,9637,4570,9639,4567,9640,4565,9640,4562,9640,4552,9638,4546,9636,4545xe" filled="t" fillcolor="#231F20" stroked="f">
                <v:path arrowok="t"/>
                <v:fill type="solid"/>
              </v:shape>
              <v:shape style="position:absolute;left:9591;top:4536;width:50;height:80" coordorigin="9591,4536" coordsize="50,80" path="m9622,4536l9611,4536,9607,4536,9600,4538,9596,4539,9592,4541,9592,4552,9596,4550,9600,4548,9603,4547,9607,4546,9611,4545,9636,4545,9628,4538,9622,4536xe" filled="t" fillcolor="#231F20" stroked="f">
                <v:path arrowok="t"/>
                <v:fill type="solid"/>
              </v:shape>
            </v:group>
            <v:group style="position:absolute;left:10073;top:4462;width:2;height:36" coordorigin="10073,4462" coordsize="2,36">
              <v:shape style="position:absolute;left:10073;top:4462;width:2;height:36" coordorigin="10073,4462" coordsize="0,36" path="m10073,4498l10073,4462e" filled="t" fillcolor="#231F20" stroked="f">
                <v:path arrowok="t"/>
                <v:fill type="solid"/>
              </v:shape>
            </v:group>
            <v:group style="position:absolute;left:10073;top:3112;width:2;height:36" coordorigin="10073,3112" coordsize="2,36">
              <v:shape style="position:absolute;left:10073;top:3112;width:2;height:36" coordorigin="10073,3112" coordsize="0,36" path="m10073,3112l10073,3148e" filled="t" fillcolor="#231F20" stroked="f">
                <v:path arrowok="t"/>
                <v:fill type="solid"/>
              </v:shape>
            </v:group>
            <v:group style="position:absolute;left:10025;top:4537;width:47;height:79" coordorigin="10025,4537" coordsize="47,79">
              <v:shape style="position:absolute;left:10025;top:4537;width:47;height:79" coordorigin="10025,4537" coordsize="47,79" path="m10072,4607l10026,4607,10026,4616,10072,4616,10072,4607xe" filled="t" fillcolor="#231F20" stroked="f">
                <v:path arrowok="t"/>
                <v:fill type="solid"/>
              </v:shape>
              <v:shape style="position:absolute;left:10025;top:4537;width:47;height:79" coordorigin="10025,4537" coordsize="47,79" path="m10054,4547l10044,4547,10044,4607,10054,4607,10054,4547xe" filled="t" fillcolor="#231F20" stroked="f">
                <v:path arrowok="t"/>
                <v:fill type="solid"/>
              </v:shape>
              <v:shape style="position:absolute;left:10025;top:4537;width:47;height:79" coordorigin="10025,4537" coordsize="47,79" path="m10054,4537l10044,4537,10025,4541,10025,4551,10044,4547,10054,4547,10054,4537xe" filled="t" fillcolor="#231F20" stroked="f">
                <v:path arrowok="t"/>
                <v:fill type="solid"/>
              </v:shape>
            </v:group>
            <v:group style="position:absolute;left:10087;top:4537;width:46;height:79" coordorigin="10087,4537" coordsize="46,79">
              <v:shape style="position:absolute;left:10087;top:4537;width:46;height:79" coordorigin="10087,4537" coordsize="46,79" path="m10133,4597l10122,4597,10122,4616,10133,4616,10133,4597xe" filled="t" fillcolor="#231F20" stroked="f">
                <v:path arrowok="t"/>
                <v:fill type="solid"/>
              </v:shape>
              <v:shape style="position:absolute;left:10087;top:4537;width:46;height:79" coordorigin="10087,4537" coordsize="46,79" path="m10133,4537l10119,4537,10087,4587,10087,4597,10144,4597,10144,4588,10095,4588,10122,4547,10133,4547,10133,4537xe" filled="t" fillcolor="#231F20" stroked="f">
                <v:path arrowok="t"/>
                <v:fill type="solid"/>
              </v:shape>
              <v:shape style="position:absolute;left:10087;top:4537;width:46;height:79" coordorigin="10087,4537" coordsize="46,79" path="m10133,4547l10122,4547,10122,4588,10133,4588,10133,4547xe" filled="t" fillcolor="#231F20" stroked="f">
                <v:path arrowok="t"/>
                <v:fill type="solid"/>
              </v:shape>
            </v:group>
            <v:group style="position:absolute;left:10573;top:4462;width:2;height:36" coordorigin="10573,4462" coordsize="2,36">
              <v:shape style="position:absolute;left:10573;top:4462;width:2;height:36" coordorigin="10573,4462" coordsize="0,36" path="m10573,4498l10573,4462e" filled="t" fillcolor="#231F20" stroked="f">
                <v:path arrowok="t"/>
                <v:fill type="solid"/>
              </v:shape>
            </v:group>
            <v:group style="position:absolute;left:10573;top:3112;width:2;height:36" coordorigin="10573,3112" coordsize="2,36">
              <v:shape style="position:absolute;left:10573;top:3112;width:2;height:36" coordorigin="10573,3112" coordsize="0,36" path="m10573,3112l10573,3148e" filled="t" fillcolor="#231F20" stroked="f">
                <v:path arrowok="t"/>
                <v:fill type="solid"/>
              </v:shape>
            </v:group>
            <v:group style="position:absolute;left:10526;top:4537;width:47;height:79" coordorigin="10526,4537" coordsize="47,79">
              <v:shape style="position:absolute;left:10526;top:4537;width:47;height:79" coordorigin="10526,4537" coordsize="47,79" path="m10573,4607l10527,4607,10527,4616,10573,4616,10573,4607xe" filled="t" fillcolor="#231F20" stroked="f">
                <v:path arrowok="t"/>
                <v:fill type="solid"/>
              </v:shape>
              <v:shape style="position:absolute;left:10526;top:4537;width:47;height:79" coordorigin="10526,4537" coordsize="47,79" path="m10555,4547l10545,4547,10545,4607,10555,4607,10555,4547xe" filled="t" fillcolor="#231F20" stroked="f">
                <v:path arrowok="t"/>
                <v:fill type="solid"/>
              </v:shape>
              <v:shape style="position:absolute;left:10526;top:4537;width:47;height:79" coordorigin="10526,4537" coordsize="47,79" path="m10555,4537l10545,4537,10526,4541,10526,4551,10545,4547,10555,4547,10555,4537xe" filled="t" fillcolor="#231F20" stroked="f">
                <v:path arrowok="t"/>
                <v:fill type="solid"/>
              </v:shape>
            </v:group>
            <v:group style="position:absolute;left:10590;top:4536;width:54;height:81" coordorigin="10590,4536" coordsize="54,81">
              <v:shape style="position:absolute;left:10590;top:4536;width:54;height:81" coordorigin="10590,4536" coordsize="54,81" path="m10625,4536l10613,4536,10605,4540,10599,4547,10593,4554,10590,4564,10590,4590,10592,4600,10597,4607,10602,4614,10609,4617,10626,4617,10632,4615,10638,4609,10613,4609,10610,4607,10607,4604,10604,4601,10603,4596,10603,4585,10604,4581,10607,4577,10610,4574,10611,4573,10601,4573,10601,4564,10603,4557,10611,4547,10616,4545,10639,4545,10639,4539,10636,4538,10633,4537,10631,4537,10628,4536,10625,4536xe" filled="t" fillcolor="#231F20" stroked="f">
                <v:path arrowok="t"/>
                <v:fill type="solid"/>
              </v:shape>
              <v:shape style="position:absolute;left:10590;top:4536;width:54;height:81" coordorigin="10590,4536" coordsize="54,81" path="m10638,4572l10623,4572,10627,4574,10629,4577,10632,4581,10634,4585,10634,4596,10632,4601,10629,4604,10627,4607,10623,4609,10638,4609,10642,4605,10644,4599,10644,4582,10642,4576,10638,4572xe" filled="t" fillcolor="#231F20" stroked="f">
                <v:path arrowok="t"/>
                <v:fill type="solid"/>
              </v:shape>
              <v:shape style="position:absolute;left:10590;top:4536;width:54;height:81" coordorigin="10590,4536" coordsize="54,81" path="m10627,4564l10615,4564,10612,4565,10605,4568,10603,4570,10601,4573,10611,4573,10613,4572,10638,4572,10637,4571,10633,4566,10627,4564xe" filled="t" fillcolor="#231F20" stroked="f">
                <v:path arrowok="t"/>
                <v:fill type="solid"/>
              </v:shape>
              <v:shape style="position:absolute;left:10590;top:4536;width:54;height:81" coordorigin="10590,4536" coordsize="54,81" path="m10639,4545l10626,4545,10628,4545,10631,4546,10634,4546,10637,4547,10639,4549,10639,4545xe" filled="t" fillcolor="#231F20" stroked="f">
                <v:path arrowok="t"/>
                <v:fill type="solid"/>
              </v:shape>
            </v:group>
            <v:group style="position:absolute;left:10537;top:4498;width:36;height:2" coordorigin="10537,4498" coordsize="36,2">
              <v:shape style="position:absolute;left:10537;top:4498;width:36;height:2" coordorigin="10537,4498" coordsize="36,0" path="m10573,4498l10537,4498e" filled="t" fillcolor="#231F20" stroked="f">
                <v:path arrowok="t"/>
                <v:fill type="solid"/>
              </v:shape>
            </v:group>
            <v:group style="position:absolute;left:6568;top:4267;width:36;height:2" coordorigin="6568,4267" coordsize="36,2">
              <v:shape style="position:absolute;left:6568;top:4267;width:36;height:2" coordorigin="6568,4267" coordsize="36,0" path="m6568,4267l6604,4267e" filled="t" fillcolor="#231F20" stroked="f">
                <v:path arrowok="t"/>
                <v:fill type="solid"/>
              </v:shape>
            </v:group>
            <v:group style="position:absolute;left:10537;top:4267;width:36;height:2" coordorigin="10537,4267" coordsize="36,2">
              <v:shape style="position:absolute;left:10537;top:4267;width:36;height:2" coordorigin="10537,4267" coordsize="36,0" path="m10573,4267l10537,4267e" filled="t" fillcolor="#231F20" stroked="f">
                <v:path arrowok="t"/>
                <v:fill type="solid"/>
              </v:shape>
            </v:group>
            <v:group style="position:absolute;left:6316;top:4217;width:54;height:81" coordorigin="6316,4217" coordsize="54,81">
              <v:shape style="position:absolute;left:6316;top:4217;width:54;height:81" coordorigin="6316,4217" coordsize="54,81" path="m6352,4217l6335,4217,6328,4220,6323,4227,6319,4234,6316,4244,6316,4271,6319,4281,6328,4295,6335,4298,6352,4298,6359,4295,6362,4290,6338,4290,6334,4287,6331,4282,6328,4276,6327,4268,6327,4247,6328,4239,6331,4233,6334,4228,6338,4225,6362,4225,6359,4220,6352,4217xe" filled="t" fillcolor="#231F20" stroked="f">
                <v:path arrowok="t"/>
                <v:fill type="solid"/>
              </v:shape>
              <v:shape style="position:absolute;left:6316;top:4217;width:54;height:81" coordorigin="6316,4217" coordsize="54,81" path="m6362,4225l6349,4225,6353,4228,6356,4233,6359,4239,6360,4247,6360,4268,6359,4276,6356,4282,6353,4287,6349,4290,6362,4290,6364,4288,6368,4281,6371,4271,6371,4244,6368,4234,6364,4227,6362,4225xe" filled="t" fillcolor="#231F20" stroked="f">
                <v:path arrowok="t"/>
                <v:fill type="solid"/>
              </v:shape>
            </v:group>
            <v:group style="position:absolute;left:6419;top:4217;width:54;height:81" coordorigin="6419,4217" coordsize="54,81">
              <v:shape style="position:absolute;left:6419;top:4217;width:54;height:81" coordorigin="6419,4217" coordsize="54,81" path="m6455,4217l6438,4217,6431,4220,6426,4227,6421,4234,6419,4244,6419,4271,6421,4281,6431,4295,6438,4298,6455,4298,6462,4295,6465,4290,6441,4290,6437,4287,6434,4282,6431,4276,6430,4268,6430,4247,6431,4239,6437,4228,6441,4225,6465,4225,6462,4220,6455,4217xe" filled="t" fillcolor="#231F20" stroked="f">
                <v:path arrowok="t"/>
                <v:fill type="solid"/>
              </v:shape>
              <v:shape style="position:absolute;left:6419;top:4217;width:54;height:81" coordorigin="6419,4217" coordsize="54,81" path="m6465,4225l6452,4225,6456,4228,6459,4233,6461,4239,6463,4247,6463,4268,6461,4276,6459,4282,6456,4287,6452,4290,6465,4290,6466,4288,6471,4281,6473,4271,6473,4244,6471,4234,6466,4227,6465,4225xe" filled="t" fillcolor="#231F20" stroked="f">
                <v:path arrowok="t"/>
                <v:fill type="solid"/>
              </v:shape>
            </v:group>
            <v:group style="position:absolute;left:6486;top:4218;width:46;height:79" coordorigin="6486,4218" coordsize="46,79">
              <v:shape style="position:absolute;left:6486;top:4218;width:46;height:79" coordorigin="6486,4218" coordsize="46,79" path="m6532,4278l6521,4278,6521,4297,6532,4297,6532,4278xe" filled="t" fillcolor="#231F20" stroked="f">
                <v:path arrowok="t"/>
                <v:fill type="solid"/>
              </v:shape>
              <v:shape style="position:absolute;left:6486;top:4218;width:46;height:79" coordorigin="6486,4218" coordsize="46,79" path="m6532,4218l6519,4218,6486,4268,6486,4278,6543,4278,6543,4269,6495,4269,6521,4228,6532,4228,6532,4218xe" filled="t" fillcolor="#231F20" stroked="f">
                <v:path arrowok="t"/>
                <v:fill type="solid"/>
              </v:shape>
              <v:shape style="position:absolute;left:6486;top:4218;width:46;height:79" coordorigin="6486,4218" coordsize="46,79" path="m6532,4228l6521,4228,6521,4269,6532,4269,6532,4228xe" filled="t" fillcolor="#231F20" stroked="f">
                <v:path arrowok="t"/>
                <v:fill type="solid"/>
              </v:shape>
            </v:group>
            <v:group style="position:absolute;left:10537;top:4036;width:36;height:2" coordorigin="10537,4036" coordsize="36,2">
              <v:shape style="position:absolute;left:10537;top:4036;width:36;height:2" coordorigin="10537,4036" coordsize="36,0" path="m10573,4036l10537,4036e" filled="t" fillcolor="#231F20" stroked="f">
                <v:path arrowok="t"/>
                <v:fill type="solid"/>
              </v:shape>
            </v:group>
            <v:group style="position:absolute;left:10537;top:3805;width:36;height:2" coordorigin="10537,3805" coordsize="36,2">
              <v:shape style="position:absolute;left:10537;top:3805;width:36;height:2" coordorigin="10537,3805" coordsize="36,0" path="m10573,3805l10537,3805e" filled="t" fillcolor="#231F20" stroked="f">
                <v:path arrowok="t"/>
                <v:fill type="solid"/>
              </v:shape>
            </v:group>
            <v:group style="position:absolute;left:10537;top:3574;width:36;height:2" coordorigin="10537,3574" coordsize="36,2">
              <v:shape style="position:absolute;left:10537;top:3574;width:36;height:2" coordorigin="10537,3574" coordsize="36,0" path="m10573,3574l10537,3574e" filled="t" fillcolor="#231F20" stroked="f">
                <v:path arrowok="t"/>
                <v:fill type="solid"/>
              </v:shape>
            </v:group>
            <v:group style="position:absolute;left:6568;top:3343;width:36;height:2" coordorigin="6568,3343" coordsize="36,2">
              <v:shape style="position:absolute;left:6568;top:3343;width:36;height:2" coordorigin="6568,3343" coordsize="36,0" path="m6568,3343l6604,3343e" filled="t" fillcolor="#231F20" stroked="f">
                <v:path arrowok="t"/>
                <v:fill type="solid"/>
              </v:shape>
            </v:group>
            <v:group style="position:absolute;left:10537;top:3343;width:36;height:2" coordorigin="10537,3343" coordsize="36,2">
              <v:shape style="position:absolute;left:10537;top:3343;width:36;height:2" coordorigin="10537,3343" coordsize="36,0" path="m10573,3343l10537,3343e" filled="t" fillcolor="#231F20" stroked="f">
                <v:path arrowok="t"/>
                <v:fill type="solid"/>
              </v:shape>
            </v:group>
            <v:group style="position:absolute;left:6312;top:3293;width:54;height:81" coordorigin="6312,3293" coordsize="54,81">
              <v:shape style="position:absolute;left:6312;top:3293;width:54;height:81" coordorigin="6312,3293" coordsize="54,81" path="m6348,3293l6331,3293,6324,3297,6319,3303,6315,3310,6312,3321,6312,3347,6315,3357,6324,3371,6331,3374,6348,3374,6355,3371,6358,3366,6334,3366,6330,3363,6324,3353,6323,3344,6323,3323,6324,3315,6330,3304,6334,3301,6358,3301,6355,3297,6348,3293xe" filled="t" fillcolor="#231F20" stroked="f">
                <v:path arrowok="t"/>
                <v:fill type="solid"/>
              </v:shape>
              <v:shape style="position:absolute;left:6312;top:3293;width:54;height:81" coordorigin="6312,3293" coordsize="54,81" path="m6358,3301l6345,3301,6349,3304,6352,3309,6355,3315,6356,3323,6356,3344,6355,3353,6352,3358,6349,3363,6345,3366,6358,3366,6360,3364,6364,3357,6367,3347,6367,3321,6364,3310,6360,3303,6358,3301xe" filled="t" fillcolor="#231F20" stroked="f">
                <v:path arrowok="t"/>
                <v:fill type="solid"/>
              </v:shape>
            </v:group>
            <v:group style="position:absolute;left:6415;top:3293;width:54;height:81" coordorigin="6415,3293" coordsize="54,81">
              <v:shape style="position:absolute;left:6415;top:3293;width:54;height:81" coordorigin="6415,3293" coordsize="54,81" path="m6451,3293l6433,3293,6427,3297,6422,3303,6417,3310,6415,3321,6415,3347,6417,3357,6422,3364,6427,3371,6433,3374,6451,3374,6458,3371,6461,3366,6437,3366,6433,3363,6427,3353,6426,3344,6426,3323,6427,3315,6433,3304,6437,3301,6461,3301,6458,3297,6451,3293xe" filled="t" fillcolor="#231F20" stroked="f">
                <v:path arrowok="t"/>
                <v:fill type="solid"/>
              </v:shape>
              <v:shape style="position:absolute;left:6415;top:3293;width:54;height:81" coordorigin="6415,3293" coordsize="54,81" path="m6461,3301l6448,3301,6452,3304,6455,3309,6457,3315,6459,3323,6459,3344,6457,3353,6455,3358,6452,3363,6448,3366,6461,3366,6462,3364,6467,3357,6469,3347,6469,3321,6467,3310,6462,3303,6461,3301xe" filled="t" fillcolor="#231F20" stroked="f">
                <v:path arrowok="t"/>
                <v:fill type="solid"/>
              </v:shape>
            </v:group>
            <v:group style="position:absolute;left:6482;top:3294;width:46;height:79" coordorigin="6482,3294" coordsize="46,79">
              <v:shape style="position:absolute;left:6482;top:3294;width:46;height:79" coordorigin="6482,3294" coordsize="46,79" path="m6528,3354l6517,3354,6517,3373,6528,3373,6528,3354xe" filled="t" fillcolor="#231F20" stroked="f">
                <v:path arrowok="t"/>
                <v:fill type="solid"/>
              </v:shape>
              <v:shape style="position:absolute;left:6482;top:3294;width:46;height:79" coordorigin="6482,3294" coordsize="46,79" path="m6528,3294l6514,3294,6482,3344,6482,3354,6539,3354,6539,3346,6490,3346,6517,3304,6528,3304,6528,3294xe" filled="t" fillcolor="#231F20" stroked="f">
                <v:path arrowok="t"/>
                <v:fill type="solid"/>
              </v:shape>
              <v:shape style="position:absolute;left:6482;top:3294;width:46;height:79" coordorigin="6482,3294" coordsize="46,79" path="m6528,3304l6517,3304,6517,3346,6528,3346,6528,3304xe" filled="t" fillcolor="#231F20" stroked="f">
                <v:path arrowok="t"/>
                <v:fill type="solid"/>
              </v:shape>
            </v:group>
            <v:group style="position:absolute;left:10537;top:3112;width:36;height:2" coordorigin="10537,3112" coordsize="36,2">
              <v:shape style="position:absolute;left:10537;top:3112;width:36;height:2" coordorigin="10537,3112" coordsize="36,0" path="m10573,3112l10537,3112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08.192322pt;margin-top:239.603851pt;width:229.258357pt;height:77.988723pt;mso-position-horizontal-relative:page;mso-position-vertical-relative:page;z-index:-4795" coordorigin="6164,4792" coordsize="4585,1560">
            <v:group style="position:absolute;left:6568;top:4947;width:3611;height:1283" coordorigin="6568,4947" coordsize="3611,1283">
              <v:shape style="position:absolute;left:6568;top:4947;width:3611;height:1283" coordorigin="6568,4947" coordsize="3611,1283" path="m6568,5904l6587,5904,6588,5884,6589,5891,6589,5884,6590,5891,6590,5891,6591,5884,6591,5891,6592,5884,6592,5884,6593,5891,6594,5884,6594,5884,6596,5891,6596,5884,6596,5891,6597,5891,6598,5884,6598,5884,6600,5891,6600,5884,6601,5891,6602,5884,6603,5884,6603,5891,6604,5884,6604,5884,6605,5891,6606,5884,6607,5891,6608,5884,6608,5891,6608,5891,6609,5884,6610,5891,6611,5891,6611,5884,6612,5891,6612,5891,6613,5884,6614,5884,6615,5891,6616,5884,6617,5891,6618,5884,6619,5884,6620,5891,6620,5884,6620,5891,6621,5891,6622,5884,6623,5891,6624,5884,6624,5891,6625,5884,6626,5884,6627,5891,6628,5884,6629,5884,6630,5891,6631,5891,6632,5910,6632,5891,6632,5910,6633,5910,6634,5891,6635,5910,6636,5910,6637,5891,6638,5891,6639,5910,6640,5910,6642,5891,6642,5910,6644,5891,6644,5891,6645,5910,6646,5910,6647,5891,6648,5891,6648,5910,6649,5891,6650,5891,6651,5910,6652,5910,6653,5891,6654,5891,6655,5910,6656,5910,6657,5891,6658,5910,6659,5891,6660,5891,6661,5910,6661,5891,6662,5910,6663,5910,6663,5891,6664,5910,6664,5910,6665,5891,6666,5910,6668,5910,6669,5891,6670,5910,6671,5910,6672,5891,6673,5891,6674,5910,6674,5891,6675,5910,6677,5910,6678,5891,6679,5891,6680,5910,6680,5910,6682,5891,6683,5891,6684,5910,6685,5891,6686,5910,6687,5910,6688,5891,6690,5891,6691,5910,6692,5891,6692,5910,6693,5891,6693,5891,6694,5910,6694,5891,6695,5891,6696,5910,6696,5891,6697,5910,6698,5891,6700,5891,6701,5910,6702,5891,6703,5910,6704,5891,6706,5910,6706,5910,6707,5891,6709,5891,6710,5910,6710,5891,6711,5910,6711,5891,6712,5891,6712,5910,6713,5891,6713,5891,6714,5910,6715,5891,6716,5910,6718,5891,6718,5910,6720,5891,6722,5891,6723,5910,6724,5891,6725,5910,6726,5891,6727,5891,6727,5910,6728,5891,6729,5891,6730,5910,6730,5891,6731,5891,6732,5910,6732,5910,6733,5891,6733,5910,6734,5891,6736,5891,6736,5910,6737,5891,6737,5891,6737,5910,6738,5891,6739,5891,6739,5910,6741,5891,6743,5891,6743,5910,6744,5891,6744,5891,6745,5910,6745,5891,6746,5891,6747,5910,6748,5891,6750,5891,6750,5910,6751,5891,6753,5891,6754,5910,6755,5891,6756,5891,6756,5910,6757,5891,6763,5891,6764,5910,6764,5891,6769,5891,6769,5910,6771,5891,6772,5891,6773,5910,6773,5891,6776,5891,6776,5910,6777,5891,6779,5891,6779,5910,6779,5891,6781,5891,6782,5910,6782,5891,6785,5891,6785,5910,6785,5891,6787,5891,6787,5910,6788,5891,6789,5891,6789,5910,6789,5891,6791,5891,6791,5910,6793,5891,6793,5891,6794,5910,6794,5891,6795,5891,6795,5910,6797,5891,6797,5891,6799,5910,6799,5891,6801,5910,6802,5891,6802,5891,6803,5910,6803,5891,6804,5910,6805,5910,6805,5891,6806,5910,6806,5910,6807,5891,6808,5910,6808,5891,6809,5891,6809,5910,6810,5891,6811,5910,6811,5891,6812,5891,6813,5910,6814,5891,6815,5891,6815,5910,6815,5891,6816,5891,6816,5910,6817,5891,6817,5891,6818,5910,6818,5891,6819,5910,6819,5910,6821,5891,6821,5891,6823,5910,6823,5910,6825,5891,6826,5891,6826,5910,6827,5904,6875,5904,6876,5910,6877,5891,6878,5910,6879,5910,6880,5891,6881,5891,6882,5897,6882,5891,6883,5910,6885,5910,6885,5891,6886,5910,6886,5910,6887,5891,6889,5910,6891,5910,6892,5891,6893,5910,6894,5891,6896,5891,6897,5897,6897,5897,6898,5910,6898,5891,6899,5910,6900,5910,6901,5891,6902,5897,6903,5891,6903,5910,6904,5897,6904,5897,6905,5891,6907,5910,6908,5910,6909,5891,6911,5891,6912,5910,6912,5897,6913,5910,6914,5910,6915,5891,6916,5891,6917,5910,6918,5891,6918,5910,6919,5910,6920,5891,6923,5891,6924,5910,6924,5891,6925,5897,6926,5910,6927,5891,6927,5897,6928,5891,6932,5891,6933,5897,6933,5891,6935,5891,6936,5897,6937,5891,6942,5891,6942,5897,6944,5891,6944,5891,6945,5897,6945,5891,6950,5891,6951,5897,6951,5891,6952,5910,6952,5891,6954,5891,6954,5897,6955,5891,6955,5897,6956,5897,6957,5891,6959,5891,6959,5897,6960,5891,6961,5891,6962,5910,6962,5891,6963,5891,6964,5897,6965,5891,6965,5897,6966,5897,6966,5891,6967,5897,6968,5891,6971,5891,6972,5897,6972,5891,6974,5891,6974,5910,6975,5891,6976,5897,6977,5897,6978,5891,6978,5897,6979,5891,6980,5891,6980,5897,6981,5891,6982,5891,6983,5897,6983,5891,6985,5891,6985,5910,6986,5891,6987,5897,6989,5897,6990,5891,6990,5897,6992,5891,6996,5891,6998,5910,6999,5891,7000,5897,7000,5891,7000,5897,7001,5897,7002,5891,7007,5891,7008,5910,7009,5891,7010,5897,7011,5897,7012,5891,7016,5891,7016,5910,7018,5891,7018,5891,7019,5897,7020,5891,7020,5910,7022,5891,7022,5897,7022,5891,7026,5891,7027,5910,7028,5891,7028,5891,7029,5910,7029,5897,7029,5897,7031,5891,7031,5891,7032,5897,7033,5897,7033,5910,7035,5891,7035,5891,7036,5897,7036,5891,7039,5891,7040,5910,7041,5897,7042,5891,7047,5891,7048,5897,7049,5891,7050,5897,7050,5891,7051,5891,7051,5897,7052,5891,7053,5891,7053,5910,7054,5891,7055,5910,7055,5897,7056,5891,7056,5910,7057,5891,7058,5897,7059,5891,7059,5897,7060,5891,7060,5891,7061,5897,7061,5891,7062,5891,7063,5897,7064,5891,7066,5891,7067,5910,7067,5891,7067,5897,7068,5910,7069,5891,7070,5897,7071,5891,7071,5891,7072,5897,7072,5891,7074,5891,7075,5897,7075,5891,7075,5891,7077,5910,7078,5891,7078,5910,7079,5891,7080,5897,7080,5891,7081,5897,7081,5897,7081,5910,7083,5891,7084,5891,7084,5897,7085,5891,7085,5891,7085,5897,7086,5891,7086,5891,7087,5910,7087,5891,7087,5891,7089,5897,7089,5891,7089,5897,7091,5897,7091,5910,7092,5891,7093,5891,7095,5910,7096,5910,7097,5891,7101,5891,7102,5910,7103,5910,7105,5891,7107,5891,7107,5910,7107,5891,7108,5891,7109,5910,7109,5891,7110,5910,7111,5910,7112,5891,7113,5910,7113,5891,7114,5891,7115,5910,7116,5891,7117,5910,7119,5891,7120,5891,7121,5910,7121,5910,7123,5891,7125,5891,7127,5910,7127,5910,7129,5891,7130,5891,7131,5910,7132,5891,7135,5891,7136,5910,7137,5891,7303,5891,7304,5897,7305,5897,7306,5891,7307,5897,7308,5897,7309,5891,7313,5891,7315,5910,7336,5910,7337,5891,7338,5897,7339,5891,7339,5897,7340,5891,7340,5891,7341,5897,7342,5891,7342,5897,7343,5897,7343,5891,7343,5589,7344,5891,7345,5891,7346,5897,7347,5891,7348,5897,7349,5891,7349,5897,7350,5891,7351,5891,7352,5897,7353,5891,7354,5897,7354,5897,7355,5891,7355,5589,7356,5891,7356,5897,7357,5891,7358,5891,7359,5897,7360,5891,7360,5891,7361,5897,7361,5891,7361,5891,7362,5897,7363,5891,7363,5589,7364,5897,7365,5891,7365,5891,7366,5897,7367,5891,7368,5891,7369,5897,7371,5891,7371,5589,7371,5891,7373,5891,7373,5897,7374,5589,7375,5897,7375,5891,7376,5897,7376,5891,7378,5891,7379,5897,7380,5891,7381,5589,7381,5891,7383,5891,7383,5897,7384,5891,7384,5891,7385,5897,7386,5897,7387,5891,7389,5891,7390,5589,7390,5891,7391,5897,7393,5891,7393,5897,7395,5891,7395,5891,7395,5897,7396,5891,7397,5891,7398,5897,7399,5897,7400,5891,7400,5891,7401,5897,7402,5891,7402,5589,7403,5891,7403,5897,7403,5891,7404,5589,7404,5891,7405,5891,7405,5897,7407,5891,7407,5891,7408,5897,7408,5891,7409,5891,7410,5897,7410,5891,7413,5891,7414,5897,7415,5891,7416,5891,7417,5897,7417,5891,7418,5589,7418,5891,7419,5891,7419,5897,7420,5891,7421,5891,7422,5897,7423,5891,7424,5897,7425,5891,7426,5897,7427,5891,7428,5897,7429,5891,7431,5891,7432,5897,7433,5891,7434,5509,7435,5551,7435,5551,7436,5509,7437,5551,7437,5537,7439,5551,7439,5551,7440,5509,7441,5537,7442,5551,7443,5509,7444,5551,7444,5537,7445,5509,7446,5509,7447,5537,7447,5509,7449,5551,7449,5551,7451,5509,7453,5509,7453,5537,7454,5509,7454,5537,7455,5537,7455,5551,7457,5537,7457,5551,7458,5509,7459,5551,7460,5551,7461,5537,7462,5537,7462,5551,7462,5537,7463,5537,7464,5509,7465,5551,7465,5537,7466,5551,7466,5537,7466,5250,7467,5537,7468,5537,7468,5551,7468,5250,7469,5537,7469,5509,7470,5551,7470,5537,7471,5537,7472,5551,7473,5537,7474,5537,7474,5509,7474,5537,7475,5537,7475,5509,7476,5537,7476,5551,7476,5537,7477,5537,7478,5551,7480,5509,7481,5537,7481,5537,7482,5509,7483,5509,7483,5537,7484,5250,7484,5509,7485,5551,7486,5537,7487,5551,7488,5537,7488,5537,7490,5509,7490,5509,7491,5551,7491,5537,7492,5551,7493,5537,7494,5551,7494,5537,7494,5250,7495,5537,7495,5509,7496,5551,7496,5537,7497,5537,7498,5551,7499,5537,7499,5551,7500,5537,7501,5537,7501,5551,7502,5537,7503,5537,7504,5551,7505,5509,7506,5551,7508,5537,7509,5537,7510,5509,7510,5537,7511,5551,7512,5509,7513,5537,7514,5551,7515,5509,7516,5509,7517,5551,7518,5551,7519,5537,7520,5537,7521,5551,7522,5509,7523,5509,7523,5537,7524,5910,7526,5891,7527,5910,7528,5891,7528,5910,7529,5891,7530,5891,7530,5910,7530,5891,7531,5891,7532,5910,7532,5891,7532,5891,7533,5897,7534,5891,7535,5897,7536,5891,7537,5891,7538,5910,7540,5891,7540,5910,7540,5897,7542,5891,7542,5897,7542,5891,7543,5891,7544,5910,7544,5891,7547,5891,7548,5897,7549,5891,7549,5897,7550,5897,7550,5891,7550,5910,7551,5891,7553,5891,7553,5910,7554,5891,7555,5910,7556,5891,7560,5891,7560,5897,7560,5891,7561,5891,7562,5910,7562,5891,7563,5891,7564,5910,7564,5891,7565,5891,7565,5897,7566,5891,7567,5891,7568,5897,7569,5891,7570,5910,7570,5891,7570,5891,7572,5910,7573,5891,7573,5910,7574,5891,7574,5891,7575,5897,7576,5891,7576,5910,7577,5897,7578,5891,7581,5891,7582,5910,7582,5910,7584,5891,7584,5910,7584,5897,7585,5897,7586,5891,7586,5897,7586,5891,7588,5891,7588,5910,7588,5891,7589,5891,7589,5897,7590,5891,7590,5891,7591,5910,7591,5891,7592,5897,7592,5910,7593,5891,7593,5910,7594,5891,7594,5891,7595,5897,7596,5897,7597,5891,7598,5891,7599,5910,7599,5910,7600,5891,7601,5891,7602,5910,7602,5891,7603,5897,7604,5891,7604,5910,7604,5897,7605,5897,7606,5891,7607,5910,7608,5891,7608,5897,7609,5910,7610,5891,7611,5897,7611,5910,7611,5897,7612,5897,7613,5891,7613,5910,7613,5897,7615,5891,7615,5891,7616,5897,7617,5891,7618,5910,7619,5891,7619,5891,7620,5910,7621,5891,7622,5891,7623,5897,7624,5891,7625,5897,7625,5891,7625,5910,7626,5891,7627,5891,7627,5910,7628,5891,7629,5891,7629,5910,7629,5897,7630,5897,7631,5891,7632,5891,7633,5910,7635,5891,7635,5910,7637,5891,7637,5910,7637,5897,7638,5897,7639,5891,7639,5910,7640,5891,7641,5910,7642,5891,7643,5910,7643,5891,7644,5891,7645,5910,7647,5891,7647,5891,7649,5910,7649,5891,7650,5897,7651,5891,7651,5897,7652,5891,7653,5891,7653,5897,7653,5891,7655,5891,7655,5910,7657,5891,7657,5897,7657,5891,7658,5891,7659,5897,7660,5891,7661,5891,7661,5910,7661,5891,7665,5891,7665,5897,7666,5891,7667,5891,7668,5910,7669,5891,7670,5897,7671,5891,7672,5910,7673,5891,7675,5891,7676,5910,7676,5891,7678,5891,7679,5910,7679,5891,7680,5891,7681,5910,7681,5897,7681,5897,7682,5910,7683,5891,7686,5891,7686,5910,7687,5891,7687,5891,7688,5897,7688,5891,7689,5891,7690,5897,7690,5897,7691,5891,7692,5910,7693,5891,7694,5891,7695,5910,7696,5891,7697,5897,7697,5910,7698,5891,7699,5897,7699,5891,7699,5897,7700,5897,7701,5891,7701,5897,7702,5891,7702,5891,7703,5910,7704,5891,7705,5891,7706,5910,7707,5891,7708,5910,7709,5891,7709,5891,7710,5910,7710,5897,7711,5891,7711,5897,7711,5897,7712,5891,7713,5897,7713,5891,7713,5891,7714,5910,7714,5891,7717,5891,7717,5910,7717,5891,7718,5891,7719,5910,7719,5897,7720,5910,7721,5910,7722,5891,7723,5910,7724,5891,7725,5910,7725,5891,7725,5891,7727,5897,7728,5891,7729,5891,7730,5910,7732,5891,7733,5891,7733,5897,7733,5891,7736,5891,7737,5910,7738,5891,7738,5910,7739,5910,7739,5891,7740,5897,7741,5891,7741,5897,7742,5891,7743,5891,7743,5910,7743,5891,7745,5891,7746,5897,7747,5891,7747,5910,7747,5891,7748,5891,7748,5910,7749,5891,7751,5891,7752,5910,7753,5891,7753,5897,7753,5897,7754,5910,7755,5891,7759,5891,7760,5910,7760,5897,7761,5891,7761,5910,7762,5891,7762,5891,7763,5897,7763,5891,7767,5891,7768,5910,7769,5891,7770,5897,7770,5891,7775,5891,7776,5910,7778,5891,7778,5891,7779,5910,7780,5891,7780,5891,7781,5897,7781,5891,7784,5891,7784,5910,7785,5897,7785,5891,7786,5910,7788,5891,7790,5891,7790,5910,7790,5897,7791,5897,7791,5891,7792,5897,7792,5897,7793,5891,7793,5897,7794,5891,7794,5891,7795,5910,7795,5891,7796,5891,7796,5897,7797,5891,7797,5891,7798,5910,7798,5891,7798,5891,7799,5897,7800,5891,7800,5897,7800,5897,7801,5891,7801,5897,7802,5910,7803,5891,7804,5891,7805,5910,7806,5891,7806,5897,7806,5897,7807,5891,7808,5910,7810,5891,7811,5891,7812,5897,7812,5891,7813,5891,7814,5897,7814,5891,7814,5891,7815,5910,7816,5897,7817,5891,7818,5891,7818,5910,7819,5891,7821,5891,7822,5910,7822,5891,7823,5897,7824,5910,7825,5891,7826,5891,7826,5897,7826,5891,7827,5891,7828,5910,7828,5897,7829,5891,7830,5910,7831,5891,7832,5891,7832,5910,7833,5897,7834,5891,7834,5897,7834,5891,7839,5891,7840,5910,7840,5891,7841,5897,7842,5891,7844,5891,7844,5910,7844,5891,7845,5891,7845,5910,7846,5891,7849,5891,7851,5910,7852,5891,7853,5910,7853,5910,7854,5897,7855,5897,7856,5891,7856,5897,7857,5891,7858,5891,7859,5910,7860,5891,7860,5897,7861,5910,7862,5891,7862,5910,7862,5897,7864,5897,7865,5891,7866,5891,7866,5897,7867,5891,7867,5891,7868,5910,7869,5897,7869,5910,7870,5910,7870,5891,7871,5897,7872,5897,7872,5891,7872,5910,7873,5891,7876,5891,7878,5910,7879,5891,7880,5910,7881,5891,7882,5891,7882,5897,7884,5891,7884,5910,7885,5891,7885,5910,7886,5910,7887,5891,7888,5897,7888,5891,7890,5910,7891,5891,7892,5891,7892,5897,7893,5891,7893,5891,7894,5897,7895,5891,7895,5910,7896,5897,7896,5891,7898,5910,7900,5891,7900,5910,7900,5891,7901,5891,7902,5897,7903,5891,7904,5910,7905,5891,7906,5891,7907,5910,7908,5891,7909,5891,7910,5897,7910,5891,7911,5891,7912,5910,7913,5891,7913,5910,7914,5910,7915,5891,7915,5897,7916,5897,7916,5891,7917,5910,7919,5891,7919,5897,7919,5891,7920,5891,7920,5897,7921,5891,7922,5891,7923,5910,7923,5891,7924,5910,7925,5891,7926,5897,7927,5891,7927,5910,7928,5891,7929,5897,7930,5891,7931,5910,7932,5891,7933,5891,7933,5910,7934,5891,7935,5891,7935,5910,7935,5891,7937,5897,7938,5891,7938,5910,7939,5891,7943,5891,7943,5910,7944,5891,7945,5897,7945,5897,7946,5910,7947,5891,7947,5910,7948,5891,7951,5891,7952,5910,7953,5891,7954,5891,7955,5910,7955,5891,7956,5897,7957,5891,7957,5910,7958,5891,7959,5910,7960,5891,7962,5891,7962,5910,7963,5891,7964,5891,7964,5910,7965,5891,7966,5897,7967,5897,7967,5891,7968,5897,7968,5891,7969,5891,7969,5897,7970,5891,7970,5891,7971,5910,7972,5897,7972,5910,7973,5910,7974,5891,7974,5897,7975,5891,7976,5891,7976,5897,7977,5891,7977,5891,7978,5910,7978,5891,7979,5891,7980,5910,7980,5897,7981,5910,7981,5910,7983,5891,7983,5891,7984,5910,7984,5891,7985,5910,7987,5891,7988,5891,7988,5910,7989,5891,7989,5891,7990,5910,7992,5891,7996,5891,7997,5910,7998,5910,7999,5891,7999,5897,8000,5891,8003,5891,8003,5910,8003,5891,8005,5891,8006,5897,8007,5891,8009,5891,8010,5910,8010,5891,8011,5891,8011,5910,8012,5897,8013,5891,8013,5897,8014,5891,8018,5891,8019,5910,8019,5897,8019,5891,8020,5910,8021,5891,8026,5891,8026,5910,8027,5891,8028,5910,8029,5891,8035,5891,8036,5910,8037,5891,8044,5891,8045,5910,8047,5891,8049,5891,8050,6230,8311,6230,8313,5904,8313,5897,8315,5904,8315,5904,8316,5897,8317,5897,8318,5904,8319,5897,8320,5904,8321,5904,8321,5897,8322,5904,8322,5904,8323,5897,8325,5904,8327,5904,8328,5897,8329,5904,8330,5904,8331,5897,8332,5897,8333,5904,8334,5904,8335,5897,8335,5904,8337,5904,8337,5897,8337,5904,8338,5904,8339,5897,8340,5904,8341,5904,8341,5897,8343,5904,8344,5904,8345,5897,8347,5897,8348,5904,8350,5904,8351,5897,8352,5897,8353,5904,8354,5897,8354,5904,8356,5904,8357,5897,8360,5897,8360,5904,8361,5897,8361,5904,8362,5904,8363,5897,8364,5904,8364,5897,8369,5897,8369,5904,8370,5897,8371,5897,8372,5904,8373,5897,8378,5897,8379,5904,8380,5897,8381,5897,8381,5904,8382,5897,8386,5897,8387,5904,8388,5897,8390,5897,8391,5904,8391,5897,8392,5904,8392,5904,8393,5897,8395,5897,8396,5904,8396,5897,8398,5897,8398,5904,8398,5897,8400,5897,8401,5904,8401,5897,8402,5904,8402,5904,8403,5897,8404,5904,8405,5897,8408,5897,8408,5904,8408,5897,8410,5897,8412,5904,8413,5904,8414,5897,8415,5904,8415,5897,8416,5897,8417,5904,8417,5897,8419,5897,8419,5904,8420,5897,8421,5897,8422,5904,8423,5897,8423,5904,8425,5904,8426,5897,8427,5904,8428,5897,8432,5897,8433,5904,8434,5904,8435,5897,8436,5904,8436,5897,8437,5904,8437,5904,8438,5897,8443,5897,8444,5904,8446,5897,8447,5904,8447,5904,8448,5897,8452,5897,8453,5904,8454,5897,8454,5897,8456,5904,8456,5897,8456,5904,8457,5904,8458,5897,8458,5904,8459,5897,8462,5897,8463,5904,8464,5897,8464,5897,8466,5904,8467,5897,8467,5897,8468,5904,8470,5904,8471,5897,8472,5897,8472,5904,8472,5897,8476,5897,8477,5904,8478,5897,8484,5897,8484,5904,8486,5897,8486,5904,8486,5897,8487,5897,8488,5904,8488,5897,8489,5897,8490,5904,8491,5904,8492,5897,8493,5904,8494,5904,8495,5897,8496,5904,8496,5897,8496,5897,8497,5904,8497,5897,8498,5897,8499,5904,8500,5897,8502,5897,8503,5904,8503,5897,8504,5904,8504,5904,8505,5897,8506,5904,8507,5897,8508,5897,8508,5904,8509,5897,8511,5897,8511,5904,8511,5897,8512,5897,8513,5904,8514,5897,8515,5904,8516,5904,8517,5897,8517,5904,8518,5904,8519,5897,8520,5897,8521,5904,8521,5897,8521,5897,8522,5904,8522,5897,8523,5897,8523,5904,8523,5897,8524,5897,8525,5904,8525,5897,8526,5904,8527,5904,8529,5897,8530,5897,8531,5904,8533,5904,8534,5897,8537,5897,8538,5904,8540,5904,8541,5897,8543,5897,8543,5904,8544,5897,8545,5897,8545,5904,8546,5897,8546,5904,8547,5904,8549,5897,8549,5904,8549,5897,8550,5897,8551,5904,8552,5897,8553,5904,8554,5904,8555,5897,8556,5897,8557,5904,8558,5904,8559,5897,8562,5897,8563,5904,8564,5904,8565,5897,8567,5897,8567,5904,8569,5897,8571,5897,8572,5904,8573,5897,8574,5897,8575,5891,8575,5897,8575,5897,8576,5891,8576,5897,8577,5897,8577,5891,8578,5897,8578,5891,8579,5891,8580,5897,8581,5891,8581,5891,8582,5897,8582,5891,8583,5891,8583,5897,8583,5891,8584,5891,8585,5897,8585,5891,8585,5891,8587,5897,8590,5897,8591,5891,8592,5897,8593,5897,8594,5891,8599,5891,8599,5897,8600,5891,8600,5897,8601,5897,8601,5891,8602,5897,8603,5891,8604,5897,8605,5891,8606,5897,8606,5891,8607,5891,8608,5897,8609,5891,8611,5904,8645,5904,8646,5910,8718,5910,8719,5891,8720,5910,8720,5891,8722,5891,8723,5910,8724,5891,8725,5891,8726,5910,8727,5891,8728,5910,8729,5891,8729,5910,8730,5910,8731,5891,8732,5891,8733,5910,8733,5891,8734,5891,8734,5910,8735,5891,8735,5910,8736,5910,8737,5891,8738,5891,8738,5910,8739,5891,8740,5891,8741,5910,8742,5891,8743,5891,8744,5910,8744,5910,8746,5891,8746,5891,8747,5910,8748,5910,8749,5891,8750,5891,8750,5910,8750,5891,8752,5891,8753,5910,8754,5891,8755,5910,8756,5910,8757,5891,8761,5891,8762,5910,8762,5910,8764,5891,8765,5910,8766,5910,8767,5891,8768,5910,8769,5891,8771,5891,8772,5910,8773,5891,8774,5910,8776,5910,8776,5891,8776,5910,8777,5910,8778,5891,8782,5891,8782,5910,8783,5891,8784,5910,8787,5910,8788,5891,8794,5891,8795,5910,8796,5910,8797,5891,8801,5891,8802,5910,8802,5891,8803,5910,8804,5910,8805,5891,8808,5891,8809,5910,8810,5910,8811,5891,8811,5910,8812,5891,8814,5891,8815,5910,8815,5891,8816,5891,8817,5910,8818,5891,8820,5891,8821,5910,8822,5891,8823,5891,8823,5910,8823,5891,8827,5891,8828,5910,8829,5891,8830,5891,8830,5910,8831,5891,8833,5891,8833,5910,8835,5891,8835,5891,8836,5910,8837,5891,8839,5891,8840,5910,8840,5910,8841,5891,8842,5910,8843,5891,8843,5910,8844,5891,8846,5891,8847,5910,8849,5910,8850,5891,8851,5910,8852,5891,8853,5910,8853,5910,8855,5891,8855,5891,8856,5897,8857,5891,8858,5910,8859,5910,8860,5891,8860,5910,8861,5910,8862,5891,8864,5910,8866,5910,8867,5891,8867,5910,8869,5891,8870,5891,8871,5897,8872,5897,8873,5910,8873,5891,8873,5910,8875,5910,8875,5891,8876,5897,8877,5891,8878,5910,8878,5897,8879,5897,8880,5891,8882,5910,8883,5910,8884,5891,8885,5891,8887,5910,8887,5897,8887,5910,8888,5910,8889,5891,8891,5891,8892,5910,8892,5891,8893,5910,8894,5910,8895,5891,8898,5891,8899,5910,8899,5891,8899,5897,8901,5910,8901,5891,8902,5897,8903,5891,8907,5891,8907,5897,8908,5891,8909,5891,8910,5897,8911,5891,8916,5891,8917,5897,8918,5891,8919,5891,8919,5897,8920,5891,8925,5891,8925,5897,8926,5891,8926,5910,8927,5891,8928,5891,8929,5897,8929,5891,8930,5897,8930,5897,8931,5891,8933,5891,8934,5897,8934,5891,8936,5891,8936,5910,8937,5891,8938,5891,8939,5897,8939,5891,8940,5897,8940,5897,8941,5891,8942,5897,8943,5891,8946,5891,8946,5897,8947,5891,8949,5891,8949,5910,8950,5891,8951,5897,8952,5897,8953,5891,8953,5897,8954,5891,8955,5891,8955,5897,8956,5891,8957,5891,8958,5897,8958,5891,8960,5891,8960,5910,8960,5891,8962,5897,8964,5897,8964,5891,8965,5897,8966,5891,8970,5891,8972,5910,8974,5891,8974,5897,8975,5891,8975,5897,8976,5897,8977,5891,8982,5891,8983,5910,8984,5891,8985,5897,8986,5897,8987,5891,8990,5891,8991,5910,8992,5891,8993,5891,8994,5897,8994,5891,8995,5910,8996,5891,8997,5897,8997,5891,9000,5891,9001,5910,9002,5891,9003,5891,9003,5910,9004,5897,9004,5897,9005,5891,9006,5891,9007,5897,9007,5897,9008,5910,9009,5891,9010,5891,9010,5897,9011,5891,9014,5891,9015,5910,9015,5897,9016,5891,9022,5891,9023,5897,9024,5891,9024,5897,9025,5891,9026,5891,9026,5897,9026,5891,9028,5891,9028,5910,9028,5891,9029,5910,9030,5897,9030,5891,9031,5910,9031,5891,9032,5897,9034,5891,9034,5897,9034,5891,9035,5891,9035,5897,9036,5891,9036,5891,9037,5897,9038,5891,9040,5891,9041,5910,9042,5891,9042,5897,9042,5910,9044,5891,9044,5897,9046,5891,9046,5891,9046,5897,9047,5891,9049,5891,9049,5897,9050,5891,9050,5891,9051,5910,9052,5891,9053,5910,9053,5891,9054,5897,9055,5891,9055,5897,9056,5897,9056,5910,9057,5891,9058,5891,9059,5897,9059,5891,9060,5891,9060,5897,9060,5891,9061,5891,9061,5910,9062,5891,9062,5891,9063,5897,9064,5891,9064,5897,9065,5897,9066,5910,9067,5891,9068,5891,9069,5910,9071,5910,9072,5891,9075,5891,9076,5910,9078,5910,9079,5891,9081,5891,9082,5910,9082,5891,9083,5891,9084,5910,9084,5891,9084,5910,9085,5910,9087,5891,9087,5910,9088,5891,9089,5891,9089,5910,9090,5891,9092,5910,9093,5891,9095,5891,9096,5910,9096,5910,9097,5891,9100,5891,9101,5910,9102,5910,9103,5891,9105,5891,9106,5910,9107,5891,9109,5891,9111,5910,9112,5891,9113,5891,9114,5837,9115,5837,9116,5862,9119,5862,9119,5837,9120,5862,9121,5837,9124,5837,9125,5862,9129,5862,9129,5837,9130,5862,9131,5837,9134,5837,9135,5862,9136,5862,9136,5837,9137,5862,9139,5862,9139,5837,9141,5862,9142,5837,9144,5837,9145,5862,9145,5862,9146,5837,9146,5862,9148,5862,9149,5837,9150,5862,9151,5837,9152,5910,9153,5884,9154,5884,9155,5910,9155,5884,9156,5910,9157,5884,9159,5910,9159,5884,9161,5910,9161,5884,9161,5910,9162,5910,9163,5884,9163,5910,9164,5884,9164,5884,9165,5910,9165,5884,9165,5884,9167,5910,9167,5910,9168,5884,9169,5884,9169,5910,9169,5884,9170,5884,9171,5910,9172,5884,9173,5910,9174,5884,9175,5884,9177,5910,9177,5910,9178,5884,9178,5910,9179,5884,9179,5884,9180,5910,9180,5884,9181,5884,9181,5910,9182,5884,9182,5884,9183,5910,9184,5884,9185,5910,9186,5910,9187,5884,9187,5910,9187,5910,9189,5884,9189,5910,9191,5884,9191,5884,9193,5891,9194,5884,9194,5891,9195,5884,9196,5884,9197,5891,9198,5884,9199,5891,9200,5884,9201,5884,9201,5891,9201,5884,9202,5884,9203,5891,9203,5884,9204,5891,9204,5891,9205,5884,9205,5891,9206,5884,9206,5884,9207,5891,9207,5884,9208,5884,9209,5891,9210,5891,9211,5884,9211,5891,9212,5884,9212,5884,9213,5891,9214,5891,9215,5884,9216,5891,9216,5884,9217,5884,9218,5891,9219,5891,9220,5884,9221,5891,9222,5884,9223,5891,9224,5884,9225,5884,9226,5891,9227,5884,9227,5891,9228,5884,9229,5551,9326,5551,9327,5897,9414,5897,9415,4947,9501,4947,9502,5897,9503,5897,9503,5891,9503,5897,9505,5897,9506,5891,9506,5897,9507,5891,9509,5891,9510,5897,9512,5897,9513,5891,9515,5891,9516,5897,9518,5897,9518,5891,9519,5910,9519,5891,9520,5891,9521,5897,9521,5891,9521,5897,9523,5897,9525,5891,9526,5891,9526,5897,9527,5891,9527,5891,9528,5897,9529,5891,9530,5910,9532,5891,9532,5891,9533,5910,9533,5891,9536,5891,9536,5897,9537,5891,9537,5891,9538,5910,9538,5891,9539,5897,9540,5891,9541,5910,9542,5891,9543,5891,9544,5897,9545,5891,9546,5897,9546,5891,9548,5910,9550,5910,9551,5891,9552,5897,9552,5891,9555,5891,9556,5897,9556,5891,9556,5891,9557,5897,9558,5891,9559,5897,9559,5891,9560,5910,9561,5910,9563,5891,9567,5891,9567,5897,9568,5891,9568,5891,9570,5910,9570,5910,9571,5891,9571,5897,9572,5910,9573,5891,9574,5897,9574,5891,9575,5897,9576,5891,9576,5897,9576,5910,9577,5891,9578,5897,9578,5891,9578,5897,9579,5897,9580,5891,9581,5897,9582,5891,9583,5910,9583,5891,9584,5910,9584,5910,9585,5891,9585,5897,9586,5910,9587,5891,9588,5897,9588,5891,9590,5897,9590,5891,9590,5897,9591,5897,9591,5910,9592,5891,9592,5897,9594,5897,9594,5891,9595,5897,9595,5897,9596,5891,9597,5897,9597,5891,9600,5891,9601,5910,9602,5891,9603,5897,9604,5891,9604,5897,9605,5897,9605,5910,9606,5897,9607,5897,9608,5891,9608,5897,9609,5891,9612,5891,9614,5910,9614,5910,9614,5891,9615,5897,9617,5897,9617,5910,9618,5897,9618,5897,9619,5891,9619,5910,9620,5891,9620,5897,9620,5891,9622,5891,9623,5910,9624,5891,9625,5897,9626,5897,9626,5891,9627,5910,9627,5897,9628,5897,9629,5891,9629,5910,9630,5891,9630,5891,9631,5910,9632,5891,9632,5891,9634,5897,9634,5897,9635,5891,9636,5910,9637,5891,9637,5910,9638,5891,9639,5891,9640,5910,9641,5891,9641,5910,9642,5897,9643,5891,9643,5910,9644,5897,9645,5891,9646,5891,9647,5910,9648,5891,9651,5891,9651,5910,9652,5897,9653,5891,9657,5891,9657,5910,9658,5897,9658,5897,9658,5910,9660,5891,9660,5897,9660,5891,9662,5891,9663,5910,9663,5897,9664,5891,9667,5891,9667,5897,9668,5891,9669,5891,9670,5910,9670,5897,9672,5891,9675,5891,9675,5897,9676,5891,9677,5891,9678,5897,9678,5897,9679,5891,9680,5891,9681,5897,9682,5891,9683,5897,9684,5891,9687,5891,9689,5897,9689,5891,9691,5897,9692,5897,9693,5891,9695,5891,9696,5897,9696,5897,9697,5891,9697,5897,9699,5897,9700,5891,9702,5891,9703,5897,9703,5891,9703,5891,9704,5897,9704,5891,9705,5891,9705,5897,9705,5891,9710,5891,9711,5897,9711,5891,9713,5891,9714,5897,9715,5891,9717,5891,9718,5897,9718,5891,9720,5891,9721,5897,9721,5891,9729,5891,9730,5897,9731,5891,9733,5891,9733,5897,9733,5891,9740,5891,9741,5897,9742,5891,9745,5891,9746,5897,9747,5891,9749,5891,9750,5897,9750,5891,9753,5891,9754,5910,9755,5891,9757,5891,9758,5897,9758,5891,9761,5891,9761,5897,9763,5891,9763,5891,9764,5897,9765,5837,9766,5837,9767,5862,9770,5862,9771,5837,9771,5862,9773,5837,9775,5837,9777,5862,9780,5862,9781,5837,9781,5862,9783,5837,9785,5837,9786,5862,9787,5862,9787,5837,9788,5862,9790,5862,9791,5837,9792,5862,9793,5837,9795,5837,9796,5862,9797,5862,9797,5837,9797,5862,9799,5862,9800,5837,9801,5862,9802,5837,9803,6230,9851,6230,9852,5910,9978,5910,9979,6230,10065,6230,10066,5910,10081,5910,10082,5891,10130,5891,10131,5904,10179,5904e" filled="f" stroked="t" strokeweight=".448801pt" strokecolor="#231F20">
                <v:path arrowok="t"/>
                <v:stroke dashstyle="longDash"/>
              </v:shape>
              <v:shape style="position:absolute;left:6563;top:4840;width:1514;height:1395" type="#_x0000_t75">
                <v:imagedata r:id="rId36" o:title=""/>
              </v:shape>
              <v:shape style="position:absolute;left:7314;top:5479;width:238;height:139" type="#_x0000_t75">
                <v:imagedata r:id="rId37" o:title=""/>
              </v:shape>
            </v:group>
            <v:group style="position:absolute;left:7439;top:5223;width:54;height:54" coordorigin="7439,5223" coordsize="54,54">
              <v:shape style="position:absolute;left:7439;top:5223;width:54;height:54" coordorigin="7439,5223" coordsize="54,54" path="m7466,5277l7473,5277,7480,5274,7485,5269,7490,5264,7493,5257,7493,5250,7493,5243,7490,5236,7485,5231,7480,5226,7473,5223,7466,5223,7459,5223,7452,5226,7447,5231,7442,5236,7439,5243,7439,5250,7439,5257,7442,5264,7447,5269,7452,5274,7459,5277,7466,5277xe" filled="f" stroked="t" strokeweight=".224401pt" strokecolor="#231F20">
                <v:path arrowok="t"/>
              </v:shape>
            </v:group>
            <v:group style="position:absolute;left:7441;top:5223;width:54;height:54" coordorigin="7441,5223" coordsize="54,54">
              <v:shape style="position:absolute;left:7441;top:5223;width:54;height:54" coordorigin="7441,5223" coordsize="54,54" path="m7468,5277l7475,5277,7482,5274,7487,5269,7492,5264,7495,5257,7495,5250,7495,5243,7492,5236,7487,5231,7482,5226,7475,5223,7468,5223,7461,5223,7454,5226,7449,5231,7444,5236,7441,5243,7441,5250,7441,5257,7444,5264,7449,5269,7454,5274,7461,5277,7468,5277xe" filled="f" stroked="t" strokeweight=".224401pt" strokecolor="#231F20">
                <v:path arrowok="t"/>
              </v:shape>
            </v:group>
            <v:group style="position:absolute;left:7456;top:5223;width:54;height:54" coordorigin="7456,5223" coordsize="54,54">
              <v:shape style="position:absolute;left:7456;top:5223;width:54;height:54" coordorigin="7456,5223" coordsize="54,54" path="m7483,5277l7491,5277,7497,5274,7502,5269,7507,5264,7510,5257,7510,5250,7510,5243,7507,5236,7502,5231,7497,5226,7491,5223,7483,5223,7476,5223,7469,5226,7464,5231,7459,5236,7456,5243,7456,5250,7456,5257,7459,5264,7464,5269,7469,5274,7476,5277,7483,5277xe" filled="f" stroked="t" strokeweight=".224401pt" strokecolor="#231F20">
                <v:path arrowok="t"/>
              </v:shape>
            </v:group>
            <v:group style="position:absolute;left:7467;top:5223;width:54;height:54" coordorigin="7467,5223" coordsize="54,54">
              <v:shape style="position:absolute;left:7467;top:5223;width:54;height:54" coordorigin="7467,5223" coordsize="54,54" path="m7494,5277l7501,5277,7508,5274,7513,5269,7518,5264,7521,5257,7521,5250,7521,5243,7518,5236,7513,5231,7508,5226,7501,5223,7494,5223,7487,5223,7480,5226,7475,5231,7470,5236,7467,5243,7467,5250,7467,5257,7470,5264,7475,5269,7480,5274,7487,5277,7494,5277xe" filled="f" stroked="t" strokeweight=".224401pt" strokecolor="#231F20">
                <v:path arrowok="t"/>
              </v:shape>
              <v:shape style="position:absolute;left:8020;top:6201;width:321;height:31" type="#_x0000_t75">
                <v:imagedata r:id="rId38" o:title=""/>
              </v:shape>
              <v:shape style="position:absolute;left:8282;top:5807;width:1925;height:131" type="#_x0000_t75">
                <v:imagedata r:id="rId39" o:title=""/>
              </v:shape>
              <v:shape style="position:absolute;left:9199;top:5522;width:156;height:58" type="#_x0000_t75">
                <v:imagedata r:id="rId40" o:title=""/>
              </v:shape>
              <v:shape style="position:absolute;left:9385;top:4918;width:145;height:58" type="#_x0000_t75">
                <v:imagedata r:id="rId41" o:title=""/>
              </v:shape>
              <v:shape style="position:absolute;left:9773;top:6201;width:321;height:31" type="#_x0000_t75">
                <v:imagedata r:id="rId42" o:title=""/>
              </v:shape>
            </v:group>
            <v:group style="position:absolute;left:10573;top:4845;width:2;height:1386" coordorigin="10573,4845" coordsize="2,1386">
              <v:shape style="position:absolute;left:10573;top:4845;width:2;height:1386" coordorigin="10573,4845" coordsize="0,1386" path="m10573,4845l10573,6230e" filled="f" stroked="t" strokeweight=".448801pt" strokecolor="#231F20">
                <v:path arrowok="t"/>
              </v:shape>
            </v:group>
            <v:group style="position:absolute;left:6568;top:4845;width:4005;height:2" coordorigin="6568,4845" coordsize="4005,2">
              <v:shape style="position:absolute;left:6568;top:4845;width:4005;height:2" coordorigin="6568,4845" coordsize="4005,0" path="m6568,4845l10573,4845e" filled="f" stroked="t" strokeweight=".448801pt" strokecolor="#231F20">
                <v:path arrowok="t"/>
              </v:shape>
            </v:group>
            <v:group style="position:absolute;left:6568;top:6230;width:4005;height:2" coordorigin="6568,6230" coordsize="4005,2">
              <v:shape style="position:absolute;left:6568;top:6230;width:4005;height:2" coordorigin="6568,6230" coordsize="4005,0" path="m6568,6230l10573,6230e" filled="f" stroked="t" strokeweight=".448801pt" strokecolor="#231F20">
                <v:path arrowok="t"/>
              </v:shape>
              <v:shape style="position:absolute;left:6164;top:4792;width:442;height:1560" type="#_x0000_t75">
                <v:imagedata r:id="rId43" o:title=""/>
              </v:shape>
            </v:group>
            <v:group style="position:absolute;left:7369;top:6194;width:2;height:36" coordorigin="7369,6194" coordsize="2,36">
              <v:shape style="position:absolute;left:7369;top:6194;width:2;height:36" coordorigin="7369,6194" coordsize="0,36" path="m7369,6230l7369,6194e" filled="t" fillcolor="#231F20" stroked="f">
                <v:path arrowok="t"/>
                <v:fill type="solid"/>
              </v:shape>
            </v:group>
            <v:group style="position:absolute;left:7369;top:6194;width:2;height:36" coordorigin="7369,6194" coordsize="2,36">
              <v:shape style="position:absolute;left:7369;top:6194;width:2;height:36" coordorigin="7369,6194" coordsize="0,36" path="m7369,6194l7369,6230e" filled="f" stroked="t" strokeweight=".224401pt" strokecolor="#231F20">
                <v:path arrowok="t"/>
              </v:shape>
            </v:group>
            <v:group style="position:absolute;left:7369;top:4845;width:2;height:36" coordorigin="7369,4845" coordsize="2,36">
              <v:shape style="position:absolute;left:7369;top:4845;width:2;height:36" coordorigin="7369,4845" coordsize="0,36" path="m7369,4845l7369,4880e" filled="t" fillcolor="#231F20" stroked="f">
                <v:path arrowok="t"/>
                <v:fill type="solid"/>
              </v:shape>
            </v:group>
            <v:group style="position:absolute;left:7369;top:4845;width:2;height:36" coordorigin="7369,4845" coordsize="2,36">
              <v:shape style="position:absolute;left:7369;top:4845;width:2;height:36" coordorigin="7369,4845" coordsize="0,36" path="m7369,4845l7369,4880e" filled="f" stroked="t" strokeweight=".224401pt" strokecolor="#231F20">
                <v:path arrowok="t"/>
              </v:shape>
            </v:group>
            <v:group style="position:absolute;left:7247;top:6268;width:50;height:80" coordorigin="7247,6268" coordsize="50,80">
              <v:shape style="position:absolute;left:7247;top:6268;width:50;height:80" coordorigin="7247,6268" coordsize="50,80" path="m7293,6277l7275,6277,7279,6279,7284,6284,7286,6287,7286,6294,7285,6297,7284,6299,7283,6302,7280,6305,7277,6309,7275,6311,7257,6330,7247,6339,7247,6348,7297,6348,7297,6339,7260,6339,7269,6331,7287,6311,7288,6310,7291,6306,7294,6303,7295,6300,7296,6297,7297,6294,7297,6284,7294,6279,7293,6277xe" filled="t" fillcolor="#231F20" stroked="f">
                <v:path arrowok="t"/>
                <v:fill type="solid"/>
              </v:shape>
              <v:shape style="position:absolute;left:7247;top:6268;width:50;height:80" coordorigin="7247,6268" coordsize="50,80" path="m7278,6268l7267,6268,7263,6269,7256,6270,7252,6272,7248,6273,7248,6284,7252,6282,7256,6280,7260,6279,7263,6278,7267,6277,7293,6277,7284,6270,7278,6268xe" filled="t" fillcolor="#231F20" stroked="f">
                <v:path arrowok="t"/>
                <v:fill type="solid"/>
              </v:shape>
            </v:group>
            <v:group style="position:absolute;left:7315;top:6268;width:54;height:81" coordorigin="7315,6268" coordsize="54,81">
              <v:shape style="position:absolute;left:7315;top:6268;width:54;height:81" coordorigin="7315,6268" coordsize="54,81" path="m7351,6268l7333,6268,7326,6272,7322,6279,7317,6286,7315,6296,7315,6322,7317,6332,7326,6346,7333,6350,7351,6350,7357,6346,7361,6341,7337,6341,7332,6339,7327,6328,7326,6320,7326,6298,7327,6290,7332,6279,7337,6277,7361,6277,7357,6272,7351,6268xe" filled="t" fillcolor="#231F20" stroked="f">
                <v:path arrowok="t"/>
                <v:fill type="solid"/>
              </v:shape>
              <v:shape style="position:absolute;left:7315;top:6268;width:54;height:81" coordorigin="7315,6268" coordsize="54,81" path="m7361,6277l7348,6277,7352,6279,7354,6285,7357,6290,7359,6298,7359,6320,7357,6328,7354,6333,7352,6339,7348,6341,7361,6341,7362,6339,7367,6332,7369,6322,7369,6296,7367,6286,7362,6279,7361,6277xe" filled="t" fillcolor="#231F20" stroked="f">
                <v:path arrowok="t"/>
                <v:fill type="solid"/>
              </v:shape>
            </v:group>
            <v:group style="position:absolute;left:7383;top:6268;width:54;height:81" coordorigin="7383,6268" coordsize="54,81">
              <v:shape style="position:absolute;left:7383;top:6268;width:54;height:81" coordorigin="7383,6268" coordsize="54,81" path="m7419,6268l7402,6268,7395,6272,7390,6279,7386,6286,7383,6296,7383,6322,7386,6332,7395,6346,7402,6350,7419,6350,7426,6346,7429,6341,7405,6341,7401,6339,7395,6328,7394,6320,7394,6298,7395,6290,7401,6279,7405,6277,7429,6277,7426,6272,7419,6268xe" filled="t" fillcolor="#231F20" stroked="f">
                <v:path arrowok="t"/>
                <v:fill type="solid"/>
              </v:shape>
              <v:shape style="position:absolute;left:7383;top:6268;width:54;height:81" coordorigin="7383,6268" coordsize="54,81" path="m7429,6277l7416,6277,7420,6279,7423,6285,7426,6290,7427,6298,7427,6320,7426,6328,7423,6333,7420,6339,7416,6341,7429,6341,7431,6339,7435,6332,7438,6322,7438,6296,7435,6286,7431,6279,7429,6277xe" filled="t" fillcolor="#231F20" stroked="f">
                <v:path arrowok="t"/>
                <v:fill type="solid"/>
              </v:shape>
            </v:group>
            <v:group style="position:absolute;left:7452;top:6268;width:54;height:81" coordorigin="7452,6268" coordsize="54,81">
              <v:shape style="position:absolute;left:7452;top:6268;width:54;height:81" coordorigin="7452,6268" coordsize="54,81" path="m7488,6268l7470,6268,7463,6272,7459,6279,7454,6286,7452,6296,7452,6322,7454,6332,7459,6339,7463,6346,7470,6350,7488,6350,7494,6346,7498,6341,7474,6341,7469,6339,7467,6333,7464,6328,7463,6320,7463,6298,7464,6290,7467,6285,7469,6279,7474,6277,7498,6277,7494,6272,7488,6268xe" filled="t" fillcolor="#231F20" stroked="f">
                <v:path arrowok="t"/>
                <v:fill type="solid"/>
              </v:shape>
              <v:shape style="position:absolute;left:7452;top:6268;width:54;height:81" coordorigin="7452,6268" coordsize="54,81" path="m7498,6277l7485,6277,7489,6279,7491,6285,7494,6290,7496,6298,7496,6320,7494,6328,7491,6333,7489,6339,7485,6341,7498,6341,7499,6339,7504,6332,7506,6322,7506,6296,7504,6286,7499,6279,7498,6277xe" filled="t" fillcolor="#231F20" stroked="f">
                <v:path arrowok="t"/>
                <v:fill type="solid"/>
              </v:shape>
            </v:group>
            <v:group style="position:absolute;left:8170;top:6194;width:2;height:36" coordorigin="8170,6194" coordsize="2,36">
              <v:shape style="position:absolute;left:8170;top:6194;width:2;height:36" coordorigin="8170,6194" coordsize="0,36" path="m8170,6230l8170,6194e" filled="t" fillcolor="#231F20" stroked="f">
                <v:path arrowok="t"/>
                <v:fill type="solid"/>
              </v:shape>
            </v:group>
            <v:group style="position:absolute;left:8170;top:6194;width:2;height:36" coordorigin="8170,6194" coordsize="2,36">
              <v:shape style="position:absolute;left:8170;top:6194;width:2;height:36" coordorigin="8170,6194" coordsize="0,36" path="m8170,6194l8170,6230e" filled="f" stroked="t" strokeweight=".224401pt" strokecolor="#231F20">
                <v:path arrowok="t"/>
              </v:shape>
            </v:group>
            <v:group style="position:absolute;left:8170;top:4845;width:2;height:36" coordorigin="8170,4845" coordsize="2,36">
              <v:shape style="position:absolute;left:8170;top:4845;width:2;height:36" coordorigin="8170,4845" coordsize="0,36" path="m8170,4845l8170,4880e" filled="t" fillcolor="#231F20" stroked="f">
                <v:path arrowok="t"/>
                <v:fill type="solid"/>
              </v:shape>
            </v:group>
            <v:group style="position:absolute;left:8170;top:4845;width:2;height:36" coordorigin="8170,4845" coordsize="2,36">
              <v:shape style="position:absolute;left:8170;top:4845;width:2;height:36" coordorigin="8170,4845" coordsize="0,36" path="m8170,4845l8170,4880e" filled="f" stroked="t" strokeweight=".224401pt" strokecolor="#231F20">
                <v:path arrowok="t"/>
              </v:shape>
            </v:group>
            <v:group style="position:absolute;left:8044;top:6270;width:46;height:79" coordorigin="8044,6270" coordsize="46,79">
              <v:shape style="position:absolute;left:8044;top:6270;width:46;height:79" coordorigin="8044,6270" coordsize="46,79" path="m8090,6330l8080,6330,8080,6348,8090,6348,8090,6330xe" filled="t" fillcolor="#231F20" stroked="f">
                <v:path arrowok="t"/>
                <v:fill type="solid"/>
              </v:shape>
              <v:shape style="position:absolute;left:8044;top:6270;width:46;height:79" coordorigin="8044,6270" coordsize="46,79" path="m8090,6270l8077,6270,8044,6319,8044,6330,8102,6330,8102,6321,8053,6321,8080,6279,8090,6279,8090,6270xe" filled="t" fillcolor="#231F20" stroked="f">
                <v:path arrowok="t"/>
                <v:fill type="solid"/>
              </v:shape>
              <v:shape style="position:absolute;left:8044;top:6270;width:46;height:79" coordorigin="8044,6270" coordsize="46,79" path="m8090,6279l8080,6279,8080,6321,8090,6321,8090,6279xe" filled="t" fillcolor="#231F20" stroked="f">
                <v:path arrowok="t"/>
                <v:fill type="solid"/>
              </v:shape>
            </v:group>
            <v:group style="position:absolute;left:8115;top:6268;width:54;height:81" coordorigin="8115,6268" coordsize="54,81">
              <v:shape style="position:absolute;left:8115;top:6268;width:54;height:81" coordorigin="8115,6268" coordsize="54,81" path="m8151,6268l8133,6268,8126,6272,8122,6279,8117,6286,8115,6296,8115,6322,8117,6332,8122,6339,8126,6346,8133,6350,8151,6350,8157,6346,8161,6341,8136,6341,8132,6339,8127,6328,8125,6320,8125,6298,8127,6290,8132,6279,8136,6277,8161,6277,8157,6272,8151,6268xe" filled="t" fillcolor="#231F20" stroked="f">
                <v:path arrowok="t"/>
                <v:fill type="solid"/>
              </v:shape>
              <v:shape style="position:absolute;left:8115;top:6268;width:54;height:81" coordorigin="8115,6268" coordsize="54,81" path="m8161,6277l8147,6277,8151,6279,8154,6285,8157,6290,8158,6298,8158,6320,8157,6328,8154,6333,8151,6339,8147,6341,8161,6341,8162,6339,8167,6332,8169,6322,8169,6296,8167,6286,8162,6279,8161,6277xe" filled="t" fillcolor="#231F20" stroked="f">
                <v:path arrowok="t"/>
                <v:fill type="solid"/>
              </v:shape>
            </v:group>
            <v:group style="position:absolute;left:8183;top:6268;width:54;height:81" coordorigin="8183,6268" coordsize="54,81">
              <v:shape style="position:absolute;left:8183;top:6268;width:54;height:81" coordorigin="8183,6268" coordsize="54,81" path="m8219,6268l8202,6268,8195,6272,8190,6279,8186,6286,8183,6296,8183,6322,8186,6332,8195,6346,8202,6350,8219,6350,8226,6346,8229,6341,8205,6341,8201,6339,8195,6328,8194,6320,8194,6298,8195,6290,8201,6279,8205,6277,8229,6277,8226,6272,8219,6268xe" filled="t" fillcolor="#231F20" stroked="f">
                <v:path arrowok="t"/>
                <v:fill type="solid"/>
              </v:shape>
              <v:shape style="position:absolute;left:8183;top:6268;width:54;height:81" coordorigin="8183,6268" coordsize="54,81" path="m8229,6277l8216,6277,8220,6279,8223,6285,8225,6290,8227,6298,8227,6320,8225,6328,8223,6333,8220,6339,8216,6341,8229,6341,8231,6339,8235,6332,8238,6322,8238,6296,8235,6286,8231,6279,8229,6277xe" filled="t" fillcolor="#231F20" stroked="f">
                <v:path arrowok="t"/>
                <v:fill type="solid"/>
              </v:shape>
            </v:group>
            <v:group style="position:absolute;left:8252;top:6268;width:54;height:81" coordorigin="8252,6268" coordsize="54,81">
              <v:shape style="position:absolute;left:8252;top:6268;width:54;height:81" coordorigin="8252,6268" coordsize="54,81" path="m8288,6268l8270,6268,8263,6272,8259,6279,8254,6286,8252,6296,8252,6322,8254,6332,8263,6346,8270,6350,8288,6350,8294,6346,8298,6341,8273,6341,8269,6339,8267,6333,8264,6328,8262,6320,8262,6298,8264,6290,8269,6279,8273,6277,8298,6277,8294,6272,8288,6268xe" filled="t" fillcolor="#231F20" stroked="f">
                <v:path arrowok="t"/>
                <v:fill type="solid"/>
              </v:shape>
              <v:shape style="position:absolute;left:8252;top:6268;width:54;height:81" coordorigin="8252,6268" coordsize="54,81" path="m8298,6277l8284,6277,8288,6279,8291,6285,8294,6290,8295,6298,8295,6320,8294,6328,8291,6333,8288,6339,8284,6341,8298,6341,8299,6339,8304,6332,8306,6322,8306,6296,8304,6286,8299,6279,8298,6277xe" filled="t" fillcolor="#231F20" stroked="f">
                <v:path arrowok="t"/>
                <v:fill type="solid"/>
              </v:shape>
            </v:group>
            <v:group style="position:absolute;left:8971;top:6194;width:2;height:36" coordorigin="8971,6194" coordsize="2,36">
              <v:shape style="position:absolute;left:8971;top:6194;width:2;height:36" coordorigin="8971,6194" coordsize="0,36" path="m8971,6230l8971,6194e" filled="t" fillcolor="#231F20" stroked="f">
                <v:path arrowok="t"/>
                <v:fill type="solid"/>
              </v:shape>
            </v:group>
            <v:group style="position:absolute;left:8971;top:6194;width:2;height:36" coordorigin="8971,6194" coordsize="2,36">
              <v:shape style="position:absolute;left:8971;top:6194;width:2;height:36" coordorigin="8971,6194" coordsize="0,36" path="m8971,6194l8971,6230e" filled="f" stroked="t" strokeweight=".224401pt" strokecolor="#231F20">
                <v:path arrowok="t"/>
              </v:shape>
            </v:group>
            <v:group style="position:absolute;left:8971;top:4845;width:2;height:36" coordorigin="8971,4845" coordsize="2,36">
              <v:shape style="position:absolute;left:8971;top:4845;width:2;height:36" coordorigin="8971,4845" coordsize="0,36" path="m8971,4845l8971,4880e" filled="t" fillcolor="#231F20" stroked="f">
                <v:path arrowok="t"/>
                <v:fill type="solid"/>
              </v:shape>
            </v:group>
            <v:group style="position:absolute;left:8971;top:4845;width:2;height:36" coordorigin="8971,4845" coordsize="2,36">
              <v:shape style="position:absolute;left:8971;top:4845;width:2;height:36" coordorigin="8971,4845" coordsize="0,36" path="m8971,4845l8971,4880e" filled="f" stroked="t" strokeweight=".224401pt" strokecolor="#231F20">
                <v:path arrowok="t"/>
              </v:shape>
            </v:group>
            <v:group style="position:absolute;left:8849;top:6268;width:54;height:81" coordorigin="8849,6268" coordsize="54,81">
              <v:shape style="position:absolute;left:8849;top:6268;width:54;height:81" coordorigin="8849,6268" coordsize="54,81" path="m8884,6268l8872,6268,8864,6272,8858,6279,8852,6287,8849,6297,8849,6322,8851,6332,8856,6339,8861,6346,8868,6350,8885,6350,8891,6347,8897,6341,8872,6341,8868,6340,8863,6333,8861,6329,8861,6317,8863,6313,8868,6306,8870,6306,8859,6306,8860,6296,8862,6289,8866,6284,8869,6280,8875,6277,8898,6277,8898,6271,8895,6270,8892,6270,8889,6269,8887,6269,8884,6268xe" filled="t" fillcolor="#231F20" stroked="f">
                <v:path arrowok="t"/>
                <v:fill type="solid"/>
              </v:shape>
              <v:shape style="position:absolute;left:8849;top:6268;width:54;height:81" coordorigin="8849,6268" coordsize="54,81" path="m8897,6305l8882,6305,8885,6306,8891,6313,8892,6317,8892,6329,8891,6333,8888,6336,8885,6340,8882,6341,8897,6341,8901,6338,8903,6331,8903,6315,8901,6308,8897,6305xe" filled="t" fillcolor="#231F20" stroked="f">
                <v:path arrowok="t"/>
                <v:fill type="solid"/>
              </v:shape>
              <v:shape style="position:absolute;left:8849;top:6268;width:54;height:81" coordorigin="8849,6268" coordsize="54,81" path="m8885,6296l8874,6296,8870,6297,8864,6300,8861,6303,8859,6306,8870,6306,8872,6305,8897,6305,8892,6299,8885,6296xe" filled="t" fillcolor="#231F20" stroked="f">
                <v:path arrowok="t"/>
                <v:fill type="solid"/>
              </v:shape>
              <v:shape style="position:absolute;left:8849;top:6268;width:54;height:81" coordorigin="8849,6268" coordsize="54,81" path="m8898,6277l8884,6277,8887,6278,8890,6278,8893,6279,8895,6280,8898,6281,8898,6277xe" filled="t" fillcolor="#231F20" stroked="f">
                <v:path arrowok="t"/>
                <v:fill type="solid"/>
              </v:shape>
            </v:group>
            <v:group style="position:absolute;left:8917;top:6268;width:54;height:81" coordorigin="8917,6268" coordsize="54,81">
              <v:shape style="position:absolute;left:8917;top:6268;width:54;height:81" coordorigin="8917,6268" coordsize="54,81" path="m8953,6268l8935,6268,8928,6272,8924,6279,8919,6286,8917,6296,8917,6322,8919,6332,8924,6339,8928,6346,8935,6350,8953,6350,8960,6346,8963,6341,8939,6341,8935,6339,8929,6328,8928,6320,8928,6298,8929,6290,8935,6279,8939,6277,8963,6277,8960,6272,8953,6268xe" filled="t" fillcolor="#231F20" stroked="f">
                <v:path arrowok="t"/>
                <v:fill type="solid"/>
              </v:shape>
              <v:shape style="position:absolute;left:8917;top:6268;width:54;height:81" coordorigin="8917,6268" coordsize="54,81" path="m8963,6277l8950,6277,8954,6279,8956,6285,8959,6290,8961,6298,8961,6320,8959,6328,8956,6333,8954,6339,8950,6341,8963,6341,8964,6339,8969,6332,8971,6322,8971,6296,8969,6286,8964,6279,8963,6277xe" filled="t" fillcolor="#231F20" stroked="f">
                <v:path arrowok="t"/>
                <v:fill type="solid"/>
              </v:shape>
            </v:group>
            <v:group style="position:absolute;left:8985;top:6268;width:54;height:81" coordorigin="8985,6268" coordsize="54,81">
              <v:shape style="position:absolute;left:8985;top:6268;width:54;height:81" coordorigin="8985,6268" coordsize="54,81" path="m9021,6268l9004,6268,8997,6272,8992,6279,8988,6286,8985,6296,8985,6322,8988,6332,8997,6346,9004,6350,9021,6350,9028,6346,9031,6341,9007,6341,9003,6339,8997,6328,8996,6320,8996,6298,8997,6290,9003,6279,9007,6277,9031,6277,9028,6272,9021,6268xe" filled="t" fillcolor="#231F20" stroked="f">
                <v:path arrowok="t"/>
                <v:fill type="solid"/>
              </v:shape>
              <v:shape style="position:absolute;left:8985;top:6268;width:54;height:81" coordorigin="8985,6268" coordsize="54,81" path="m9031,6277l9018,6277,9022,6279,9025,6285,9028,6290,9029,6298,9029,6320,9028,6328,9025,6333,9022,6339,9018,6341,9031,6341,9033,6339,9037,6332,9040,6322,9040,6296,9037,6286,9033,6279,9031,6277xe" filled="t" fillcolor="#231F20" stroked="f">
                <v:path arrowok="t"/>
                <v:fill type="solid"/>
              </v:shape>
            </v:group>
            <v:group style="position:absolute;left:9054;top:6268;width:54;height:81" coordorigin="9054,6268" coordsize="54,81">
              <v:shape style="position:absolute;left:9054;top:6268;width:54;height:81" coordorigin="9054,6268" coordsize="54,81" path="m9090,6268l9072,6268,9065,6272,9061,6279,9056,6286,9054,6296,9054,6322,9056,6332,9061,6339,9065,6346,9072,6350,9090,6350,9097,6346,9100,6341,9076,6341,9072,6339,9066,6328,9065,6320,9065,6298,9066,6290,9072,6279,9076,6277,9100,6277,9097,6272,9090,6268xe" filled="t" fillcolor="#231F20" stroked="f">
                <v:path arrowok="t"/>
                <v:fill type="solid"/>
              </v:shape>
              <v:shape style="position:absolute;left:9054;top:6268;width:54;height:81" coordorigin="9054,6268" coordsize="54,81" path="m9100,6277l9087,6277,9091,6279,9093,6285,9096,6290,9098,6298,9098,6320,9096,6328,9093,6333,9091,6339,9087,6341,9100,6341,9101,6339,9106,6332,9108,6322,9108,6296,9106,6286,9101,6279,9100,6277xe" filled="t" fillcolor="#231F20" stroked="f">
                <v:path arrowok="t"/>
                <v:fill type="solid"/>
              </v:shape>
            </v:group>
            <v:group style="position:absolute;left:9772;top:6194;width:2;height:36" coordorigin="9772,6194" coordsize="2,36">
              <v:shape style="position:absolute;left:9772;top:6194;width:2;height:36" coordorigin="9772,6194" coordsize="0,36" path="m9772,6230l9772,6194e" filled="t" fillcolor="#231F20" stroked="f">
                <v:path arrowok="t"/>
                <v:fill type="solid"/>
              </v:shape>
            </v:group>
            <v:group style="position:absolute;left:9772;top:6194;width:2;height:36" coordorigin="9772,6194" coordsize="2,36">
              <v:shape style="position:absolute;left:9772;top:6194;width:2;height:36" coordorigin="9772,6194" coordsize="0,36" path="m9772,6194l9772,6230e" filled="f" stroked="t" strokeweight=".224401pt" strokecolor="#231F20">
                <v:path arrowok="t"/>
              </v:shape>
            </v:group>
            <v:group style="position:absolute;left:9772;top:4845;width:2;height:36" coordorigin="9772,4845" coordsize="2,36">
              <v:shape style="position:absolute;left:9772;top:4845;width:2;height:36" coordorigin="9772,4845" coordsize="0,36" path="m9772,4845l9772,4880e" filled="t" fillcolor="#231F20" stroked="f">
                <v:path arrowok="t"/>
                <v:fill type="solid"/>
              </v:shape>
            </v:group>
            <v:group style="position:absolute;left:9772;top:4845;width:2;height:36" coordorigin="9772,4845" coordsize="2,36">
              <v:shape style="position:absolute;left:9772;top:4845;width:2;height:36" coordorigin="9772,4845" coordsize="0,36" path="m9772,4845l9772,4880e" filled="f" stroked="t" strokeweight=".224401pt" strokecolor="#231F20">
                <v:path arrowok="t"/>
              </v:shape>
            </v:group>
            <v:group style="position:absolute;left:9650;top:6268;width:54;height:81" coordorigin="9650,6268" coordsize="54,81">
              <v:shape style="position:absolute;left:9650;top:6268;width:54;height:81" coordorigin="9650,6268" coordsize="54,81" path="m9684,6268l9669,6268,9663,6270,9658,6274,9654,6277,9651,6282,9651,6293,9653,6297,9658,6303,9661,6305,9666,6306,9661,6308,9657,6310,9654,6313,9651,6317,9650,6321,9650,6334,9652,6340,9657,6344,9661,6348,9668,6350,9685,6350,9692,6348,9699,6341,9671,6341,9667,6340,9662,6335,9660,6331,9660,6321,9662,6318,9667,6312,9671,6311,9697,6311,9696,6310,9692,6308,9687,6306,9692,6305,9695,6303,9696,6303,9672,6303,9668,6301,9663,6297,9662,6294,9662,6286,9663,6282,9668,6278,9672,6277,9698,6277,9695,6274,9690,6270,9684,6268xe" filled="t" fillcolor="#231F20" stroked="f">
                <v:path arrowok="t"/>
                <v:fill type="solid"/>
              </v:shape>
              <v:shape style="position:absolute;left:9650;top:6268;width:54;height:81" coordorigin="9650,6268" coordsize="54,81" path="m9697,6311l9682,6311,9686,6312,9689,6315,9691,6318,9693,6321,9693,6331,9691,6335,9688,6337,9685,6340,9681,6341,9699,6341,9701,6340,9703,6334,9703,6321,9702,6317,9699,6313,9697,6311xe" filled="t" fillcolor="#231F20" stroked="f">
                <v:path arrowok="t"/>
                <v:fill type="solid"/>
              </v:shape>
              <v:shape style="position:absolute;left:9650;top:6268;width:54;height:81" coordorigin="9650,6268" coordsize="54,81" path="m9698,6277l9681,6277,9685,6278,9690,6282,9691,6286,9691,6294,9690,6297,9685,6301,9681,6303,9696,6303,9700,6297,9702,6293,9702,6282,9699,6277,9698,6277xe" filled="t" fillcolor="#231F20" stroked="f">
                <v:path arrowok="t"/>
                <v:fill type="solid"/>
              </v:shape>
            </v:group>
            <v:group style="position:absolute;left:9718;top:6268;width:54;height:81" coordorigin="9718,6268" coordsize="54,81">
              <v:shape style="position:absolute;left:9718;top:6268;width:54;height:81" coordorigin="9718,6268" coordsize="54,81" path="m9754,6268l9736,6268,9729,6272,9725,6279,9720,6286,9718,6296,9718,6322,9720,6332,9729,6346,9736,6350,9754,6350,9760,6346,9764,6341,9740,6341,9735,6339,9733,6333,9730,6328,9729,6320,9729,6298,9730,6290,9733,6285,9735,6279,9740,6277,9764,6277,9760,6272,9754,6268xe" filled="t" fillcolor="#231F20" stroked="f">
                <v:path arrowok="t"/>
                <v:fill type="solid"/>
              </v:shape>
              <v:shape style="position:absolute;left:9718;top:6268;width:54;height:81" coordorigin="9718,6268" coordsize="54,81" path="m9764,6277l9751,6277,9755,6279,9757,6285,9760,6290,9762,6298,9762,6320,9760,6328,9757,6333,9755,6339,9751,6341,9764,6341,9765,6339,9770,6332,9772,6322,9772,6296,9770,6286,9765,6279,9764,6277xe" filled="t" fillcolor="#231F20" stroked="f">
                <v:path arrowok="t"/>
                <v:fill type="solid"/>
              </v:shape>
            </v:group>
            <v:group style="position:absolute;left:9786;top:6268;width:54;height:81" coordorigin="9786,6268" coordsize="54,81">
              <v:shape style="position:absolute;left:9786;top:6268;width:54;height:81" coordorigin="9786,6268" coordsize="54,81" path="m9822,6268l9805,6268,9798,6272,9793,6279,9789,6286,9786,6296,9786,6322,9789,6332,9798,6346,9805,6350,9822,6350,9829,6346,9832,6341,9808,6341,9804,6339,9801,6333,9798,6328,9797,6320,9797,6298,9798,6290,9804,6279,9808,6277,9832,6277,9829,6272,9822,6268xe" filled="t" fillcolor="#231F20" stroked="f">
                <v:path arrowok="t"/>
                <v:fill type="solid"/>
              </v:shape>
              <v:shape style="position:absolute;left:9786;top:6268;width:54;height:81" coordorigin="9786,6268" coordsize="54,81" path="m9832,6277l9819,6277,9823,6279,9826,6285,9829,6290,9830,6298,9830,6320,9829,6328,9826,6333,9823,6339,9819,6341,9832,6341,9834,6339,9838,6332,9841,6322,9841,6296,9838,6286,9834,6279,9832,6277xe" filled="t" fillcolor="#231F20" stroked="f">
                <v:path arrowok="t"/>
                <v:fill type="solid"/>
              </v:shape>
            </v:group>
            <v:group style="position:absolute;left:9855;top:6268;width:54;height:81" coordorigin="9855,6268" coordsize="54,81">
              <v:shape style="position:absolute;left:9855;top:6268;width:54;height:81" coordorigin="9855,6268" coordsize="54,81" path="m9891,6268l9873,6268,9866,6272,9862,6279,9857,6286,9855,6296,9855,6322,9857,6332,9862,6339,9866,6346,9873,6350,9891,6350,9897,6346,9901,6341,9877,6341,9872,6339,9867,6328,9866,6320,9866,6298,9867,6290,9872,6279,9877,6277,9901,6277,9897,6272,9891,6268xe" filled="t" fillcolor="#231F20" stroked="f">
                <v:path arrowok="t"/>
                <v:fill type="solid"/>
              </v:shape>
              <v:shape style="position:absolute;left:9855;top:6268;width:54;height:81" coordorigin="9855,6268" coordsize="54,81" path="m9901,6277l9888,6277,9892,6279,9894,6285,9897,6290,9899,6298,9899,6320,9897,6328,9894,6333,9892,6339,9888,6341,9901,6341,9902,6339,9907,6332,9909,6322,9909,6296,9907,6286,9902,6279,9901,6277xe" filled="t" fillcolor="#231F20" stroked="f">
                <v:path arrowok="t"/>
                <v:fill type="solid"/>
              </v:shape>
            </v:group>
            <v:group style="position:absolute;left:10573;top:6194;width:2;height:36" coordorigin="10573,6194" coordsize="2,36">
              <v:shape style="position:absolute;left:10573;top:6194;width:2;height:36" coordorigin="10573,6194" coordsize="0,36" path="m10573,6230l10573,6194e" filled="t" fillcolor="#231F20" stroked="f">
                <v:path arrowok="t"/>
                <v:fill type="solid"/>
              </v:shape>
            </v:group>
            <v:group style="position:absolute;left:10573;top:4845;width:2;height:36" coordorigin="10573,4845" coordsize="2,36">
              <v:shape style="position:absolute;left:10573;top:4845;width:2;height:36" coordorigin="10573,4845" coordsize="0,36" path="m10573,4845l10573,4880e" filled="t" fillcolor="#231F20" stroked="f">
                <v:path arrowok="t"/>
                <v:fill type="solid"/>
              </v:shape>
            </v:group>
            <v:group style="position:absolute;left:10423;top:6270;width:47;height:79" coordorigin="10423,6270" coordsize="47,79">
              <v:shape style="position:absolute;left:10423;top:6270;width:47;height:79" coordorigin="10423,6270" coordsize="47,79" path="m10470,6339l10425,6339,10425,6348,10470,6348,10470,6339xe" filled="t" fillcolor="#231F20" stroked="f">
                <v:path arrowok="t"/>
                <v:fill type="solid"/>
              </v:shape>
              <v:shape style="position:absolute;left:10423;top:6270;width:47;height:79" coordorigin="10423,6270" coordsize="47,79" path="m10453,6279l10442,6279,10442,6339,10453,6339,10453,6279xe" filled="t" fillcolor="#231F20" stroked="f">
                <v:path arrowok="t"/>
                <v:fill type="solid"/>
              </v:shape>
              <v:shape style="position:absolute;left:10423;top:6270;width:47;height:79" coordorigin="10423,6270" coordsize="47,79" path="m10453,6270l10442,6270,10423,6273,10423,6283,10442,6279,10453,6279,10453,6270xe" filled="t" fillcolor="#231F20" stroked="f">
                <v:path arrowok="t"/>
                <v:fill type="solid"/>
              </v:shape>
            </v:group>
            <v:group style="position:absolute;left:10487;top:6268;width:54;height:81" coordorigin="10487,6268" coordsize="54,81">
              <v:shape style="position:absolute;left:10487;top:6268;width:54;height:81" coordorigin="10487,6268" coordsize="54,81" path="m10523,6268l10505,6268,10498,6272,10494,6279,10489,6286,10487,6296,10487,6322,10489,6332,10494,6339,10498,6346,10505,6350,10523,6350,10529,6346,10533,6341,10509,6341,10505,6339,10499,6328,10498,6320,10498,6298,10499,6290,10505,6279,10509,6277,10533,6277,10529,6272,10523,6268xe" filled="t" fillcolor="#231F20" stroked="f">
                <v:path arrowok="t"/>
                <v:fill type="solid"/>
              </v:shape>
              <v:shape style="position:absolute;left:10487;top:6268;width:54;height:81" coordorigin="10487,6268" coordsize="54,81" path="m10533,6277l10520,6277,10524,6279,10526,6285,10529,6290,10531,6298,10531,6320,10529,6328,10526,6333,10524,6339,10520,6341,10533,6341,10534,6339,10539,6332,10541,6322,10541,6296,10539,6286,10534,6279,10533,6277xe" filled="t" fillcolor="#231F20" stroked="f">
                <v:path arrowok="t"/>
                <v:fill type="solid"/>
              </v:shape>
            </v:group>
            <v:group style="position:absolute;left:10555;top:6268;width:54;height:81" coordorigin="10555,6268" coordsize="54,81">
              <v:shape style="position:absolute;left:10555;top:6268;width:54;height:81" coordorigin="10555,6268" coordsize="54,81" path="m10591,6268l10574,6268,10567,6272,10562,6279,10558,6286,10555,6296,10555,6322,10558,6332,10562,6339,10567,6346,10574,6350,10591,6350,10598,6346,10601,6341,10577,6341,10573,6339,10567,6328,10566,6320,10566,6298,10567,6290,10573,6279,10577,6277,10601,6277,10598,6272,10591,6268xe" filled="t" fillcolor="#231F20" stroked="f">
                <v:path arrowok="t"/>
                <v:fill type="solid"/>
              </v:shape>
              <v:shape style="position:absolute;left:10555;top:6268;width:54;height:81" coordorigin="10555,6268" coordsize="54,81" path="m10601,6277l10588,6277,10592,6279,10595,6285,10598,6290,10599,6298,10599,6320,10598,6328,10595,6333,10592,6339,10588,6341,10601,6341,10607,6332,10610,6322,10610,6296,10607,6286,10603,6279,10601,6277xe" filled="t" fillcolor="#231F20" stroked="f">
                <v:path arrowok="t"/>
                <v:fill type="solid"/>
              </v:shape>
            </v:group>
            <v:group style="position:absolute;left:10624;top:6268;width:54;height:81" coordorigin="10624,6268" coordsize="54,81">
              <v:shape style="position:absolute;left:10624;top:6268;width:54;height:81" coordorigin="10624,6268" coordsize="54,81" path="m10660,6268l10642,6268,10635,6272,10626,6286,10624,6296,10624,6322,10626,6332,10631,6339,10635,6346,10642,6350,10660,6350,10667,6346,10670,6341,10646,6341,10641,6339,10639,6333,10636,6328,10635,6320,10635,6298,10636,6290,10641,6279,10646,6277,10670,6277,10667,6272,10660,6268xe" filled="t" fillcolor="#231F20" stroked="f">
                <v:path arrowok="t"/>
                <v:fill type="solid"/>
              </v:shape>
              <v:shape style="position:absolute;left:10624;top:6268;width:54;height:81" coordorigin="10624,6268" coordsize="54,81" path="m10670,6277l10657,6277,10661,6279,10663,6285,10666,6290,10668,6298,10668,6320,10666,6328,10663,6333,10661,6339,10657,6341,10670,6341,10671,6339,10676,6332,10678,6322,10678,6296,10676,6286,10671,6279,10670,6277xe" filled="t" fillcolor="#231F20" stroked="f">
                <v:path arrowok="t"/>
                <v:fill type="solid"/>
              </v:shape>
            </v:group>
            <v:group style="position:absolute;left:10692;top:6268;width:54;height:81" coordorigin="10692,6268" coordsize="54,81">
              <v:shape style="position:absolute;left:10692;top:6268;width:54;height:81" coordorigin="10692,6268" coordsize="54,81" path="m10728,6268l10711,6268,10704,6272,10695,6286,10692,6296,10692,6322,10695,6332,10699,6339,10704,6346,10711,6350,10728,6350,10735,6346,10738,6341,10714,6341,10710,6339,10707,6333,10704,6328,10703,6320,10703,6298,10704,6290,10707,6285,10710,6279,10714,6277,10738,6277,10735,6272,10728,6268xe" filled="t" fillcolor="#231F20" stroked="f">
                <v:path arrowok="t"/>
                <v:fill type="solid"/>
              </v:shape>
              <v:shape style="position:absolute;left:10692;top:6268;width:54;height:81" coordorigin="10692,6268" coordsize="54,81" path="m10738,6277l10725,6277,10729,6279,10732,6285,10735,6290,10736,6298,10736,6320,10735,6328,10732,6333,10729,6339,10725,6341,10738,6341,10740,6339,10744,6332,10747,6322,10747,6296,10744,6286,10740,6279,10738,6277xe" filled="t" fillcolor="#231F20" stroked="f">
                <v:path arrowok="t"/>
                <v:fill type="solid"/>
              </v:shape>
            </v:group>
            <v:group style="position:absolute;left:6568;top:6230;width:3611;height:2" coordorigin="6568,6230" coordsize="3611,2">
              <v:shape style="position:absolute;left:6568;top:6230;width:3611;height:2" coordorigin="6568,6230" coordsize="3611,0" path="m6568,6230l10179,6230e" filled="f" stroked="t" strokeweight=".448801pt" strokecolor="#231F20">
                <v:path arrowok="t"/>
                <v:stroke dashstyle="longDash"/>
              </v:shape>
              <v:shape style="position:absolute;left:6310;top:4792;width:3893;height:1560" type="#_x0000_t75">
                <v:imagedata r:id="rId44" o:title=""/>
              </v:shape>
            </v:group>
            <v:group style="position:absolute;left:7369;top:4845;width:2;height:36" coordorigin="7369,4845" coordsize="2,36">
              <v:shape style="position:absolute;left:7369;top:4845;width:2;height:36" coordorigin="7369,4845" coordsize="0,36" path="m7369,4845l7369,4880e" filled="t" fillcolor="#231F20" stroked="f">
                <v:path arrowok="t"/>
                <v:fill type="solid"/>
              </v:shape>
            </v:group>
            <v:group style="position:absolute;left:8170;top:4845;width:2;height:36" coordorigin="8170,4845" coordsize="2,36">
              <v:shape style="position:absolute;left:8170;top:4845;width:2;height:36" coordorigin="8170,4845" coordsize="0,36" path="m8170,4845l8170,4880e" filled="t" fillcolor="#231F20" stroked="f">
                <v:path arrowok="t"/>
                <v:fill type="solid"/>
              </v:shape>
            </v:group>
            <v:group style="position:absolute;left:8971;top:4845;width:2;height:36" coordorigin="8971,4845" coordsize="2,36">
              <v:shape style="position:absolute;left:8971;top:4845;width:2;height:36" coordorigin="8971,4845" coordsize="0,36" path="m8971,4845l8971,4880e" filled="t" fillcolor="#231F20" stroked="f">
                <v:path arrowok="t"/>
                <v:fill type="solid"/>
              </v:shape>
            </v:group>
            <v:group style="position:absolute;left:9772;top:4845;width:2;height:36" coordorigin="9772,4845" coordsize="2,36">
              <v:shape style="position:absolute;left:9772;top:4845;width:2;height:36" coordorigin="9772,4845" coordsize="0,36" path="m9772,4845l9772,4880e" filled="t" fillcolor="#231F20" stroked="f">
                <v:path arrowok="t"/>
                <v:fill type="solid"/>
              </v:shape>
            </v:group>
            <v:group style="position:absolute;left:10573;top:6194;width:2;height:36" coordorigin="10573,6194" coordsize="2,36">
              <v:shape style="position:absolute;left:10573;top:6194;width:2;height:36" coordorigin="10573,6194" coordsize="0,36" path="m10573,6230l10573,6194e" filled="t" fillcolor="#231F20" stroked="f">
                <v:path arrowok="t"/>
                <v:fill type="solid"/>
              </v:shape>
            </v:group>
            <v:group style="position:absolute;left:10573;top:4845;width:2;height:36" coordorigin="10573,4845" coordsize="2,36">
              <v:shape style="position:absolute;left:10573;top:4845;width:2;height:36" coordorigin="10573,4845" coordsize="0,36" path="m10573,4845l10573,4880e" filled="t" fillcolor="#231F20" stroked="f">
                <v:path arrowok="t"/>
                <v:fill type="solid"/>
              </v:shape>
            </v:group>
            <v:group style="position:absolute;left:10423;top:6270;width:47;height:79" coordorigin="10423,6270" coordsize="47,79">
              <v:shape style="position:absolute;left:10423;top:6270;width:47;height:79" coordorigin="10423,6270" coordsize="47,79" path="m10470,6339l10425,6339,10425,6348,10470,6348,10470,6339xe" filled="t" fillcolor="#231F20" stroked="f">
                <v:path arrowok="t"/>
                <v:fill type="solid"/>
              </v:shape>
              <v:shape style="position:absolute;left:10423;top:6270;width:47;height:79" coordorigin="10423,6270" coordsize="47,79" path="m10453,6279l10442,6279,10442,6339,10453,6339,10453,6279xe" filled="t" fillcolor="#231F20" stroked="f">
                <v:path arrowok="t"/>
                <v:fill type="solid"/>
              </v:shape>
              <v:shape style="position:absolute;left:10423;top:6270;width:47;height:79" coordorigin="10423,6270" coordsize="47,79" path="m10453,6270l10442,6270,10423,6273,10423,6283,10442,6279,10453,6279,10453,6270xe" filled="t" fillcolor="#231F20" stroked="f">
                <v:path arrowok="t"/>
                <v:fill type="solid"/>
              </v:shape>
            </v:group>
            <v:group style="position:absolute;left:10487;top:6268;width:54;height:81" coordorigin="10487,6268" coordsize="54,81">
              <v:shape style="position:absolute;left:10487;top:6268;width:54;height:81" coordorigin="10487,6268" coordsize="54,81" path="m10523,6268l10505,6268,10498,6272,10494,6279,10489,6286,10487,6296,10487,6322,10489,6332,10494,6339,10498,6346,10505,6350,10523,6350,10529,6346,10533,6341,10509,6341,10505,6339,10499,6328,10498,6320,10498,6298,10499,6290,10505,6279,10509,6277,10533,6277,10529,6272,10523,6268xe" filled="t" fillcolor="#231F20" stroked="f">
                <v:path arrowok="t"/>
                <v:fill type="solid"/>
              </v:shape>
              <v:shape style="position:absolute;left:10487;top:6268;width:54;height:81" coordorigin="10487,6268" coordsize="54,81" path="m10533,6277l10520,6277,10524,6279,10526,6285,10529,6290,10531,6298,10531,6320,10529,6328,10526,6333,10524,6339,10520,6341,10533,6341,10534,6339,10539,6332,10541,6322,10541,6296,10539,6286,10534,6279,10533,6277xe" filled="t" fillcolor="#231F20" stroked="f">
                <v:path arrowok="t"/>
                <v:fill type="solid"/>
              </v:shape>
            </v:group>
            <v:group style="position:absolute;left:10555;top:6268;width:54;height:81" coordorigin="10555,6268" coordsize="54,81">
              <v:shape style="position:absolute;left:10555;top:6268;width:54;height:81" coordorigin="10555,6268" coordsize="54,81" path="m10591,6268l10574,6268,10567,6272,10562,6279,10558,6286,10555,6296,10555,6322,10558,6332,10562,6339,10567,6346,10574,6350,10591,6350,10598,6346,10601,6341,10577,6341,10573,6339,10567,6328,10566,6320,10566,6298,10567,6290,10573,6279,10577,6277,10601,6277,10598,6272,10591,6268xe" filled="t" fillcolor="#231F20" stroked="f">
                <v:path arrowok="t"/>
                <v:fill type="solid"/>
              </v:shape>
              <v:shape style="position:absolute;left:10555;top:6268;width:54;height:81" coordorigin="10555,6268" coordsize="54,81" path="m10601,6277l10588,6277,10592,6279,10595,6285,10598,6290,10599,6298,10599,6320,10598,6328,10595,6333,10592,6339,10588,6341,10601,6341,10607,6332,10610,6322,10610,6296,10607,6286,10603,6279,10601,6277xe" filled="t" fillcolor="#231F20" stroked="f">
                <v:path arrowok="t"/>
                <v:fill type="solid"/>
              </v:shape>
            </v:group>
            <v:group style="position:absolute;left:10624;top:6268;width:54;height:81" coordorigin="10624,6268" coordsize="54,81">
              <v:shape style="position:absolute;left:10624;top:6268;width:54;height:81" coordorigin="10624,6268" coordsize="54,81" path="m10660,6268l10642,6268,10635,6272,10626,6286,10624,6296,10624,6322,10626,6332,10631,6339,10635,6346,10642,6350,10660,6350,10667,6346,10670,6341,10646,6341,10641,6339,10639,6333,10636,6328,10635,6320,10635,6298,10636,6290,10641,6279,10646,6277,10670,6277,10667,6272,10660,6268xe" filled="t" fillcolor="#231F20" stroked="f">
                <v:path arrowok="t"/>
                <v:fill type="solid"/>
              </v:shape>
              <v:shape style="position:absolute;left:10624;top:6268;width:54;height:81" coordorigin="10624,6268" coordsize="54,81" path="m10670,6277l10657,6277,10661,6279,10663,6285,10666,6290,10668,6298,10668,6320,10666,6328,10663,6333,10661,6339,10657,6341,10670,6341,10671,6339,10676,6332,10678,6322,10678,6296,10676,6286,10671,6279,10670,6277xe" filled="t" fillcolor="#231F20" stroked="f">
                <v:path arrowok="t"/>
                <v:fill type="solid"/>
              </v:shape>
            </v:group>
            <v:group style="position:absolute;left:10692;top:6268;width:54;height:81" coordorigin="10692,6268" coordsize="54,81">
              <v:shape style="position:absolute;left:10692;top:6268;width:54;height:81" coordorigin="10692,6268" coordsize="54,81" path="m10728,6268l10711,6268,10704,6272,10695,6286,10692,6296,10692,6322,10695,6332,10699,6339,10704,6346,10711,6350,10728,6350,10735,6346,10738,6341,10714,6341,10710,6339,10707,6333,10704,6328,10703,6320,10703,6298,10704,6290,10707,6285,10710,6279,10714,6277,10738,6277,10735,6272,10728,6268xe" filled="t" fillcolor="#231F20" stroked="f">
                <v:path arrowok="t"/>
                <v:fill type="solid"/>
              </v:shape>
              <v:shape style="position:absolute;left:10692;top:6268;width:54;height:81" coordorigin="10692,6268" coordsize="54,81" path="m10738,6277l10725,6277,10729,6279,10732,6285,10735,6290,10736,6298,10736,6320,10735,6328,10732,6333,10729,6339,10725,6341,10738,6341,10740,6339,10744,6332,10747,6322,10747,6296,10744,6286,10740,6279,10738,6277xe" filled="t" fillcolor="#231F20" stroked="f">
                <v:path arrowok="t"/>
                <v:fill type="solid"/>
              </v:shape>
            </v:group>
            <v:group style="position:absolute;left:10537;top:6230;width:36;height:2" coordorigin="10537,6230" coordsize="36,2">
              <v:shape style="position:absolute;left:10537;top:6230;width:36;height:2" coordorigin="10537,6230" coordsize="36,0" path="m10573,6230l10537,6230e" filled="t" fillcolor="#231F20" stroked="f">
                <v:path arrowok="t"/>
                <v:fill type="solid"/>
              </v:shape>
            </v:group>
            <v:group style="position:absolute;left:10537;top:6057;width:36;height:2" coordorigin="10537,6057" coordsize="36,2">
              <v:shape style="position:absolute;left:10537;top:6057;width:36;height:2" coordorigin="10537,6057" coordsize="36,0" path="m10573,6057l10537,6057e" filled="t" fillcolor="#231F20" stroked="f">
                <v:path arrowok="t"/>
                <v:fill type="solid"/>
              </v:shape>
            </v:group>
            <v:group style="position:absolute;left:10537;top:6057;width:36;height:2" coordorigin="10537,6057" coordsize="36,2">
              <v:shape style="position:absolute;left:10537;top:6057;width:36;height:2" coordorigin="10537,6057" coordsize="36,0" path="m10573,6057l10537,6057e" filled="f" stroked="t" strokeweight=".224401pt" strokecolor="#231F20">
                <v:path arrowok="t"/>
              </v:shape>
            </v:group>
            <v:group style="position:absolute;left:10537;top:5884;width:36;height:2" coordorigin="10537,5884" coordsize="36,2">
              <v:shape style="position:absolute;left:10537;top:5884;width:36;height:2" coordorigin="10537,5884" coordsize="36,0" path="m10573,5884l10537,5884e" filled="t" fillcolor="#231F20" stroked="f">
                <v:path arrowok="t"/>
                <v:fill type="solid"/>
              </v:shape>
            </v:group>
            <v:group style="position:absolute;left:10537;top:5884;width:36;height:2" coordorigin="10537,5884" coordsize="36,2">
              <v:shape style="position:absolute;left:10537;top:5884;width:36;height:2" coordorigin="10537,5884" coordsize="36,0" path="m10573,5884l10537,5884e" filled="f" stroked="t" strokeweight=".224401pt" strokecolor="#231F20">
                <v:path arrowok="t"/>
              </v:shape>
            </v:group>
            <v:group style="position:absolute;left:10537;top:5711;width:36;height:2" coordorigin="10537,5711" coordsize="36,2">
              <v:shape style="position:absolute;left:10537;top:5711;width:36;height:2" coordorigin="10537,5711" coordsize="36,0" path="m10573,5711l10537,5711e" filled="t" fillcolor="#231F20" stroked="f">
                <v:path arrowok="t"/>
                <v:fill type="solid"/>
              </v:shape>
            </v:group>
            <v:group style="position:absolute;left:10537;top:5711;width:36;height:2" coordorigin="10537,5711" coordsize="36,2">
              <v:shape style="position:absolute;left:10537;top:5711;width:36;height:2" coordorigin="10537,5711" coordsize="36,0" path="m10573,5711l10537,5711e" filled="f" stroked="t" strokeweight=".224401pt" strokecolor="#231F20">
                <v:path arrowok="t"/>
              </v:shape>
            </v:group>
            <v:group style="position:absolute;left:10537;top:5537;width:36;height:2" coordorigin="10537,5537" coordsize="36,2">
              <v:shape style="position:absolute;left:10537;top:5537;width:36;height:2" coordorigin="10537,5537" coordsize="36,0" path="m10573,5537l10537,5537e" filled="t" fillcolor="#231F20" stroked="f">
                <v:path arrowok="t"/>
                <v:fill type="solid"/>
              </v:shape>
            </v:group>
            <v:group style="position:absolute;left:10537;top:5537;width:36;height:2" coordorigin="10537,5537" coordsize="36,2">
              <v:shape style="position:absolute;left:10537;top:5537;width:36;height:2" coordorigin="10537,5537" coordsize="36,0" path="m10573,5537l10537,5537e" filled="f" stroked="t" strokeweight=".224401pt" strokecolor="#231F20">
                <v:path arrowok="t"/>
              </v:shape>
            </v:group>
            <v:group style="position:absolute;left:10537;top:5364;width:36;height:2" coordorigin="10537,5364" coordsize="36,2">
              <v:shape style="position:absolute;left:10537;top:5364;width:36;height:2" coordorigin="10537,5364" coordsize="36,0" path="m10573,5364l10537,5364e" filled="t" fillcolor="#231F20" stroked="f">
                <v:path arrowok="t"/>
                <v:fill type="solid"/>
              </v:shape>
            </v:group>
            <v:group style="position:absolute;left:10537;top:5364;width:36;height:2" coordorigin="10537,5364" coordsize="36,2">
              <v:shape style="position:absolute;left:10537;top:5364;width:36;height:2" coordorigin="10537,5364" coordsize="36,0" path="m10573,5364l10537,5364e" filled="f" stroked="t" strokeweight=".224401pt" strokecolor="#231F20">
                <v:path arrowok="t"/>
              </v:shape>
            </v:group>
            <v:group style="position:absolute;left:10537;top:5191;width:36;height:2" coordorigin="10537,5191" coordsize="36,2">
              <v:shape style="position:absolute;left:10537;top:5191;width:36;height:2" coordorigin="10537,5191" coordsize="36,0" path="m10573,5191l10537,5191e" filled="t" fillcolor="#231F20" stroked="f">
                <v:path arrowok="t"/>
                <v:fill type="solid"/>
              </v:shape>
            </v:group>
            <v:group style="position:absolute;left:10537;top:5191;width:36;height:2" coordorigin="10537,5191" coordsize="36,2">
              <v:shape style="position:absolute;left:10537;top:5191;width:36;height:2" coordorigin="10537,5191" coordsize="36,0" path="m10573,5191l10537,5191e" filled="f" stroked="t" strokeweight=".224401pt" strokecolor="#231F20">
                <v:path arrowok="t"/>
              </v:shape>
            </v:group>
            <v:group style="position:absolute;left:10537;top:5018;width:36;height:2" coordorigin="10537,5018" coordsize="36,2">
              <v:shape style="position:absolute;left:10537;top:5018;width:36;height:2" coordorigin="10537,5018" coordsize="36,0" path="m10573,5018l10537,5018e" filled="t" fillcolor="#231F20" stroked="f">
                <v:path arrowok="t"/>
                <v:fill type="solid"/>
              </v:shape>
            </v:group>
            <v:group style="position:absolute;left:10537;top:5018;width:36;height:2" coordorigin="10537,5018" coordsize="36,2">
              <v:shape style="position:absolute;left:10537;top:5018;width:36;height:2" coordorigin="10537,5018" coordsize="36,0" path="m10573,5018l10537,5018e" filled="f" stroked="t" strokeweight=".224401pt" strokecolor="#231F20">
                <v:path arrowok="t"/>
              </v:shape>
            </v:group>
            <v:group style="position:absolute;left:10537;top:4845;width:36;height:2" coordorigin="10537,4845" coordsize="36,2">
              <v:shape style="position:absolute;left:10537;top:4845;width:36;height:2" coordorigin="10537,4845" coordsize="36,0" path="m10573,4845l10537,4845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2" w:lineRule="auto"/>
        <w:ind w:left="11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66.216270pt;margin-top:-75.651115pt;width:233.099836pt;height:61.606863pt;mso-position-horizontal-relative:page;mso-position-vertical-relative:paragraph;z-index:-4792" coordorigin="1324,-1513" coordsize="4662,1232">
            <v:group style="position:absolute;left:1712;top:-1396;width:3703;height:860" coordorigin="1712,-1396" coordsize="3703,860">
              <v:shape style="position:absolute;left:1712;top:-1396;width:3703;height:860" coordorigin="1712,-1396" coordsize="3703,860" path="m1712,-755l1732,-755,1733,-768,1734,-763,1734,-768,1734,-763,1735,-763,1736,-768,1736,-763,1736,-768,1737,-768,1738,-763,1739,-768,1739,-768,1741,-763,1741,-768,1741,-763,1742,-763,1743,-768,1743,-768,1745,-763,1746,-768,1746,-763,1748,-768,1748,-768,1748,-763,1749,-768,1750,-768,1750,-763,1752,-768,1752,-763,1753,-768,1753,-763,1754,-763,1755,-768,1756,-763,1756,-763,1757,-768,1757,-763,1757,-763,1759,-768,1759,-768,1760,-763,1761,-768,1762,-763,1764,-768,1764,-768,1765,-763,1766,-768,1766,-763,1766,-763,1768,-768,1769,-763,1770,-768,1770,-763,1771,-768,1772,-768,1773,-763,1774,-768,1775,-768,1776,-763,1777,-763,1778,-751,1778,-763,1778,-751,1779,-751,1780,-763,1781,-751,1782,-751,1783,-763,1784,-763,1785,-751,1787,-751,1788,-763,1789,-751,1790,-763,1790,-763,1792,-751,1792,-751,1794,-763,1794,-763,1795,-751,1795,-763,1796,-763,1798,-751,1799,-751,1800,-763,1800,-763,1801,-751,1802,-751,1803,-763,1805,-751,1806,-763,1806,-763,1808,-751,1808,-763,1808,-751,1810,-751,1810,-763,1810,-751,1811,-751,1812,-763,1813,-751,1815,-751,1816,-763,1817,-751,1818,-751,1820,-763,1820,-763,1821,-751,1822,-763,1822,-751,1824,-751,1826,-763,1826,-763,1827,-751,1828,-751,1829,-763,1830,-763,1831,-751,1833,-763,1834,-751,1835,-751,1836,-763,1838,-763,1839,-751,1840,-763,1840,-751,1840,-763,1841,-763,1841,-751,1842,-763,1843,-763,1843,-751,1844,-763,1845,-751,1846,-763,1848,-763,1849,-751,1850,-763,1851,-751,1852,-763,1854,-751,1854,-751,1855,-763,1857,-763,1858,-751,1859,-763,1859,-751,1859,-763,1860,-763,1861,-751,1861,-763,1861,-763,1863,-751,1863,-763,1865,-751,1866,-763,1867,-751,1868,-763,1870,-763,1871,-751,1872,-763,1873,-751,1875,-763,1875,-763,1876,-751,1877,-763,1878,-763,1878,-751,1879,-763,1879,-763,1880,-751,1881,-751,1882,-763,1882,-751,1882,-763,1884,-763,1885,-751,1885,-763,1886,-763,1886,-751,1887,-763,1887,-763,1888,-751,1889,-763,1892,-763,1892,-751,1893,-763,1893,-763,1894,-751,1894,-763,1895,-763,1896,-751,1897,-763,1899,-763,1899,-751,1900,-763,1902,-763,1903,-751,1904,-763,1905,-763,1905,-751,1906,-763,1913,-763,1913,-751,1914,-763,1918,-763,1919,-751,1920,-763,1922,-763,1922,-751,1923,-763,1926,-763,1926,-751,1926,-763,1928,-763,1929,-751,1929,-763,1931,-763,1932,-751,1932,-763,1935,-763,1935,-751,1935,-763,1937,-763,1937,-751,1938,-763,1939,-763,1939,-751,1940,-763,1941,-763,1942,-751,1943,-763,1944,-763,1944,-751,1944,-763,1945,-763,1946,-751,1947,-763,1948,-763,1949,-751,1950,-763,1951,-751,1952,-763,1953,-763,1954,-751,1954,-763,1954,-751,1956,-751,1956,-763,1956,-751,1957,-751,1958,-763,1958,-751,1959,-763,1959,-763,1960,-751,1961,-763,1961,-751,1962,-763,1963,-763,1964,-751,1965,-763,1965,-763,1966,-751,1966,-763,1967,-763,1967,-751,1967,-763,1968,-763,1969,-751,1969,-763,1970,-751,1970,-751,1972,-763,1972,-763,1974,-751,1974,-751,1976,-763,1977,-763,1977,-751,1978,-755,2028,-755,2029,-751,2030,-763,2031,-751,2031,-751,2032,-763,2033,-763,2034,-759,2035,-763,2036,-751,2037,-751,2038,-763,2038,-751,2039,-751,2040,-763,2042,-751,2044,-751,2045,-763,2046,-751,2047,-763,2048,-763,2050,-759,2050,-759,2051,-751,2051,-763,2052,-751,2053,-751,2054,-763,2054,-751,2055,-763,2056,-763,2056,-751,2057,-759,2058,-759,2058,-763,2060,-751,2061,-751,2062,-763,2064,-763,2065,-751,2066,-759,2066,-751,2067,-751,2068,-763,2069,-763,2071,-751,2071,-763,2072,-751,2073,-751,2074,-763,2077,-763,2078,-751,2078,-763,2078,-759,2080,-751,2081,-763,2081,-759,2081,-763,2086,-763,2087,-759,2087,-763,2089,-763,2090,-759,2091,-763,2096,-763,2097,-759,2098,-763,2099,-763,2099,-759,2099,-763,2104,-763,2105,-759,2106,-763,2106,-751,2106,-763,2108,-763,2109,-759,2109,-763,2110,-759,2110,-759,2111,-763,2113,-763,2114,-759,2114,-763,2116,-763,2116,-751,2117,-763,2118,-763,2119,-759,2120,-763,2120,-759,2120,-759,2121,-763,2122,-759,2123,-763,2126,-763,2127,-759,2127,-763,2129,-763,2129,-751,2130,-763,2131,-759,2132,-759,2133,-763,2134,-759,2134,-763,2135,-763,2136,-759,2136,-763,2138,-763,2138,-759,2139,-763,2140,-763,2141,-751,2141,-763,2142,-759,2144,-759,2145,-763,2146,-759,2147,-763,2151,-763,2153,-751,2155,-763,2155,-759,2156,-763,2156,-759,2157,-759,2158,-763,2163,-763,2164,-751,2165,-763,2166,-759,2167,-759,2168,-763,2172,-763,2173,-751,2174,-763,2174,-763,2176,-759,2176,-763,2177,-751,2178,-763,2178,-759,2179,-763,2182,-763,2183,-751,2184,-763,2185,-763,2185,-751,2185,-759,2186,-759,2187,-763,2187,-763,2189,-759,2189,-759,2190,-751,2191,-763,2192,-763,2192,-759,2193,-763,2196,-763,2197,-751,2197,-759,2199,-763,2204,-763,2205,-759,2206,-763,2207,-759,2207,-763,2208,-763,2208,-759,2209,-763,2210,-763,2210,-751,2211,-763,2212,-751,2212,-759,2213,-763,2213,-751,2214,-763,2215,-759,2216,-763,2217,-759,2217,-763,2217,-763,2218,-759,2218,-763,2219,-763,2220,-759,2221,-763,2223,-763,2224,-751,2224,-763,2225,-759,2225,-751,2226,-763,2227,-759,2229,-763,2229,-763,2229,-759,2230,-763,2232,-763,2232,-759,2233,-763,2233,-763,2234,-751,2236,-763,2236,-751,2236,-763,2238,-759,2238,-763,2238,-759,2239,-759,2239,-751,2240,-763,2242,-763,2242,-759,2243,-763,2243,-763,2243,-759,2244,-763,2244,-763,2245,-751,2245,-763,2245,-763,2247,-759,2247,-763,2247,-759,2249,-759,2249,-751,2250,-763,2252,-763,2253,-751,2254,-751,2256,-763,2259,-763,2260,-751,2261,-751,2263,-763,2265,-763,2266,-751,2266,-763,2267,-763,2268,-751,2268,-763,2268,-751,2269,-751,2270,-763,2271,-763,2271,-751,2272,-763,2273,-763,2273,-751,2275,-763,2276,-751,2277,-763,2279,-763,2280,-751,2280,-751,2282,-763,2284,-763,2286,-751,2287,-751,2288,-763,2289,-763,2290,-751,2291,-763,2294,-763,2295,-751,2296,-763,2467,-763,2468,-759,2469,-759,2469,-763,2471,-759,2472,-759,2473,-763,2477,-763,2478,-751,2500,-751,2501,-763,2502,-759,2504,-763,2504,-759,2504,-763,2505,-763,2506,-759,2506,-763,2507,-759,2507,-759,2508,-763,2508,-966,2508,-763,2509,-763,2511,-759,2512,-763,2513,-759,2514,-763,2514,-759,2515,-763,2516,-763,2517,-759,2518,-763,2519,-759,2519,-759,2520,-763,2520,-966,2521,-763,2521,-759,2522,-763,2523,-763,2524,-759,2525,-763,2525,-763,2526,-759,2526,-763,2527,-763,2527,-759,2528,-763,2529,-966,2529,-759,2530,-763,2531,-763,2532,-759,2533,-763,2534,-763,2535,-759,2536,-763,2536,-966,2537,-763,2538,-763,2538,-759,2540,-966,2541,-759,2541,-763,2541,-759,2542,-763,2544,-763,2545,-759,2546,-763,2546,-966,2547,-763,2549,-763,2549,-759,2550,-763,2550,-763,2551,-759,2552,-759,2553,-763,2555,-763,2556,-966,2556,-763,2557,-759,2559,-763,2559,-759,2561,-763,2561,-763,2562,-759,2562,-763,2563,-763,2564,-759,2565,-759,2566,-763,2566,-763,2568,-759,2568,-763,2569,-966,2569,-763,2569,-759,2570,-763,2570,-966,2571,-763,2571,-763,2572,-759,2573,-763,2574,-763,2574,-759,2575,-763,2576,-763,2576,-759,2577,-763,2579,-763,2580,-759,2582,-763,2582,-763,2584,-759,2584,-763,2585,-966,2585,-763,2586,-763,2586,-759,2587,-763,2588,-763,2589,-759,2590,-763,2591,-759,2592,-763,2593,-759,2594,-763,2595,-759,2596,-763,2598,-763,2599,-759,2601,-763,2601,-1019,2602,-991,2602,-991,2603,-1019,2604,-991,2604,-1000,2605,-1000,2606,-991,2606,-991,2607,-1019,2608,-1000,2610,-991,2610,-1019,2611,-991,2613,-1019,2615,-1000,2615,-1019,2616,-991,2617,-991,2619,-1019,2620,-1019,2621,-1000,2622,-1019,2622,-1000,2622,-1000,2623,-991,2624,-1000,2625,-991,2626,-1019,2627,-991,2628,-991,2629,-1000,2629,-1000,2630,-991,2630,-1000,2631,-1000,2632,-1019,2633,-991,2633,-1000,2633,-991,2634,-1000,2634,-1193,2635,-1000,2636,-1000,2636,-991,2636,-1193,2637,-1000,2637,-1019,2638,-991,2638,-1000,2639,-1000,2640,-991,2641,-1000,2642,-1000,2642,-1019,2643,-1000,2643,-1000,2643,-1019,2644,-1000,2644,-991,2645,-1000,2645,-1000,2646,-991,2648,-1019,2649,-1000,2649,-1000,2651,-1019,2651,-1019,2652,-1000,2652,-1193,2652,-1019,2654,-991,2654,-1000,2655,-991,2656,-1000,2657,-1000,2658,-1019,2659,-1019,2659,-991,2660,-1000,2661,-991,2661,-1000,2662,-991,2663,-1000,2663,-1193,2663,-1000,2664,-1019,2664,-991,2665,-1019,2666,-991,2667,-1000,2668,-1000,2668,-991,2668,-1000,2670,-1000,2670,-991,2670,-1000,2672,-1000,2673,-991,2674,-1019,2675,-991,2677,-1000,2678,-1000,2679,-1019,2679,-1000,2680,-991,2681,-1019,2682,-1000,2683,-991,2684,-1019,2685,-1019,2686,-991,2687,-991,2688,-1000,2690,-1000,2691,-991,2692,-1019,2692,-1019,2693,-1000,2694,-751,2695,-763,2697,-751,2698,-763,2698,-751,2698,-763,2699,-763,2700,-751,2700,-763,2701,-763,2701,-751,2702,-763,2702,-763,2703,-759,2704,-763,2705,-759,2706,-763,2707,-763,2708,-751,2710,-763,2710,-751,2710,-759,2712,-763,2712,-759,2712,-763,2713,-763,2714,-751,2714,-763,2717,-763,2719,-759,2719,-763,2719,-759,2720,-759,2720,-763,2721,-751,2721,-763,2723,-763,2723,-751,2724,-763,2725,-751,2726,-763,2726,-759,2728,-763,2730,-763,2730,-759,2731,-763,2732,-763,2732,-751,2733,-763,2734,-763,2734,-751,2735,-763,2735,-763,2736,-759,2736,-763,2738,-763,2739,-759,2740,-763,2740,-751,2741,-763,2741,-763,2742,-751,2744,-763,2744,-751,2744,-763,2745,-763,2746,-759,2747,-763,2747,-751,2748,-759,2749,-763,2752,-763,2753,-751,2754,-751,2755,-763,2755,-751,2756,-759,2756,-759,2757,-763,2757,-759,2758,-763,2759,-763,2759,-751,2760,-763,2760,-763,2760,-759,2761,-763,2761,-763,2762,-751,2763,-763,2763,-759,2763,-751,2764,-763,2765,-751,2765,-763,2765,-763,2767,-759,2767,-759,2768,-763,2769,-763,2770,-751,2771,-751,2772,-763,2772,-763,2774,-751,2774,-763,2774,-759,2775,-759,2775,-763,2776,-751,2776,-759,2777,-759,2778,-763,2779,-751,2779,-763,2780,-759,2781,-751,2781,-763,2782,-751,2783,-759,2784,-759,2784,-763,2785,-751,2785,-759,2786,-763,2787,-763,2788,-759,2789,-763,2790,-751,2791,-763,2791,-763,2792,-751,2793,-763,2794,-763,2795,-759,2796,-763,2797,-759,2797,-763,2797,-751,2798,-763,2799,-763,2800,-751,2800,-763,2801,-763,2801,-751,2802,-759,2802,-759,2804,-763,2804,-763,2806,-751,2807,-763,2808,-751,2809,-763,2809,-751,2810,-759,2811,-759,2811,-763,2812,-751,2812,-763,2814,-751,2815,-763,2815,-751,2816,-763,2817,-763,2818,-751,2819,-763,2820,-763,2821,-751,2822,-763,2823,-759,2823,-763,2824,-763,2824,-759,2825,-763,2825,-763,2826,-759,2826,-763,2827,-763,2828,-751,2830,-763,2830,-759,2830,-763,2831,-763,2832,-759,2833,-763,2834,-763,2834,-751,2834,-763,2838,-763,2839,-759,2839,-763,2840,-763,2841,-751,2842,-763,2844,-759,2844,-763,2845,-751,2846,-763,2849,-763,2849,-751,2850,-763,2852,-763,2852,-751,2853,-763,2853,-763,2854,-751,2855,-759,2855,-759,2856,-751,2857,-763,2860,-763,2860,-751,2860,-763,2861,-763,2862,-759,2862,-763,2862,-763,2864,-759,2864,-759,2865,-763,2866,-751,2867,-763,2868,-763,2869,-751,2870,-763,2871,-751,2872,-763,2874,-759,2874,-759,2875,-763,2876,-759,2876,-763,2876,-763,2877,-751,2878,-763,2879,-763,2880,-751,2881,-763,2882,-751,2883,-763,2884,-763,2884,-751,2885,-759,2885,-763,2885,-759,2886,-759,2887,-763,2887,-759,2888,-763,2888,-763,2888,-751,2889,-763,2891,-763,2892,-751,2892,-763,2893,-763,2894,-751,2894,-759,2895,-751,2895,-751,2897,-763,2898,-751,2899,-763,2899,-751,2900,-763,2900,-763,2901,-759,2903,-763,2904,-763,2905,-751,2906,-763,2908,-763,2908,-759,2908,-763,2911,-763,2913,-751,2913,-763,2913,-751,2914,-751,2915,-763,2915,-759,2915,-763,2916,-763,2917,-759,2917,-763,2918,-763,2918,-751,2919,-763,2921,-763,2922,-759,2922,-763,2922,-751,2923,-763,2923,-763,2924,-751,2924,-763,2927,-763,2927,-751,2928,-763,2929,-751,2931,-763,2935,-763,2935,-751,2936,-759,2936,-763,2937,-751,2937,-763,2938,-763,2938,-759,2939,-763,2943,-763,2944,-751,2945,-763,2945,-759,2946,-763,2951,-763,2952,-751,2953,-763,2954,-763,2955,-751,2956,-763,2957,-763,2957,-759,2957,-763,2960,-763,2961,-751,2961,-759,2962,-763,2963,-751,2964,-763,2966,-763,2966,-751,2967,-759,2967,-759,2968,-763,2968,-759,2969,-759,2969,-763,2970,-759,2970,-763,2971,-763,2971,-751,2972,-763,2973,-763,2973,-759,2973,-763,2974,-763,2974,-751,2975,-763,2975,-763,2976,-759,2976,-763,2977,-759,2977,-759,2978,-763,2978,-759,2979,-751,2980,-763,2980,-763,2982,-751,2982,-763,2983,-759,2984,-763,2985,-751,2987,-763,2988,-763,2989,-759,2989,-763,2990,-763,2991,-759,2991,-763,2992,-763,2992,-751,2993,-759,2994,-763,2995,-763,2996,-751,2996,-763,2998,-763,2999,-751,3000,-763,3000,-759,3001,-751,3003,-763,3003,-763,3003,-759,3004,-763,3005,-763,3005,-751,3006,-759,3006,-763,3008,-751,3009,-763,3010,-763,3010,-751,3010,-759,3011,-763,3012,-759,3012,-763,3017,-763,3017,-751,3018,-763,3019,-759,3020,-763,3022,-763,3022,-751,3022,-763,3023,-763,3023,-751,3024,-763,3027,-763,3029,-751,3030,-763,3031,-751,3031,-751,3033,-759,3033,-759,3034,-763,3035,-759,3035,-763,3036,-763,3037,-751,3038,-763,3039,-751,3040,-763,3040,-751,3041,-759,3042,-759,3043,-763,3045,-763,3045,-759,3045,-763,3046,-763,3047,-751,3047,-759,3048,-751,3048,-751,3049,-763,3049,-751,3050,-759,3051,-763,3051,-751,3052,-763,3055,-763,3057,-751,3058,-763,3059,-751,3060,-763,3061,-763,3061,-759,3063,-763,3063,-751,3064,-763,3064,-751,3066,-751,3066,-763,3067,-759,3067,-763,3068,-763,3069,-751,3070,-763,3071,-763,3072,-759,3072,-763,3073,-763,3074,-759,3074,-763,3075,-751,3075,-759,3076,-763,3078,-751,3079,-763,3079,-751,3080,-763,3081,-763,3082,-759,3083,-763,3084,-751,3085,-763,3086,-763,3086,-751,3088,-763,3089,-763,3089,-759,3090,-763,3091,-763,3092,-751,3092,-763,3093,-751,3093,-751,3094,-763,3096,-759,3096,-763,3097,-751,3098,-763,3099,-759,3099,-763,3100,-763,3100,-759,3100,-763,3102,-763,3103,-751,3103,-763,3104,-751,3105,-763,3106,-759,3107,-763,3107,-751,3108,-763,3109,-759,3109,-763,3110,-763,3111,-751,3112,-763,3113,-763,3114,-751,3114,-763,3115,-763,3115,-751,3116,-763,3117,-759,3118,-763,3119,-751,3119,-763,3123,-763,3124,-751,3125,-763,3126,-751,3128,-763,3128,-751,3128,-763,3132,-763,3133,-751,3134,-763,3135,-763,3135,-751,3136,-763,3137,-759,3138,-763,3138,-751,3139,-763,3140,-751,3141,-763,3143,-763,3143,-751,3144,-763,3145,-763,3145,-751,3146,-763,3147,-759,3148,-759,3149,-763,3149,-759,3149,-763,3150,-763,3151,-759,3151,-763,3151,-763,3153,-751,3153,-759,3153,-751,3154,-751,3155,-763,3156,-759,3156,-763,3157,-763,3158,-759,3158,-763,3159,-763,3159,-751,3160,-763,3160,-763,3161,-751,3162,-759,3162,-751,3163,-751,3163,-763,3164,-759,3165,-763,3165,-751,3166,-763,3167,-751,3168,-763,3170,-763,3170,-751,3170,-763,3171,-763,3172,-751,3173,-759,3174,-763,3178,-763,3179,-751,3180,-751,3181,-763,3181,-759,3182,-763,3185,-763,3185,-751,3186,-763,3187,-763,3188,-759,3190,-763,3192,-763,3192,-751,3193,-763,3193,-763,3194,-751,3194,-759,3195,-763,3196,-759,3196,-763,3201,-763,3201,-751,3202,-759,3202,-763,3203,-751,3204,-763,3209,-763,3209,-751,3209,-763,3211,-751,3212,-763,3218,-763,3219,-751,3220,-763,3227,-763,3229,-751,3230,-763,3232,-763,3233,-536,3502,-536,3503,-755,3504,-759,3505,-755,3505,-755,3507,-759,3507,-759,3508,-755,3510,-759,3511,-755,3512,-755,3512,-759,3512,-755,3513,-755,3514,-759,3515,-755,3518,-755,3519,-759,3520,-755,3521,-755,3522,-759,3523,-759,3524,-755,3525,-755,3526,-759,3526,-755,3528,-755,3528,-759,3528,-755,3529,-755,3530,-759,3531,-755,3532,-755,3533,-759,3534,-755,3535,-755,3537,-759,3538,-759,3540,-755,3541,-755,3542,-759,3544,-759,3545,-755,3545,-759,3546,-755,3547,-755,3548,-759,3551,-759,3552,-755,3552,-759,3553,-755,3554,-755,3555,-759,3555,-755,3556,-759,3560,-759,3561,-755,3561,-759,3563,-759,3564,-755,3565,-759,3570,-759,3571,-755,3572,-759,3573,-759,3573,-755,3574,-759,3579,-759,3579,-755,3581,-759,3582,-759,3583,-755,3583,-759,3584,-755,3584,-755,3586,-759,3588,-759,3588,-755,3588,-759,3590,-759,3590,-755,3591,-759,3592,-759,3593,-755,3594,-759,3594,-755,3595,-755,3595,-759,3596,-755,3597,-759,3600,-759,3601,-755,3601,-759,3603,-759,3604,-755,3606,-755,3607,-759,3608,-755,3608,-759,3609,-759,3610,-755,3610,-759,3612,-759,3612,-755,3613,-759,3614,-759,3616,-755,3616,-759,3616,-755,3618,-755,3619,-759,3620,-755,3621,-759,3625,-759,3627,-755,3627,-755,3629,-759,3630,-755,3630,-759,3630,-755,3631,-755,3632,-759,3637,-759,3638,-755,3639,-759,3641,-755,3641,-755,3642,-759,3646,-759,3647,-755,3648,-759,3648,-759,3650,-755,3650,-759,3650,-755,3651,-755,3652,-759,3653,-755,3653,-759,3656,-759,3657,-755,3658,-759,3659,-759,3660,-755,3661,-759,3662,-759,3663,-755,3664,-755,3665,-759,3666,-759,3667,-755,3667,-759,3670,-759,3671,-755,3673,-759,3678,-759,3679,-755,3680,-759,3681,-755,3681,-759,3682,-759,3683,-755,3683,-759,3684,-759,3685,-755,3686,-755,3687,-759,3688,-755,3689,-755,3690,-759,3691,-755,3691,-759,3692,-759,3692,-755,3692,-759,3693,-759,3694,-755,3695,-759,3697,-759,3698,-755,3699,-759,3699,-755,3699,-755,3701,-759,3701,-755,3703,-759,3703,-759,3704,-755,3704,-759,3706,-759,3706,-755,3707,-759,3707,-759,3708,-755,3710,-759,3711,-755,3712,-755,3712,-759,3713,-755,3713,-755,3715,-759,3716,-759,3716,-755,3717,-759,3717,-759,3718,-755,3718,-759,3718,-759,3719,-755,3719,-759,3720,-759,3721,-755,3721,-759,3722,-755,3723,-755,3724,-759,3726,-759,3727,-755,3729,-755,3730,-759,3733,-759,3734,-755,3736,-755,3737,-759,3739,-759,3740,-755,3740,-759,3741,-759,3742,-755,3742,-759,3743,-755,3744,-755,3745,-759,3745,-755,3746,-759,3747,-759,3748,-755,3749,-759,3750,-755,3750,-755,3752,-759,3753,-759,3754,-755,3755,-755,3756,-759,3759,-759,3760,-755,3761,-755,3762,-759,3764,-759,3764,-755,3766,-759,3768,-759,3769,-755,3771,-759,3771,-759,3772,-763,3772,-759,3773,-759,3773,-763,3773,-759,3774,-759,3775,-763,3775,-759,3775,-763,3776,-763,3777,-759,3778,-763,3779,-763,3779,-759,3780,-763,3780,-763,3780,-759,3781,-763,3782,-763,3782,-759,3782,-763,3783,-763,3784,-759,3787,-759,3788,-763,3789,-759,3791,-759,3792,-763,3796,-763,3797,-759,3798,-763,3798,-759,3798,-759,3799,-763,3800,-759,3801,-763,3802,-759,3803,-763,3804,-759,3804,-763,3805,-763,3806,-759,3808,-763,3809,-755,3844,-755,3845,-751,3919,-751,3920,-763,3921,-751,3921,-763,3923,-763,3924,-751,3925,-763,3926,-763,3927,-751,3928,-763,3930,-751,3930,-763,3930,-751,3931,-751,3932,-763,3934,-763,3934,-751,3935,-763,3935,-763,3936,-751,3936,-763,3937,-751,3937,-751,3939,-763,3940,-763,3940,-751,3940,-763,3942,-763,3942,-751,3944,-763,3944,-763,3946,-751,3946,-751,3947,-763,3948,-763,3949,-751,3950,-751,3951,-763,3951,-763,3952,-751,3952,-763,3953,-763,3955,-751,3956,-763,3957,-751,3958,-751,3959,-763,3963,-763,3964,-751,3965,-751,3966,-763,3967,-751,3968,-751,3969,-763,3970,-751,3971,-763,3974,-763,3974,-751,3976,-763,3977,-751,3978,-751,3979,-763,3979,-751,3979,-751,3981,-763,3984,-763,3985,-751,3986,-763,3987,-751,3990,-751,3991,-763,3997,-763,3998,-751,3999,-751,4000,-763,4004,-763,4005,-751,4005,-763,4006,-751,4007,-751,4008,-763,4011,-763,4012,-751,4013,-751,4014,-763,4015,-751,4015,-763,4018,-763,4018,-751,4018,-763,4020,-763,4020,-751,4022,-763,4024,-763,4025,-751,4026,-763,4026,-763,4027,-751,4027,-763,4031,-763,4032,-751,4033,-763,4034,-763,4034,-751,4034,-763,4037,-763,4037,-751,4039,-763,4039,-763,4040,-751,4041,-763,4043,-763,4044,-751,4044,-751,4045,-763,4046,-751,4047,-763,4048,-751,4048,-763,4050,-763,4051,-751,4053,-751,4054,-763,4055,-751,4056,-763,4057,-751,4058,-751,4059,-763,4060,-763,4061,-759,4061,-763,4062,-751,4064,-751,4064,-763,4065,-751,4065,-751,4067,-763,4069,-751,4071,-751,4071,-763,4072,-751,4074,-763,4075,-763,4076,-759,4077,-759,4078,-751,4078,-763,4078,-751,4080,-751,4080,-763,4081,-751,4082,-763,4083,-763,4083,-751,4083,-759,4084,-759,4085,-763,4087,-751,4088,-751,4089,-763,4091,-763,4092,-751,4092,-759,4093,-751,4094,-751,4095,-763,4096,-763,4097,-751,4098,-763,4098,-751,4099,-751,4101,-763,4104,-763,4104,-751,4105,-763,4105,-759,4106,-751,4107,-763,4108,-759,4108,-763,4113,-763,4113,-759,4114,-763,4115,-763,4116,-759,4117,-763,4122,-763,4123,-759,4124,-763,4125,-763,4126,-759,4126,-763,4131,-763,4132,-759,4132,-763,4133,-751,4133,-763,4135,-763,4136,-759,4136,-763,4136,-759,4137,-759,4138,-763,4140,-763,4141,-759,4141,-763,4143,-763,4143,-751,4143,-763,4145,-763,4146,-759,4146,-763,4147,-759,4147,-759,4148,-763,4149,-759,4150,-763,4153,-763,4153,-759,4154,-763,4156,-763,4156,-751,4157,-763,4158,-759,4159,-759,4160,-763,4160,-759,4161,-763,4162,-763,4162,-759,4163,-763,4164,-763,4165,-759,4165,-763,4167,-763,4167,-751,4168,-763,4169,-759,4171,-759,4172,-763,4173,-759,4174,-763,4178,-763,4180,-751,4181,-763,4182,-759,4182,-763,4183,-759,4183,-759,4185,-763,4189,-763,4191,-751,4192,-763,4193,-759,4194,-759,4195,-763,4198,-763,4199,-751,4201,-763,4201,-763,4202,-759,4203,-763,4203,-751,4205,-763,4205,-759,4205,-763,4209,-763,4210,-751,4211,-763,4211,-763,4212,-751,4212,-759,4212,-759,4214,-763,4214,-763,4215,-759,4216,-759,4217,-751,4218,-763,4219,-763,4219,-759,4219,-763,4223,-763,4224,-751,4224,-759,4225,-763,4231,-763,4232,-759,4233,-763,4233,-759,4234,-763,4235,-763,4235,-759,4235,-763,4237,-763,4237,-751,4238,-763,4238,-751,4239,-759,4240,-763,4240,-751,4240,-763,4242,-759,4243,-763,4243,-759,4244,-763,4244,-763,4245,-759,4245,-763,4246,-763,4247,-759,4248,-763,4250,-763,4251,-751,4251,-763,4252,-759,4252,-751,4253,-763,4254,-759,4255,-763,4256,-763,4256,-759,4256,-763,4258,-763,4259,-759,4259,-763,4260,-763,4261,-751,4262,-763,4263,-751,4263,-763,4264,-759,4265,-763,4265,-759,4265,-759,4266,-751,4267,-763,4268,-763,4269,-759,4269,-763,4270,-763,4270,-759,4270,-763,4271,-763,4271,-751,4272,-763,4272,-763,4273,-759,4274,-763,4274,-759,4275,-759,4276,-751,4277,-763,4278,-763,4279,-751,4281,-751,4282,-763,4286,-763,4287,-751,4288,-751,4289,-763,4292,-763,4292,-751,4293,-763,4293,-763,4294,-751,4295,-763,4295,-751,4296,-751,4297,-763,4298,-763,4298,-751,4298,-763,4299,-763,4300,-751,4301,-763,4302,-751,4304,-763,4305,-763,4307,-751,4307,-751,4308,-763,4311,-763,4312,-751,4313,-751,4314,-763,4316,-763,4317,-751,4318,-763,4321,-763,4322,-751,4323,-763,4324,-763,4325,-800,4326,-800,4328,-783,4330,-783,4331,-800,4332,-783,4333,-800,4336,-800,4337,-783,4340,-783,4341,-800,4342,-783,4343,-800,4346,-800,4347,-783,4348,-783,4348,-800,4349,-783,4351,-783,4351,-800,4353,-783,4354,-800,4356,-800,4357,-783,4358,-783,4358,-800,4358,-783,4360,-783,4361,-800,4362,-783,4363,-800,4365,-751,4366,-768,4366,-768,4367,-751,4368,-768,4369,-751,4370,-768,4371,-751,4372,-768,4373,-751,4374,-768,4374,-751,4374,-751,4376,-768,4376,-751,4376,-768,4377,-768,4377,-751,4378,-768,4378,-768,4379,-751,4380,-751,4381,-768,4381,-768,4382,-751,4382,-768,4383,-768,4383,-751,4385,-768,4386,-751,4387,-768,4388,-768,4390,-751,4390,-751,4391,-768,4391,-751,4392,-768,4393,-768,4393,-751,4393,-768,4394,-768,4395,-751,4395,-768,4395,-768,4396,-751,4397,-768,4399,-751,4400,-751,4400,-768,4400,-751,4401,-751,4402,-768,4403,-751,4404,-768,4405,-768,4406,-763,4407,-768,4408,-763,4408,-768,4409,-768,4411,-763,4411,-768,4413,-763,4414,-768,4414,-768,4415,-763,4415,-768,4416,-768,4417,-763,4417,-768,4418,-763,4418,-763,4419,-768,4419,-763,4420,-768,4420,-768,4420,-763,4421,-768,4422,-768,4423,-763,4424,-763,4425,-768,4425,-763,4426,-768,4426,-768,4427,-763,4428,-763,4430,-768,4430,-763,4430,-768,4431,-768,4432,-763,4433,-763,4434,-768,4435,-763,4436,-768,4437,-763,4439,-768,4439,-768,4440,-763,4441,-768,4442,-763,4442,-768,4443,-991,4543,-991,4544,-759,4633,-759,4634,-1396,4723,-1396,4724,-759,4726,-759,4728,-763,4730,-763,4731,-759,4732,-759,4734,-763,4735,-763,4737,-759,4738,-759,4739,-763,4739,-751,4739,-763,4740,-763,4741,-759,4741,-763,4742,-759,4743,-759,4744,-763,4745,-763,4746,-759,4746,-759,4747,-763,4749,-751,4750,-763,4751,-763,4751,-751,4751,-763,4754,-763,4756,-759,4756,-759,4757,-763,4758,-751,4759,-763,4760,-763,4761,-759,4762,-763,4763,-759,4764,-763,4766,-751,4767,-751,4768,-763,4769,-759,4769,-763,4772,-763,4772,-759,4773,-763,4773,-763,4774,-759,4774,-763,4775,-759,4775,-759,4776,-763,4777,-751,4778,-751,4779,-759,4780,-763,4783,-763,4783,-759,4783,-763,4784,-763,4786,-751,4786,-751,4787,-763,4787,-759,4788,-751,4788,-759,4788,-763,4789,-759,4789,-759,4790,-763,4791,-759,4791,-763,4792,-759,4792,-751,4793,-763,4794,-759,4795,-759,4796,-763,4796,-759,4797,-763,4797,-763,4798,-751,4799,-763,4799,-751,4800,-751,4800,-763,4801,-759,4801,-751,4802,-763,4803,-759,4804,-763,4804,-759,4805,-759,4805,-763,4806,-759,4806,-759,4806,-751,4807,-763,4809,-759,4809,-759,4810,-763,4810,-759,4811,-759,4811,-763,4812,-759,4812,-763,4814,-763,4816,-751,4817,-763,4818,-759,4818,-763,4819,-759,4820,-759,4820,-751,4820,-759,4822,-759,4823,-763,4827,-763,4828,-751,4828,-751,4829,-763,4829,-759,4831,-759,4832,-751,4832,-759,4833,-759,4833,-763,4834,-751,4834,-759,4835,-763,4836,-751,4837,-763,4839,-759,4839,-759,4839,-763,4840,-751,4840,-759,4841,-759,4841,-763,4842,-751,4842,-763,4843,-763,4843,-751,4845,-763,4845,-763,4846,-759,4847,-759,4848,-751,4849,-763,4850,-763,4851,-751,4852,-763,4852,-751,4853,-763,4854,-751,4854,-759,4855,-763,4857,-763,4857,-751,4859,-763,4860,-763,4860,-751,4861,-759,4862,-763,4864,-763,4865,-751,4865,-759,4866,-759,4866,-751,4867,-763,4867,-759,4868,-763,4869,-763,4869,-751,4870,-759,4871,-763,4873,-763,4873,-759,4873,-763,4874,-763,4875,-751,4876,-759,4877,-763,4879,-763,4880,-759,4880,-763,4881,-763,4882,-759,4883,-759,4884,-763,4885,-759,4886,-763,4887,-759,4888,-763,4890,-763,4891,-759,4892,-763,4893,-759,4894,-759,4896,-763,4897,-763,4898,-759,4898,-759,4899,-763,4899,-759,4901,-759,4902,-763,4904,-763,4904,-759,4905,-763,4906,-763,4906,-759,4906,-763,4910,-763,4911,-759,4911,-763,4913,-763,4914,-759,4915,-763,4917,-763,4917,-759,4917,-763,4920,-763,4920,-759,4920,-763,4927,-763,4928,-759,4929,-763,4931,-763,4931,-759,4931,-763,4938,-763,4939,-759,4940,-763,4942,-763,4943,-759,4945,-763,4947,-763,4947,-759,4948,-763,4950,-763,4952,-751,4953,-763,4955,-763,4955,-759,4956,-763,4958,-763,4959,-759,4960,-763,4961,-763,4961,-759,4962,-800,4964,-800,4965,-783,4967,-783,4968,-800,4969,-783,4970,-800,4973,-800,4974,-783,4978,-783,4978,-800,4979,-783,4980,-800,4983,-800,4984,-783,4985,-783,4985,-800,4986,-783,4988,-783,4989,-800,4990,-783,4991,-800,4993,-800,4994,-783,4995,-783,4995,-800,4996,-783,4997,-783,4998,-800,4999,-783,5001,-800,5002,-536,5051,-536,5052,-751,5181,-751,5182,-536,5270,-536,5271,-751,5287,-751,5288,-763,5337,-763,5338,-755,5387,-755,5388,-601,5388,-602,5389,-595,5389,-602,5390,-601,5390,-601,5391,-594,5391,-595,5392,-594,5392,-599,5394,-536,5415,-536e" filled="f" stroked="t" strokeweight=".417001pt" strokecolor="#231F20">
                <v:path arrowok="t"/>
                <v:stroke dashstyle="longDash"/>
              </v:shape>
              <v:shape style="position:absolute;left:1708;top:-1468;width:3734;height:937" type="#_x0000_t75">
                <v:imagedata r:id="rId45" o:title=""/>
              </v:shape>
            </v:group>
            <v:group style="position:absolute;left:1712;top:-536;width:4111;height:2" coordorigin="1712,-536" coordsize="4111,2">
              <v:shape style="position:absolute;left:1712;top:-536;width:4111;height:2" coordorigin="1712,-536" coordsize="4111,0" path="m1712,-536l5823,-536e" filled="f" stroked="t" strokeweight=".417001pt" strokecolor="#231F20">
                <v:path arrowok="t"/>
              </v:shape>
            </v:group>
            <v:group style="position:absolute;left:1712;top:-1464;width:4111;height:2" coordorigin="1712,-1464" coordsize="4111,2">
              <v:shape style="position:absolute;left:1712;top:-1464;width:4111;height:2" coordorigin="1712,-1464" coordsize="4111,0" path="m1712,-1464l5823,-1464e" filled="f" stroked="t" strokeweight=".417001pt" strokecolor="#231F20">
                <v:path arrowok="t"/>
              </v:shape>
            </v:group>
            <v:group style="position:absolute;left:5823;top:-1464;width:2;height:929" coordorigin="5823,-1464" coordsize="2,929">
              <v:shape style="position:absolute;left:5823;top:-1464;width:2;height:929" coordorigin="5823,-1464" coordsize="0,929" path="m5823,-1464l5823,-536e" filled="f" stroked="t" strokeweight=".417001pt" strokecolor="#231F20">
                <v:path arrowok="t"/>
              </v:shape>
              <v:shape style="position:absolute;left:1324;top:-1513;width:423;height:1090" type="#_x0000_t75">
                <v:imagedata r:id="rId46" o:title=""/>
              </v:shape>
            </v:group>
            <v:group style="position:absolute;left:2534;top:-569;width:2;height:33" coordorigin="2534,-569" coordsize="2,33">
              <v:shape style="position:absolute;left:2534;top:-569;width:2;height:33" coordorigin="2534,-569" coordsize="0,33" path="m2534,-536l2534,-569e" filled="t" fillcolor="#231F20" stroked="f">
                <v:path arrowok="t"/>
                <v:fill type="solid"/>
              </v:shape>
            </v:group>
            <v:group style="position:absolute;left:2534;top:-569;width:2;height:33" coordorigin="2534,-569" coordsize="2,33">
              <v:shape style="position:absolute;left:2534;top:-569;width:2;height:33" coordorigin="2534,-569" coordsize="0,33" path="m2534,-569l2534,-536e" filled="f" stroked="t" strokeweight=".208501pt" strokecolor="#231F20">
                <v:path arrowok="t"/>
              </v:shape>
            </v:group>
            <v:group style="position:absolute;left:2534;top:-1464;width:2;height:33" coordorigin="2534,-1464" coordsize="2,33">
              <v:shape style="position:absolute;left:2534;top:-1464;width:2;height:33" coordorigin="2534,-1464" coordsize="0,33" path="m2534,-1464l2534,-1431e" filled="t" fillcolor="#231F20" stroked="f">
                <v:path arrowok="t"/>
                <v:fill type="solid"/>
              </v:shape>
            </v:group>
            <v:group style="position:absolute;left:2534;top:-1464;width:2;height:33" coordorigin="2534,-1464" coordsize="2,33">
              <v:shape style="position:absolute;left:2534;top:-1464;width:2;height:33" coordorigin="2534,-1464" coordsize="0,33" path="m2534,-1464l2534,-1431e" filled="f" stroked="t" strokeweight=".208501pt" strokecolor="#231F20">
                <v:path arrowok="t"/>
              </v:shape>
            </v:group>
            <v:group style="position:absolute;left:2421;top:-501;width:46;height:74" coordorigin="2421,-501" coordsize="46,74">
              <v:shape style="position:absolute;left:2421;top:-501;width:46;height:74" coordorigin="2421,-501" coordsize="46,74" path="m2463,-492l2447,-492,2450,-491,2456,-486,2457,-483,2457,-477,2457,-474,2455,-472,2454,-469,2452,-466,2449,-463,2447,-461,2421,-435,2421,-426,2468,-426,2468,-435,2433,-435,2456,-458,2459,-461,2459,-462,2462,-465,2464,-469,2465,-471,2467,-474,2467,-477,2467,-486,2465,-491,2463,-492xe" filled="t" fillcolor="#231F20" stroked="f">
                <v:path arrowok="t"/>
                <v:fill type="solid"/>
              </v:shape>
              <v:shape style="position:absolute;left:2421;top:-501;width:46;height:74" coordorigin="2421,-501" coordsize="46,74" path="m2450,-501l2439,-501,2436,-500,2429,-499,2426,-497,2422,-496,2422,-486,2426,-488,2429,-490,2433,-491,2436,-492,2439,-492,2463,-492,2456,-499,2450,-501xe" filled="t" fillcolor="#231F20" stroked="f">
                <v:path arrowok="t"/>
                <v:fill type="solid"/>
              </v:shape>
            </v:group>
            <v:group style="position:absolute;left:2484;top:-501;width:50;height:76" coordorigin="2484,-501" coordsize="50,76">
              <v:shape style="position:absolute;left:2484;top:-501;width:50;height:76" coordorigin="2484,-501" coordsize="50,76" path="m2517,-501l2501,-501,2495,-497,2491,-491,2486,-484,2484,-475,2484,-450,2486,-441,2495,-428,2501,-425,2517,-425,2524,-428,2527,-433,2504,-433,2500,-435,2495,-445,2494,-453,2494,-473,2495,-480,2500,-490,2504,-493,2527,-493,2524,-497,2517,-501xe" filled="t" fillcolor="#231F20" stroked="f">
                <v:path arrowok="t"/>
                <v:fill type="solid"/>
              </v:shape>
              <v:shape style="position:absolute;left:2484;top:-501;width:50;height:76" coordorigin="2484,-501" coordsize="50,76" path="m2527,-493l2514,-493,2518,-490,2521,-485,2523,-480,2525,-473,2525,-453,2523,-445,2521,-440,2518,-435,2514,-433,2527,-433,2528,-435,2532,-441,2535,-450,2535,-475,2532,-484,2528,-491,2527,-493xe" filled="t" fillcolor="#231F20" stroked="f">
                <v:path arrowok="t"/>
                <v:fill type="solid"/>
              </v:shape>
            </v:group>
            <v:group style="position:absolute;left:2548;top:-501;width:50;height:76" coordorigin="2548,-501" coordsize="50,76">
              <v:shape style="position:absolute;left:2548;top:-501;width:50;height:76" coordorigin="2548,-501" coordsize="50,76" path="m2581,-501l2565,-501,2559,-497,2554,-491,2550,-484,2548,-475,2548,-450,2550,-441,2559,-428,2565,-425,2581,-425,2587,-428,2590,-433,2568,-433,2564,-435,2562,-440,2559,-445,2558,-453,2558,-473,2559,-480,2562,-485,2564,-490,2568,-493,2590,-493,2587,-497,2581,-501xe" filled="t" fillcolor="#231F20" stroked="f">
                <v:path arrowok="t"/>
                <v:fill type="solid"/>
              </v:shape>
              <v:shape style="position:absolute;left:2548;top:-501;width:50;height:76" coordorigin="2548,-501" coordsize="50,76" path="m2590,-493l2578,-493,2582,-490,2585,-485,2587,-480,2588,-473,2588,-453,2587,-445,2585,-440,2582,-435,2578,-433,2590,-433,2592,-435,2596,-441,2598,-450,2598,-475,2596,-484,2592,-491,2590,-493xe" filled="t" fillcolor="#231F20" stroked="f">
                <v:path arrowok="t"/>
                <v:fill type="solid"/>
              </v:shape>
            </v:group>
            <v:group style="position:absolute;left:2611;top:-501;width:50;height:76" coordorigin="2611,-501" coordsize="50,76">
              <v:shape style="position:absolute;left:2611;top:-501;width:50;height:76" coordorigin="2611,-501" coordsize="50,76" path="m2645,-501l2628,-501,2622,-497,2618,-491,2614,-484,2611,-475,2611,-450,2614,-441,2622,-428,2628,-425,2645,-425,2651,-428,2654,-433,2632,-433,2628,-435,2623,-445,2621,-453,2621,-473,2623,-480,2628,-490,2632,-493,2654,-493,2651,-497,2645,-501xe" filled="t" fillcolor="#231F20" stroked="f">
                <v:path arrowok="t"/>
                <v:fill type="solid"/>
              </v:shape>
              <v:shape style="position:absolute;left:2611;top:-501;width:50;height:76" coordorigin="2611,-501" coordsize="50,76" path="m2654,-493l2642,-493,2646,-490,2648,-485,2651,-480,2652,-473,2652,-453,2651,-445,2648,-440,2646,-435,2642,-433,2654,-433,2655,-435,2660,-441,2662,-450,2662,-475,2660,-484,2655,-491,2654,-493xe" filled="t" fillcolor="#231F20" stroked="f">
                <v:path arrowok="t"/>
                <v:fill type="solid"/>
              </v:shape>
            </v:group>
            <v:group style="position:absolute;left:3357;top:-569;width:2;height:33" coordorigin="3357,-569" coordsize="2,33">
              <v:shape style="position:absolute;left:3357;top:-569;width:2;height:33" coordorigin="3357,-569" coordsize="0,33" path="m3357,-536l3357,-569e" filled="t" fillcolor="#231F20" stroked="f">
                <v:path arrowok="t"/>
                <v:fill type="solid"/>
              </v:shape>
            </v:group>
            <v:group style="position:absolute;left:3357;top:-569;width:2;height:33" coordorigin="3357,-569" coordsize="2,33">
              <v:shape style="position:absolute;left:3357;top:-569;width:2;height:33" coordorigin="3357,-569" coordsize="0,33" path="m3357,-569l3357,-536e" filled="f" stroked="t" strokeweight=".208501pt" strokecolor="#231F20">
                <v:path arrowok="t"/>
              </v:shape>
            </v:group>
            <v:group style="position:absolute;left:3357;top:-1464;width:2;height:33" coordorigin="3357,-1464" coordsize="2,33">
              <v:shape style="position:absolute;left:3357;top:-1464;width:2;height:33" coordorigin="3357,-1464" coordsize="0,33" path="m3357,-1464l3357,-1431e" filled="t" fillcolor="#231F20" stroked="f">
                <v:path arrowok="t"/>
                <v:fill type="solid"/>
              </v:shape>
            </v:group>
            <v:group style="position:absolute;left:3357;top:-1464;width:2;height:33" coordorigin="3357,-1464" coordsize="2,33">
              <v:shape style="position:absolute;left:3357;top:-1464;width:2;height:33" coordorigin="3357,-1464" coordsize="0,33" path="m3357,-1464l3357,-1431e" filled="f" stroked="t" strokeweight=".208501pt" strokecolor="#231F20">
                <v:path arrowok="t"/>
              </v:shape>
            </v:group>
            <v:group style="position:absolute;left:3240;top:-499;width:43;height:73" coordorigin="3240,-499" coordsize="43,73">
              <v:shape style="position:absolute;left:3240;top:-499;width:43;height:73" coordorigin="3240,-499" coordsize="43,73" path="m3283,-444l3273,-444,3273,-426,3283,-426,3283,-444xe" filled="t" fillcolor="#231F20" stroked="f">
                <v:path arrowok="t"/>
                <v:fill type="solid"/>
              </v:shape>
              <v:shape style="position:absolute;left:3240;top:-499;width:43;height:73" coordorigin="3240,-499" coordsize="43,73" path="m3283,-499l3270,-499,3240,-453,3240,-444,3293,-444,3293,-452,3248,-452,3273,-491,3283,-491,3283,-499xe" filled="t" fillcolor="#231F20" stroked="f">
                <v:path arrowok="t"/>
                <v:fill type="solid"/>
              </v:shape>
              <v:shape style="position:absolute;left:3240;top:-499;width:43;height:73" coordorigin="3240,-499" coordsize="43,73" path="m3283,-491l3273,-491,3273,-452,3283,-452,3283,-491xe" filled="t" fillcolor="#231F20" stroked="f">
                <v:path arrowok="t"/>
                <v:fill type="solid"/>
              </v:shape>
            </v:group>
            <v:group style="position:absolute;left:3305;top:-501;width:50;height:76" coordorigin="3305,-501" coordsize="50,76">
              <v:shape style="position:absolute;left:3305;top:-501;width:50;height:76" coordorigin="3305,-501" coordsize="50,76" path="m3339,-501l3322,-501,3316,-497,3312,-491,3307,-484,3305,-475,3305,-450,3307,-441,3316,-428,3322,-425,3339,-425,3345,-428,3348,-433,3325,-433,3321,-435,3316,-445,3315,-453,3315,-473,3316,-480,3321,-490,3325,-493,3348,-493,3345,-497,3339,-501xe" filled="t" fillcolor="#231F20" stroked="f">
                <v:path arrowok="t"/>
                <v:fill type="solid"/>
              </v:shape>
              <v:shape style="position:absolute;left:3305;top:-501;width:50;height:76" coordorigin="3305,-501" coordsize="50,76" path="m3348,-493l3336,-493,3339,-490,3342,-485,3344,-480,3346,-473,3346,-453,3344,-445,3342,-440,3339,-435,3336,-433,3348,-433,3349,-435,3353,-441,3356,-450,3356,-475,3353,-484,3349,-491,3348,-493xe" filled="t" fillcolor="#231F20" stroked="f">
                <v:path arrowok="t"/>
                <v:fill type="solid"/>
              </v:shape>
            </v:group>
            <v:group style="position:absolute;left:3369;top:-501;width:50;height:76" coordorigin="3369,-501" coordsize="50,76">
              <v:shape style="position:absolute;left:3369;top:-501;width:50;height:76" coordorigin="3369,-501" coordsize="50,76" path="m3402,-501l3386,-501,3380,-497,3375,-491,3371,-484,3369,-475,3369,-450,3371,-441,3380,-428,3386,-425,3402,-425,3408,-428,3411,-433,3389,-433,3385,-435,3380,-445,3379,-453,3379,-473,3380,-480,3385,-490,3389,-493,3411,-493,3408,-497,3402,-501xe" filled="t" fillcolor="#231F20" stroked="f">
                <v:path arrowok="t"/>
                <v:fill type="solid"/>
              </v:shape>
              <v:shape style="position:absolute;left:3369;top:-501;width:50;height:76" coordorigin="3369,-501" coordsize="50,76" path="m3411,-493l3399,-493,3403,-490,3406,-485,3408,-480,3409,-473,3409,-453,3408,-445,3406,-440,3403,-435,3399,-433,3411,-433,3413,-435,3417,-441,3419,-450,3419,-475,3417,-484,3413,-491,3411,-493xe" filled="t" fillcolor="#231F20" stroked="f">
                <v:path arrowok="t"/>
                <v:fill type="solid"/>
              </v:shape>
            </v:group>
            <v:group style="position:absolute;left:3432;top:-501;width:50;height:76" coordorigin="3432,-501" coordsize="50,76">
              <v:shape style="position:absolute;left:3432;top:-501;width:50;height:76" coordorigin="3432,-501" coordsize="50,76" path="m3466,-501l3449,-501,3443,-497,3439,-491,3435,-484,3432,-475,3432,-450,3435,-441,3443,-428,3449,-425,3466,-425,3472,-428,3475,-433,3453,-433,3449,-435,3446,-440,3444,-445,3442,-453,3442,-473,3444,-480,3446,-485,3449,-490,3453,-493,3475,-493,3472,-497,3466,-501xe" filled="t" fillcolor="#231F20" stroked="f">
                <v:path arrowok="t"/>
                <v:fill type="solid"/>
              </v:shape>
              <v:shape style="position:absolute;left:3432;top:-501;width:50;height:76" coordorigin="3432,-501" coordsize="50,76" path="m3475,-493l3463,-493,3467,-490,3469,-485,3472,-480,3473,-473,3473,-453,3472,-445,3469,-440,3467,-435,3463,-433,3475,-433,3476,-435,3481,-441,3483,-450,3483,-475,3481,-484,3476,-491,3475,-493xe" filled="t" fillcolor="#231F20" stroked="f">
                <v:path arrowok="t"/>
                <v:fill type="solid"/>
              </v:shape>
            </v:group>
            <v:group style="position:absolute;left:4179;top:-569;width:2;height:33" coordorigin="4179,-569" coordsize="2,33">
              <v:shape style="position:absolute;left:4179;top:-569;width:2;height:33" coordorigin="4179,-569" coordsize="0,33" path="m4179,-536l4179,-569e" filled="t" fillcolor="#231F20" stroked="f">
                <v:path arrowok="t"/>
                <v:fill type="solid"/>
              </v:shape>
            </v:group>
            <v:group style="position:absolute;left:4179;top:-569;width:2;height:33" coordorigin="4179,-569" coordsize="2,33">
              <v:shape style="position:absolute;left:4179;top:-569;width:2;height:33" coordorigin="4179,-569" coordsize="0,33" path="m4179,-569l4179,-536e" filled="f" stroked="t" strokeweight=".208501pt" strokecolor="#231F20">
                <v:path arrowok="t"/>
              </v:shape>
            </v:group>
            <v:group style="position:absolute;left:4179;top:-1464;width:2;height:33" coordorigin="4179,-1464" coordsize="2,33">
              <v:shape style="position:absolute;left:4179;top:-1464;width:2;height:33" coordorigin="4179,-1464" coordsize="0,33" path="m4179,-1464l4179,-1431e" filled="t" fillcolor="#231F20" stroked="f">
                <v:path arrowok="t"/>
                <v:fill type="solid"/>
              </v:shape>
            </v:group>
            <v:group style="position:absolute;left:4179;top:-1464;width:2;height:33" coordorigin="4179,-1464" coordsize="2,33">
              <v:shape style="position:absolute;left:4179;top:-1464;width:2;height:33" coordorigin="4179,-1464" coordsize="0,33" path="m4179,-1464l4179,-1431e" filled="f" stroked="t" strokeweight=".208501pt" strokecolor="#231F20">
                <v:path arrowok="t"/>
              </v:shape>
            </v:group>
            <v:group style="position:absolute;left:4065;top:-501;width:50;height:76" coordorigin="4065,-501" coordsize="50,76">
              <v:shape style="position:absolute;left:4065;top:-501;width:50;height:76" coordorigin="4065,-501" coordsize="50,76" path="m4098,-501l4086,-501,4079,-497,4073,-490,4068,-483,4065,-474,4065,-450,4067,-441,4072,-435,4076,-428,4083,-425,4098,-425,4104,-427,4110,-433,4087,-433,4083,-434,4078,-440,4077,-444,4077,-455,4078,-459,4083,-465,4085,-466,4075,-466,4075,-475,4077,-481,4084,-490,4089,-492,4111,-492,4111,-498,4108,-499,4105,-499,4103,-500,4100,-500,4098,-501xe" filled="t" fillcolor="#231F20" stroked="f">
                <v:path arrowok="t"/>
                <v:fill type="solid"/>
              </v:shape>
              <v:shape style="position:absolute;left:4065;top:-501;width:50;height:76" coordorigin="4065,-501" coordsize="50,76" path="m4110,-467l4096,-467,4099,-465,4104,-459,4106,-455,4106,-444,4104,-440,4099,-434,4096,-433,4110,-433,4113,-436,4115,-442,4115,-457,4113,-463,4110,-467xe" filled="t" fillcolor="#231F20" stroked="f">
                <v:path arrowok="t"/>
                <v:fill type="solid"/>
              </v:shape>
              <v:shape style="position:absolute;left:4065;top:-501;width:50;height:76" coordorigin="4065,-501" coordsize="50,76" path="m4099,-475l4088,-475,4085,-474,4079,-471,4077,-469,4075,-466,4085,-466,4087,-467,4110,-467,4105,-472,4099,-475xe" filled="t" fillcolor="#231F20" stroked="f">
                <v:path arrowok="t"/>
                <v:fill type="solid"/>
              </v:shape>
              <v:shape style="position:absolute;left:4065;top:-501;width:50;height:76" coordorigin="4065,-501" coordsize="50,76" path="m4111,-492l4098,-492,4101,-492,4106,-491,4108,-490,4111,-489,4111,-492xe" filled="t" fillcolor="#231F20" stroked="f">
                <v:path arrowok="t"/>
                <v:fill type="solid"/>
              </v:shape>
            </v:group>
            <v:group style="position:absolute;left:4128;top:-501;width:50;height:76" coordorigin="4128,-501" coordsize="50,76">
              <v:shape style="position:absolute;left:4128;top:-501;width:50;height:76" coordorigin="4128,-501" coordsize="50,76" path="m4162,-501l4145,-501,4139,-497,4135,-491,4130,-484,4128,-475,4128,-450,4130,-441,4139,-428,4145,-425,4162,-425,4168,-428,4171,-433,4149,-433,4145,-435,4140,-445,4138,-453,4138,-473,4140,-480,4145,-490,4149,-493,4171,-493,4168,-497,4162,-501xe" filled="t" fillcolor="#231F20" stroked="f">
                <v:path arrowok="t"/>
                <v:fill type="solid"/>
              </v:shape>
              <v:shape style="position:absolute;left:4128;top:-501;width:50;height:76" coordorigin="4128,-501" coordsize="50,76" path="m4171,-493l4159,-493,4163,-490,4165,-485,4168,-480,4169,-473,4169,-453,4168,-445,4165,-440,4163,-435,4159,-433,4171,-433,4172,-435,4177,-441,4179,-450,4179,-475,4177,-484,4172,-491,4171,-493xe" filled="t" fillcolor="#231F20" stroked="f">
                <v:path arrowok="t"/>
                <v:fill type="solid"/>
              </v:shape>
            </v:group>
            <v:group style="position:absolute;left:4192;top:-501;width:50;height:76" coordorigin="4192,-501" coordsize="50,76">
              <v:shape style="position:absolute;left:4192;top:-501;width:50;height:76" coordorigin="4192,-501" coordsize="50,76" path="m4225,-501l4209,-501,4203,-497,4198,-491,4194,-484,4192,-475,4192,-450,4194,-441,4203,-428,4209,-425,4225,-425,4232,-428,4235,-433,4212,-433,4208,-435,4203,-445,4202,-453,4202,-473,4203,-480,4208,-490,4212,-493,4235,-493,4232,-497,4225,-501xe" filled="t" fillcolor="#231F20" stroked="f">
                <v:path arrowok="t"/>
                <v:fill type="solid"/>
              </v:shape>
              <v:shape style="position:absolute;left:4192;top:-501;width:50;height:76" coordorigin="4192,-501" coordsize="50,76" path="m4235,-493l4222,-493,4226,-490,4229,-485,4231,-480,4233,-473,4233,-453,4231,-445,4229,-440,4226,-435,4222,-433,4235,-433,4236,-435,4240,-441,4242,-450,4242,-475,4240,-484,4236,-491,4235,-493xe" filled="t" fillcolor="#231F20" stroked="f">
                <v:path arrowok="t"/>
                <v:fill type="solid"/>
              </v:shape>
            </v:group>
            <v:group style="position:absolute;left:4256;top:-501;width:50;height:76" coordorigin="4256,-501" coordsize="50,76">
              <v:shape style="position:absolute;left:4256;top:-501;width:50;height:76" coordorigin="4256,-501" coordsize="50,76" path="m4289,-501l4273,-501,4266,-497,4262,-491,4258,-484,4256,-475,4256,-450,4258,-441,4266,-428,4273,-425,4289,-425,4295,-428,4298,-433,4276,-433,4272,-435,4267,-445,4266,-453,4266,-473,4267,-480,4272,-490,4276,-493,4298,-493,4295,-497,4289,-501xe" filled="t" fillcolor="#231F20" stroked="f">
                <v:path arrowok="t"/>
                <v:fill type="solid"/>
              </v:shape>
              <v:shape style="position:absolute;left:4256;top:-501;width:50;height:76" coordorigin="4256,-501" coordsize="50,76" path="m4298,-493l4286,-493,4290,-490,4292,-485,4295,-480,4296,-473,4296,-453,4295,-445,4292,-440,4290,-435,4286,-433,4298,-433,4300,-435,4304,-441,4306,-450,4306,-475,4304,-484,4300,-491,4298,-493xe" filled="t" fillcolor="#231F20" stroked="f">
                <v:path arrowok="t"/>
                <v:fill type="solid"/>
              </v:shape>
            </v:group>
            <v:group style="position:absolute;left:5001;top:-569;width:2;height:33" coordorigin="5001,-569" coordsize="2,33">
              <v:shape style="position:absolute;left:5001;top:-569;width:2;height:33" coordorigin="5001,-569" coordsize="0,33" path="m5001,-536l5001,-569e" filled="t" fillcolor="#231F20" stroked="f">
                <v:path arrowok="t"/>
                <v:fill type="solid"/>
              </v:shape>
            </v:group>
            <v:group style="position:absolute;left:5001;top:-569;width:2;height:33" coordorigin="5001,-569" coordsize="2,33">
              <v:shape style="position:absolute;left:5001;top:-569;width:2;height:33" coordorigin="5001,-569" coordsize="0,33" path="m5001,-569l5001,-536e" filled="f" stroked="t" strokeweight=".208501pt" strokecolor="#231F20">
                <v:path arrowok="t"/>
              </v:shape>
            </v:group>
            <v:group style="position:absolute;left:5001;top:-1464;width:2;height:33" coordorigin="5001,-1464" coordsize="2,33">
              <v:shape style="position:absolute;left:5001;top:-1464;width:2;height:33" coordorigin="5001,-1464" coordsize="0,33" path="m5001,-1464l5001,-1431e" filled="t" fillcolor="#231F20" stroked="f">
                <v:path arrowok="t"/>
                <v:fill type="solid"/>
              </v:shape>
            </v:group>
            <v:group style="position:absolute;left:5001;top:-1464;width:2;height:33" coordorigin="5001,-1464" coordsize="2,33">
              <v:shape style="position:absolute;left:5001;top:-1464;width:2;height:33" coordorigin="5001,-1464" coordsize="0,33" path="m5001,-1464l5001,-1431e" filled="f" stroked="t" strokeweight=".208501pt" strokecolor="#231F20">
                <v:path arrowok="t"/>
              </v:shape>
            </v:group>
            <v:group style="position:absolute;left:4887;top:-501;width:50;height:76" coordorigin="4887,-501" coordsize="50,76">
              <v:shape style="position:absolute;left:4887;top:-501;width:50;height:76" coordorigin="4887,-501" coordsize="50,76" path="m4919,-501l4905,-501,4899,-499,4895,-495,4891,-492,4889,-487,4889,-477,4890,-474,4892,-471,4895,-468,4898,-466,4902,-465,4897,-464,4894,-462,4891,-459,4888,-455,4887,-451,4887,-440,4889,-434,4893,-431,4898,-427,4904,-425,4920,-425,4926,-427,4933,-433,4907,-433,4904,-434,4898,-439,4897,-442,4897,-451,4898,-455,4904,-460,4907,-461,4931,-461,4930,-462,4927,-464,4922,-465,4926,-466,4929,-468,4930,-469,4908,-469,4904,-470,4900,-474,4899,-477,4899,-485,4900,-487,4902,-490,4904,-492,4908,-493,4932,-493,4929,-495,4925,-499,4919,-501xe" filled="t" fillcolor="#231F20" stroked="f">
                <v:path arrowok="t"/>
                <v:fill type="solid"/>
              </v:shape>
              <v:shape style="position:absolute;left:4887;top:-501;width:50;height:76" coordorigin="4887,-501" coordsize="50,76" path="m4931,-461l4917,-461,4920,-460,4923,-457,4926,-455,4927,-451,4927,-442,4926,-439,4923,-437,4920,-434,4917,-433,4933,-433,4935,-434,4937,-440,4937,-451,4936,-455,4933,-459,4931,-461xe" filled="t" fillcolor="#231F20" stroked="f">
                <v:path arrowok="t"/>
                <v:fill type="solid"/>
              </v:shape>
              <v:shape style="position:absolute;left:4887;top:-501;width:50;height:76" coordorigin="4887,-501" coordsize="50,76" path="m4932,-493l4916,-493,4920,-492,4924,-487,4926,-485,4926,-477,4924,-474,4920,-470,4916,-469,4930,-469,4934,-474,4935,-477,4935,-487,4933,-492,4932,-493xe" filled="t" fillcolor="#231F20" stroked="f">
                <v:path arrowok="t"/>
                <v:fill type="solid"/>
              </v:shape>
            </v:group>
            <v:group style="position:absolute;left:4950;top:-501;width:50;height:76" coordorigin="4950,-501" coordsize="50,76">
              <v:shape style="position:absolute;left:4950;top:-501;width:50;height:76" coordorigin="4950,-501" coordsize="50,76" path="m4984,-501l4967,-501,4961,-497,4957,-491,4953,-484,4950,-475,4950,-450,4953,-441,4961,-428,4967,-425,4984,-425,4990,-428,4993,-433,4971,-433,4967,-435,4964,-440,4962,-445,4960,-453,4960,-473,4962,-480,4964,-485,4967,-490,4971,-493,4993,-493,4990,-497,4984,-501xe" filled="t" fillcolor="#231F20" stroked="f">
                <v:path arrowok="t"/>
                <v:fill type="solid"/>
              </v:shape>
              <v:shape style="position:absolute;left:4950;top:-501;width:50;height:76" coordorigin="4950,-501" coordsize="50,76" path="m4993,-493l4981,-493,4985,-490,4987,-485,4990,-480,4991,-473,4991,-453,4990,-445,4987,-440,4985,-435,4981,-433,4993,-433,4994,-435,4999,-441,5001,-450,5001,-475,4999,-484,4994,-491,4993,-493xe" filled="t" fillcolor="#231F20" stroked="f">
                <v:path arrowok="t"/>
                <v:fill type="solid"/>
              </v:shape>
            </v:group>
            <v:group style="position:absolute;left:5014;top:-501;width:50;height:76" coordorigin="5014,-501" coordsize="50,76">
              <v:shape style="position:absolute;left:5014;top:-501;width:50;height:76" coordorigin="5014,-501" coordsize="50,76" path="m5047,-501l5031,-501,5025,-497,5021,-491,5016,-484,5014,-475,5014,-450,5016,-441,5025,-428,5031,-425,5047,-425,5054,-428,5057,-433,5034,-433,5030,-435,5025,-445,5024,-453,5024,-473,5025,-480,5030,-490,5034,-493,5057,-493,5054,-497,5047,-501xe" filled="t" fillcolor="#231F20" stroked="f">
                <v:path arrowok="t"/>
                <v:fill type="solid"/>
              </v:shape>
              <v:shape style="position:absolute;left:5014;top:-501;width:50;height:76" coordorigin="5014,-501" coordsize="50,76" path="m5057,-493l5044,-493,5048,-490,5051,-485,5053,-480,5055,-473,5055,-453,5053,-445,5051,-440,5048,-435,5044,-433,5057,-433,5058,-435,5062,-441,5065,-450,5065,-475,5062,-484,5058,-491,5057,-493xe" filled="t" fillcolor="#231F20" stroked="f">
                <v:path arrowok="t"/>
                <v:fill type="solid"/>
              </v:shape>
            </v:group>
            <v:group style="position:absolute;left:5078;top:-501;width:50;height:76" coordorigin="5078,-501" coordsize="50,76">
              <v:shape style="position:absolute;left:5078;top:-501;width:50;height:76" coordorigin="5078,-501" coordsize="50,76" path="m5111,-501l5095,-501,5088,-497,5084,-491,5080,-484,5078,-475,5078,-450,5080,-441,5088,-428,5095,-425,5111,-425,5117,-428,5120,-433,5098,-433,5094,-435,5089,-445,5088,-453,5088,-473,5089,-480,5094,-490,5098,-493,5120,-493,5117,-497,5111,-501xe" filled="t" fillcolor="#231F20" stroked="f">
                <v:path arrowok="t"/>
                <v:fill type="solid"/>
              </v:shape>
              <v:shape style="position:absolute;left:5078;top:-501;width:50;height:76" coordorigin="5078,-501" coordsize="50,76" path="m5120,-493l5108,-493,5112,-490,5114,-485,5117,-480,5118,-473,5118,-453,5117,-445,5114,-440,5112,-435,5108,-433,5120,-433,5122,-435,5126,-441,5128,-450,5128,-475,5126,-484,5122,-491,5120,-493xe" filled="t" fillcolor="#231F20" stroked="f">
                <v:path arrowok="t"/>
                <v:fill type="solid"/>
              </v:shape>
            </v:group>
            <v:group style="position:absolute;left:5823;top:-569;width:2;height:33" coordorigin="5823,-569" coordsize="2,33">
              <v:shape style="position:absolute;left:5823;top:-569;width:2;height:33" coordorigin="5823,-569" coordsize="0,33" path="m5823,-536l5823,-569e" filled="t" fillcolor="#231F20" stroked="f">
                <v:path arrowok="t"/>
                <v:fill type="solid"/>
              </v:shape>
            </v:group>
            <v:group style="position:absolute;left:5823;top:-1464;width:2;height:33" coordorigin="5823,-1464" coordsize="2,33">
              <v:shape style="position:absolute;left:5823;top:-1464;width:2;height:33" coordorigin="5823,-1464" coordsize="0,33" path="m5823,-1464l5823,-1431e" filled="t" fillcolor="#231F20" stroked="f">
                <v:path arrowok="t"/>
                <v:fill type="solid"/>
              </v:shape>
            </v:group>
            <v:group style="position:absolute;left:5684;top:-499;width:43;height:73" coordorigin="5684,-499" coordsize="43,73">
              <v:shape style="position:absolute;left:5684;top:-499;width:43;height:73" coordorigin="5684,-499" coordsize="43,73" path="m5727,-435l5685,-435,5685,-426,5727,-426,5727,-435xe" filled="t" fillcolor="#231F20" stroked="f">
                <v:path arrowok="t"/>
                <v:fill type="solid"/>
              </v:shape>
              <v:shape style="position:absolute;left:5684;top:-499;width:43;height:73" coordorigin="5684,-499" coordsize="43,73" path="m5711,-490l5701,-490,5701,-435,5711,-435,5711,-490xe" filled="t" fillcolor="#231F20" stroked="f">
                <v:path arrowok="t"/>
                <v:fill type="solid"/>
              </v:shape>
              <v:shape style="position:absolute;left:5684;top:-499;width:43;height:73" coordorigin="5684,-499" coordsize="43,73" path="m5711,-499l5701,-499,5684,-496,5684,-487,5701,-490,5711,-490,5711,-499xe" filled="t" fillcolor="#231F20" stroked="f">
                <v:path arrowok="t"/>
                <v:fill type="solid"/>
              </v:shape>
            </v:group>
            <v:group style="position:absolute;left:5743;top:-501;width:50;height:76" coordorigin="5743,-501" coordsize="50,76">
              <v:shape style="position:absolute;left:5743;top:-501;width:50;height:76" coordorigin="5743,-501" coordsize="50,76" path="m5776,-501l5760,-501,5754,-497,5749,-491,5745,-484,5743,-475,5743,-450,5745,-441,5754,-428,5760,-425,5776,-425,5782,-428,5785,-433,5763,-433,5759,-435,5754,-445,5753,-453,5753,-473,5754,-480,5759,-490,5763,-493,5785,-493,5782,-497,5776,-501xe" filled="t" fillcolor="#231F20" stroked="f">
                <v:path arrowok="t"/>
                <v:fill type="solid"/>
              </v:shape>
              <v:shape style="position:absolute;left:5743;top:-501;width:50;height:76" coordorigin="5743,-501" coordsize="50,76" path="m5785,-493l5773,-493,5777,-490,5780,-485,5782,-480,5783,-473,5783,-453,5782,-445,5780,-440,5777,-435,5773,-433,5785,-433,5787,-435,5791,-441,5793,-450,5793,-475,5791,-484,5787,-491,5785,-493xe" filled="t" fillcolor="#231F20" stroked="f">
                <v:path arrowok="t"/>
                <v:fill type="solid"/>
              </v:shape>
            </v:group>
            <v:group style="position:absolute;left:5807;top:-501;width:50;height:76" coordorigin="5807,-501" coordsize="50,76">
              <v:shape style="position:absolute;left:5807;top:-501;width:50;height:76" coordorigin="5807,-501" coordsize="50,76" path="m5840,-501l5824,-501,5817,-497,5813,-491,5809,-484,5807,-475,5807,-450,5809,-441,5817,-428,5824,-425,5840,-425,5846,-428,5849,-433,5827,-433,5823,-435,5818,-445,5816,-453,5816,-473,5818,-480,5823,-490,5827,-493,5849,-493,5846,-497,5840,-501xe" filled="t" fillcolor="#231F20" stroked="f">
                <v:path arrowok="t"/>
                <v:fill type="solid"/>
              </v:shape>
              <v:shape style="position:absolute;left:5807;top:-501;width:50;height:76" coordorigin="5807,-501" coordsize="50,76" path="m5849,-493l5837,-493,5841,-490,5843,-485,5846,-480,5847,-473,5847,-453,5846,-445,5843,-440,5841,-435,5837,-433,5849,-433,5850,-435,5855,-441,5857,-450,5857,-475,5855,-484,5850,-491,5849,-493xe" filled="t" fillcolor="#231F20" stroked="f">
                <v:path arrowok="t"/>
                <v:fill type="solid"/>
              </v:shape>
            </v:group>
            <v:group style="position:absolute;left:5870;top:-501;width:50;height:76" coordorigin="5870,-501" coordsize="50,76">
              <v:shape style="position:absolute;left:5870;top:-501;width:50;height:76" coordorigin="5870,-501" coordsize="50,76" path="m5903,-501l5887,-501,5881,-497,5877,-491,5872,-484,5870,-475,5870,-450,5872,-441,5881,-428,5887,-425,5903,-425,5910,-428,5913,-433,5890,-433,5886,-435,5881,-445,5880,-453,5880,-473,5881,-480,5886,-490,5890,-493,5913,-493,5910,-497,5903,-501xe" filled="t" fillcolor="#231F20" stroked="f">
                <v:path arrowok="t"/>
                <v:fill type="solid"/>
              </v:shape>
              <v:shape style="position:absolute;left:5870;top:-501;width:50;height:76" coordorigin="5870,-501" coordsize="50,76" path="m5913,-493l5900,-493,5904,-490,5907,-485,5909,-480,5911,-473,5911,-453,5909,-445,5907,-440,5904,-435,5900,-433,5913,-433,5914,-435,5918,-441,5921,-450,5921,-475,5918,-484,5914,-491,5913,-493xe" filled="t" fillcolor="#231F20" stroked="f">
                <v:path arrowok="t"/>
                <v:fill type="solid"/>
              </v:shape>
            </v:group>
            <v:group style="position:absolute;left:5934;top:-501;width:50;height:76" coordorigin="5934,-501" coordsize="50,76">
              <v:shape style="position:absolute;left:5934;top:-501;width:50;height:76" coordorigin="5934,-501" coordsize="50,76" path="m5967,-501l5951,-501,5945,-497,5940,-491,5936,-484,5934,-475,5934,-450,5936,-441,5945,-428,5951,-425,5967,-425,5973,-428,5976,-433,5954,-433,5950,-435,5948,-440,5945,-445,5944,-453,5944,-473,5945,-480,5948,-485,5950,-490,5954,-493,5976,-493,5973,-497,5967,-501xe" filled="t" fillcolor="#231F20" stroked="f">
                <v:path arrowok="t"/>
                <v:fill type="solid"/>
              </v:shape>
              <v:shape style="position:absolute;left:5934;top:-501;width:50;height:76" coordorigin="5934,-501" coordsize="50,76" path="m5976,-493l5964,-493,5968,-490,5971,-485,5973,-480,5974,-473,5974,-453,5973,-445,5971,-440,5968,-435,5964,-433,5976,-433,5978,-435,5982,-441,5984,-450,5984,-475,5982,-484,5978,-491,5976,-493xe" filled="t" fillcolor="#231F20" stroked="f">
                <v:path arrowok="t"/>
                <v:fill type="solid"/>
              </v:shape>
            </v:group>
            <v:group style="position:absolute;left:5790;top:-536;width:33;height:2" coordorigin="5790,-536" coordsize="33,2">
              <v:shape style="position:absolute;left:5790;top:-536;width:33;height:2" coordorigin="5790,-536" coordsize="33,0" path="m5823,-536l5790,-536e" filled="t" fillcolor="#231F20" stroked="f">
                <v:path arrowok="t"/>
                <v:fill type="solid"/>
              </v:shape>
            </v:group>
            <v:group style="position:absolute;left:5790;top:-652;width:33;height:2" coordorigin="5790,-652" coordsize="33,2">
              <v:shape style="position:absolute;left:5790;top:-652;width:33;height:2" coordorigin="5790,-652" coordsize="33,0" path="m5823,-652l5790,-652e" filled="t" fillcolor="#231F20" stroked="f">
                <v:path arrowok="t"/>
                <v:fill type="solid"/>
              </v:shape>
            </v:group>
            <v:group style="position:absolute;left:5790;top:-652;width:33;height:2" coordorigin="5790,-652" coordsize="33,2">
              <v:shape style="position:absolute;left:5790;top:-652;width:33;height:2" coordorigin="5790,-652" coordsize="33,0" path="m5790,-652l5823,-652e" filled="f" stroked="t" strokeweight=".208501pt" strokecolor="#231F20">
                <v:path arrowok="t"/>
              </v:shape>
            </v:group>
            <v:group style="position:absolute;left:5790;top:-768;width:33;height:2" coordorigin="5790,-768" coordsize="33,2">
              <v:shape style="position:absolute;left:5790;top:-768;width:33;height:2" coordorigin="5790,-768" coordsize="33,0" path="m5823,-768l5790,-768e" filled="t" fillcolor="#231F20" stroked="f">
                <v:path arrowok="t"/>
                <v:fill type="solid"/>
              </v:shape>
            </v:group>
            <v:group style="position:absolute;left:5790;top:-768;width:33;height:2" coordorigin="5790,-768" coordsize="33,2">
              <v:shape style="position:absolute;left:5790;top:-768;width:33;height:2" coordorigin="5790,-768" coordsize="33,0" path="m5790,-768l5823,-768e" filled="f" stroked="t" strokeweight=".208501pt" strokecolor="#231F20">
                <v:path arrowok="t"/>
              </v:shape>
            </v:group>
            <v:group style="position:absolute;left:5790;top:-884;width:33;height:2" coordorigin="5790,-884" coordsize="33,2">
              <v:shape style="position:absolute;left:5790;top:-884;width:33;height:2" coordorigin="5790,-884" coordsize="33,0" path="m5823,-884l5790,-884e" filled="t" fillcolor="#231F20" stroked="f">
                <v:path arrowok="t"/>
                <v:fill type="solid"/>
              </v:shape>
            </v:group>
            <v:group style="position:absolute;left:5790;top:-884;width:33;height:2" coordorigin="5790,-884" coordsize="33,2">
              <v:shape style="position:absolute;left:5790;top:-884;width:33;height:2" coordorigin="5790,-884" coordsize="33,0" path="m5790,-884l5823,-884e" filled="f" stroked="t" strokeweight=".208501pt" strokecolor="#231F20">
                <v:path arrowok="t"/>
              </v:shape>
            </v:group>
            <v:group style="position:absolute;left:5790;top:-1000;width:33;height:2" coordorigin="5790,-1000" coordsize="33,2">
              <v:shape style="position:absolute;left:5790;top:-1000;width:33;height:2" coordorigin="5790,-1000" coordsize="33,0" path="m5823,-1000l5790,-1000e" filled="t" fillcolor="#231F20" stroked="f">
                <v:path arrowok="t"/>
                <v:fill type="solid"/>
              </v:shape>
            </v:group>
            <v:group style="position:absolute;left:5790;top:-1000;width:33;height:2" coordorigin="5790,-1000" coordsize="33,2">
              <v:shape style="position:absolute;left:5790;top:-1000;width:33;height:2" coordorigin="5790,-1000" coordsize="33,0" path="m5790,-1000l5823,-1000e" filled="f" stroked="t" strokeweight=".208501pt" strokecolor="#231F20">
                <v:path arrowok="t"/>
              </v:shape>
            </v:group>
            <v:group style="position:absolute;left:5790;top:-1116;width:33;height:2" coordorigin="5790,-1116" coordsize="33,2">
              <v:shape style="position:absolute;left:5790;top:-1116;width:33;height:2" coordorigin="5790,-1116" coordsize="33,0" path="m5823,-1116l5790,-1116e" filled="t" fillcolor="#231F20" stroked="f">
                <v:path arrowok="t"/>
                <v:fill type="solid"/>
              </v:shape>
            </v:group>
            <v:group style="position:absolute;left:5790;top:-1116;width:33;height:2" coordorigin="5790,-1116" coordsize="33,2">
              <v:shape style="position:absolute;left:5790;top:-1116;width:33;height:2" coordorigin="5790,-1116" coordsize="33,0" path="m5790,-1116l5823,-1116e" filled="f" stroked="t" strokeweight=".208501pt" strokecolor="#231F20">
                <v:path arrowok="t"/>
              </v:shape>
            </v:group>
            <v:group style="position:absolute;left:5790;top:-1232;width:33;height:2" coordorigin="5790,-1232" coordsize="33,2">
              <v:shape style="position:absolute;left:5790;top:-1232;width:33;height:2" coordorigin="5790,-1232" coordsize="33,0" path="m5823,-1232l5790,-1232e" filled="t" fillcolor="#231F20" stroked="f">
                <v:path arrowok="t"/>
                <v:fill type="solid"/>
              </v:shape>
            </v:group>
            <v:group style="position:absolute;left:5790;top:-1232;width:33;height:2" coordorigin="5790,-1232" coordsize="33,2">
              <v:shape style="position:absolute;left:5790;top:-1232;width:33;height:2" coordorigin="5790,-1232" coordsize="33,0" path="m5790,-1232l5823,-1232e" filled="f" stroked="t" strokeweight=".208501pt" strokecolor="#231F20">
                <v:path arrowok="t"/>
              </v:shape>
            </v:group>
            <v:group style="position:absolute;left:5790;top:-1348;width:33;height:2" coordorigin="5790,-1348" coordsize="33,2">
              <v:shape style="position:absolute;left:5790;top:-1348;width:33;height:2" coordorigin="5790,-1348" coordsize="33,0" path="m5823,-1348l5790,-1348e" filled="t" fillcolor="#231F20" stroked="f">
                <v:path arrowok="t"/>
                <v:fill type="solid"/>
              </v:shape>
            </v:group>
            <v:group style="position:absolute;left:5790;top:-1348;width:33;height:2" coordorigin="5790,-1348" coordsize="33,2">
              <v:shape style="position:absolute;left:5790;top:-1348;width:33;height:2" coordorigin="5790,-1348" coordsize="33,0" path="m5790,-1348l5823,-1348e" filled="f" stroked="t" strokeweight=".208501pt" strokecolor="#231F20">
                <v:path arrowok="t"/>
              </v:shape>
            </v:group>
            <v:group style="position:absolute;left:5790;top:-1464;width:33;height:2" coordorigin="5790,-1464" coordsize="33,2">
              <v:shape style="position:absolute;left:5790;top:-1464;width:33;height:2" coordorigin="5790,-1464" coordsize="33,0" path="m5823,-1464l5790,-1464e" filled="t" fillcolor="#231F20" stroked="f">
                <v:path arrowok="t"/>
                <v:fill type="solid"/>
              </v:shape>
            </v:group>
            <v:group style="position:absolute;left:1712;top:-536;width:3703;height:2" coordorigin="1712,-536" coordsize="3703,2">
              <v:shape style="position:absolute;left:1712;top:-536;width:3703;height:2" coordorigin="1712,-536" coordsize="3703,0" path="m1712,-536l5415,-536e" filled="f" stroked="t" strokeweight=".417001pt" strokecolor="#231F20">
                <v:path arrowok="t"/>
                <v:stroke dashstyle="longDash"/>
              </v:shape>
              <v:shape style="position:absolute;left:1473;top:-1513;width:3965;height:1232" type="#_x0000_t75">
                <v:imagedata r:id="rId47" o:title=""/>
              </v:shape>
            </v:group>
            <v:group style="position:absolute;left:2534;top:-1464;width:2;height:33" coordorigin="2534,-1464" coordsize="2,33">
              <v:shape style="position:absolute;left:2534;top:-1464;width:2;height:33" coordorigin="2534,-1464" coordsize="0,33" path="m2534,-1464l2534,-1431e" filled="t" fillcolor="#231F20" stroked="f">
                <v:path arrowok="t"/>
                <v:fill type="solid"/>
              </v:shape>
            </v:group>
            <v:group style="position:absolute;left:3357;top:-1464;width:2;height:33" coordorigin="3357,-1464" coordsize="2,33">
              <v:shape style="position:absolute;left:3357;top:-1464;width:2;height:33" coordorigin="3357,-1464" coordsize="0,33" path="m3357,-1464l3357,-1431e" filled="t" fillcolor="#231F20" stroked="f">
                <v:path arrowok="t"/>
                <v:fill type="solid"/>
              </v:shape>
            </v:group>
            <v:group style="position:absolute;left:4179;top:-1464;width:2;height:33" coordorigin="4179,-1464" coordsize="2,33">
              <v:shape style="position:absolute;left:4179;top:-1464;width:2;height:33" coordorigin="4179,-1464" coordsize="0,33" path="m4179,-1464l4179,-1431e" filled="t" fillcolor="#231F20" stroked="f">
                <v:path arrowok="t"/>
                <v:fill type="solid"/>
              </v:shape>
            </v:group>
            <v:group style="position:absolute;left:5001;top:-1464;width:2;height:33" coordorigin="5001,-1464" coordsize="2,33">
              <v:shape style="position:absolute;left:5001;top:-1464;width:2;height:33" coordorigin="5001,-1464" coordsize="0,33" path="m5001,-1464l5001,-1431e" filled="t" fillcolor="#231F20" stroked="f">
                <v:path arrowok="t"/>
                <v:fill type="solid"/>
              </v:shape>
            </v:group>
            <v:group style="position:absolute;left:5823;top:-569;width:2;height:33" coordorigin="5823,-569" coordsize="2,33">
              <v:shape style="position:absolute;left:5823;top:-569;width:2;height:33" coordorigin="5823,-569" coordsize="0,33" path="m5823,-536l5823,-569e" filled="t" fillcolor="#231F20" stroked="f">
                <v:path arrowok="t"/>
                <v:fill type="solid"/>
              </v:shape>
            </v:group>
            <v:group style="position:absolute;left:5823;top:-1464;width:2;height:33" coordorigin="5823,-1464" coordsize="2,33">
              <v:shape style="position:absolute;left:5823;top:-1464;width:2;height:33" coordorigin="5823,-1464" coordsize="0,33" path="m5823,-1464l5823,-1431e" filled="t" fillcolor="#231F20" stroked="f">
                <v:path arrowok="t"/>
                <v:fill type="solid"/>
              </v:shape>
            </v:group>
            <v:group style="position:absolute;left:5684;top:-499;width:43;height:73" coordorigin="5684,-499" coordsize="43,73">
              <v:shape style="position:absolute;left:5684;top:-499;width:43;height:73" coordorigin="5684,-499" coordsize="43,73" path="m5727,-435l5685,-435,5685,-426,5727,-426,5727,-435xe" filled="t" fillcolor="#231F20" stroked="f">
                <v:path arrowok="t"/>
                <v:fill type="solid"/>
              </v:shape>
              <v:shape style="position:absolute;left:5684;top:-499;width:43;height:73" coordorigin="5684,-499" coordsize="43,73" path="m5711,-490l5701,-490,5701,-435,5711,-435,5711,-490xe" filled="t" fillcolor="#231F20" stroked="f">
                <v:path arrowok="t"/>
                <v:fill type="solid"/>
              </v:shape>
              <v:shape style="position:absolute;left:5684;top:-499;width:43;height:73" coordorigin="5684,-499" coordsize="43,73" path="m5711,-499l5701,-499,5684,-496,5684,-487,5701,-490,5711,-490,5711,-499xe" filled="t" fillcolor="#231F20" stroked="f">
                <v:path arrowok="t"/>
                <v:fill type="solid"/>
              </v:shape>
            </v:group>
            <v:group style="position:absolute;left:5743;top:-501;width:50;height:76" coordorigin="5743,-501" coordsize="50,76">
              <v:shape style="position:absolute;left:5743;top:-501;width:50;height:76" coordorigin="5743,-501" coordsize="50,76" path="m5776,-501l5760,-501,5754,-497,5749,-491,5745,-484,5743,-475,5743,-450,5745,-441,5754,-428,5760,-425,5776,-425,5782,-428,5785,-433,5763,-433,5759,-435,5754,-445,5753,-453,5753,-473,5754,-480,5759,-490,5763,-493,5785,-493,5782,-497,5776,-501xe" filled="t" fillcolor="#231F20" stroked="f">
                <v:path arrowok="t"/>
                <v:fill type="solid"/>
              </v:shape>
              <v:shape style="position:absolute;left:5743;top:-501;width:50;height:76" coordorigin="5743,-501" coordsize="50,76" path="m5785,-493l5773,-493,5777,-490,5780,-485,5782,-480,5783,-473,5783,-453,5782,-445,5780,-440,5777,-435,5773,-433,5785,-433,5787,-435,5791,-441,5793,-450,5793,-475,5791,-484,5787,-491,5785,-493xe" filled="t" fillcolor="#231F20" stroked="f">
                <v:path arrowok="t"/>
                <v:fill type="solid"/>
              </v:shape>
            </v:group>
            <v:group style="position:absolute;left:5807;top:-501;width:50;height:76" coordorigin="5807,-501" coordsize="50,76">
              <v:shape style="position:absolute;left:5807;top:-501;width:50;height:76" coordorigin="5807,-501" coordsize="50,76" path="m5840,-501l5824,-501,5817,-497,5813,-491,5809,-484,5807,-475,5807,-450,5809,-441,5817,-428,5824,-425,5840,-425,5846,-428,5849,-433,5827,-433,5823,-435,5818,-445,5816,-453,5816,-473,5818,-480,5823,-490,5827,-493,5849,-493,5846,-497,5840,-501xe" filled="t" fillcolor="#231F20" stroked="f">
                <v:path arrowok="t"/>
                <v:fill type="solid"/>
              </v:shape>
              <v:shape style="position:absolute;left:5807;top:-501;width:50;height:76" coordorigin="5807,-501" coordsize="50,76" path="m5849,-493l5837,-493,5841,-490,5843,-485,5846,-480,5847,-473,5847,-453,5846,-445,5843,-440,5841,-435,5837,-433,5849,-433,5850,-435,5855,-441,5857,-450,5857,-475,5855,-484,5850,-491,5849,-493xe" filled="t" fillcolor="#231F20" stroked="f">
                <v:path arrowok="t"/>
                <v:fill type="solid"/>
              </v:shape>
            </v:group>
            <v:group style="position:absolute;left:5870;top:-501;width:50;height:76" coordorigin="5870,-501" coordsize="50,76">
              <v:shape style="position:absolute;left:5870;top:-501;width:50;height:76" coordorigin="5870,-501" coordsize="50,76" path="m5903,-501l5887,-501,5881,-497,5877,-491,5872,-484,5870,-475,5870,-450,5872,-441,5881,-428,5887,-425,5903,-425,5910,-428,5913,-433,5890,-433,5886,-435,5881,-445,5880,-453,5880,-473,5881,-480,5886,-490,5890,-493,5913,-493,5910,-497,5903,-501xe" filled="t" fillcolor="#231F20" stroked="f">
                <v:path arrowok="t"/>
                <v:fill type="solid"/>
              </v:shape>
              <v:shape style="position:absolute;left:5870;top:-501;width:50;height:76" coordorigin="5870,-501" coordsize="50,76" path="m5913,-493l5900,-493,5904,-490,5907,-485,5909,-480,5911,-473,5911,-453,5909,-445,5907,-440,5904,-435,5900,-433,5913,-433,5914,-435,5918,-441,5921,-450,5921,-475,5918,-484,5914,-491,5913,-493xe" filled="t" fillcolor="#231F20" stroked="f">
                <v:path arrowok="t"/>
                <v:fill type="solid"/>
              </v:shape>
            </v:group>
            <v:group style="position:absolute;left:5934;top:-501;width:50;height:76" coordorigin="5934,-501" coordsize="50,76">
              <v:shape style="position:absolute;left:5934;top:-501;width:50;height:76" coordorigin="5934,-501" coordsize="50,76" path="m5967,-501l5951,-501,5945,-497,5940,-491,5936,-484,5934,-475,5934,-450,5936,-441,5945,-428,5951,-425,5967,-425,5973,-428,5976,-433,5954,-433,5950,-435,5948,-440,5945,-445,5944,-453,5944,-473,5945,-480,5948,-485,5950,-490,5954,-493,5976,-493,5973,-497,5967,-501xe" filled="t" fillcolor="#231F20" stroked="f">
                <v:path arrowok="t"/>
                <v:fill type="solid"/>
              </v:shape>
              <v:shape style="position:absolute;left:5934;top:-501;width:50;height:76" coordorigin="5934,-501" coordsize="50,76" path="m5976,-493l5964,-493,5968,-490,5971,-485,5973,-480,5974,-473,5974,-453,5973,-445,5971,-440,5968,-435,5964,-433,5976,-433,5978,-435,5982,-441,5984,-450,5984,-475,5982,-484,5978,-491,5976,-493xe" filled="t" fillcolor="#231F20" stroked="f">
                <v:path arrowok="t"/>
                <v:fill type="solid"/>
              </v:shape>
            </v:group>
            <v:group style="position:absolute;left:5790;top:-536;width:33;height:2" coordorigin="5790,-536" coordsize="33,2">
              <v:shape style="position:absolute;left:5790;top:-536;width:33;height:2" coordorigin="5790,-536" coordsize="33,0" path="m5823,-536l5790,-536e" filled="t" fillcolor="#231F20" stroked="f">
                <v:path arrowok="t"/>
                <v:fill type="solid"/>
              </v:shape>
            </v:group>
            <v:group style="position:absolute;left:5790;top:-652;width:33;height:2" coordorigin="5790,-652" coordsize="33,2">
              <v:shape style="position:absolute;left:5790;top:-652;width:33;height:2" coordorigin="5790,-652" coordsize="33,0" path="m5823,-652l5790,-652e" filled="t" fillcolor="#231F20" stroked="f">
                <v:path arrowok="t"/>
                <v:fill type="solid"/>
              </v:shape>
            </v:group>
            <v:group style="position:absolute;left:5790;top:-768;width:33;height:2" coordorigin="5790,-768" coordsize="33,2">
              <v:shape style="position:absolute;left:5790;top:-768;width:33;height:2" coordorigin="5790,-768" coordsize="33,0" path="m5823,-768l5790,-768e" filled="t" fillcolor="#231F20" stroked="f">
                <v:path arrowok="t"/>
                <v:fill type="solid"/>
              </v:shape>
            </v:group>
            <v:group style="position:absolute;left:5790;top:-884;width:33;height:2" coordorigin="5790,-884" coordsize="33,2">
              <v:shape style="position:absolute;left:5790;top:-884;width:33;height:2" coordorigin="5790,-884" coordsize="33,0" path="m5823,-884l5790,-884e" filled="t" fillcolor="#231F20" stroked="f">
                <v:path arrowok="t"/>
                <v:fill type="solid"/>
              </v:shape>
            </v:group>
            <v:group style="position:absolute;left:5790;top:-1000;width:33;height:2" coordorigin="5790,-1000" coordsize="33,2">
              <v:shape style="position:absolute;left:5790;top:-1000;width:33;height:2" coordorigin="5790,-1000" coordsize="33,0" path="m5823,-1000l5790,-1000e" filled="t" fillcolor="#231F20" stroked="f">
                <v:path arrowok="t"/>
                <v:fill type="solid"/>
              </v:shape>
            </v:group>
            <v:group style="position:absolute;left:5790;top:-1116;width:33;height:2" coordorigin="5790,-1116" coordsize="33,2">
              <v:shape style="position:absolute;left:5790;top:-1116;width:33;height:2" coordorigin="5790,-1116" coordsize="33,0" path="m5823,-1116l5790,-1116e" filled="t" fillcolor="#231F20" stroked="f">
                <v:path arrowok="t"/>
                <v:fill type="solid"/>
              </v:shape>
            </v:group>
            <v:group style="position:absolute;left:5790;top:-1232;width:33;height:2" coordorigin="5790,-1232" coordsize="33,2">
              <v:shape style="position:absolute;left:5790;top:-1232;width:33;height:2" coordorigin="5790,-1232" coordsize="33,0" path="m5823,-1232l5790,-1232e" filled="t" fillcolor="#231F20" stroked="f">
                <v:path arrowok="t"/>
                <v:fill type="solid"/>
              </v:shape>
            </v:group>
            <v:group style="position:absolute;left:5790;top:-1348;width:33;height:2" coordorigin="5790,-1348" coordsize="33,2">
              <v:shape style="position:absolute;left:5790;top:-1348;width:33;height:2" coordorigin="5790,-1348" coordsize="33,0" path="m5823,-1348l5790,-1348e" filled="t" fillcolor="#231F20" stroked="f">
                <v:path arrowok="t"/>
                <v:fill type="solid"/>
              </v:shape>
            </v:group>
            <v:group style="position:absolute;left:5790;top:-1464;width:33;height:2" coordorigin="5790,-1464" coordsize="33,2">
              <v:shape style="position:absolute;left:5790;top:-1464;width:33;height:2" coordorigin="5790,-1464" coordsize="33,0" path="m5823,-1464l5790,-1464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Fi</w:t>
      </w:r>
      <w:r>
        <w:rPr>
          <w:rFonts w:ascii="Times New Roman" w:hAnsi="Times New Roman" w:cs="Times New Roman" w:eastAsia="Times New Roman"/>
          <w:b/>
          <w:bCs/>
          <w:spacing w:val="-1"/>
          <w:w w:val="11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ure</w:t>
      </w:r>
      <w:r>
        <w:rPr>
          <w:rFonts w:ascii="Times New Roman" w:hAnsi="Times New Roman" w:cs="Times New Roman" w:eastAsia="Times New Roman"/>
          <w:b/>
          <w:bCs/>
          <w:spacing w:val="3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4: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1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/>
          <w:bCs/>
          <w:spacing w:val="3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rre</w:t>
      </w:r>
      <w:r>
        <w:rPr>
          <w:rFonts w:ascii="Times New Roman" w:hAnsi="Times New Roman" w:cs="Times New Roman" w:eastAsia="Times New Roman"/>
          <w:b/>
          <w:bCs/>
          <w:spacing w:val="-1"/>
          <w:w w:val="11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/>
          <w:bCs/>
          <w:spacing w:val="3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4"/>
          <w:w w:val="11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-6"/>
          <w:w w:val="11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115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ee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3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gu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ara</w:t>
      </w:r>
      <w:r>
        <w:rPr>
          <w:rFonts w:ascii="Times New Roman" w:hAnsi="Times New Roman" w:cs="Times New Roman" w:eastAsia="Times New Roman"/>
          <w:b/>
          <w:bCs/>
          <w:spacing w:val="-7"/>
          <w:w w:val="11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te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spacing w:val="3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4"/>
          <w:w w:val="11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b/>
          <w:bCs/>
          <w:spacing w:val="0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wi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real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faul</w:t>
      </w:r>
      <w:r>
        <w:rPr>
          <w:rFonts w:ascii="Times New Roman" w:hAnsi="Times New Roman" w:cs="Times New Roman" w:eastAsia="Times New Roman"/>
          <w:b/>
          <w:bCs/>
          <w:spacing w:val="-6"/>
          <w:w w:val="11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4"/>
          <w:w w:val="11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fo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diffe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/>
          <w:bCs/>
          <w:spacing w:val="-6"/>
          <w:w w:val="11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deg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2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/>
          <w:bCs/>
          <w:spacing w:val="2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5"/>
          <w:sz w:val="18"/>
          <w:szCs w:val="18"/>
        </w:rPr>
        <w:t>MFS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spacing w:line="242" w:lineRule="auto" w:before="66"/>
        <w:ind w:right="107"/>
        <w:jc w:val="both"/>
      </w:pPr>
      <w:r>
        <w:rPr>
          <w:spacing w:val="0"/>
          <w:w w:val="110"/>
        </w:rPr>
        <w:br w:type="column"/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smal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orti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its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exp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hig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e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som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noi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</w:t>
      </w:r>
      <w:r>
        <w:rPr>
          <w:b w:val="0"/>
          <w:bCs w:val="0"/>
          <w:i w:val="0"/>
          <w:spacing w:val="0"/>
          <w:w w:val="110"/>
        </w:rPr>
        <w:t>ct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rs,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i.e</w:t>
      </w:r>
      <w:r>
        <w:rPr>
          <w:b w:val="0"/>
          <w:bCs w:val="0"/>
          <w:i w:val="0"/>
          <w:spacing w:val="0"/>
          <w:w w:val="110"/>
        </w:rPr>
        <w:t>.,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ese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ter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-11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es</w:t>
      </w:r>
      <w:r>
        <w:rPr>
          <w:b w:val="0"/>
          <w:bCs w:val="0"/>
          <w:i w:val="0"/>
          <w:spacing w:val="0"/>
          <w:w w:val="103"/>
        </w:rPr>
        <w:t> 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5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no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rela</w:t>
      </w:r>
      <w:r>
        <w:rPr>
          <w:b w:val="0"/>
          <w:bCs w:val="0"/>
          <w:i w:val="0"/>
          <w:spacing w:val="0"/>
          <w:w w:val="110"/>
        </w:rPr>
        <w:t>ted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t,</w:t>
      </w:r>
      <w:r>
        <w:rPr>
          <w:b w:val="0"/>
          <w:bCs w:val="0"/>
          <w:i w:val="0"/>
          <w:spacing w:val="4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bu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-6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ys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ap</w:t>
      </w:r>
      <w:r>
        <w:rPr>
          <w:b w:val="0"/>
          <w:bCs w:val="0"/>
          <w:i w:val="0"/>
          <w:spacing w:val="3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ears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with</w:t>
      </w:r>
      <w:r>
        <w:rPr>
          <w:b w:val="0"/>
          <w:bCs w:val="0"/>
          <w:i w:val="0"/>
          <w:spacing w:val="0"/>
          <w:w w:val="111"/>
        </w:rPr>
        <w:t> </w:t>
      </w:r>
      <w:r>
        <w:rPr>
          <w:b w:val="0"/>
          <w:bCs w:val="0"/>
          <w:i w:val="0"/>
          <w:spacing w:val="0"/>
          <w:w w:val="110"/>
        </w:rPr>
        <w:t>it.</w:t>
      </w:r>
      <w:r>
        <w:rPr>
          <w:b w:val="0"/>
          <w:bCs w:val="0"/>
          <w:i w:val="0"/>
          <w:spacing w:val="3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Ad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17"/>
          <w:w w:val="110"/>
        </w:rPr>
        <w:t>y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gua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eed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MF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wit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hig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de-</w:t>
      </w:r>
      <w:r>
        <w:rPr>
          <w:b w:val="0"/>
          <w:bCs w:val="0"/>
          <w:i w:val="0"/>
          <w:spacing w:val="0"/>
          <w:w w:val="106"/>
        </w:rPr>
        <w:t> </w:t>
      </w:r>
      <w:r>
        <w:rPr>
          <w:b w:val="0"/>
          <w:bCs w:val="0"/>
          <w:i w:val="0"/>
          <w:spacing w:val="0"/>
          <w:w w:val="110"/>
        </w:rPr>
        <w:t>gree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5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ai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larg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7"/>
          <w:w w:val="110"/>
        </w:rPr>
        <w:t>m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lin</w:t>
      </w:r>
      <w:r>
        <w:rPr>
          <w:b w:val="0"/>
          <w:bCs w:val="0"/>
          <w:i w:val="0"/>
          <w:spacing w:val="0"/>
          <w:w w:val="110"/>
        </w:rPr>
        <w:t>es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(Se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-14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b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10</w:t>
      </w:r>
      <w:r>
        <w:rPr>
          <w:b w:val="0"/>
          <w:bCs w:val="0"/>
          <w:i w:val="0"/>
          <w:spacing w:val="-1"/>
          <w:w w:val="110"/>
        </w:rPr>
        <w:t>)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wh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5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5"/>
          <w:w w:val="110"/>
        </w:rPr>
        <w:t>a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neg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7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effect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sco</w:t>
      </w:r>
      <w:r>
        <w:rPr>
          <w:b w:val="0"/>
          <w:bCs w:val="0"/>
          <w:i w:val="0"/>
          <w:spacing w:val="0"/>
          <w:w w:val="110"/>
        </w:rPr>
        <w:t>re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rre</w:t>
      </w:r>
      <w:r>
        <w:rPr>
          <w:b w:val="0"/>
          <w:bCs w:val="0"/>
          <w:i w:val="0"/>
          <w:spacing w:val="-1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at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5"/>
          <w:w w:val="110"/>
        </w:rPr>
        <w:t>t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en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wit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real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5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ter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ai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onl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5"/>
        </w:rPr>
        <w:t> </w:t>
      </w:r>
      <w:r>
        <w:rPr>
          <w:b w:val="0"/>
          <w:bCs w:val="0"/>
          <w:i w:val="0"/>
          <w:spacing w:val="0"/>
          <w:w w:val="110"/>
        </w:rPr>
        <w:t>sma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7"/>
          <w:w w:val="110"/>
        </w:rPr>
        <w:t>m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lin</w:t>
      </w:r>
      <w:r>
        <w:rPr>
          <w:b w:val="0"/>
          <w:bCs w:val="0"/>
          <w:i w:val="0"/>
          <w:spacing w:val="0"/>
          <w:w w:val="110"/>
        </w:rPr>
        <w:t>es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ou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ram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su</w:t>
      </w:r>
      <w:r>
        <w:rPr>
          <w:b w:val="0"/>
          <w:bCs w:val="0"/>
          <w:i w:val="0"/>
          <w:spacing w:val="10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ject</w:t>
      </w:r>
      <w:r>
        <w:rPr>
          <w:b w:val="0"/>
          <w:bCs w:val="0"/>
          <w:i w:val="0"/>
          <w:spacing w:val="0"/>
          <w:w w:val="110"/>
        </w:rPr>
        <w:t>s)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535" w:val="left" w:leader="none"/>
        </w:tabs>
        <w:spacing w:line="242" w:lineRule="auto"/>
        <w:ind w:left="116" w:right="107" w:firstLine="179"/>
        <w:jc w:val="both"/>
      </w:pPr>
      <w:r>
        <w:rPr/>
        <w:pict>
          <v:group style="position:absolute;margin-left:66.268669pt;margin-top:-32.624062pt;width:229.787579pt;height:54.504824pt;mso-position-horizontal-relative:page;mso-position-vertical-relative:paragraph;z-index:-4793" coordorigin="1325,-652" coordsize="4596,1090">
            <v:group style="position:absolute;left:1712;top:223;width:3852;height:102" coordorigin="1712,223" coordsize="3852,102">
              <v:shape style="position:absolute;left:1712;top:223;width:3852;height:102" coordorigin="1712,223" coordsize="3852,102" path="m1712,273l1759,273,1771,274,1783,274,1794,273,1830,273,1841,276,1853,273,2417,273,2429,274,2440,273,2593,273,2605,264,2828,264,2840,223,2852,223,2863,295,2875,223,2887,295,2898,223,2910,292,2945,292,2957,325,3086,325,3098,292,3274,292,3286,288,3298,288,3310,287,3321,287,3333,288,3345,287,3357,288,3380,288,3392,287,3404,288,3439,288,3451,287,3462,287,3474,288,3486,287,3498,288,3521,288,3533,287,3545,288,3556,288,3568,251,3603,251,3615,244,3627,251,3650,251,3662,244,3674,251,3685,251,3697,249,3709,253,3721,253,3732,251,3744,251,3756,249,3768,251,3779,249,3791,253,3803,251,3815,253,3826,251,3838,251,3850,249,3862,251,3909,251,3920,244,3932,244,3944,325,4144,325,4155,285,4167,286,4179,258,4191,263,4202,286,4214,285,4226,253,4237,263,4249,244,4284,244,4296,263,4308,285,4320,263,4331,285,4343,253,4355,253,4367,258,4378,258,4390,286,4402,286,4414,253,4425,258,4437,306,4461,306,4472,287,4484,287,4496,310,4555,310,4590,310,4625,310,4649,311,4672,310,4778,311,4790,325,5565,325e" filled="f" stroked="t" strokeweight=".417001pt" strokecolor="#231F20">
                <v:path arrowok="t"/>
                <v:stroke dashstyle="longDash"/>
              </v:shape>
              <v:shape style="position:absolute;left:1708;top:-608;width:3884;height:937" type="#_x0000_t75">
                <v:imagedata r:id="rId48" o:title=""/>
              </v:shape>
            </v:group>
            <v:group style="position:absolute;left:1712;top:325;width:4111;height:2" coordorigin="1712,325" coordsize="4111,2">
              <v:shape style="position:absolute;left:1712;top:325;width:4111;height:2" coordorigin="1712,325" coordsize="4111,0" path="m1712,325l5823,325e" filled="f" stroked="t" strokeweight=".417001pt" strokecolor="#231F20">
                <v:path arrowok="t"/>
              </v:shape>
            </v:group>
            <v:group style="position:absolute;left:1712;top:-604;width:4111;height:2" coordorigin="1712,-604" coordsize="4111,2">
              <v:shape style="position:absolute;left:1712;top:-604;width:4111;height:2" coordorigin="1712,-604" coordsize="4111,0" path="m1712,-604l5823,-604e" filled="f" stroked="t" strokeweight=".417001pt" strokecolor="#231F20">
                <v:path arrowok="t"/>
              </v:shape>
            </v:group>
            <v:group style="position:absolute;left:5823;top:-604;width:2;height:929" coordorigin="5823,-604" coordsize="2,929">
              <v:shape style="position:absolute;left:5823;top:-604;width:2;height:929" coordorigin="5823,-604" coordsize="0,929" path="m5823,-604l5823,325e" filled="f" stroked="t" strokeweight=".417001pt" strokecolor="#231F20">
                <v:path arrowok="t"/>
              </v:shape>
              <v:shape style="position:absolute;left:1325;top:-652;width:422;height:1090" type="#_x0000_t75">
                <v:imagedata r:id="rId49" o:title=""/>
              </v:shape>
            </v:group>
            <v:group style="position:absolute;left:2299;top:291;width:2;height:33" coordorigin="2299,291" coordsize="2,33">
              <v:shape style="position:absolute;left:2299;top:291;width:2;height:33" coordorigin="2299,291" coordsize="0,33" path="m2299,325l2299,291e" filled="t" fillcolor="#231F20" stroked="f">
                <v:path arrowok="t"/>
                <v:fill type="solid"/>
              </v:shape>
            </v:group>
            <v:group style="position:absolute;left:2299;top:291;width:2;height:33" coordorigin="2299,291" coordsize="2,33">
              <v:shape style="position:absolute;left:2299;top:291;width:2;height:33" coordorigin="2299,291" coordsize="0,33" path="m2299,291l2299,325e" filled="f" stroked="t" strokeweight=".208501pt" strokecolor="#231F20">
                <v:path arrowok="t"/>
              </v:shape>
            </v:group>
            <v:group style="position:absolute;left:2299;top:-604;width:2;height:33" coordorigin="2299,-604" coordsize="2,33">
              <v:shape style="position:absolute;left:2299;top:-604;width:2;height:33" coordorigin="2299,-604" coordsize="0,33" path="m2299,-604l2299,-570e" filled="t" fillcolor="#231F20" stroked="f">
                <v:path arrowok="t"/>
                <v:fill type="solid"/>
              </v:shape>
            </v:group>
            <v:group style="position:absolute;left:2299;top:-604;width:2;height:33" coordorigin="2299,-604" coordsize="2,33">
              <v:shape style="position:absolute;left:2299;top:-604;width:2;height:33" coordorigin="2299,-604" coordsize="0,33" path="m2299,-604l2299,-570e" filled="f" stroked="t" strokeweight=".208501pt" strokecolor="#231F20">
                <v:path arrowok="t"/>
              </v:shape>
            </v:group>
            <v:group style="position:absolute;left:2251;top:361;width:47;height:74" coordorigin="2251,361" coordsize="47,74">
              <v:shape style="position:absolute;left:2251;top:361;width:47;height:74" coordorigin="2251,361" coordsize="47,74" path="m2251,423l2251,433,2254,434,2257,434,2260,435,2264,435,2267,436,2279,436,2286,433,2293,427,2266,427,2263,427,2257,425,2254,424,2251,423xe" filled="t" fillcolor="#231F20" stroked="f">
                <v:path arrowok="t"/>
                <v:fill type="solid"/>
              </v:shape>
              <v:shape style="position:absolute;left:2251;top:361;width:47;height:74" coordorigin="2251,361" coordsize="47,74" path="m2292,394l2275,394,2280,396,2283,399,2286,402,2288,406,2288,416,2286,420,2283,423,2280,426,2275,427,2293,427,2295,425,2298,419,2298,403,2295,397,2292,394xe" filled="t" fillcolor="#231F20" stroked="f">
                <v:path arrowok="t"/>
                <v:fill type="solid"/>
              </v:shape>
              <v:shape style="position:absolute;left:2251;top:361;width:47;height:74" coordorigin="2251,361" coordsize="47,74" path="m2292,361l2254,361,2254,398,2256,397,2259,396,2264,395,2267,394,2292,394,2291,393,2286,388,2284,387,2263,387,2263,370,2292,370,2292,361xe" filled="t" fillcolor="#231F20" stroked="f">
                <v:path arrowok="t"/>
                <v:fill type="solid"/>
              </v:shape>
              <v:shape style="position:absolute;left:2251;top:361;width:47;height:74" coordorigin="2251,361" coordsize="47,74" path="m2279,386l2270,386,2266,387,2264,387,2263,387,2284,387,2279,386xe" filled="t" fillcolor="#231F20" stroked="f">
                <v:path arrowok="t"/>
                <v:fill type="solid"/>
              </v:shape>
            </v:group>
            <v:group style="position:absolute;left:2313;top:360;width:50;height:76" coordorigin="2313,360" coordsize="50,76">
              <v:shape style="position:absolute;left:2313;top:360;width:50;height:76" coordorigin="2313,360" coordsize="50,76" path="m2347,360l2330,360,2324,363,2320,370,2315,376,2313,386,2313,410,2315,420,2324,432,2330,436,2347,436,2353,432,2356,428,2333,428,2329,425,2324,415,2323,408,2323,388,2324,380,2329,370,2333,368,2356,368,2353,363,2347,360xe" filled="t" fillcolor="#231F20" stroked="f">
                <v:path arrowok="t"/>
                <v:fill type="solid"/>
              </v:shape>
              <v:shape style="position:absolute;left:2313;top:360;width:50;height:76" coordorigin="2313,360" coordsize="50,76" path="m2356,368l2344,368,2347,370,2350,375,2352,380,2354,388,2354,408,2352,415,2350,420,2347,425,2344,428,2356,428,2357,426,2361,420,2364,410,2364,386,2361,376,2357,370,2356,368xe" filled="t" fillcolor="#231F20" stroked="f">
                <v:path arrowok="t"/>
                <v:fill type="solid"/>
              </v:shape>
            </v:group>
            <v:group style="position:absolute;left:2887;top:291;width:2;height:33" coordorigin="2887,291" coordsize="2,33">
              <v:shape style="position:absolute;left:2887;top:291;width:2;height:33" coordorigin="2887,291" coordsize="0,33" path="m2887,325l2887,291e" filled="t" fillcolor="#231F20" stroked="f">
                <v:path arrowok="t"/>
                <v:fill type="solid"/>
              </v:shape>
            </v:group>
            <v:group style="position:absolute;left:2887;top:291;width:2;height:33" coordorigin="2887,291" coordsize="2,33">
              <v:shape style="position:absolute;left:2887;top:291;width:2;height:33" coordorigin="2887,291" coordsize="0,33" path="m2887,291l2887,325e" filled="f" stroked="t" strokeweight=".208501pt" strokecolor="#231F20">
                <v:path arrowok="t"/>
              </v:shape>
            </v:group>
            <v:group style="position:absolute;left:2887;top:-604;width:2;height:33" coordorigin="2887,-604" coordsize="2,33">
              <v:shape style="position:absolute;left:2887;top:-604;width:2;height:33" coordorigin="2887,-604" coordsize="0,33" path="m2887,-604l2887,-570e" filled="t" fillcolor="#231F20" stroked="f">
                <v:path arrowok="t"/>
                <v:fill type="solid"/>
              </v:shape>
            </v:group>
            <v:group style="position:absolute;left:2887;top:-604;width:2;height:33" coordorigin="2887,-604" coordsize="2,33">
              <v:shape style="position:absolute;left:2887;top:-604;width:2;height:33" coordorigin="2887,-604" coordsize="0,33" path="m2887,-604l2887,-570e" filled="f" stroked="t" strokeweight=".208501pt" strokecolor="#231F20">
                <v:path arrowok="t"/>
              </v:shape>
            </v:group>
            <v:group style="position:absolute;left:2811;top:361;width:43;height:73" coordorigin="2811,361" coordsize="43,73">
              <v:shape style="position:absolute;left:2811;top:361;width:43;height:73" coordorigin="2811,361" coordsize="43,73" path="m2854,426l2812,426,2812,434,2854,434,2854,426xe" filled="t" fillcolor="#231F20" stroked="f">
                <v:path arrowok="t"/>
                <v:fill type="solid"/>
              </v:shape>
              <v:shape style="position:absolute;left:2811;top:361;width:43;height:73" coordorigin="2811,361" coordsize="43,73" path="m2838,370l2828,370,2828,426,2838,426,2838,370xe" filled="t" fillcolor="#231F20" stroked="f">
                <v:path arrowok="t"/>
                <v:fill type="solid"/>
              </v:shape>
              <v:shape style="position:absolute;left:2811;top:361;width:43;height:73" coordorigin="2811,361" coordsize="43,73" path="m2838,361l2828,361,2811,365,2811,374,2828,370,2838,370,2838,361xe" filled="t" fillcolor="#231F20" stroked="f">
                <v:path arrowok="t"/>
                <v:fill type="solid"/>
              </v:shape>
            </v:group>
            <v:group style="position:absolute;left:2870;top:360;width:50;height:76" coordorigin="2870,360" coordsize="50,76">
              <v:shape style="position:absolute;left:2870;top:360;width:50;height:76" coordorigin="2870,360" coordsize="50,76" path="m2904,360l2887,360,2881,363,2877,370,2872,376,2870,386,2870,410,2872,420,2881,432,2887,436,2904,436,2910,432,2913,428,2890,428,2887,425,2881,415,2880,408,2880,388,2881,380,2887,370,2890,368,2913,368,2910,363,2904,360xe" filled="t" fillcolor="#231F20" stroked="f">
                <v:path arrowok="t"/>
                <v:fill type="solid"/>
              </v:shape>
              <v:shape style="position:absolute;left:2870;top:360;width:50;height:76" coordorigin="2870,360" coordsize="50,76" path="m2913,368l2901,368,2904,370,2907,375,2909,380,2911,388,2911,408,2909,415,2907,420,2904,425,2901,428,2913,428,2914,426,2918,420,2921,410,2921,386,2918,376,2914,370,2913,368xe" filled="t" fillcolor="#231F20" stroked="f">
                <v:path arrowok="t"/>
                <v:fill type="solid"/>
              </v:shape>
            </v:group>
            <v:group style="position:absolute;left:2934;top:360;width:50;height:76" coordorigin="2934,360" coordsize="50,76">
              <v:shape style="position:absolute;left:2934;top:360;width:50;height:76" coordorigin="2934,360" coordsize="50,76" path="m2967,360l2951,360,2945,363,2940,370,2936,376,2934,386,2934,410,2936,420,2945,432,2951,436,2967,436,2973,432,2977,428,2954,428,2950,425,2945,415,2944,408,2944,388,2945,380,2950,370,2954,368,2977,368,2973,363,2967,360xe" filled="t" fillcolor="#231F20" stroked="f">
                <v:path arrowok="t"/>
                <v:fill type="solid"/>
              </v:shape>
              <v:shape style="position:absolute;left:2934;top:360;width:50;height:76" coordorigin="2934,360" coordsize="50,76" path="m2977,368l2964,368,2968,370,2971,375,2973,380,2974,388,2974,408,2973,415,2971,420,2968,425,2964,428,2977,428,2978,426,2982,420,2984,410,2984,386,2982,376,2978,370,2977,368xe" filled="t" fillcolor="#231F20" stroked="f">
                <v:path arrowok="t"/>
                <v:fill type="solid"/>
              </v:shape>
            </v:group>
            <v:group style="position:absolute;left:3474;top:291;width:2;height:33" coordorigin="3474,291" coordsize="2,33">
              <v:shape style="position:absolute;left:3474;top:291;width:2;height:33" coordorigin="3474,291" coordsize="0,33" path="m3474,325l3474,291e" filled="t" fillcolor="#231F20" stroked="f">
                <v:path arrowok="t"/>
                <v:fill type="solid"/>
              </v:shape>
            </v:group>
            <v:group style="position:absolute;left:3474;top:291;width:2;height:33" coordorigin="3474,291" coordsize="2,33">
              <v:shape style="position:absolute;left:3474;top:291;width:2;height:33" coordorigin="3474,291" coordsize="0,33" path="m3474,291l3474,325e" filled="f" stroked="t" strokeweight=".208501pt" strokecolor="#231F20">
                <v:path arrowok="t"/>
              </v:shape>
            </v:group>
            <v:group style="position:absolute;left:3474;top:-604;width:2;height:33" coordorigin="3474,-604" coordsize="2,33">
              <v:shape style="position:absolute;left:3474;top:-604;width:2;height:33" coordorigin="3474,-604" coordsize="0,33" path="m3474,-604l3474,-570e" filled="t" fillcolor="#231F20" stroked="f">
                <v:path arrowok="t"/>
                <v:fill type="solid"/>
              </v:shape>
            </v:group>
            <v:group style="position:absolute;left:3474;top:-604;width:2;height:33" coordorigin="3474,-604" coordsize="2,33">
              <v:shape style="position:absolute;left:3474;top:-604;width:2;height:33" coordorigin="3474,-604" coordsize="0,33" path="m3474,-604l3474,-570e" filled="f" stroked="t" strokeweight=".208501pt" strokecolor="#231F20">
                <v:path arrowok="t"/>
              </v:shape>
            </v:group>
            <v:group style="position:absolute;left:3398;top:361;width:43;height:73" coordorigin="3398,361" coordsize="43,73">
              <v:shape style="position:absolute;left:3398;top:361;width:43;height:73" coordorigin="3398,361" coordsize="43,73" path="m3442,426l3400,426,3400,434,3442,434,3442,426xe" filled="t" fillcolor="#231F20" stroked="f">
                <v:path arrowok="t"/>
                <v:fill type="solid"/>
              </v:shape>
              <v:shape style="position:absolute;left:3398;top:361;width:43;height:73" coordorigin="3398,361" coordsize="43,73" path="m3426,370l3416,370,3416,426,3426,426,3426,370xe" filled="t" fillcolor="#231F20" stroked="f">
                <v:path arrowok="t"/>
                <v:fill type="solid"/>
              </v:shape>
              <v:shape style="position:absolute;left:3398;top:361;width:43;height:73" coordorigin="3398,361" coordsize="43,73" path="m3426,361l3416,361,3398,365,3398,374,3416,370,3426,370,3426,361xe" filled="t" fillcolor="#231F20" stroked="f">
                <v:path arrowok="t"/>
                <v:fill type="solid"/>
              </v:shape>
            </v:group>
            <v:group style="position:absolute;left:3459;top:361;width:47;height:74" coordorigin="3459,361" coordsize="47,74">
              <v:shape style="position:absolute;left:3459;top:361;width:47;height:74" coordorigin="3459,361" coordsize="47,74" path="m3459,423l3459,433,3462,434,3465,434,3468,435,3472,435,3475,436,3487,436,3494,433,3500,427,3474,427,3471,427,3464,425,3461,424,3459,423xe" filled="t" fillcolor="#231F20" stroked="f">
                <v:path arrowok="t"/>
                <v:fill type="solid"/>
              </v:shape>
              <v:shape style="position:absolute;left:3459;top:361;width:47;height:74" coordorigin="3459,361" coordsize="47,74" path="m3500,394l3483,394,3488,396,3491,399,3494,402,3496,406,3496,416,3494,420,3491,423,3488,426,3483,427,3500,427,3503,425,3506,419,3506,403,3503,397,3500,394xe" filled="t" fillcolor="#231F20" stroked="f">
                <v:path arrowok="t"/>
                <v:fill type="solid"/>
              </v:shape>
              <v:shape style="position:absolute;left:3459;top:361;width:47;height:74" coordorigin="3459,361" coordsize="47,74" path="m3500,361l3462,361,3462,398,3464,397,3467,396,3472,395,3475,394,3500,394,3499,393,3494,388,3492,387,3471,387,3471,370,3500,370,3500,361xe" filled="t" fillcolor="#231F20" stroked="f">
                <v:path arrowok="t"/>
                <v:fill type="solid"/>
              </v:shape>
              <v:shape style="position:absolute;left:3459;top:361;width:47;height:74" coordorigin="3459,361" coordsize="47,74" path="m3487,386l3478,386,3474,387,3472,387,3471,387,3492,387,3487,386xe" filled="t" fillcolor="#231F20" stroked="f">
                <v:path arrowok="t"/>
                <v:fill type="solid"/>
              </v:shape>
            </v:group>
            <v:group style="position:absolute;left:3521;top:360;width:50;height:76" coordorigin="3521,360" coordsize="50,76">
              <v:shape style="position:absolute;left:3521;top:360;width:50;height:76" coordorigin="3521,360" coordsize="50,76" path="m3554,360l3538,360,3532,363,3528,370,3523,376,3521,386,3521,410,3523,420,3532,432,3538,436,3554,436,3561,432,3564,428,3541,428,3537,425,3532,415,3531,408,3531,388,3532,380,3537,370,3541,368,3564,368,3561,363,3554,360xe" filled="t" fillcolor="#231F20" stroked="f">
                <v:path arrowok="t"/>
                <v:fill type="solid"/>
              </v:shape>
              <v:shape style="position:absolute;left:3521;top:360;width:50;height:76" coordorigin="3521,360" coordsize="50,76" path="m3564,368l3551,368,3555,370,3558,375,3560,380,3562,388,3562,408,3560,415,3558,420,3555,425,3551,428,3564,428,3565,426,3569,420,3572,410,3572,386,3569,376,3565,370,3564,368xe" filled="t" fillcolor="#231F20" stroked="f">
                <v:path arrowok="t"/>
                <v:fill type="solid"/>
              </v:shape>
            </v:group>
            <v:group style="position:absolute;left:4061;top:291;width:2;height:33" coordorigin="4061,291" coordsize="2,33">
              <v:shape style="position:absolute;left:4061;top:291;width:2;height:33" coordorigin="4061,291" coordsize="0,33" path="m4061,325l4061,291e" filled="t" fillcolor="#231F20" stroked="f">
                <v:path arrowok="t"/>
                <v:fill type="solid"/>
              </v:shape>
            </v:group>
            <v:group style="position:absolute;left:4061;top:291;width:2;height:33" coordorigin="4061,291" coordsize="2,33">
              <v:shape style="position:absolute;left:4061;top:291;width:2;height:33" coordorigin="4061,291" coordsize="0,33" path="m4061,291l4061,325e" filled="f" stroked="t" strokeweight=".208501pt" strokecolor="#231F20">
                <v:path arrowok="t"/>
              </v:shape>
            </v:group>
            <v:group style="position:absolute;left:4061;top:-604;width:2;height:33" coordorigin="4061,-604" coordsize="2,33">
              <v:shape style="position:absolute;left:4061;top:-604;width:2;height:33" coordorigin="4061,-604" coordsize="0,33" path="m4061,-604l4061,-570e" filled="t" fillcolor="#231F20" stroked="f">
                <v:path arrowok="t"/>
                <v:fill type="solid"/>
              </v:shape>
            </v:group>
            <v:group style="position:absolute;left:4061;top:-604;width:2;height:33" coordorigin="4061,-604" coordsize="2,33">
              <v:shape style="position:absolute;left:4061;top:-604;width:2;height:33" coordorigin="4061,-604" coordsize="0,33" path="m4061,-604l4061,-570e" filled="f" stroked="t" strokeweight=".208501pt" strokecolor="#231F20">
                <v:path arrowok="t"/>
              </v:shape>
            </v:group>
            <v:group style="position:absolute;left:3980;top:360;width:46;height:74" coordorigin="3980,360" coordsize="46,74">
              <v:shape style="position:absolute;left:3980;top:360;width:46;height:74" coordorigin="3980,360" coordsize="46,74" path="m4022,368l4006,368,4009,370,4015,374,4016,378,4016,384,4015,386,4014,389,4013,391,4011,394,4008,398,4006,400,3980,426,3980,434,4026,434,4026,426,3992,426,4015,403,4017,400,4018,399,4021,395,4023,392,4024,389,4025,387,4026,384,4026,374,4024,369,4022,368xe" filled="t" fillcolor="#231F20" stroked="f">
                <v:path arrowok="t"/>
                <v:fill type="solid"/>
              </v:shape>
              <v:shape style="position:absolute;left:3980;top:360;width:46;height:74" coordorigin="3980,360" coordsize="46,74" path="m4009,360l3998,360,3995,360,3988,362,3984,363,3980,365,3980,375,3984,373,3988,371,3991,370,3995,369,3998,368,4022,368,4015,362,4009,360xe" filled="t" fillcolor="#231F20" stroked="f">
                <v:path arrowok="t"/>
                <v:fill type="solid"/>
              </v:shape>
            </v:group>
            <v:group style="position:absolute;left:4043;top:360;width:50;height:76" coordorigin="4043,360" coordsize="50,76">
              <v:shape style="position:absolute;left:4043;top:360;width:50;height:76" coordorigin="4043,360" coordsize="50,76" path="m4076,360l4060,360,4054,363,4049,370,4045,376,4043,386,4043,410,4045,420,4054,432,4060,436,4076,436,4082,432,4086,428,4063,428,4059,425,4057,420,4054,415,4053,408,4053,388,4054,380,4057,375,4059,370,4063,368,4086,368,4082,363,4076,360xe" filled="t" fillcolor="#231F20" stroked="f">
                <v:path arrowok="t"/>
                <v:fill type="solid"/>
              </v:shape>
              <v:shape style="position:absolute;left:4043;top:360;width:50;height:76" coordorigin="4043,360" coordsize="50,76" path="m4086,368l4073,368,4077,370,4080,375,4082,380,4083,388,4083,408,4082,415,4080,420,4077,425,4073,428,4086,428,4087,426,4091,420,4093,410,4093,386,4091,376,4087,370,4086,368xe" filled="t" fillcolor="#231F20" stroked="f">
                <v:path arrowok="t"/>
                <v:fill type="solid"/>
              </v:shape>
            </v:group>
            <v:group style="position:absolute;left:4107;top:360;width:50;height:76" coordorigin="4107,360" coordsize="50,76">
              <v:shape style="position:absolute;left:4107;top:360;width:50;height:76" coordorigin="4107,360" coordsize="50,76" path="m4140,360l4124,360,4117,363,4113,370,4109,376,4107,386,4107,410,4109,420,4117,432,4124,436,4140,436,4146,432,4149,428,4127,428,4123,425,4120,420,4118,415,4116,408,4116,388,4118,380,4120,375,4123,370,4127,368,4149,368,4146,363,4140,360xe" filled="t" fillcolor="#231F20" stroked="f">
                <v:path arrowok="t"/>
                <v:fill type="solid"/>
              </v:shape>
              <v:shape style="position:absolute;left:4107;top:360;width:50;height:76" coordorigin="4107,360" coordsize="50,76" path="m4149,368l4137,368,4141,370,4143,375,4146,380,4147,388,4147,408,4146,415,4143,420,4141,425,4137,428,4149,428,4151,426,4155,420,4157,410,4157,386,4155,376,4151,370,4149,368xe" filled="t" fillcolor="#231F20" stroked="f">
                <v:path arrowok="t"/>
                <v:fill type="solid"/>
              </v:shape>
            </v:group>
            <v:group style="position:absolute;left:4649;top:291;width:2;height:33" coordorigin="4649,291" coordsize="2,33">
              <v:shape style="position:absolute;left:4649;top:291;width:2;height:33" coordorigin="4649,291" coordsize="0,33" path="m4649,325l4649,291e" filled="t" fillcolor="#231F20" stroked="f">
                <v:path arrowok="t"/>
                <v:fill type="solid"/>
              </v:shape>
            </v:group>
            <v:group style="position:absolute;left:4649;top:291;width:2;height:33" coordorigin="4649,291" coordsize="2,33">
              <v:shape style="position:absolute;left:4649;top:291;width:2;height:33" coordorigin="4649,291" coordsize="0,33" path="m4649,291l4649,325e" filled="f" stroked="t" strokeweight=".208501pt" strokecolor="#231F20">
                <v:path arrowok="t"/>
              </v:shape>
            </v:group>
            <v:group style="position:absolute;left:4649;top:-604;width:2;height:33" coordorigin="4649,-604" coordsize="2,33">
              <v:shape style="position:absolute;left:4649;top:-604;width:2;height:33" coordorigin="4649,-604" coordsize="0,33" path="m4649,-604l4649,-570e" filled="t" fillcolor="#231F20" stroked="f">
                <v:path arrowok="t"/>
                <v:fill type="solid"/>
              </v:shape>
            </v:group>
            <v:group style="position:absolute;left:4649;top:-604;width:2;height:33" coordorigin="4649,-604" coordsize="2,33">
              <v:shape style="position:absolute;left:4649;top:-604;width:2;height:33" coordorigin="4649,-604" coordsize="0,33" path="m4649,-604l4649,-570e" filled="f" stroked="t" strokeweight=".208501pt" strokecolor="#231F20">
                <v:path arrowok="t"/>
              </v:shape>
            </v:group>
            <v:group style="position:absolute;left:4567;top:360;width:46;height:74" coordorigin="4567,360" coordsize="46,74">
              <v:shape style="position:absolute;left:4567;top:360;width:46;height:74" coordorigin="4567,360" coordsize="46,74" path="m4609,368l4593,368,4596,370,4602,374,4603,378,4603,384,4603,386,4601,389,4600,391,4598,394,4595,398,4593,400,4567,426,4567,434,4614,434,4614,426,4579,426,4602,403,4605,400,4605,399,4608,395,4610,392,4611,389,4613,387,4613,384,4613,374,4611,369,4609,368xe" filled="t" fillcolor="#231F20" stroked="f">
                <v:path arrowok="t"/>
                <v:fill type="solid"/>
              </v:shape>
              <v:shape style="position:absolute;left:4567;top:360;width:46;height:74" coordorigin="4567,360" coordsize="46,74" path="m4596,360l4585,360,4582,360,4575,362,4572,363,4568,365,4568,375,4572,373,4575,371,4579,370,4582,369,4585,368,4609,368,4602,362,4596,360xe" filled="t" fillcolor="#231F20" stroked="f">
                <v:path arrowok="t"/>
                <v:fill type="solid"/>
              </v:shape>
            </v:group>
            <v:group style="position:absolute;left:4631;top:361;width:47;height:74" coordorigin="4631,361" coordsize="47,74">
              <v:shape style="position:absolute;left:4631;top:361;width:47;height:74" coordorigin="4631,361" coordsize="47,74" path="m4631,423l4631,433,4635,434,4638,434,4641,435,4644,435,4647,436,4659,436,4666,433,4673,427,4647,427,4644,427,4637,425,4634,424,4631,423xe" filled="t" fillcolor="#231F20" stroked="f">
                <v:path arrowok="t"/>
                <v:fill type="solid"/>
              </v:shape>
              <v:shape style="position:absolute;left:4631;top:361;width:47;height:74" coordorigin="4631,361" coordsize="47,74" path="m4673,394l4656,394,4660,396,4664,399,4667,402,4669,406,4669,416,4667,420,4664,423,4660,426,4656,427,4673,427,4676,425,4679,419,4679,403,4676,397,4673,394xe" filled="t" fillcolor="#231F20" stroked="f">
                <v:path arrowok="t"/>
                <v:fill type="solid"/>
              </v:shape>
              <v:shape style="position:absolute;left:4631;top:361;width:47;height:74" coordorigin="4631,361" coordsize="47,74" path="m4673,361l4634,361,4634,398,4637,397,4640,396,4645,395,4648,394,4673,394,4671,393,4667,388,4664,387,4643,387,4643,370,4673,370,4673,361xe" filled="t" fillcolor="#231F20" stroked="f">
                <v:path arrowok="t"/>
                <v:fill type="solid"/>
              </v:shape>
              <v:shape style="position:absolute;left:4631;top:361;width:47;height:74" coordorigin="4631,361" coordsize="47,74" path="m4660,386l4651,386,4646,387,4645,387,4643,387,4664,387,4660,386xe" filled="t" fillcolor="#231F20" stroked="f">
                <v:path arrowok="t"/>
                <v:fill type="solid"/>
              </v:shape>
            </v:group>
            <v:group style="position:absolute;left:4694;top:360;width:50;height:76" coordorigin="4694,360" coordsize="50,76">
              <v:shape style="position:absolute;left:4694;top:360;width:50;height:76" coordorigin="4694,360" coordsize="50,76" path="m4727,360l4711,360,4705,363,4700,370,4696,376,4694,386,4694,410,4696,420,4705,432,4711,436,4727,436,4733,432,4736,428,4714,428,4710,425,4705,415,4704,408,4704,388,4705,380,4710,370,4714,368,4736,368,4733,363,4727,360xe" filled="t" fillcolor="#231F20" stroked="f">
                <v:path arrowok="t"/>
                <v:fill type="solid"/>
              </v:shape>
              <v:shape style="position:absolute;left:4694;top:360;width:50;height:76" coordorigin="4694,360" coordsize="50,76" path="m4736,368l4724,368,4728,370,4731,375,4733,380,4734,388,4734,408,4733,415,4731,420,4728,425,4724,428,4736,428,4738,426,4742,420,4744,410,4744,386,4742,376,4738,370,4736,368xe" filled="t" fillcolor="#231F20" stroked="f">
                <v:path arrowok="t"/>
                <v:fill type="solid"/>
              </v:shape>
            </v:group>
            <v:group style="position:absolute;left:5236;top:291;width:2;height:33" coordorigin="5236,291" coordsize="2,33">
              <v:shape style="position:absolute;left:5236;top:291;width:2;height:33" coordorigin="5236,291" coordsize="0,33" path="m5236,325l5236,291e" filled="t" fillcolor="#231F20" stroked="f">
                <v:path arrowok="t"/>
                <v:fill type="solid"/>
              </v:shape>
            </v:group>
            <v:group style="position:absolute;left:5236;top:291;width:2;height:33" coordorigin="5236,291" coordsize="2,33">
              <v:shape style="position:absolute;left:5236;top:291;width:2;height:33" coordorigin="5236,291" coordsize="0,33" path="m5236,291l5236,325e" filled="f" stroked="t" strokeweight=".208501pt" strokecolor="#231F20">
                <v:path arrowok="t"/>
              </v:shape>
            </v:group>
            <v:group style="position:absolute;left:5236;top:-604;width:2;height:33" coordorigin="5236,-604" coordsize="2,33">
              <v:shape style="position:absolute;left:5236;top:-604;width:2;height:33" coordorigin="5236,-604" coordsize="0,33" path="m5236,-604l5236,-570e" filled="t" fillcolor="#231F20" stroked="f">
                <v:path arrowok="t"/>
                <v:fill type="solid"/>
              </v:shape>
            </v:group>
            <v:group style="position:absolute;left:5236;top:-604;width:2;height:33" coordorigin="5236,-604" coordsize="2,33">
              <v:shape style="position:absolute;left:5236;top:-604;width:2;height:33" coordorigin="5236,-604" coordsize="0,33" path="m5236,-604l5236,-570e" filled="f" stroked="t" strokeweight=".208501pt" strokecolor="#231F20">
                <v:path arrowok="t"/>
              </v:shape>
            </v:group>
            <v:group style="position:absolute;left:5155;top:360;width:48;height:76" coordorigin="5155,360" coordsize="48,76">
              <v:shape style="position:absolute;left:5155;top:360;width:48;height:76" coordorigin="5155,360" coordsize="48,76" path="m5155,423l5155,432,5158,433,5162,434,5165,435,5168,435,5171,436,5184,436,5191,434,5196,430,5199,427,5171,427,5167,427,5161,425,5158,424,5155,423xe" filled="t" fillcolor="#231F20" stroked="f">
                <v:path arrowok="t"/>
                <v:fill type="solid"/>
              </v:shape>
              <v:shape style="position:absolute;left:5155;top:360;width:48;height:76" coordorigin="5155,360" coordsize="48,76" path="m5199,368l5181,368,5185,369,5188,371,5190,373,5192,376,5192,384,5190,386,5188,388,5185,390,5181,391,5168,391,5168,399,5182,399,5186,401,5192,405,5193,409,5193,418,5192,421,5185,426,5180,427,5199,427,5201,426,5203,420,5203,408,5202,404,5196,398,5193,396,5188,395,5192,394,5196,392,5200,386,5201,383,5201,373,5199,368,5199,368xe" filled="t" fillcolor="#231F20" stroked="f">
                <v:path arrowok="t"/>
                <v:fill type="solid"/>
              </v:shape>
              <v:shape style="position:absolute;left:5155;top:360;width:48;height:76" coordorigin="5155,360" coordsize="48,76" path="m5184,360l5174,360,5171,360,5164,361,5161,362,5157,363,5157,372,5161,371,5164,370,5171,369,5173,368,5199,368,5190,362,5184,360xe" filled="t" fillcolor="#231F20" stroked="f">
                <v:path arrowok="t"/>
                <v:fill type="solid"/>
              </v:shape>
            </v:group>
            <v:group style="position:absolute;left:5218;top:360;width:50;height:76" coordorigin="5218,360" coordsize="50,76">
              <v:shape style="position:absolute;left:5218;top:360;width:50;height:76" coordorigin="5218,360" coordsize="50,76" path="m5251,360l5235,360,5228,363,5224,370,5220,376,5218,386,5218,410,5220,420,5228,432,5235,436,5251,436,5257,432,5260,428,5238,428,5234,425,5231,420,5229,415,5228,408,5228,388,5229,380,5231,375,5234,370,5238,368,5260,368,5257,363,5251,360xe" filled="t" fillcolor="#231F20" stroked="f">
                <v:path arrowok="t"/>
                <v:fill type="solid"/>
              </v:shape>
              <v:shape style="position:absolute;left:5218;top:360;width:50;height:76" coordorigin="5218,360" coordsize="50,76" path="m5260,368l5248,368,5252,370,5254,375,5257,380,5258,388,5258,408,5257,415,5254,420,5252,425,5248,428,5260,428,5262,426,5266,420,5268,410,5268,386,5266,376,5262,370,5260,368xe" filled="t" fillcolor="#231F20" stroked="f">
                <v:path arrowok="t"/>
                <v:fill type="solid"/>
              </v:shape>
            </v:group>
            <v:group style="position:absolute;left:5281;top:360;width:50;height:76" coordorigin="5281,360" coordsize="50,76">
              <v:shape style="position:absolute;left:5281;top:360;width:50;height:76" coordorigin="5281,360" coordsize="50,76" path="m5315,360l5298,360,5292,363,5288,370,5283,376,5281,386,5281,410,5283,420,5292,432,5298,436,5315,436,5321,432,5324,428,5301,428,5298,425,5295,420,5292,415,5291,408,5291,388,5292,380,5295,375,5298,370,5301,368,5324,368,5321,363,5315,360xe" filled="t" fillcolor="#231F20" stroked="f">
                <v:path arrowok="t"/>
                <v:fill type="solid"/>
              </v:shape>
              <v:shape style="position:absolute;left:5281;top:360;width:50;height:76" coordorigin="5281,360" coordsize="50,76" path="m5324,368l5312,368,5315,370,5318,375,5321,380,5322,388,5322,408,5321,415,5318,420,5315,425,5312,428,5324,428,5325,426,5330,420,5332,410,5332,386,5330,376,5325,370,5324,368xe" filled="t" fillcolor="#231F20" stroked="f">
                <v:path arrowok="t"/>
                <v:fill type="solid"/>
              </v:shape>
            </v:group>
            <v:group style="position:absolute;left:5823;top:291;width:2;height:33" coordorigin="5823,291" coordsize="2,33">
              <v:shape style="position:absolute;left:5823;top:291;width:2;height:33" coordorigin="5823,291" coordsize="0,33" path="m5823,325l5823,291e" filled="t" fillcolor="#231F20" stroked="f">
                <v:path arrowok="t"/>
                <v:fill type="solid"/>
              </v:shape>
            </v:group>
            <v:group style="position:absolute;left:5823;top:-604;width:2;height:33" coordorigin="5823,-604" coordsize="2,33">
              <v:shape style="position:absolute;left:5823;top:-604;width:2;height:33" coordorigin="5823,-604" coordsize="0,33" path="m5823,-604l5823,-570e" filled="t" fillcolor="#231F20" stroked="f">
                <v:path arrowok="t"/>
                <v:fill type="solid"/>
              </v:shape>
            </v:group>
            <v:group style="position:absolute;left:5742;top:360;width:48;height:76" coordorigin="5742,360" coordsize="48,76">
              <v:shape style="position:absolute;left:5742;top:360;width:48;height:76" coordorigin="5742,360" coordsize="48,76" path="m5742,423l5742,432,5746,433,5749,434,5752,435,5756,435,5759,436,5771,436,5778,434,5783,430,5786,427,5758,427,5755,427,5748,425,5745,424,5742,423xe" filled="t" fillcolor="#231F20" stroked="f">
                <v:path arrowok="t"/>
                <v:fill type="solid"/>
              </v:shape>
              <v:shape style="position:absolute;left:5742;top:360;width:48;height:76" coordorigin="5742,360" coordsize="48,76" path="m5786,368l5768,368,5772,369,5775,371,5777,373,5779,376,5779,384,5778,386,5775,388,5772,390,5769,391,5755,391,5755,399,5769,399,5773,401,5779,405,5781,409,5781,418,5779,421,5772,426,5768,427,5786,427,5788,426,5790,420,5790,408,5789,404,5784,398,5780,396,5775,395,5780,394,5783,392,5787,386,5789,383,5789,373,5786,368,5786,368xe" filled="t" fillcolor="#231F20" stroked="f">
                <v:path arrowok="t"/>
                <v:fill type="solid"/>
              </v:shape>
              <v:shape style="position:absolute;left:5742;top:360;width:48;height:76" coordorigin="5742,360" coordsize="48,76" path="m5772,360l5761,360,5758,360,5752,361,5748,362,5744,363,5744,372,5748,371,5752,370,5758,369,5761,368,5786,368,5778,362,5772,360xe" filled="t" fillcolor="#231F20" stroked="f">
                <v:path arrowok="t"/>
                <v:fill type="solid"/>
              </v:shape>
            </v:group>
            <v:group style="position:absolute;left:5806;top:361;width:47;height:74" coordorigin="5806,361" coordsize="47,74">
              <v:shape style="position:absolute;left:5806;top:361;width:47;height:74" coordorigin="5806,361" coordsize="47,74" path="m5806,423l5806,433,5809,434,5813,434,5816,435,5819,435,5822,436,5834,436,5841,433,5848,427,5822,427,5818,427,5815,426,5812,425,5809,424,5806,423xe" filled="t" fillcolor="#231F20" stroked="f">
                <v:path arrowok="t"/>
                <v:fill type="solid"/>
              </v:shape>
              <v:shape style="position:absolute;left:5806;top:361;width:47;height:74" coordorigin="5806,361" coordsize="47,74" path="m5848,394l5831,394,5835,396,5838,399,5842,402,5843,406,5843,416,5842,420,5838,423,5835,426,5831,427,5848,427,5851,425,5853,419,5853,403,5851,397,5848,394xe" filled="t" fillcolor="#231F20" stroked="f">
                <v:path arrowok="t"/>
                <v:fill type="solid"/>
              </v:shape>
              <v:shape style="position:absolute;left:5806;top:361;width:47;height:74" coordorigin="5806,361" coordsize="47,74" path="m5848,361l5809,361,5809,398,5812,397,5815,396,5820,395,5822,394,5848,394,5846,393,5841,388,5839,387,5818,387,5818,370,5848,370,5848,361xe" filled="t" fillcolor="#231F20" stroked="f">
                <v:path arrowok="t"/>
                <v:fill type="solid"/>
              </v:shape>
              <v:shape style="position:absolute;left:5806;top:361;width:47;height:74" coordorigin="5806,361" coordsize="47,74" path="m5835,386l5825,386,5821,387,5820,387,5818,387,5839,387,5835,386xe" filled="t" fillcolor="#231F20" stroked="f">
                <v:path arrowok="t"/>
                <v:fill type="solid"/>
              </v:shape>
            </v:group>
            <v:group style="position:absolute;left:5869;top:360;width:50;height:76" coordorigin="5869,360" coordsize="50,76">
              <v:shape style="position:absolute;left:5869;top:360;width:50;height:76" coordorigin="5869,360" coordsize="50,76" path="m5902,360l5886,360,5879,363,5875,370,5871,376,5869,386,5869,410,5871,420,5879,432,5886,436,5902,436,5908,432,5911,428,5889,428,5885,425,5882,420,5880,415,5879,408,5879,388,5880,380,5882,375,5885,370,5889,368,5911,368,5908,363,5902,360xe" filled="t" fillcolor="#231F20" stroked="f">
                <v:path arrowok="t"/>
                <v:fill type="solid"/>
              </v:shape>
              <v:shape style="position:absolute;left:5869;top:360;width:50;height:76" coordorigin="5869,360" coordsize="50,76" path="m5911,368l5899,368,5903,370,5905,375,5908,380,5909,388,5909,408,5908,415,5905,420,5903,425,5899,428,5911,428,5913,426,5917,420,5919,410,5919,386,5917,376,5913,370,5911,368xe" filled="t" fillcolor="#231F20" stroked="f">
                <v:path arrowok="t"/>
                <v:fill type="solid"/>
              </v:shape>
            </v:group>
            <v:group style="position:absolute;left:5790;top:325;width:33;height:2" coordorigin="5790,325" coordsize="33,2">
              <v:shape style="position:absolute;left:5790;top:325;width:33;height:2" coordorigin="5790,325" coordsize="33,0" path="m5823,325l5790,325e" filled="t" fillcolor="#231F20" stroked="f">
                <v:path arrowok="t"/>
                <v:fill type="solid"/>
              </v:shape>
            </v:group>
            <v:group style="position:absolute;left:5790;top:192;width:33;height:2" coordorigin="5790,192" coordsize="33,2">
              <v:shape style="position:absolute;left:5790;top:192;width:33;height:2" coordorigin="5790,192" coordsize="33,0" path="m5823,192l5790,192e" filled="t" fillcolor="#231F20" stroked="f">
                <v:path arrowok="t"/>
                <v:fill type="solid"/>
              </v:shape>
            </v:group>
            <v:group style="position:absolute;left:5790;top:192;width:33;height:2" coordorigin="5790,192" coordsize="33,2">
              <v:shape style="position:absolute;left:5790;top:192;width:33;height:2" coordorigin="5790,192" coordsize="33,0" path="m5790,192l5823,192e" filled="f" stroked="t" strokeweight=".208501pt" strokecolor="#231F20">
                <v:path arrowok="t"/>
              </v:shape>
            </v:group>
            <v:group style="position:absolute;left:5790;top:59;width:33;height:2" coordorigin="5790,59" coordsize="33,2">
              <v:shape style="position:absolute;left:5790;top:59;width:33;height:2" coordorigin="5790,59" coordsize="33,0" path="m5823,59l5790,59e" filled="t" fillcolor="#231F20" stroked="f">
                <v:path arrowok="t"/>
                <v:fill type="solid"/>
              </v:shape>
            </v:group>
            <v:group style="position:absolute;left:5790;top:59;width:33;height:2" coordorigin="5790,59" coordsize="33,2">
              <v:shape style="position:absolute;left:5790;top:59;width:33;height:2" coordorigin="5790,59" coordsize="33,0" path="m5790,59l5823,59e" filled="f" stroked="t" strokeweight=".208501pt" strokecolor="#231F20">
                <v:path arrowok="t"/>
              </v:shape>
            </v:group>
            <v:group style="position:absolute;left:5790;top:-73;width:33;height:2" coordorigin="5790,-73" coordsize="33,2">
              <v:shape style="position:absolute;left:5790;top:-73;width:33;height:2" coordorigin="5790,-73" coordsize="33,0" path="m5823,-73l5790,-73e" filled="t" fillcolor="#231F20" stroked="f">
                <v:path arrowok="t"/>
                <v:fill type="solid"/>
              </v:shape>
            </v:group>
            <v:group style="position:absolute;left:5790;top:-73;width:33;height:2" coordorigin="5790,-73" coordsize="33,2">
              <v:shape style="position:absolute;left:5790;top:-73;width:33;height:2" coordorigin="5790,-73" coordsize="33,0" path="m5790,-73l5823,-73e" filled="f" stroked="t" strokeweight=".208501pt" strokecolor="#231F20">
                <v:path arrowok="t"/>
              </v:shape>
            </v:group>
            <v:group style="position:absolute;left:5790;top:-206;width:33;height:2" coordorigin="5790,-206" coordsize="33,2">
              <v:shape style="position:absolute;left:5790;top:-206;width:33;height:2" coordorigin="5790,-206" coordsize="33,0" path="m5823,-206l5790,-206e" filled="t" fillcolor="#231F20" stroked="f">
                <v:path arrowok="t"/>
                <v:fill type="solid"/>
              </v:shape>
            </v:group>
            <v:group style="position:absolute;left:5790;top:-206;width:33;height:2" coordorigin="5790,-206" coordsize="33,2">
              <v:shape style="position:absolute;left:5790;top:-206;width:33;height:2" coordorigin="5790,-206" coordsize="33,0" path="m5790,-206l5823,-206e" filled="f" stroked="t" strokeweight=".208501pt" strokecolor="#231F20">
                <v:path arrowok="t"/>
              </v:shape>
            </v:group>
            <v:group style="position:absolute;left:5790;top:-338;width:33;height:2" coordorigin="5790,-338" coordsize="33,2">
              <v:shape style="position:absolute;left:5790;top:-338;width:33;height:2" coordorigin="5790,-338" coordsize="33,0" path="m5823,-338l5790,-338e" filled="t" fillcolor="#231F20" stroked="f">
                <v:path arrowok="t"/>
                <v:fill type="solid"/>
              </v:shape>
            </v:group>
            <v:group style="position:absolute;left:5790;top:-338;width:33;height:2" coordorigin="5790,-338" coordsize="33,2">
              <v:shape style="position:absolute;left:5790;top:-338;width:33;height:2" coordorigin="5790,-338" coordsize="33,0" path="m5790,-338l5823,-338e" filled="f" stroked="t" strokeweight=".208501pt" strokecolor="#231F20">
                <v:path arrowok="t"/>
              </v:shape>
            </v:group>
            <v:group style="position:absolute;left:5790;top:-471;width:33;height:2" coordorigin="5790,-471" coordsize="33,2">
              <v:shape style="position:absolute;left:5790;top:-471;width:33;height:2" coordorigin="5790,-471" coordsize="33,0" path="m5823,-471l5790,-471e" filled="t" fillcolor="#231F20" stroked="f">
                <v:path arrowok="t"/>
                <v:fill type="solid"/>
              </v:shape>
            </v:group>
            <v:group style="position:absolute;left:5790;top:-471;width:33;height:2" coordorigin="5790,-471" coordsize="33,2">
              <v:shape style="position:absolute;left:5790;top:-471;width:33;height:2" coordorigin="5790,-471" coordsize="33,0" path="m5790,-471l5823,-471e" filled="f" stroked="t" strokeweight=".208501pt" strokecolor="#231F20">
                <v:path arrowok="t"/>
              </v:shape>
            </v:group>
            <v:group style="position:absolute;left:5790;top:-604;width:33;height:2" coordorigin="5790,-604" coordsize="33,2">
              <v:shape style="position:absolute;left:5790;top:-604;width:33;height:2" coordorigin="5790,-604" coordsize="33,0" path="m5823,-604l5790,-604e" filled="t" fillcolor="#231F20" stroked="f">
                <v:path arrowok="t"/>
                <v:fill type="solid"/>
              </v:shape>
            </v:group>
            <v:group style="position:absolute;left:1712;top:-560;width:3852;height:884" coordorigin="1712,-560" coordsize="3852,884">
              <v:shape style="position:absolute;left:1712;top:-560;width:3852;height:884" coordorigin="1712,-560" coordsize="3852,884" path="m1712,325l2593,325,2605,-338,2628,-338,2640,230,2652,-338,2793,-338,2805,-206,2816,233,2828,-338,2840,325,2898,325,2910,267,2922,268,2934,267,2945,267,2957,325,3086,325,3098,267,3110,285,3122,267,3145,267,3157,285,3169,267,3180,286,3192,268,3204,285,3216,267,3239,267,3251,268,3263,267,3274,267,3286,255,3298,280,3310,255,3333,255,3345,280,3357,255,3368,281,3380,257,3392,280,3404,255,3427,255,3439,280,3451,255,3474,255,3486,280,3498,255,3509,281,3521,257,3533,280,3545,255,3556,255,3568,204,3685,204,3697,214,3709,209,3721,209,3732,204,3744,204,3756,214,3768,204,3779,214,3803,204,3815,209,3826,204,3838,204,3850,214,3862,204,3932,204,3944,325,4461,325,4472,-560,4484,-560,4496,325,5565,325e" filled="f" stroked="t" strokeweight=".417001pt" strokecolor="#231F20">
                <v:path arrowok="t"/>
                <v:stroke dashstyle="longDash"/>
              </v:shape>
              <v:shape style="position:absolute;left:1474;top:-652;width:1190;height:1090" type="#_x0000_t75">
                <v:imagedata r:id="rId50" o:title=""/>
              </v:shape>
            </v:group>
            <v:group style="position:absolute;left:2584;top:-374;width:42;height:71" coordorigin="2584,-374" coordsize="42,71">
              <v:shape style="position:absolute;left:2584;top:-374;width:42;height:71" coordorigin="2584,-374" coordsize="42,71" path="m2605,-374l2584,-338,2605,-303,2626,-338,2605,-374xe" filled="t" fillcolor="#231F20" stroked="f">
                <v:path arrowok="t"/>
                <v:fill type="solid"/>
              </v:shape>
            </v:group>
            <v:group style="position:absolute;left:2584;top:-374;width:42;height:71" coordorigin="2584,-374" coordsize="42,71">
              <v:shape style="position:absolute;left:2584;top:-374;width:42;height:71" coordorigin="2584,-374" coordsize="42,71" path="m2605,-303l2626,-338,2605,-374,2584,-338,2605,-303xe" filled="f" stroked="t" strokeweight=".208501pt" strokecolor="#231F20">
                <v:path arrowok="t"/>
              </v:shape>
            </v:group>
            <v:group style="position:absolute;left:2595;top:-374;width:42;height:71" coordorigin="2595,-374" coordsize="42,71">
              <v:shape style="position:absolute;left:2595;top:-374;width:42;height:71" coordorigin="2595,-374" coordsize="42,71" path="m2617,-374l2595,-338,2617,-303,2638,-338,2617,-374xe" filled="t" fillcolor="#231F20" stroked="f">
                <v:path arrowok="t"/>
                <v:fill type="solid"/>
              </v:shape>
            </v:group>
            <v:group style="position:absolute;left:2595;top:-374;width:42;height:71" coordorigin="2595,-374" coordsize="42,71">
              <v:shape style="position:absolute;left:2595;top:-374;width:42;height:71" coordorigin="2595,-374" coordsize="42,71" path="m2617,-303l2638,-338,2617,-374,2595,-338,2617,-303xe" filled="f" stroked="t" strokeweight=".208501pt" strokecolor="#231F20">
                <v:path arrowok="t"/>
              </v:shape>
            </v:group>
            <v:group style="position:absolute;left:2607;top:-374;width:42;height:71" coordorigin="2607,-374" coordsize="42,71">
              <v:shape style="position:absolute;left:2607;top:-374;width:42;height:71" coordorigin="2607,-374" coordsize="42,71" path="m2628,-374l2607,-338,2628,-303,2650,-338,2628,-374xe" filled="t" fillcolor="#231F20" stroked="f">
                <v:path arrowok="t"/>
                <v:fill type="solid"/>
              </v:shape>
            </v:group>
            <v:group style="position:absolute;left:2607;top:-374;width:42;height:71" coordorigin="2607,-374" coordsize="42,71">
              <v:shape style="position:absolute;left:2607;top:-374;width:42;height:71" coordorigin="2607,-374" coordsize="42,71" path="m2628,-303l2650,-338,2628,-374,2607,-338,2628,-303xe" filled="f" stroked="t" strokeweight=".208501pt" strokecolor="#231F20">
                <v:path arrowok="t"/>
              </v:shape>
            </v:group>
            <v:group style="position:absolute;left:2631;top:-374;width:42;height:71" coordorigin="2631,-374" coordsize="42,71">
              <v:shape style="position:absolute;left:2631;top:-374;width:42;height:71" coordorigin="2631,-374" coordsize="42,71" path="m2652,-374l2631,-338,2652,-303,2673,-338,2652,-374xe" filled="t" fillcolor="#231F20" stroked="f">
                <v:path arrowok="t"/>
                <v:fill type="solid"/>
              </v:shape>
            </v:group>
            <v:group style="position:absolute;left:2631;top:-374;width:42;height:71" coordorigin="2631,-374" coordsize="42,71">
              <v:shape style="position:absolute;left:2631;top:-374;width:42;height:71" coordorigin="2631,-374" coordsize="42,71" path="m2652,-303l2673,-338,2652,-374,2631,-338,2652,-303xe" filled="f" stroked="t" strokeweight=".208501pt" strokecolor="#231F20">
                <v:path arrowok="t"/>
              </v:shape>
            </v:group>
            <v:group style="position:absolute;left:2642;top:-374;width:42;height:71" coordorigin="2642,-374" coordsize="42,71">
              <v:shape style="position:absolute;left:2642;top:-374;width:42;height:71" coordorigin="2642,-374" coordsize="42,71" path="m2664,-374l2642,-338,2664,-303,2685,-338,2664,-374xe" filled="t" fillcolor="#231F20" stroked="f">
                <v:path arrowok="t"/>
                <v:fill type="solid"/>
              </v:shape>
            </v:group>
            <v:group style="position:absolute;left:2642;top:-374;width:42;height:71" coordorigin="2642,-374" coordsize="42,71">
              <v:shape style="position:absolute;left:2642;top:-374;width:42;height:71" coordorigin="2642,-374" coordsize="42,71" path="m2664,-303l2685,-338,2664,-374,2642,-338,2664,-303xe" filled="f" stroked="t" strokeweight=".208501pt" strokecolor="#231F20">
                <v:path arrowok="t"/>
              </v:shape>
            </v:group>
            <v:group style="position:absolute;left:2654;top:-374;width:42;height:71" coordorigin="2654,-374" coordsize="42,71">
              <v:shape style="position:absolute;left:2654;top:-374;width:42;height:71" coordorigin="2654,-374" coordsize="42,71" path="m2675,-374l2654,-338,2675,-303,2697,-338,2675,-374xe" filled="t" fillcolor="#231F20" stroked="f">
                <v:path arrowok="t"/>
                <v:fill type="solid"/>
              </v:shape>
            </v:group>
            <v:group style="position:absolute;left:2654;top:-374;width:42;height:71" coordorigin="2654,-374" coordsize="42,71">
              <v:shape style="position:absolute;left:2654;top:-374;width:42;height:71" coordorigin="2654,-374" coordsize="42,71" path="m2675,-303l2697,-338,2675,-374,2654,-338,2675,-303xe" filled="f" stroked="t" strokeweight=".208501pt" strokecolor="#231F20">
                <v:path arrowok="t"/>
              </v:shape>
            </v:group>
            <v:group style="position:absolute;left:2666;top:-374;width:42;height:71" coordorigin="2666,-374" coordsize="42,71">
              <v:shape style="position:absolute;left:2666;top:-374;width:42;height:71" coordorigin="2666,-374" coordsize="42,71" path="m2687,-374l2666,-338,2687,-303,2708,-338,2687,-374xe" filled="t" fillcolor="#231F20" stroked="f">
                <v:path arrowok="t"/>
                <v:fill type="solid"/>
              </v:shape>
            </v:group>
            <v:group style="position:absolute;left:2666;top:-374;width:42;height:71" coordorigin="2666,-374" coordsize="42,71">
              <v:shape style="position:absolute;left:2666;top:-374;width:42;height:71" coordorigin="2666,-374" coordsize="42,71" path="m2687,-303l2708,-338,2687,-374,2666,-338,2687,-303xe" filled="f" stroked="t" strokeweight=".208501pt" strokecolor="#231F20">
                <v:path arrowok="t"/>
              </v:shape>
            </v:group>
            <v:group style="position:absolute;left:2678;top:-374;width:42;height:71" coordorigin="2678,-374" coordsize="42,71">
              <v:shape style="position:absolute;left:2678;top:-374;width:42;height:71" coordorigin="2678,-374" coordsize="42,71" path="m2699,-374l2678,-338,2699,-303,2720,-338,2699,-374xe" filled="t" fillcolor="#231F20" stroked="f">
                <v:path arrowok="t"/>
                <v:fill type="solid"/>
              </v:shape>
            </v:group>
            <v:group style="position:absolute;left:2678;top:-374;width:42;height:71" coordorigin="2678,-374" coordsize="42,71">
              <v:shape style="position:absolute;left:2678;top:-374;width:42;height:71" coordorigin="2678,-374" coordsize="42,71" path="m2699,-303l2720,-338,2699,-374,2678,-338,2699,-303xe" filled="f" stroked="t" strokeweight=".208501pt" strokecolor="#231F20">
                <v:path arrowok="t"/>
              </v:shape>
            </v:group>
            <v:group style="position:absolute;left:2689;top:-374;width:42;height:71" coordorigin="2689,-374" coordsize="42,71">
              <v:shape style="position:absolute;left:2689;top:-374;width:42;height:71" coordorigin="2689,-374" coordsize="42,71" path="m2711,-374l2689,-338,2711,-303,2732,-338,2711,-374xe" filled="t" fillcolor="#231F20" stroked="f">
                <v:path arrowok="t"/>
                <v:fill type="solid"/>
              </v:shape>
            </v:group>
            <v:group style="position:absolute;left:2689;top:-374;width:42;height:71" coordorigin="2689,-374" coordsize="42,71">
              <v:shape style="position:absolute;left:2689;top:-374;width:42;height:71" coordorigin="2689,-374" coordsize="42,71" path="m2711,-303l2732,-338,2711,-374,2689,-338,2711,-303xe" filled="f" stroked="t" strokeweight=".208501pt" strokecolor="#231F20">
                <v:path arrowok="t"/>
              </v:shape>
            </v:group>
            <v:group style="position:absolute;left:2701;top:-374;width:42;height:71" coordorigin="2701,-374" coordsize="42,71">
              <v:shape style="position:absolute;left:2701;top:-374;width:42;height:71" coordorigin="2701,-374" coordsize="42,71" path="m2722,-374l2701,-338,2722,-303,2744,-338,2722,-374xe" filled="t" fillcolor="#231F20" stroked="f">
                <v:path arrowok="t"/>
                <v:fill type="solid"/>
              </v:shape>
            </v:group>
            <v:group style="position:absolute;left:2701;top:-374;width:42;height:71" coordorigin="2701,-374" coordsize="42,71">
              <v:shape style="position:absolute;left:2701;top:-374;width:42;height:71" coordorigin="2701,-374" coordsize="42,71" path="m2722,-303l2744,-338,2722,-374,2701,-338,2722,-303xe" filled="f" stroked="t" strokeweight=".208501pt" strokecolor="#231F20">
                <v:path arrowok="t"/>
              </v:shape>
            </v:group>
            <v:group style="position:absolute;left:2713;top:-374;width:42;height:71" coordorigin="2713,-374" coordsize="42,71">
              <v:shape style="position:absolute;left:2713;top:-374;width:42;height:71" coordorigin="2713,-374" coordsize="42,71" path="m2734,-374l2713,-338,2734,-303,2755,-338,2734,-374xe" filled="t" fillcolor="#231F20" stroked="f">
                <v:path arrowok="t"/>
                <v:fill type="solid"/>
              </v:shape>
            </v:group>
            <v:group style="position:absolute;left:2713;top:-374;width:42;height:71" coordorigin="2713,-374" coordsize="42,71">
              <v:shape style="position:absolute;left:2713;top:-374;width:42;height:71" coordorigin="2713,-374" coordsize="42,71" path="m2734,-303l2755,-338,2734,-374,2713,-338,2734,-303xe" filled="f" stroked="t" strokeweight=".208501pt" strokecolor="#231F20">
                <v:path arrowok="t"/>
              </v:shape>
            </v:group>
            <v:group style="position:absolute;left:2725;top:-374;width:42;height:71" coordorigin="2725,-374" coordsize="42,71">
              <v:shape style="position:absolute;left:2725;top:-374;width:42;height:71" coordorigin="2725,-374" coordsize="42,71" path="m2746,-374l2725,-338,2746,-303,2767,-338,2746,-374xe" filled="t" fillcolor="#231F20" stroked="f">
                <v:path arrowok="t"/>
                <v:fill type="solid"/>
              </v:shape>
            </v:group>
            <v:group style="position:absolute;left:2725;top:-374;width:42;height:71" coordorigin="2725,-374" coordsize="42,71">
              <v:shape style="position:absolute;left:2725;top:-374;width:42;height:71" coordorigin="2725,-374" coordsize="42,71" path="m2746,-303l2767,-338,2746,-374,2725,-338,2746,-303xe" filled="f" stroked="t" strokeweight=".208501pt" strokecolor="#231F20">
                <v:path arrowok="t"/>
              </v:shape>
            </v:group>
            <v:group style="position:absolute;left:2736;top:-374;width:42;height:71" coordorigin="2736,-374" coordsize="42,71">
              <v:shape style="position:absolute;left:2736;top:-374;width:42;height:71" coordorigin="2736,-374" coordsize="42,71" path="m2758,-374l2736,-338,2758,-303,2779,-338,2758,-374xe" filled="t" fillcolor="#231F20" stroked="f">
                <v:path arrowok="t"/>
                <v:fill type="solid"/>
              </v:shape>
            </v:group>
            <v:group style="position:absolute;left:2736;top:-374;width:42;height:71" coordorigin="2736,-374" coordsize="42,71">
              <v:shape style="position:absolute;left:2736;top:-374;width:42;height:71" coordorigin="2736,-374" coordsize="42,71" path="m2758,-303l2779,-338,2758,-374,2736,-338,2758,-303xe" filled="f" stroked="t" strokeweight=".208501pt" strokecolor="#231F20">
                <v:path arrowok="t"/>
              </v:shape>
            </v:group>
            <v:group style="position:absolute;left:2748;top:-374;width:42;height:71" coordorigin="2748,-374" coordsize="42,71">
              <v:shape style="position:absolute;left:2748;top:-374;width:42;height:71" coordorigin="2748,-374" coordsize="42,71" path="m2769,-374l2748,-338,2769,-303,2791,-338,2769,-374xe" filled="t" fillcolor="#231F20" stroked="f">
                <v:path arrowok="t"/>
                <v:fill type="solid"/>
              </v:shape>
            </v:group>
            <v:group style="position:absolute;left:2748;top:-374;width:42;height:71" coordorigin="2748,-374" coordsize="42,71">
              <v:shape style="position:absolute;left:2748;top:-374;width:42;height:71" coordorigin="2748,-374" coordsize="42,71" path="m2769,-303l2791,-338,2769,-374,2748,-338,2769,-303xe" filled="f" stroked="t" strokeweight=".208501pt" strokecolor="#231F20">
                <v:path arrowok="t"/>
              </v:shape>
            </v:group>
            <v:group style="position:absolute;left:2760;top:-374;width:42;height:71" coordorigin="2760,-374" coordsize="42,71">
              <v:shape style="position:absolute;left:2760;top:-374;width:42;height:71" coordorigin="2760,-374" coordsize="42,71" path="m2781,-374l2760,-338,2781,-303,2802,-338,2781,-374xe" filled="t" fillcolor="#231F20" stroked="f">
                <v:path arrowok="t"/>
                <v:fill type="solid"/>
              </v:shape>
            </v:group>
            <v:group style="position:absolute;left:2760;top:-374;width:42;height:71" coordorigin="2760,-374" coordsize="42,71">
              <v:shape style="position:absolute;left:2760;top:-374;width:42;height:71" coordorigin="2760,-374" coordsize="42,71" path="m2781,-303l2802,-338,2781,-374,2760,-338,2781,-303xe" filled="f" stroked="t" strokeweight=".208501pt" strokecolor="#231F20">
                <v:path arrowok="t"/>
              </v:shape>
            </v:group>
            <v:group style="position:absolute;left:2772;top:-374;width:42;height:71" coordorigin="2772,-374" coordsize="42,71">
              <v:shape style="position:absolute;left:2772;top:-374;width:42;height:71" coordorigin="2772,-374" coordsize="42,71" path="m2793,-374l2772,-338,2793,-303,2814,-338,2793,-374xe" filled="t" fillcolor="#231F20" stroked="f">
                <v:path arrowok="t"/>
                <v:fill type="solid"/>
              </v:shape>
            </v:group>
            <v:group style="position:absolute;left:2772;top:-374;width:42;height:71" coordorigin="2772,-374" coordsize="42,71">
              <v:shape style="position:absolute;left:2772;top:-374;width:42;height:71" coordorigin="2772,-374" coordsize="42,71" path="m2793,-303l2814,-338,2793,-374,2772,-338,2793,-303xe" filled="f" stroked="t" strokeweight=".208501pt" strokecolor="#231F20">
                <v:path arrowok="t"/>
              </v:shape>
            </v:group>
            <v:group style="position:absolute;left:2783;top:-241;width:42;height:71" coordorigin="2783,-241" coordsize="42,71">
              <v:shape style="position:absolute;left:2783;top:-241;width:42;height:71" coordorigin="2783,-241" coordsize="42,71" path="m2805,-241l2783,-206,2805,-170,2826,-206,2805,-241xe" filled="t" fillcolor="#231F20" stroked="f">
                <v:path arrowok="t"/>
                <v:fill type="solid"/>
              </v:shape>
            </v:group>
            <v:group style="position:absolute;left:2783;top:-241;width:42;height:71" coordorigin="2783,-241" coordsize="42,71">
              <v:shape style="position:absolute;left:2783;top:-241;width:42;height:71" coordorigin="2783,-241" coordsize="42,71" path="m2805,-170l2826,-206,2805,-241,2783,-206,2805,-170xe" filled="f" stroked="t" strokeweight=".208501pt" strokecolor="#231F20">
                <v:path arrowok="t"/>
              </v:shape>
              <v:shape style="position:absolute;left:2793;top:167;width:2795;height:271" type="#_x0000_t75">
                <v:imagedata r:id="rId51" o:title=""/>
              </v:shape>
            </v:group>
            <v:group style="position:absolute;left:2807;top:-374;width:42;height:71" coordorigin="2807,-374" coordsize="42,71">
              <v:shape style="position:absolute;left:2807;top:-374;width:42;height:71" coordorigin="2807,-374" coordsize="42,71" path="m2828,-374l2807,-338,2828,-303,2849,-338,2828,-374xe" filled="t" fillcolor="#231F20" stroked="f">
                <v:path arrowok="t"/>
                <v:fill type="solid"/>
              </v:shape>
            </v:group>
            <v:group style="position:absolute;left:2807;top:-374;width:42;height:71" coordorigin="2807,-374" coordsize="42,71">
              <v:shape style="position:absolute;left:2807;top:-374;width:42;height:71" coordorigin="2807,-374" coordsize="42,71" path="m2828,-303l2849,-338,2828,-374,2807,-338,2828,-303xe" filled="f" stroked="t" strokeweight=".208501pt" strokecolor="#231F20">
                <v:path arrowok="t"/>
              </v:shape>
            </v:group>
            <v:group style="position:absolute;left:4451;top:-595;width:42;height:71" coordorigin="4451,-595" coordsize="42,71">
              <v:shape style="position:absolute;left:4451;top:-595;width:42;height:71" coordorigin="4451,-595" coordsize="42,71" path="m4472,-595l4451,-560,4472,-524,4494,-560,4472,-595xe" filled="t" fillcolor="#231F20" stroked="f">
                <v:path arrowok="t"/>
                <v:fill type="solid"/>
              </v:shape>
            </v:group>
            <v:group style="position:absolute;left:4451;top:-595;width:42;height:71" coordorigin="4451,-595" coordsize="42,71">
              <v:shape style="position:absolute;left:4451;top:-595;width:42;height:71" coordorigin="4451,-595" coordsize="42,71" path="m4472,-524l4494,-560,4472,-595,4451,-560,4472,-524xe" filled="f" stroked="t" strokeweight=".208501pt" strokecolor="#231F20">
                <v:path arrowok="t"/>
              </v:shape>
            </v:group>
            <v:group style="position:absolute;left:4463;top:-595;width:42;height:71" coordorigin="4463,-595" coordsize="42,71">
              <v:shape style="position:absolute;left:4463;top:-595;width:42;height:71" coordorigin="4463,-595" coordsize="42,71" path="m4484,-595l4463,-560,4484,-524,4505,-560,4484,-595xe" filled="t" fillcolor="#231F20" stroked="f">
                <v:path arrowok="t"/>
                <v:fill type="solid"/>
              </v:shape>
            </v:group>
            <v:group style="position:absolute;left:4463;top:-595;width:42;height:71" coordorigin="4463,-595" coordsize="42,71">
              <v:shape style="position:absolute;left:4463;top:-595;width:42;height:71" coordorigin="4463,-595" coordsize="42,71" path="m4484,-524l4505,-560,4484,-595,4463,-560,4484,-524xe" filled="f" stroked="t" strokeweight=".208501pt" strokecolor="#231F20">
                <v:path arrowok="t"/>
              </v:shape>
            </v:group>
            <v:group style="position:absolute;left:2299;top:-604;width:2;height:33" coordorigin="2299,-604" coordsize="2,33">
              <v:shape style="position:absolute;left:2299;top:-604;width:2;height:33" coordorigin="2299,-604" coordsize="0,33" path="m2299,-604l2299,-570e" filled="t" fillcolor="#231F20" stroked="f">
                <v:path arrowok="t"/>
                <v:fill type="solid"/>
              </v:shape>
            </v:group>
            <v:group style="position:absolute;left:2887;top:-604;width:2;height:33" coordorigin="2887,-604" coordsize="2,33">
              <v:shape style="position:absolute;left:2887;top:-604;width:2;height:33" coordorigin="2887,-604" coordsize="0,33" path="m2887,-604l2887,-570e" filled="t" fillcolor="#231F20" stroked="f">
                <v:path arrowok="t"/>
                <v:fill type="solid"/>
              </v:shape>
            </v:group>
            <v:group style="position:absolute;left:3474;top:-604;width:2;height:33" coordorigin="3474,-604" coordsize="2,33">
              <v:shape style="position:absolute;left:3474;top:-604;width:2;height:33" coordorigin="3474,-604" coordsize="0,33" path="m3474,-604l3474,-570e" filled="t" fillcolor="#231F20" stroked="f">
                <v:path arrowok="t"/>
                <v:fill type="solid"/>
              </v:shape>
            </v:group>
            <v:group style="position:absolute;left:4061;top:-604;width:2;height:33" coordorigin="4061,-604" coordsize="2,33">
              <v:shape style="position:absolute;left:4061;top:-604;width:2;height:33" coordorigin="4061,-604" coordsize="0,33" path="m4061,-604l4061,-570e" filled="t" fillcolor="#231F20" stroked="f">
                <v:path arrowok="t"/>
                <v:fill type="solid"/>
              </v:shape>
            </v:group>
            <v:group style="position:absolute;left:4649;top:-604;width:2;height:33" coordorigin="4649,-604" coordsize="2,33">
              <v:shape style="position:absolute;left:4649;top:-604;width:2;height:33" coordorigin="4649,-604" coordsize="0,33" path="m4649,-604l4649,-570e" filled="t" fillcolor="#231F20" stroked="f">
                <v:path arrowok="t"/>
                <v:fill type="solid"/>
              </v:shape>
            </v:group>
            <v:group style="position:absolute;left:5236;top:-604;width:2;height:33" coordorigin="5236,-604" coordsize="2,33">
              <v:shape style="position:absolute;left:5236;top:-604;width:2;height:33" coordorigin="5236,-604" coordsize="0,33" path="m5236,-604l5236,-570e" filled="t" fillcolor="#231F20" stroked="f">
                <v:path arrowok="t"/>
                <v:fill type="solid"/>
              </v:shape>
            </v:group>
            <v:group style="position:absolute;left:5823;top:291;width:2;height:33" coordorigin="5823,291" coordsize="2,33">
              <v:shape style="position:absolute;left:5823;top:291;width:2;height:33" coordorigin="5823,291" coordsize="0,33" path="m5823,325l5823,291e" filled="t" fillcolor="#231F20" stroked="f">
                <v:path arrowok="t"/>
                <v:fill type="solid"/>
              </v:shape>
            </v:group>
            <v:group style="position:absolute;left:5823;top:-604;width:2;height:33" coordorigin="5823,-604" coordsize="2,33">
              <v:shape style="position:absolute;left:5823;top:-604;width:2;height:33" coordorigin="5823,-604" coordsize="0,33" path="m5823,-604l5823,-570e" filled="t" fillcolor="#231F20" stroked="f">
                <v:path arrowok="t"/>
                <v:fill type="solid"/>
              </v:shape>
            </v:group>
            <v:group style="position:absolute;left:5742;top:360;width:48;height:76" coordorigin="5742,360" coordsize="48,76">
              <v:shape style="position:absolute;left:5742;top:360;width:48;height:76" coordorigin="5742,360" coordsize="48,76" path="m5742,423l5742,432,5746,433,5749,434,5752,435,5756,435,5759,436,5771,436,5778,434,5783,430,5786,427,5758,427,5755,427,5748,425,5745,424,5742,423xe" filled="t" fillcolor="#231F20" stroked="f">
                <v:path arrowok="t"/>
                <v:fill type="solid"/>
              </v:shape>
              <v:shape style="position:absolute;left:5742;top:360;width:48;height:76" coordorigin="5742,360" coordsize="48,76" path="m5786,368l5768,368,5772,369,5775,371,5777,373,5779,376,5779,384,5778,386,5775,388,5772,390,5769,391,5755,391,5755,399,5769,399,5773,401,5779,405,5781,409,5781,418,5779,421,5772,426,5768,427,5786,427,5788,426,5790,420,5790,408,5789,404,5784,398,5780,396,5775,395,5780,394,5783,392,5787,386,5789,383,5789,373,5786,368,5786,368xe" filled="t" fillcolor="#231F20" stroked="f">
                <v:path arrowok="t"/>
                <v:fill type="solid"/>
              </v:shape>
              <v:shape style="position:absolute;left:5742;top:360;width:48;height:76" coordorigin="5742,360" coordsize="48,76" path="m5772,360l5761,360,5758,360,5752,361,5748,362,5744,363,5744,372,5748,371,5752,370,5758,369,5761,368,5786,368,5778,362,5772,360xe" filled="t" fillcolor="#231F20" stroked="f">
                <v:path arrowok="t"/>
                <v:fill type="solid"/>
              </v:shape>
            </v:group>
            <v:group style="position:absolute;left:5806;top:361;width:47;height:74" coordorigin="5806,361" coordsize="47,74">
              <v:shape style="position:absolute;left:5806;top:361;width:47;height:74" coordorigin="5806,361" coordsize="47,74" path="m5806,423l5806,433,5809,434,5813,434,5816,435,5819,435,5822,436,5834,436,5841,433,5848,427,5822,427,5818,427,5815,426,5812,425,5809,424,5806,423xe" filled="t" fillcolor="#231F20" stroked="f">
                <v:path arrowok="t"/>
                <v:fill type="solid"/>
              </v:shape>
              <v:shape style="position:absolute;left:5806;top:361;width:47;height:74" coordorigin="5806,361" coordsize="47,74" path="m5848,394l5831,394,5835,396,5838,399,5842,402,5843,406,5843,416,5842,420,5838,423,5835,426,5831,427,5848,427,5851,425,5853,419,5853,403,5851,397,5848,394xe" filled="t" fillcolor="#231F20" stroked="f">
                <v:path arrowok="t"/>
                <v:fill type="solid"/>
              </v:shape>
              <v:shape style="position:absolute;left:5806;top:361;width:47;height:74" coordorigin="5806,361" coordsize="47,74" path="m5848,361l5809,361,5809,398,5812,397,5815,396,5820,395,5822,394,5848,394,5846,393,5841,388,5839,387,5818,387,5818,370,5848,370,5848,361xe" filled="t" fillcolor="#231F20" stroked="f">
                <v:path arrowok="t"/>
                <v:fill type="solid"/>
              </v:shape>
              <v:shape style="position:absolute;left:5806;top:361;width:47;height:74" coordorigin="5806,361" coordsize="47,74" path="m5835,386l5825,386,5821,387,5820,387,5818,387,5839,387,5835,386xe" filled="t" fillcolor="#231F20" stroked="f">
                <v:path arrowok="t"/>
                <v:fill type="solid"/>
              </v:shape>
            </v:group>
            <v:group style="position:absolute;left:5869;top:360;width:50;height:76" coordorigin="5869,360" coordsize="50,76">
              <v:shape style="position:absolute;left:5869;top:360;width:50;height:76" coordorigin="5869,360" coordsize="50,76" path="m5902,360l5886,360,5879,363,5875,370,5871,376,5869,386,5869,410,5871,420,5879,432,5886,436,5902,436,5908,432,5911,428,5889,428,5885,425,5882,420,5880,415,5879,408,5879,388,5880,380,5882,375,5885,370,5889,368,5911,368,5908,363,5902,360xe" filled="t" fillcolor="#231F20" stroked="f">
                <v:path arrowok="t"/>
                <v:fill type="solid"/>
              </v:shape>
              <v:shape style="position:absolute;left:5869;top:360;width:50;height:76" coordorigin="5869,360" coordsize="50,76" path="m5911,368l5899,368,5903,370,5905,375,5908,380,5909,388,5909,408,5908,415,5905,420,5903,425,5899,428,5911,428,5913,426,5917,420,5919,410,5919,386,5917,376,5913,370,5911,368xe" filled="t" fillcolor="#231F20" stroked="f">
                <v:path arrowok="t"/>
                <v:fill type="solid"/>
              </v:shape>
            </v:group>
            <v:group style="position:absolute;left:5790;top:325;width:33;height:2" coordorigin="5790,325" coordsize="33,2">
              <v:shape style="position:absolute;left:5790;top:325;width:33;height:2" coordorigin="5790,325" coordsize="33,0" path="m5823,325l5790,325e" filled="t" fillcolor="#231F20" stroked="f">
                <v:path arrowok="t"/>
                <v:fill type="solid"/>
              </v:shape>
            </v:group>
            <v:group style="position:absolute;left:5790;top:192;width:33;height:2" coordorigin="5790,192" coordsize="33,2">
              <v:shape style="position:absolute;left:5790;top:192;width:33;height:2" coordorigin="5790,192" coordsize="33,0" path="m5823,192l5790,192e" filled="t" fillcolor="#231F20" stroked="f">
                <v:path arrowok="t"/>
                <v:fill type="solid"/>
              </v:shape>
            </v:group>
            <v:group style="position:absolute;left:5790;top:59;width:33;height:2" coordorigin="5790,59" coordsize="33,2">
              <v:shape style="position:absolute;left:5790;top:59;width:33;height:2" coordorigin="5790,59" coordsize="33,0" path="m5823,59l5790,59e" filled="t" fillcolor="#231F20" stroked="f">
                <v:path arrowok="t"/>
                <v:fill type="solid"/>
              </v:shape>
            </v:group>
            <v:group style="position:absolute;left:5790;top:-73;width:33;height:2" coordorigin="5790,-73" coordsize="33,2">
              <v:shape style="position:absolute;left:5790;top:-73;width:33;height:2" coordorigin="5790,-73" coordsize="33,0" path="m5823,-73l5790,-73e" filled="t" fillcolor="#231F20" stroked="f">
                <v:path arrowok="t"/>
                <v:fill type="solid"/>
              </v:shape>
            </v:group>
            <v:group style="position:absolute;left:5790;top:-206;width:33;height:2" coordorigin="5790,-206" coordsize="33,2">
              <v:shape style="position:absolute;left:5790;top:-206;width:33;height:2" coordorigin="5790,-206" coordsize="33,0" path="m5823,-206l5790,-206e" filled="t" fillcolor="#231F20" stroked="f">
                <v:path arrowok="t"/>
                <v:fill type="solid"/>
              </v:shape>
            </v:group>
            <v:group style="position:absolute;left:5790;top:-338;width:33;height:2" coordorigin="5790,-338" coordsize="33,2">
              <v:shape style="position:absolute;left:5790;top:-338;width:33;height:2" coordorigin="5790,-338" coordsize="33,0" path="m5823,-338l5790,-338e" filled="t" fillcolor="#231F20" stroked="f">
                <v:path arrowok="t"/>
                <v:fill type="solid"/>
              </v:shape>
            </v:group>
            <v:group style="position:absolute;left:5790;top:-471;width:33;height:2" coordorigin="5790,-471" coordsize="33,2">
              <v:shape style="position:absolute;left:5790;top:-471;width:33;height:2" coordorigin="5790,-471" coordsize="33,0" path="m5823,-471l5790,-471e" filled="t" fillcolor="#231F20" stroked="f">
                <v:path arrowok="t"/>
                <v:fill type="solid"/>
              </v:shape>
            </v:group>
            <v:group style="position:absolute;left:5790;top:-604;width:33;height:2" coordorigin="5790,-604" coordsize="33,2">
              <v:shape style="position:absolute;left:5790;top:-604;width:33;height:2" coordorigin="5790,-604" coordsize="33,0" path="m5823,-604l5790,-604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oth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ha</w:t>
      </w:r>
      <w:r>
        <w:rPr>
          <w:b w:val="0"/>
          <w:bCs w:val="0"/>
          <w:spacing w:val="0"/>
          <w:w w:val="110"/>
        </w:rPr>
        <w:t>nd,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if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ha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ree,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its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real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deg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e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sis-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When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ese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con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ff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grea</w:t>
      </w:r>
      <w:r>
        <w:rPr>
          <w:b w:val="0"/>
          <w:bCs w:val="0"/>
          <w:spacing w:val="0"/>
          <w:w w:val="110"/>
        </w:rPr>
        <w:t>tl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(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exam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pat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),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ersec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eir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lin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10"/>
        </w:rPr>
        <w:t>do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295" w:right="107"/>
        <w:jc w:val="left"/>
      </w:pPr>
      <w:r>
        <w:rPr>
          <w:b w:val="0"/>
          <w:bCs w:val="0"/>
          <w:spacing w:val="0"/>
          <w:w w:val="110"/>
        </w:rPr>
        <w:t>He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ce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resear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qu</w:t>
      </w:r>
      <w:r>
        <w:rPr>
          <w:b w:val="0"/>
          <w:bCs w:val="0"/>
          <w:spacing w:val="0"/>
          <w:w w:val="110"/>
        </w:rPr>
        <w:t>est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line="242" w:lineRule="auto" w:before="2"/>
        <w:ind w:right="107" w:firstLine="179"/>
        <w:jc w:val="both"/>
        <w:rPr>
          <w:b w:val="0"/>
          <w:bCs w:val="0"/>
        </w:rPr>
      </w:pPr>
      <w:r>
        <w:rPr>
          <w:spacing w:val="0"/>
          <w:w w:val="120"/>
        </w:rPr>
        <w:t>The</w:t>
      </w:r>
      <w:r>
        <w:rPr>
          <w:spacing w:val="47"/>
          <w:w w:val="120"/>
        </w:rPr>
        <w:t> </w:t>
      </w:r>
      <w:r>
        <w:rPr>
          <w:spacing w:val="0"/>
          <w:w w:val="120"/>
        </w:rPr>
        <w:t>MFS</w:t>
      </w:r>
      <w:r>
        <w:rPr>
          <w:spacing w:val="48"/>
          <w:w w:val="120"/>
        </w:rPr>
        <w:t> </w:t>
      </w:r>
      <w:r>
        <w:rPr>
          <w:spacing w:val="0"/>
          <w:w w:val="120"/>
        </w:rPr>
        <w:t>with</w:t>
      </w:r>
      <w:r>
        <w:rPr>
          <w:spacing w:val="49"/>
          <w:w w:val="120"/>
        </w:rPr>
        <w:t> </w:t>
      </w:r>
      <w:r>
        <w:rPr>
          <w:spacing w:val="0"/>
          <w:w w:val="120"/>
        </w:rPr>
        <w:t>m</w:t>
      </w:r>
      <w:r>
        <w:rPr>
          <w:spacing w:val="5"/>
          <w:w w:val="120"/>
        </w:rPr>
        <w:t>o</w:t>
      </w:r>
      <w:r>
        <w:rPr>
          <w:spacing w:val="0"/>
          <w:w w:val="120"/>
        </w:rPr>
        <w:t>dera</w:t>
      </w:r>
      <w:r>
        <w:rPr>
          <w:spacing w:val="0"/>
          <w:w w:val="120"/>
        </w:rPr>
        <w:t>te</w:t>
      </w:r>
      <w:r>
        <w:rPr>
          <w:spacing w:val="48"/>
          <w:w w:val="120"/>
        </w:rPr>
        <w:t> </w:t>
      </w:r>
      <w:r>
        <w:rPr>
          <w:spacing w:val="0"/>
          <w:w w:val="120"/>
        </w:rPr>
        <w:t>de</w:t>
      </w:r>
      <w:r>
        <w:rPr>
          <w:spacing w:val="0"/>
          <w:w w:val="120"/>
        </w:rPr>
        <w:t>gre</w:t>
      </w:r>
      <w:r>
        <w:rPr>
          <w:spacing w:val="0"/>
          <w:w w:val="120"/>
        </w:rPr>
        <w:t>e</w:t>
      </w:r>
      <w:r>
        <w:rPr>
          <w:spacing w:val="0"/>
          <w:w w:val="120"/>
        </w:rPr>
        <w:t>s</w:t>
      </w:r>
      <w:r>
        <w:rPr>
          <w:spacing w:val="48"/>
          <w:w w:val="120"/>
        </w:rPr>
        <w:t> </w:t>
      </w:r>
      <w:r>
        <w:rPr>
          <w:spacing w:val="0"/>
          <w:w w:val="120"/>
        </w:rPr>
        <w:t>(4</w:t>
      </w:r>
      <w:r>
        <w:rPr>
          <w:spacing w:val="48"/>
          <w:w w:val="120"/>
        </w:rPr>
        <w:t> </w:t>
      </w:r>
      <w:r>
        <w:rPr>
          <w:spacing w:val="0"/>
          <w:w w:val="120"/>
        </w:rPr>
        <w:t>to</w:t>
      </w:r>
      <w:r>
        <w:rPr>
          <w:spacing w:val="49"/>
          <w:w w:val="120"/>
        </w:rPr>
        <w:t> </w:t>
      </w:r>
      <w:r>
        <w:rPr>
          <w:spacing w:val="0"/>
          <w:w w:val="120"/>
        </w:rPr>
        <w:t>6)</w:t>
      </w:r>
      <w:r>
        <w:rPr>
          <w:spacing w:val="49"/>
          <w:w w:val="120"/>
        </w:rPr>
        <w:t> </w:t>
      </w:r>
      <w:r>
        <w:rPr>
          <w:spacing w:val="0"/>
          <w:w w:val="120"/>
        </w:rPr>
        <w:t>h</w:t>
      </w:r>
      <w:r>
        <w:rPr>
          <w:spacing w:val="-7"/>
          <w:w w:val="120"/>
        </w:rPr>
        <w:t>a</w:t>
      </w:r>
      <w:r>
        <w:rPr>
          <w:spacing w:val="-6"/>
          <w:w w:val="120"/>
        </w:rPr>
        <w:t>v</w:t>
      </w:r>
      <w:r>
        <w:rPr>
          <w:spacing w:val="0"/>
          <w:w w:val="120"/>
        </w:rPr>
        <w:t>e</w:t>
      </w:r>
      <w:r>
        <w:rPr>
          <w:spacing w:val="0"/>
          <w:w w:val="121"/>
        </w:rPr>
        <w:t> </w:t>
      </w:r>
      <w:r>
        <w:rPr>
          <w:spacing w:val="0"/>
          <w:w w:val="120"/>
        </w:rPr>
        <w:t>the</w:t>
      </w:r>
      <w:r>
        <w:rPr>
          <w:spacing w:val="20"/>
          <w:w w:val="120"/>
        </w:rPr>
        <w:t> </w:t>
      </w:r>
      <w:r>
        <w:rPr>
          <w:spacing w:val="0"/>
          <w:w w:val="120"/>
        </w:rPr>
        <w:t>high</w:t>
      </w:r>
      <w:r>
        <w:rPr>
          <w:spacing w:val="0"/>
          <w:w w:val="120"/>
        </w:rPr>
        <w:t>e</w:t>
      </w:r>
      <w:r>
        <w:rPr>
          <w:spacing w:val="-1"/>
          <w:w w:val="120"/>
        </w:rPr>
        <w:t>s</w:t>
      </w:r>
      <w:r>
        <w:rPr>
          <w:spacing w:val="0"/>
          <w:w w:val="120"/>
        </w:rPr>
        <w:t>t</w:t>
      </w:r>
      <w:r>
        <w:rPr>
          <w:spacing w:val="20"/>
          <w:w w:val="120"/>
        </w:rPr>
        <w:t> </w:t>
      </w:r>
      <w:r>
        <w:rPr>
          <w:spacing w:val="0"/>
          <w:w w:val="120"/>
        </w:rPr>
        <w:t>co</w:t>
      </w:r>
      <w:r>
        <w:rPr>
          <w:spacing w:val="0"/>
          <w:w w:val="120"/>
        </w:rPr>
        <w:t>rre</w:t>
      </w:r>
      <w:r>
        <w:rPr>
          <w:spacing w:val="-2"/>
          <w:w w:val="120"/>
        </w:rPr>
        <w:t>l</w:t>
      </w:r>
      <w:r>
        <w:rPr>
          <w:spacing w:val="0"/>
          <w:w w:val="120"/>
        </w:rPr>
        <w:t>ati</w:t>
      </w:r>
      <w:r>
        <w:rPr>
          <w:spacing w:val="-2"/>
          <w:w w:val="120"/>
        </w:rPr>
        <w:t>o</w:t>
      </w:r>
      <w:r>
        <w:rPr>
          <w:spacing w:val="0"/>
          <w:w w:val="120"/>
        </w:rPr>
        <w:t>n</w:t>
      </w:r>
      <w:r>
        <w:rPr>
          <w:spacing w:val="21"/>
          <w:w w:val="120"/>
        </w:rPr>
        <w:t> </w:t>
      </w:r>
      <w:r>
        <w:rPr>
          <w:spacing w:val="0"/>
          <w:w w:val="120"/>
        </w:rPr>
        <w:t>with</w:t>
      </w:r>
      <w:r>
        <w:rPr>
          <w:spacing w:val="20"/>
          <w:w w:val="120"/>
        </w:rPr>
        <w:t> </w:t>
      </w:r>
      <w:r>
        <w:rPr>
          <w:spacing w:val="0"/>
          <w:w w:val="120"/>
        </w:rPr>
        <w:t>real</w:t>
      </w:r>
      <w:r>
        <w:rPr>
          <w:spacing w:val="20"/>
          <w:w w:val="120"/>
        </w:rPr>
        <w:t> </w:t>
      </w:r>
      <w:r>
        <w:rPr>
          <w:spacing w:val="0"/>
          <w:w w:val="120"/>
        </w:rPr>
        <w:t>fau</w:t>
      </w:r>
      <w:r>
        <w:rPr>
          <w:spacing w:val="0"/>
          <w:w w:val="120"/>
        </w:rPr>
        <w:t>l</w:t>
      </w:r>
      <w:r>
        <w:rPr>
          <w:spacing w:val="-6"/>
          <w:w w:val="120"/>
        </w:rPr>
        <w:t>t</w:t>
      </w:r>
      <w:r>
        <w:rPr>
          <w:spacing w:val="0"/>
          <w:w w:val="120"/>
        </w:rPr>
        <w:t>y</w:t>
      </w:r>
      <w:r>
        <w:rPr>
          <w:spacing w:val="21"/>
          <w:w w:val="120"/>
        </w:rPr>
        <w:t> </w:t>
      </w:r>
      <w:r>
        <w:rPr>
          <w:spacing w:val="0"/>
          <w:w w:val="120"/>
        </w:rPr>
        <w:t>c</w:t>
      </w:r>
      <w:r>
        <w:rPr>
          <w:spacing w:val="5"/>
          <w:w w:val="120"/>
        </w:rPr>
        <w:t>o</w:t>
      </w:r>
      <w:r>
        <w:rPr>
          <w:spacing w:val="0"/>
          <w:w w:val="120"/>
        </w:rPr>
        <w:t>de</w:t>
      </w:r>
      <w:r>
        <w:rPr>
          <w:spacing w:val="0"/>
          <w:w w:val="120"/>
        </w:rPr>
        <w:t>,</w:t>
      </w:r>
      <w:r>
        <w:rPr>
          <w:spacing w:val="22"/>
          <w:w w:val="120"/>
        </w:rPr>
        <w:t> </w:t>
      </w:r>
      <w:r>
        <w:rPr>
          <w:spacing w:val="0"/>
          <w:w w:val="120"/>
        </w:rPr>
        <w:t>whe</w:t>
      </w:r>
      <w:r>
        <w:rPr>
          <w:spacing w:val="0"/>
          <w:w w:val="120"/>
        </w:rPr>
        <w:t>n</w:t>
      </w:r>
      <w:r>
        <w:rPr>
          <w:spacing w:val="0"/>
          <w:w w:val="117"/>
        </w:rPr>
        <w:t> </w:t>
      </w:r>
      <w:r>
        <w:rPr>
          <w:spacing w:val="0"/>
          <w:w w:val="120"/>
        </w:rPr>
        <w:t>co</w:t>
      </w:r>
      <w:r>
        <w:rPr>
          <w:spacing w:val="0"/>
          <w:w w:val="120"/>
        </w:rPr>
        <w:t>mp</w:t>
      </w:r>
      <w:r>
        <w:rPr>
          <w:spacing w:val="-2"/>
          <w:w w:val="120"/>
        </w:rPr>
        <w:t>a</w:t>
      </w:r>
      <w:r>
        <w:rPr>
          <w:spacing w:val="0"/>
          <w:w w:val="120"/>
        </w:rPr>
        <w:t>re</w:t>
      </w:r>
      <w:r>
        <w:rPr>
          <w:spacing w:val="0"/>
          <w:w w:val="120"/>
        </w:rPr>
        <w:t>d</w:t>
      </w:r>
      <w:r>
        <w:rPr>
          <w:spacing w:val="10"/>
          <w:w w:val="120"/>
        </w:rPr>
        <w:t> </w:t>
      </w:r>
      <w:r>
        <w:rPr>
          <w:spacing w:val="0"/>
          <w:w w:val="120"/>
        </w:rPr>
        <w:t>to</w:t>
      </w:r>
      <w:r>
        <w:rPr>
          <w:spacing w:val="11"/>
          <w:w w:val="120"/>
        </w:rPr>
        <w:t> </w:t>
      </w:r>
      <w:r>
        <w:rPr>
          <w:spacing w:val="0"/>
          <w:w w:val="120"/>
        </w:rPr>
        <w:t>the</w:t>
      </w:r>
      <w:r>
        <w:rPr>
          <w:spacing w:val="11"/>
          <w:w w:val="120"/>
        </w:rPr>
        <w:t> </w:t>
      </w:r>
      <w:r>
        <w:rPr>
          <w:spacing w:val="0"/>
          <w:w w:val="120"/>
        </w:rPr>
        <w:t>MFS</w:t>
      </w:r>
      <w:r>
        <w:rPr>
          <w:spacing w:val="11"/>
          <w:w w:val="120"/>
        </w:rPr>
        <w:t> </w:t>
      </w:r>
      <w:r>
        <w:rPr>
          <w:spacing w:val="0"/>
          <w:w w:val="120"/>
        </w:rPr>
        <w:t>wi</w:t>
      </w:r>
      <w:r>
        <w:rPr>
          <w:spacing w:val="0"/>
          <w:w w:val="120"/>
        </w:rPr>
        <w:t>th</w:t>
      </w:r>
      <w:r>
        <w:rPr>
          <w:spacing w:val="11"/>
          <w:w w:val="120"/>
        </w:rPr>
        <w:t> </w:t>
      </w:r>
      <w:r>
        <w:rPr>
          <w:spacing w:val="0"/>
          <w:w w:val="120"/>
        </w:rPr>
        <w:t>othe</w:t>
      </w:r>
      <w:r>
        <w:rPr>
          <w:spacing w:val="0"/>
          <w:w w:val="120"/>
        </w:rPr>
        <w:t>r</w:t>
      </w:r>
      <w:r>
        <w:rPr>
          <w:spacing w:val="11"/>
          <w:w w:val="120"/>
        </w:rPr>
        <w:t> </w:t>
      </w:r>
      <w:r>
        <w:rPr>
          <w:spacing w:val="0"/>
          <w:w w:val="120"/>
        </w:rPr>
        <w:t>deg</w:t>
      </w:r>
      <w:r>
        <w:rPr>
          <w:spacing w:val="0"/>
          <w:w w:val="120"/>
        </w:rPr>
        <w:t>re</w:t>
      </w:r>
      <w:r>
        <w:rPr>
          <w:spacing w:val="0"/>
          <w:w w:val="120"/>
        </w:rPr>
        <w:t>e</w:t>
      </w:r>
      <w:r>
        <w:rPr>
          <w:spacing w:val="0"/>
          <w:w w:val="120"/>
        </w:rPr>
        <w:t>s.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1"/>
        </w:numPr>
        <w:tabs>
          <w:tab w:pos="653" w:val="left" w:leader="none"/>
        </w:tabs>
        <w:ind w:left="653" w:right="3221" w:hanging="538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ault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types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pStyle w:val="BodyText"/>
        <w:spacing w:before="39"/>
        <w:ind w:left="295" w:right="107"/>
        <w:jc w:val="left"/>
      </w:pP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ex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erime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est</w:t>
      </w:r>
      <w:r>
        <w:rPr>
          <w:b w:val="0"/>
          <w:bCs w:val="0"/>
          <w:spacing w:val="0"/>
          <w:w w:val="110"/>
        </w:rPr>
        <w:t>ig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eth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</w:t>
      </w:r>
      <w:r>
        <w:rPr>
          <w:b w:val="0"/>
          <w:bCs w:val="0"/>
          <w:spacing w:val="-1"/>
          <w:w w:val="110"/>
        </w:rPr>
        <w:t>l</w:t>
      </w:r>
      <w:r>
        <w:rPr>
          <w:b w:val="0"/>
          <w:bCs w:val="0"/>
          <w:spacing w:val="0"/>
          <w:w w:val="110"/>
        </w:rPr>
        <w:t>a-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320" w:bottom="280" w:left="960" w:right="680"/>
          <w:cols w:num="2" w:equalWidth="0">
            <w:col w:w="4898" w:space="362"/>
            <w:col w:w="5006"/>
          </w:cols>
        </w:sectPr>
      </w:pP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2"/>
        <w:ind w:right="0"/>
        <w:jc w:val="both"/>
        <w:rPr>
          <w:b w:val="0"/>
          <w:bCs w:val="0"/>
        </w:rPr>
      </w:pPr>
      <w:r>
        <w:rPr>
          <w:spacing w:val="-17"/>
          <w:w w:val="115"/>
        </w:rPr>
        <w:t>T</w:t>
      </w:r>
      <w:r>
        <w:rPr>
          <w:spacing w:val="0"/>
          <w:w w:val="115"/>
        </w:rPr>
        <w:t>abl</w:t>
      </w:r>
      <w:r>
        <w:rPr>
          <w:spacing w:val="0"/>
          <w:w w:val="115"/>
        </w:rPr>
        <w:t>e</w:t>
      </w:r>
      <w:r>
        <w:rPr>
          <w:spacing w:val="24"/>
          <w:w w:val="115"/>
        </w:rPr>
        <w:t> </w:t>
      </w:r>
      <w:r>
        <w:rPr>
          <w:spacing w:val="0"/>
          <w:w w:val="115"/>
        </w:rPr>
        <w:t>11</w:t>
      </w:r>
      <w:r>
        <w:rPr>
          <w:spacing w:val="0"/>
          <w:w w:val="115"/>
        </w:rPr>
        <w:t>:</w:t>
      </w:r>
      <w:r>
        <w:rPr>
          <w:spacing w:val="0"/>
          <w:w w:val="115"/>
        </w:rPr>
        <w:t> </w:t>
      </w:r>
      <w:r>
        <w:rPr>
          <w:spacing w:val="5"/>
          <w:w w:val="115"/>
        </w:rPr>
        <w:t> </w:t>
      </w:r>
      <w:r>
        <w:rPr>
          <w:spacing w:val="0"/>
          <w:w w:val="115"/>
        </w:rPr>
        <w:t>The</w:t>
      </w:r>
      <w:r>
        <w:rPr>
          <w:spacing w:val="24"/>
          <w:w w:val="115"/>
        </w:rPr>
        <w:t> </w:t>
      </w:r>
      <w:r>
        <w:rPr>
          <w:spacing w:val="0"/>
          <w:w w:val="115"/>
        </w:rPr>
        <w:t>t-te</w:t>
      </w:r>
      <w:r>
        <w:rPr>
          <w:spacing w:val="-1"/>
          <w:w w:val="115"/>
        </w:rPr>
        <w:t>s</w:t>
      </w:r>
      <w:r>
        <w:rPr>
          <w:spacing w:val="0"/>
          <w:w w:val="115"/>
        </w:rPr>
        <w:t>t</w:t>
      </w:r>
      <w:r>
        <w:rPr>
          <w:spacing w:val="24"/>
          <w:w w:val="115"/>
        </w:rPr>
        <w:t> </w:t>
      </w:r>
      <w:r>
        <w:rPr>
          <w:spacing w:val="0"/>
          <w:w w:val="115"/>
        </w:rPr>
        <w:t>res</w:t>
      </w:r>
      <w:r>
        <w:rPr>
          <w:spacing w:val="0"/>
          <w:w w:val="115"/>
        </w:rPr>
        <w:t>ul</w:t>
      </w:r>
      <w:r>
        <w:rPr>
          <w:spacing w:val="0"/>
          <w:w w:val="115"/>
        </w:rPr>
        <w:t>t</w:t>
      </w:r>
      <w:r>
        <w:rPr>
          <w:spacing w:val="24"/>
          <w:w w:val="115"/>
        </w:rPr>
        <w:t> </w:t>
      </w:r>
      <w:r>
        <w:rPr>
          <w:spacing w:val="0"/>
          <w:w w:val="115"/>
        </w:rPr>
        <w:t>fo</w:t>
      </w:r>
      <w:r>
        <w:rPr>
          <w:spacing w:val="0"/>
          <w:w w:val="115"/>
        </w:rPr>
        <w:t>r</w:t>
      </w:r>
      <w:r>
        <w:rPr>
          <w:spacing w:val="24"/>
          <w:w w:val="115"/>
        </w:rPr>
        <w:t> </w:t>
      </w:r>
      <w:r>
        <w:rPr>
          <w:spacing w:val="0"/>
          <w:w w:val="115"/>
        </w:rPr>
        <w:t>diffe</w:t>
      </w:r>
      <w:r>
        <w:rPr>
          <w:spacing w:val="0"/>
          <w:w w:val="115"/>
        </w:rPr>
        <w:t>re</w:t>
      </w:r>
      <w:r>
        <w:rPr>
          <w:spacing w:val="-6"/>
          <w:w w:val="115"/>
        </w:rPr>
        <w:t>n</w:t>
      </w:r>
      <w:r>
        <w:rPr>
          <w:spacing w:val="0"/>
          <w:w w:val="115"/>
        </w:rPr>
        <w:t>t</w:t>
      </w:r>
      <w:r>
        <w:rPr>
          <w:spacing w:val="24"/>
          <w:w w:val="115"/>
        </w:rPr>
        <w:t> </w:t>
      </w:r>
      <w:r>
        <w:rPr>
          <w:spacing w:val="0"/>
          <w:w w:val="115"/>
        </w:rPr>
        <w:t>MFS</w:t>
      </w:r>
      <w:r>
        <w:rPr>
          <w:spacing w:val="24"/>
          <w:w w:val="115"/>
        </w:rPr>
        <w:t> </w:t>
      </w:r>
      <w:r>
        <w:rPr>
          <w:spacing w:val="0"/>
          <w:w w:val="115"/>
        </w:rPr>
        <w:t>deg</w:t>
      </w:r>
      <w:r>
        <w:rPr>
          <w:spacing w:val="0"/>
          <w:w w:val="115"/>
        </w:rPr>
        <w:t>re</w:t>
      </w:r>
      <w:r>
        <w:rPr>
          <w:spacing w:val="0"/>
          <w:w w:val="115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0" w:lineRule="exact" w:before="6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8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26" w:hRule="exact"/>
        </w:trPr>
        <w:tc>
          <w:tcPr>
            <w:tcW w:w="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x,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8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2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P(x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z)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15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z)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-17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6.3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-22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x,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2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P(x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z)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15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z)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-11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22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4.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pStyle w:val="BodyText"/>
        <w:spacing w:line="208" w:lineRule="auto" w:before="12"/>
        <w:ind w:left="1147" w:right="816" w:hanging="129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10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p</w:t>
      </w:r>
      <w:r>
        <w:rPr>
          <w:b w:val="0"/>
          <w:bCs w:val="0"/>
          <w:i w:val="0"/>
          <w:spacing w:val="0"/>
          <w:w w:val="110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m,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)</w:t>
      </w:r>
      <w:r>
        <w:rPr>
          <w:b w:val="0"/>
          <w:bCs w:val="0"/>
          <w:i w:val="0"/>
          <w:spacing w:val="1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den</w:t>
      </w:r>
      <w:r>
        <w:rPr>
          <w:b w:val="0"/>
          <w:bCs w:val="0"/>
          <w:i w:val="0"/>
          <w:spacing w:val="0"/>
          <w:w w:val="110"/>
          <w:position w:val="0"/>
        </w:rPr>
        <w:t>o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es</w:t>
      </w:r>
      <w:r>
        <w:rPr>
          <w:b w:val="0"/>
          <w:bCs w:val="0"/>
          <w:i w:val="0"/>
          <w:spacing w:val="1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the</w:t>
      </w:r>
      <w:r>
        <w:rPr>
          <w:b w:val="0"/>
          <w:bCs w:val="0"/>
          <w:i w:val="0"/>
          <w:spacing w:val="1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p-</w:t>
      </w:r>
      <w:r>
        <w:rPr>
          <w:b w:val="0"/>
          <w:bCs w:val="0"/>
          <w:i w:val="0"/>
          <w:spacing w:val="-12"/>
          <w:w w:val="110"/>
          <w:position w:val="0"/>
        </w:rPr>
        <w:t>v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0"/>
          <w:w w:val="110"/>
          <w:position w:val="0"/>
        </w:rPr>
        <w:t>lu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1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of</w:t>
      </w:r>
      <w:r>
        <w:rPr>
          <w:b w:val="0"/>
          <w:bCs w:val="0"/>
          <w:i w:val="0"/>
          <w:spacing w:val="1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1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test</w:t>
      </w:r>
      <w:r>
        <w:rPr>
          <w:b w:val="0"/>
          <w:bCs w:val="0"/>
          <w:i w:val="0"/>
          <w:spacing w:val="0"/>
          <w:w w:val="119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</w:t>
      </w:r>
      <w:r>
        <w:rPr>
          <w:b w:val="0"/>
          <w:bCs w:val="0"/>
          <w:i w:val="0"/>
          <w:spacing w:val="0"/>
          <w:w w:val="110"/>
          <w:position w:val="0"/>
        </w:rPr>
        <w:t>f</w:t>
      </w:r>
      <w:r>
        <w:rPr>
          <w:b w:val="0"/>
          <w:bCs w:val="0"/>
          <w:i w:val="0"/>
          <w:spacing w:val="1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sign</w:t>
      </w:r>
      <w:r>
        <w:rPr>
          <w:b w:val="0"/>
          <w:bCs w:val="0"/>
          <w:i w:val="0"/>
          <w:spacing w:val="-2"/>
          <w:w w:val="110"/>
          <w:position w:val="0"/>
        </w:rPr>
        <w:t>i</w:t>
      </w:r>
      <w:r>
        <w:rPr>
          <w:b w:val="0"/>
          <w:bCs w:val="0"/>
          <w:i w:val="0"/>
          <w:spacing w:val="0"/>
          <w:w w:val="110"/>
          <w:position w:val="0"/>
        </w:rPr>
        <w:t>fi</w:t>
      </w:r>
      <w:r>
        <w:rPr>
          <w:b w:val="0"/>
          <w:bCs w:val="0"/>
          <w:i w:val="0"/>
          <w:spacing w:val="-2"/>
          <w:w w:val="110"/>
          <w:position w:val="0"/>
        </w:rPr>
        <w:t>c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0"/>
          <w:position w:val="0"/>
        </w:rPr>
        <w:t>ce</w:t>
      </w:r>
      <w:r>
        <w:rPr>
          <w:b w:val="0"/>
          <w:bCs w:val="0"/>
          <w:i w:val="0"/>
          <w:spacing w:val="1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for</w:t>
      </w:r>
      <w:r>
        <w:rPr>
          <w:b w:val="0"/>
          <w:bCs w:val="0"/>
          <w:i w:val="0"/>
          <w:spacing w:val="1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1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pro</w:t>
      </w:r>
      <w:r>
        <w:rPr>
          <w:b w:val="0"/>
          <w:bCs w:val="0"/>
          <w:i w:val="0"/>
          <w:spacing w:val="0"/>
          <w:w w:val="110"/>
          <w:position w:val="0"/>
        </w:rPr>
        <w:t>b</w:t>
      </w:r>
      <w:r>
        <w:rPr>
          <w:b w:val="0"/>
          <w:bCs w:val="0"/>
          <w:i w:val="0"/>
          <w:spacing w:val="0"/>
          <w:w w:val="110"/>
          <w:position w:val="0"/>
        </w:rPr>
        <w:t>a</w:t>
      </w:r>
      <w:r>
        <w:rPr>
          <w:b w:val="0"/>
          <w:bCs w:val="0"/>
          <w:i w:val="0"/>
          <w:spacing w:val="0"/>
          <w:w w:val="110"/>
          <w:position w:val="0"/>
        </w:rPr>
        <w:t>b</w:t>
      </w:r>
      <w:r>
        <w:rPr>
          <w:b w:val="0"/>
          <w:bCs w:val="0"/>
          <w:i w:val="0"/>
          <w:spacing w:val="0"/>
          <w:w w:val="110"/>
          <w:position w:val="0"/>
        </w:rPr>
        <w:t>il</w:t>
      </w:r>
      <w:r>
        <w:rPr>
          <w:b w:val="0"/>
          <w:bCs w:val="0"/>
          <w:i w:val="0"/>
          <w:spacing w:val="0"/>
          <w:w w:val="110"/>
          <w:position w:val="0"/>
        </w:rPr>
        <w:t>i</w:t>
      </w:r>
      <w:r>
        <w:rPr>
          <w:b w:val="0"/>
          <w:bCs w:val="0"/>
          <w:i w:val="0"/>
          <w:spacing w:val="-5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y</w:t>
      </w:r>
      <w:r>
        <w:rPr>
          <w:b w:val="0"/>
          <w:bCs w:val="0"/>
          <w:i w:val="0"/>
          <w:spacing w:val="0"/>
          <w:w w:val="107"/>
          <w:position w:val="0"/>
        </w:rPr>
        <w:t> 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0"/>
          <w:w w:val="110"/>
          <w:position w:val="0"/>
        </w:rPr>
        <w:t>at</w:t>
      </w:r>
      <w:r>
        <w:rPr>
          <w:b w:val="0"/>
          <w:bCs w:val="0"/>
          <w:i w:val="0"/>
          <w:spacing w:val="3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3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resu</w:t>
      </w:r>
      <w:r>
        <w:rPr>
          <w:b w:val="0"/>
          <w:bCs w:val="0"/>
          <w:i w:val="0"/>
          <w:spacing w:val="0"/>
          <w:w w:val="110"/>
          <w:position w:val="0"/>
        </w:rPr>
        <w:t>lt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3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of</w:t>
      </w:r>
      <w:r>
        <w:rPr>
          <w:b w:val="0"/>
          <w:bCs w:val="0"/>
          <w:i w:val="0"/>
          <w:spacing w:val="31"/>
          <w:w w:val="110"/>
          <w:position w:val="0"/>
        </w:rPr>
        <w:t> </w:t>
      </w:r>
      <w:r>
        <w:rPr>
          <w:b w:val="0"/>
          <w:bCs w:val="0"/>
          <w:i w:val="0"/>
          <w:spacing w:val="-4"/>
          <w:w w:val="110"/>
          <w:position w:val="0"/>
        </w:rPr>
        <w:t>t</w:t>
      </w:r>
      <w:r>
        <w:rPr>
          <w:b w:val="0"/>
          <w:bCs w:val="0"/>
          <w:i w:val="0"/>
          <w:spacing w:val="-7"/>
          <w:w w:val="110"/>
          <w:position w:val="0"/>
        </w:rPr>
        <w:t>w</w:t>
      </w:r>
      <w:r>
        <w:rPr>
          <w:b w:val="0"/>
          <w:bCs w:val="0"/>
          <w:i w:val="0"/>
          <w:spacing w:val="0"/>
          <w:w w:val="110"/>
          <w:position w:val="0"/>
        </w:rPr>
        <w:t>o</w:t>
      </w:r>
      <w:r>
        <w:rPr>
          <w:b w:val="0"/>
          <w:bCs w:val="0"/>
          <w:i w:val="0"/>
          <w:spacing w:val="3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metri</w:t>
      </w:r>
      <w:r>
        <w:rPr>
          <w:b w:val="0"/>
          <w:bCs w:val="0"/>
          <w:i w:val="0"/>
          <w:spacing w:val="0"/>
          <w:w w:val="110"/>
          <w:position w:val="0"/>
        </w:rPr>
        <w:t>cs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3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i.e.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0"/>
          <w:w w:val="113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m</w:t>
      </w:r>
      <w:r>
        <w:rPr>
          <w:b w:val="0"/>
          <w:bCs w:val="0"/>
          <w:i w:val="0"/>
          <w:spacing w:val="1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an</w:t>
      </w:r>
      <w:r>
        <w:rPr>
          <w:b w:val="0"/>
          <w:bCs w:val="0"/>
          <w:i w:val="0"/>
          <w:spacing w:val="0"/>
          <w:w w:val="110"/>
          <w:position w:val="0"/>
        </w:rPr>
        <w:t>d</w:t>
      </w:r>
      <w:r>
        <w:rPr>
          <w:b w:val="0"/>
          <w:bCs w:val="0"/>
          <w:i w:val="0"/>
          <w:spacing w:val="1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n,</w:t>
      </w:r>
      <w:r>
        <w:rPr>
          <w:b w:val="0"/>
          <w:bCs w:val="0"/>
          <w:i w:val="0"/>
          <w:spacing w:val="2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are</w:t>
      </w:r>
      <w:r>
        <w:rPr>
          <w:b w:val="0"/>
          <w:bCs w:val="0"/>
          <w:i w:val="0"/>
          <w:spacing w:val="19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equa</w:t>
      </w:r>
      <w:r>
        <w:rPr>
          <w:b w:val="0"/>
          <w:bCs w:val="0"/>
          <w:i w:val="0"/>
          <w:spacing w:val="-2"/>
          <w:w w:val="110"/>
          <w:position w:val="0"/>
        </w:rPr>
        <w:t>l</w:t>
      </w:r>
      <w:r>
        <w:rPr>
          <w:b w:val="0"/>
          <w:bCs w:val="0"/>
          <w:i w:val="0"/>
          <w:spacing w:val="0"/>
          <w:w w:val="110"/>
          <w:position w:val="0"/>
        </w:rPr>
        <w:t>,</w:t>
      </w:r>
      <w:r>
        <w:rPr>
          <w:b w:val="0"/>
          <w:bCs w:val="0"/>
          <w:i w:val="0"/>
          <w:spacing w:val="2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where</w:t>
      </w:r>
      <w:r>
        <w:rPr>
          <w:b w:val="0"/>
          <w:bCs w:val="0"/>
          <w:i w:val="0"/>
          <w:spacing w:val="1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m,</w:t>
      </w:r>
      <w:r>
        <w:rPr>
          <w:b w:val="0"/>
          <w:bCs w:val="0"/>
          <w:i w:val="0"/>
          <w:spacing w:val="21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1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ca</w:t>
      </w:r>
      <w:r>
        <w:rPr>
          <w:b w:val="0"/>
          <w:bCs w:val="0"/>
          <w:i w:val="0"/>
          <w:spacing w:val="0"/>
          <w:w w:val="110"/>
          <w:position w:val="0"/>
        </w:rPr>
        <w:t>n</w:t>
      </w:r>
      <w:r>
        <w:rPr>
          <w:b w:val="0"/>
          <w:bCs w:val="0"/>
          <w:i w:val="0"/>
          <w:spacing w:val="0"/>
          <w:w w:val="113"/>
          <w:position w:val="0"/>
        </w:rPr>
        <w:t> </w:t>
      </w:r>
      <w:r>
        <w:rPr>
          <w:b w:val="0"/>
          <w:bCs w:val="0"/>
          <w:i w:val="0"/>
          <w:spacing w:val="3"/>
          <w:w w:val="110"/>
          <w:position w:val="0"/>
        </w:rPr>
        <w:t>b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2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x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=</w:t>
      </w:r>
      <w:r>
        <w:rPr>
          <w:b w:val="0"/>
          <w:bCs w:val="0"/>
          <w:i w:val="0"/>
          <w:spacing w:val="2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th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resu</w:t>
      </w:r>
      <w:r>
        <w:rPr>
          <w:b w:val="0"/>
          <w:bCs w:val="0"/>
          <w:i w:val="0"/>
          <w:spacing w:val="-2"/>
          <w:w w:val="110"/>
          <w:position w:val="0"/>
        </w:rPr>
        <w:t>l</w:t>
      </w:r>
      <w:r>
        <w:rPr>
          <w:b w:val="0"/>
          <w:bCs w:val="0"/>
          <w:i w:val="0"/>
          <w:spacing w:val="0"/>
          <w:w w:val="110"/>
          <w:position w:val="0"/>
        </w:rPr>
        <w:t>ts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of</w:t>
      </w:r>
      <w:r>
        <w:rPr>
          <w:b w:val="0"/>
          <w:bCs w:val="0"/>
          <w:i w:val="0"/>
          <w:spacing w:val="24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MF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wit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2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de-</w:t>
      </w:r>
      <w:r>
        <w:rPr>
          <w:b w:val="0"/>
          <w:bCs w:val="0"/>
          <w:i w:val="0"/>
          <w:spacing w:val="0"/>
          <w:w w:val="106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g</w:t>
      </w:r>
      <w:r>
        <w:rPr>
          <w:b w:val="0"/>
          <w:bCs w:val="0"/>
          <w:i w:val="0"/>
          <w:spacing w:val="0"/>
          <w:w w:val="110"/>
          <w:position w:val="0"/>
        </w:rPr>
        <w:t>ree</w:t>
      </w:r>
      <w:r>
        <w:rPr>
          <w:b w:val="0"/>
          <w:bCs w:val="0"/>
          <w:i w:val="0"/>
          <w:spacing w:val="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1</w:t>
      </w:r>
      <w:r>
        <w:rPr>
          <w:b w:val="0"/>
          <w:bCs w:val="0"/>
          <w:i w:val="0"/>
          <w:spacing w:val="1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to</w:t>
      </w:r>
      <w:r>
        <w:rPr>
          <w:b w:val="0"/>
          <w:bCs w:val="0"/>
          <w:i w:val="0"/>
          <w:spacing w:val="1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3,</w:t>
      </w:r>
      <w:r>
        <w:rPr>
          <w:b w:val="0"/>
          <w:bCs w:val="0"/>
          <w:i w:val="0"/>
          <w:spacing w:val="1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y</w:t>
      </w:r>
      <w:r>
        <w:rPr>
          <w:b w:val="0"/>
          <w:bCs w:val="0"/>
          <w:i w:val="0"/>
          <w:spacing w:val="1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=</w:t>
      </w:r>
      <w:r>
        <w:rPr>
          <w:b w:val="0"/>
          <w:bCs w:val="0"/>
          <w:i w:val="0"/>
          <w:spacing w:val="1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MF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15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wit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1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deg</w:t>
      </w:r>
      <w:r>
        <w:rPr>
          <w:b w:val="0"/>
          <w:bCs w:val="0"/>
          <w:i w:val="0"/>
          <w:spacing w:val="0"/>
          <w:w w:val="110"/>
          <w:position w:val="0"/>
        </w:rPr>
        <w:t>ree</w:t>
      </w:r>
      <w:r>
        <w:rPr>
          <w:b w:val="0"/>
          <w:bCs w:val="0"/>
          <w:i w:val="0"/>
          <w:spacing w:val="1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4</w:t>
      </w:r>
      <w:r>
        <w:rPr>
          <w:b w:val="0"/>
          <w:bCs w:val="0"/>
          <w:i w:val="0"/>
          <w:spacing w:val="0"/>
          <w:w w:val="102"/>
          <w:position w:val="0"/>
        </w:rPr>
        <w:t> 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o</w:t>
      </w:r>
      <w:r>
        <w:rPr>
          <w:b w:val="0"/>
          <w:bCs w:val="0"/>
          <w:i w:val="0"/>
          <w:spacing w:val="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6,</w:t>
      </w:r>
      <w:r>
        <w:rPr>
          <w:b w:val="0"/>
          <w:bCs w:val="0"/>
          <w:i w:val="0"/>
          <w:spacing w:val="8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and</w:t>
      </w:r>
      <w:r>
        <w:rPr>
          <w:b w:val="0"/>
          <w:bCs w:val="0"/>
          <w:i w:val="0"/>
          <w:spacing w:val="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z</w:t>
      </w:r>
      <w:r>
        <w:rPr>
          <w:b w:val="0"/>
          <w:bCs w:val="0"/>
          <w:i w:val="0"/>
          <w:spacing w:val="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=</w:t>
      </w:r>
      <w:r>
        <w:rPr>
          <w:b w:val="0"/>
          <w:bCs w:val="0"/>
          <w:i w:val="0"/>
          <w:spacing w:val="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MF</w:t>
      </w:r>
      <w:r>
        <w:rPr>
          <w:b w:val="0"/>
          <w:bCs w:val="0"/>
          <w:i w:val="0"/>
          <w:spacing w:val="0"/>
          <w:w w:val="110"/>
          <w:position w:val="0"/>
        </w:rPr>
        <w:t>S</w:t>
      </w:r>
      <w:r>
        <w:rPr>
          <w:b w:val="0"/>
          <w:bCs w:val="0"/>
          <w:i w:val="0"/>
          <w:spacing w:val="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with</w:t>
      </w:r>
      <w:r>
        <w:rPr>
          <w:b w:val="0"/>
          <w:bCs w:val="0"/>
          <w:i w:val="0"/>
          <w:spacing w:val="7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deg</w:t>
      </w:r>
      <w:r>
        <w:rPr>
          <w:b w:val="0"/>
          <w:bCs w:val="0"/>
          <w:i w:val="0"/>
          <w:spacing w:val="0"/>
          <w:w w:val="110"/>
          <w:position w:val="0"/>
        </w:rPr>
        <w:t>ree</w:t>
      </w:r>
      <w:r>
        <w:rPr>
          <w:b w:val="0"/>
          <w:bCs w:val="0"/>
          <w:i w:val="0"/>
          <w:spacing w:val="6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mor</w:t>
      </w:r>
      <w:r>
        <w:rPr>
          <w:b w:val="0"/>
          <w:bCs w:val="0"/>
          <w:i w:val="0"/>
          <w:spacing w:val="0"/>
          <w:w w:val="110"/>
          <w:position w:val="0"/>
        </w:rPr>
        <w:t>e</w:t>
      </w:r>
      <w:r>
        <w:rPr>
          <w:b w:val="0"/>
          <w:bCs w:val="0"/>
          <w:i w:val="0"/>
          <w:spacing w:val="0"/>
          <w:w w:val="102"/>
          <w:position w:val="0"/>
        </w:rPr>
        <w:t> </w:t>
      </w:r>
      <w:r>
        <w:rPr>
          <w:b w:val="0"/>
          <w:bCs w:val="0"/>
          <w:i w:val="0"/>
          <w:spacing w:val="-1"/>
          <w:w w:val="110"/>
          <w:position w:val="0"/>
        </w:rPr>
        <w:t>t</w:t>
      </w:r>
      <w:r>
        <w:rPr>
          <w:b w:val="0"/>
          <w:bCs w:val="0"/>
          <w:i w:val="0"/>
          <w:spacing w:val="0"/>
          <w:w w:val="110"/>
          <w:position w:val="0"/>
        </w:rPr>
        <w:t>h</w:t>
      </w:r>
      <w:r>
        <w:rPr>
          <w:b w:val="0"/>
          <w:bCs w:val="0"/>
          <w:i w:val="0"/>
          <w:spacing w:val="0"/>
          <w:w w:val="110"/>
          <w:position w:val="0"/>
        </w:rPr>
        <w:t>an</w:t>
      </w:r>
      <w:r>
        <w:rPr>
          <w:b w:val="0"/>
          <w:bCs w:val="0"/>
          <w:i w:val="0"/>
          <w:spacing w:val="30"/>
          <w:w w:val="110"/>
          <w:position w:val="0"/>
        </w:rPr>
        <w:t> </w:t>
      </w:r>
      <w:r>
        <w:rPr>
          <w:b w:val="0"/>
          <w:bCs w:val="0"/>
          <w:i w:val="0"/>
          <w:spacing w:val="0"/>
          <w:w w:val="110"/>
          <w:position w:val="0"/>
        </w:rPr>
        <w:t>6.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2" w:lineRule="auto"/>
        <w:ind w:right="0"/>
        <w:jc w:val="both"/>
      </w:pP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aff</w:t>
      </w:r>
      <w:r>
        <w:rPr>
          <w:b w:val="0"/>
          <w:bCs w:val="0"/>
          <w:spacing w:val="0"/>
          <w:w w:val="110"/>
        </w:rPr>
        <w:t>ec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-5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es.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erefo</w:t>
      </w:r>
      <w:r>
        <w:rPr>
          <w:b w:val="0"/>
          <w:bCs w:val="0"/>
          <w:spacing w:val="0"/>
          <w:w w:val="110"/>
        </w:rPr>
        <w:t>re,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sepa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resul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first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ex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erime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rd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ODC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cl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sses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efec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cla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(in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mis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wron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ext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e).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resul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list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Fig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5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whe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left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rt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ws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ODC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cl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0"/>
          <w:w w:val="110"/>
        </w:rPr>
        <w:t>ses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rig</w:t>
      </w:r>
      <w:r>
        <w:rPr>
          <w:b w:val="0"/>
          <w:bCs w:val="0"/>
          <w:spacing w:val="-6"/>
          <w:w w:val="110"/>
        </w:rPr>
        <w:t>h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rt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ree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defe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cla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es.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mi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0"/>
          <w:w w:val="12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sec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ex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erime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det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eth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there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exist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gn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ffere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ce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ose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metri</w:t>
      </w:r>
      <w:r>
        <w:rPr>
          <w:b w:val="0"/>
          <w:bCs w:val="0"/>
          <w:spacing w:val="0"/>
          <w:w w:val="110"/>
        </w:rPr>
        <w:t>cs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con</w:t>
      </w:r>
      <w:r>
        <w:rPr>
          <w:b w:val="0"/>
          <w:bCs w:val="0"/>
          <w:spacing w:val="0"/>
          <w:w w:val="110"/>
        </w:rPr>
        <w:t>du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t-</w:t>
      </w:r>
      <w:r>
        <w:rPr>
          <w:b w:val="0"/>
          <w:bCs w:val="0"/>
          <w:spacing w:val="0"/>
          <w:w w:val="120"/>
        </w:rPr>
        <w:t> 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ir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metri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ODC,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defec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cla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ses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7"/>
          <w:w w:val="110"/>
        </w:rPr>
        <w:t>o</w:t>
      </w:r>
      <w:r>
        <w:rPr>
          <w:b w:val="0"/>
          <w:bCs w:val="0"/>
          <w:spacing w:val="0"/>
          <w:w w:val="110"/>
        </w:rPr>
        <w:t>wn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-15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12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151" w:right="36"/>
        <w:jc w:val="both"/>
        <w:rPr>
          <w:b w:val="0"/>
          <w:bCs w:val="0"/>
        </w:rPr>
      </w:pPr>
      <w:r>
        <w:rPr>
          <w:spacing w:val="-17"/>
          <w:w w:val="115"/>
        </w:rPr>
        <w:t>T</w:t>
      </w:r>
      <w:r>
        <w:rPr>
          <w:spacing w:val="-1"/>
          <w:w w:val="115"/>
        </w:rPr>
        <w:t>a</w:t>
      </w:r>
      <w:r>
        <w:rPr>
          <w:spacing w:val="0"/>
          <w:w w:val="115"/>
        </w:rPr>
        <w:t>bl</w:t>
      </w:r>
      <w:r>
        <w:rPr>
          <w:spacing w:val="0"/>
          <w:w w:val="115"/>
        </w:rPr>
        <w:t>e</w:t>
      </w:r>
      <w:r>
        <w:rPr>
          <w:spacing w:val="34"/>
          <w:w w:val="115"/>
        </w:rPr>
        <w:t> </w:t>
      </w:r>
      <w:r>
        <w:rPr>
          <w:spacing w:val="0"/>
          <w:w w:val="115"/>
        </w:rPr>
        <w:t>12:</w:t>
      </w:r>
      <w:r>
        <w:rPr>
          <w:spacing w:val="0"/>
          <w:w w:val="115"/>
        </w:rPr>
        <w:t> </w:t>
      </w:r>
      <w:r>
        <w:rPr>
          <w:spacing w:val="12"/>
          <w:w w:val="115"/>
        </w:rPr>
        <w:t> </w:t>
      </w:r>
      <w:r>
        <w:rPr>
          <w:spacing w:val="0"/>
          <w:w w:val="115"/>
        </w:rPr>
        <w:t>The</w:t>
      </w:r>
      <w:r>
        <w:rPr>
          <w:spacing w:val="34"/>
          <w:w w:val="115"/>
        </w:rPr>
        <w:t> </w:t>
      </w:r>
      <w:r>
        <w:rPr>
          <w:spacing w:val="0"/>
          <w:w w:val="115"/>
        </w:rPr>
        <w:t>t-te</w:t>
      </w:r>
      <w:r>
        <w:rPr>
          <w:spacing w:val="-1"/>
          <w:w w:val="115"/>
        </w:rPr>
        <w:t>s</w:t>
      </w:r>
      <w:r>
        <w:rPr>
          <w:spacing w:val="0"/>
          <w:w w:val="115"/>
        </w:rPr>
        <w:t>t</w:t>
      </w:r>
      <w:r>
        <w:rPr>
          <w:spacing w:val="34"/>
          <w:w w:val="115"/>
        </w:rPr>
        <w:t> </w:t>
      </w:r>
      <w:r>
        <w:rPr>
          <w:spacing w:val="0"/>
          <w:w w:val="115"/>
        </w:rPr>
        <w:t>res</w:t>
      </w:r>
      <w:r>
        <w:rPr>
          <w:spacing w:val="0"/>
          <w:w w:val="115"/>
        </w:rPr>
        <w:t>ul</w:t>
      </w:r>
      <w:r>
        <w:rPr>
          <w:spacing w:val="0"/>
          <w:w w:val="115"/>
        </w:rPr>
        <w:t>t</w:t>
      </w:r>
      <w:r>
        <w:rPr>
          <w:spacing w:val="34"/>
          <w:w w:val="115"/>
        </w:rPr>
        <w:t> </w:t>
      </w:r>
      <w:r>
        <w:rPr>
          <w:spacing w:val="0"/>
          <w:w w:val="115"/>
        </w:rPr>
        <w:t>fo</w:t>
      </w:r>
      <w:r>
        <w:rPr>
          <w:spacing w:val="0"/>
          <w:w w:val="115"/>
        </w:rPr>
        <w:t>r</w:t>
      </w:r>
      <w:r>
        <w:rPr>
          <w:spacing w:val="34"/>
          <w:w w:val="115"/>
        </w:rPr>
        <w:t> </w:t>
      </w:r>
      <w:r>
        <w:rPr>
          <w:spacing w:val="0"/>
          <w:w w:val="115"/>
        </w:rPr>
        <w:t>diffe</w:t>
      </w:r>
      <w:r>
        <w:rPr>
          <w:spacing w:val="0"/>
          <w:w w:val="115"/>
        </w:rPr>
        <w:t>re</w:t>
      </w:r>
      <w:r>
        <w:rPr>
          <w:spacing w:val="-6"/>
          <w:w w:val="115"/>
        </w:rPr>
        <w:t>n</w:t>
      </w:r>
      <w:r>
        <w:rPr>
          <w:spacing w:val="0"/>
          <w:w w:val="115"/>
        </w:rPr>
        <w:t>t</w:t>
      </w:r>
      <w:r>
        <w:rPr>
          <w:spacing w:val="34"/>
          <w:w w:val="115"/>
        </w:rPr>
        <w:t> </w:t>
      </w:r>
      <w:r>
        <w:rPr>
          <w:spacing w:val="0"/>
          <w:w w:val="115"/>
        </w:rPr>
        <w:t>faul</w:t>
      </w:r>
      <w:r>
        <w:rPr>
          <w:spacing w:val="0"/>
          <w:w w:val="115"/>
        </w:rPr>
        <w:t>t</w:t>
      </w:r>
      <w:r>
        <w:rPr>
          <w:spacing w:val="34"/>
          <w:w w:val="115"/>
        </w:rPr>
        <w:t> </w:t>
      </w:r>
      <w:r>
        <w:rPr>
          <w:spacing w:val="-6"/>
          <w:w w:val="115"/>
        </w:rPr>
        <w:t>t</w:t>
      </w:r>
      <w:r>
        <w:rPr>
          <w:spacing w:val="-1"/>
          <w:w w:val="115"/>
        </w:rPr>
        <w:t>y</w:t>
      </w:r>
      <w:r>
        <w:rPr>
          <w:spacing w:val="4"/>
          <w:w w:val="115"/>
        </w:rPr>
        <w:t>p</w:t>
      </w:r>
      <w:r>
        <w:rPr>
          <w:spacing w:val="0"/>
          <w:w w:val="115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10" w:lineRule="exact" w:before="6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6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26" w:hRule="exact"/>
        </w:trPr>
        <w:tc>
          <w:tcPr>
            <w:tcW w:w="3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74"/>
              <w:ind w:left="2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5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ODC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P(a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c)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position w:val="8"/>
                <w:sz w:val="12"/>
                <w:szCs w:val="1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2"/>
                <w:szCs w:val="12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P(a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i)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P(c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i)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7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49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5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4.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-5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7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Defec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P(m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5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w)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P(m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P(w,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7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-8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361" w:right="36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351" w:right="3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3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55"/>
              <w:ind w:left="18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tro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7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5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ODC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P(a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c)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P(a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i)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P(c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5"/>
                <w:sz w:val="18"/>
                <w:szCs w:val="18"/>
              </w:rPr>
              <w:t>i)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7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5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7.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E-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2.4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-7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7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Defec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P(m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5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w)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P(m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9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P(w,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0"/>
                <w:w w:val="1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10"/>
                <w:sz w:val="18"/>
                <w:szCs w:val="18"/>
              </w:rPr>
              <w:t>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3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/>
          </w:p>
        </w:tc>
        <w:tc>
          <w:tcPr>
            <w:tcW w:w="7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361" w:right="36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6" w:lineRule="exact"/>
              <w:ind w:left="351" w:right="35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pStyle w:val="BodyText"/>
        <w:spacing w:line="209" w:lineRule="auto" w:before="11"/>
        <w:ind w:left="939" w:right="608" w:hanging="129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15"/>
          <w:position w:val="8"/>
          <w:sz w:val="12"/>
          <w:szCs w:val="12"/>
        </w:rPr>
        <w:t> </w:t>
      </w:r>
      <w:r>
        <w:rPr>
          <w:b w:val="0"/>
          <w:bCs w:val="0"/>
          <w:spacing w:val="0"/>
          <w:w w:val="115"/>
          <w:position w:val="0"/>
        </w:rPr>
        <w:t>a</w:t>
      </w:r>
      <w:r>
        <w:rPr>
          <w:b w:val="0"/>
          <w:bCs w:val="0"/>
          <w:spacing w:val="15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=</w:t>
      </w:r>
      <w:r>
        <w:rPr>
          <w:b w:val="0"/>
          <w:bCs w:val="0"/>
          <w:spacing w:val="17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assi</w:t>
      </w:r>
      <w:r>
        <w:rPr>
          <w:b w:val="0"/>
          <w:bCs w:val="0"/>
          <w:spacing w:val="0"/>
          <w:w w:val="115"/>
          <w:position w:val="0"/>
        </w:rPr>
        <w:t>g</w:t>
      </w:r>
      <w:r>
        <w:rPr>
          <w:b w:val="0"/>
          <w:bCs w:val="0"/>
          <w:spacing w:val="0"/>
          <w:w w:val="115"/>
          <w:position w:val="0"/>
        </w:rPr>
        <w:t>n</w:t>
      </w:r>
      <w:r>
        <w:rPr>
          <w:b w:val="0"/>
          <w:bCs w:val="0"/>
          <w:spacing w:val="0"/>
          <w:w w:val="115"/>
          <w:position w:val="0"/>
        </w:rPr>
        <w:t>me</w:t>
      </w:r>
      <w:r>
        <w:rPr>
          <w:b w:val="0"/>
          <w:bCs w:val="0"/>
          <w:spacing w:val="-6"/>
          <w:w w:val="115"/>
          <w:position w:val="0"/>
        </w:rPr>
        <w:t>n</w:t>
      </w:r>
      <w:r>
        <w:rPr>
          <w:b w:val="0"/>
          <w:bCs w:val="0"/>
          <w:spacing w:val="-1"/>
          <w:w w:val="115"/>
          <w:position w:val="0"/>
        </w:rPr>
        <w:t>t</w:t>
      </w:r>
      <w:r>
        <w:rPr>
          <w:b w:val="0"/>
          <w:bCs w:val="0"/>
          <w:spacing w:val="0"/>
          <w:w w:val="115"/>
          <w:position w:val="0"/>
        </w:rPr>
        <w:t>,</w:t>
      </w:r>
      <w:r>
        <w:rPr>
          <w:b w:val="0"/>
          <w:bCs w:val="0"/>
          <w:spacing w:val="18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c</w:t>
      </w:r>
      <w:r>
        <w:rPr>
          <w:b w:val="0"/>
          <w:bCs w:val="0"/>
          <w:spacing w:val="15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=</w:t>
      </w:r>
      <w:r>
        <w:rPr>
          <w:b w:val="0"/>
          <w:bCs w:val="0"/>
          <w:spacing w:val="16"/>
          <w:w w:val="115"/>
          <w:position w:val="0"/>
        </w:rPr>
        <w:t> </w:t>
      </w:r>
      <w:r>
        <w:rPr>
          <w:b w:val="0"/>
          <w:bCs w:val="0"/>
          <w:spacing w:val="-6"/>
          <w:w w:val="115"/>
          <w:position w:val="0"/>
        </w:rPr>
        <w:t>c</w:t>
      </w:r>
      <w:r>
        <w:rPr>
          <w:b w:val="0"/>
          <w:bCs w:val="0"/>
          <w:spacing w:val="0"/>
          <w:w w:val="115"/>
          <w:position w:val="0"/>
        </w:rPr>
        <w:t>h</w:t>
      </w:r>
      <w:r>
        <w:rPr>
          <w:b w:val="0"/>
          <w:bCs w:val="0"/>
          <w:spacing w:val="0"/>
          <w:w w:val="115"/>
          <w:position w:val="0"/>
        </w:rPr>
        <w:t>e</w:t>
      </w:r>
      <w:r>
        <w:rPr>
          <w:b w:val="0"/>
          <w:bCs w:val="0"/>
          <w:spacing w:val="-7"/>
          <w:w w:val="115"/>
          <w:position w:val="0"/>
        </w:rPr>
        <w:t>c</w:t>
      </w:r>
      <w:r>
        <w:rPr>
          <w:b w:val="0"/>
          <w:bCs w:val="0"/>
          <w:spacing w:val="-2"/>
          <w:w w:val="115"/>
          <w:position w:val="0"/>
        </w:rPr>
        <w:t>k</w:t>
      </w:r>
      <w:r>
        <w:rPr>
          <w:b w:val="0"/>
          <w:bCs w:val="0"/>
          <w:spacing w:val="0"/>
          <w:w w:val="115"/>
          <w:position w:val="0"/>
        </w:rPr>
        <w:t>in</w:t>
      </w:r>
      <w:r>
        <w:rPr>
          <w:b w:val="0"/>
          <w:bCs w:val="0"/>
          <w:spacing w:val="0"/>
          <w:w w:val="115"/>
          <w:position w:val="0"/>
        </w:rPr>
        <w:t>g</w:t>
      </w:r>
      <w:r>
        <w:rPr>
          <w:b w:val="0"/>
          <w:bCs w:val="0"/>
          <w:spacing w:val="0"/>
          <w:w w:val="115"/>
          <w:position w:val="0"/>
        </w:rPr>
        <w:t>,</w:t>
      </w:r>
      <w:r>
        <w:rPr>
          <w:b w:val="0"/>
          <w:bCs w:val="0"/>
          <w:spacing w:val="18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i</w:t>
      </w:r>
      <w:r>
        <w:rPr>
          <w:b w:val="0"/>
          <w:bCs w:val="0"/>
          <w:spacing w:val="16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=</w:t>
      </w:r>
      <w:r>
        <w:rPr>
          <w:b w:val="0"/>
          <w:bCs w:val="0"/>
          <w:spacing w:val="16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i</w:t>
      </w:r>
      <w:r>
        <w:rPr>
          <w:b w:val="0"/>
          <w:bCs w:val="0"/>
          <w:spacing w:val="-6"/>
          <w:w w:val="115"/>
          <w:position w:val="0"/>
        </w:rPr>
        <w:t>n</w:t>
      </w:r>
      <w:r>
        <w:rPr>
          <w:b w:val="0"/>
          <w:bCs w:val="0"/>
          <w:spacing w:val="0"/>
          <w:w w:val="115"/>
          <w:position w:val="0"/>
        </w:rPr>
        <w:t>te</w:t>
      </w:r>
      <w:r>
        <w:rPr>
          <w:b w:val="0"/>
          <w:bCs w:val="0"/>
          <w:spacing w:val="0"/>
          <w:w w:val="115"/>
          <w:position w:val="0"/>
        </w:rPr>
        <w:t>r-</w:t>
      </w:r>
      <w:r>
        <w:rPr>
          <w:b w:val="0"/>
          <w:bCs w:val="0"/>
          <w:spacing w:val="0"/>
          <w:w w:val="111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fac</w:t>
      </w:r>
      <w:r>
        <w:rPr>
          <w:b w:val="0"/>
          <w:bCs w:val="0"/>
          <w:spacing w:val="0"/>
          <w:w w:val="115"/>
          <w:position w:val="0"/>
        </w:rPr>
        <w:t>e,</w:t>
      </w:r>
      <w:r>
        <w:rPr>
          <w:b w:val="0"/>
          <w:bCs w:val="0"/>
          <w:spacing w:val="-4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m=</w:t>
      </w:r>
      <w:r>
        <w:rPr>
          <w:b w:val="0"/>
          <w:bCs w:val="0"/>
          <w:spacing w:val="-5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mis</w:t>
      </w:r>
      <w:r>
        <w:rPr>
          <w:b w:val="0"/>
          <w:bCs w:val="0"/>
          <w:spacing w:val="0"/>
          <w:w w:val="115"/>
          <w:position w:val="0"/>
        </w:rPr>
        <w:t>si</w:t>
      </w:r>
      <w:r>
        <w:rPr>
          <w:b w:val="0"/>
          <w:bCs w:val="0"/>
          <w:spacing w:val="0"/>
          <w:w w:val="115"/>
          <w:position w:val="0"/>
        </w:rPr>
        <w:t>n</w:t>
      </w:r>
      <w:r>
        <w:rPr>
          <w:b w:val="0"/>
          <w:bCs w:val="0"/>
          <w:spacing w:val="0"/>
          <w:w w:val="115"/>
          <w:position w:val="0"/>
        </w:rPr>
        <w:t>g</w:t>
      </w:r>
      <w:r>
        <w:rPr>
          <w:b w:val="0"/>
          <w:bCs w:val="0"/>
          <w:spacing w:val="-5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c</w:t>
      </w:r>
      <w:r>
        <w:rPr>
          <w:b w:val="0"/>
          <w:bCs w:val="0"/>
          <w:spacing w:val="4"/>
          <w:w w:val="115"/>
          <w:position w:val="0"/>
        </w:rPr>
        <w:t>o</w:t>
      </w:r>
      <w:r>
        <w:rPr>
          <w:b w:val="0"/>
          <w:bCs w:val="0"/>
          <w:spacing w:val="0"/>
          <w:w w:val="115"/>
          <w:position w:val="0"/>
        </w:rPr>
        <w:t>de,</w:t>
      </w:r>
      <w:r>
        <w:rPr>
          <w:b w:val="0"/>
          <w:bCs w:val="0"/>
          <w:spacing w:val="-4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w</w:t>
      </w:r>
      <w:r>
        <w:rPr>
          <w:b w:val="0"/>
          <w:bCs w:val="0"/>
          <w:spacing w:val="-5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=</w:t>
      </w:r>
      <w:r>
        <w:rPr>
          <w:b w:val="0"/>
          <w:bCs w:val="0"/>
          <w:spacing w:val="-5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wron</w:t>
      </w:r>
      <w:r>
        <w:rPr>
          <w:b w:val="0"/>
          <w:bCs w:val="0"/>
          <w:spacing w:val="0"/>
          <w:w w:val="115"/>
          <w:position w:val="0"/>
        </w:rPr>
        <w:t>g</w:t>
      </w:r>
      <w:r>
        <w:rPr>
          <w:b w:val="0"/>
          <w:bCs w:val="0"/>
          <w:spacing w:val="-5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c</w:t>
      </w:r>
      <w:r>
        <w:rPr>
          <w:b w:val="0"/>
          <w:bCs w:val="0"/>
          <w:spacing w:val="4"/>
          <w:w w:val="115"/>
          <w:position w:val="0"/>
        </w:rPr>
        <w:t>o</w:t>
      </w:r>
      <w:r>
        <w:rPr>
          <w:b w:val="0"/>
          <w:bCs w:val="0"/>
          <w:spacing w:val="0"/>
          <w:w w:val="115"/>
          <w:position w:val="0"/>
        </w:rPr>
        <w:t>de,</w:t>
      </w:r>
      <w:r>
        <w:rPr>
          <w:b w:val="0"/>
          <w:bCs w:val="0"/>
          <w:spacing w:val="0"/>
          <w:w w:val="109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an</w:t>
      </w:r>
      <w:r>
        <w:rPr>
          <w:b w:val="0"/>
          <w:bCs w:val="0"/>
          <w:spacing w:val="0"/>
          <w:w w:val="115"/>
          <w:position w:val="0"/>
        </w:rPr>
        <w:t>d</w:t>
      </w:r>
      <w:r>
        <w:rPr>
          <w:b w:val="0"/>
          <w:bCs w:val="0"/>
          <w:spacing w:val="-5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e</w:t>
      </w:r>
      <w:r>
        <w:rPr>
          <w:b w:val="0"/>
          <w:bCs w:val="0"/>
          <w:spacing w:val="-5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=</w:t>
      </w:r>
      <w:r>
        <w:rPr>
          <w:b w:val="0"/>
          <w:bCs w:val="0"/>
          <w:spacing w:val="-5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extra</w:t>
      </w:r>
      <w:r>
        <w:rPr>
          <w:b w:val="0"/>
          <w:bCs w:val="0"/>
          <w:spacing w:val="0"/>
          <w:w w:val="115"/>
          <w:position w:val="0"/>
        </w:rPr>
        <w:t>n</w:t>
      </w:r>
      <w:r>
        <w:rPr>
          <w:b w:val="0"/>
          <w:bCs w:val="0"/>
          <w:spacing w:val="0"/>
          <w:w w:val="115"/>
          <w:position w:val="0"/>
        </w:rPr>
        <w:t>eo</w:t>
      </w:r>
      <w:r>
        <w:rPr>
          <w:b w:val="0"/>
          <w:bCs w:val="0"/>
          <w:spacing w:val="0"/>
          <w:w w:val="115"/>
          <w:position w:val="0"/>
        </w:rPr>
        <w:t>u</w:t>
      </w:r>
      <w:r>
        <w:rPr>
          <w:b w:val="0"/>
          <w:bCs w:val="0"/>
          <w:spacing w:val="0"/>
          <w:w w:val="115"/>
          <w:position w:val="0"/>
        </w:rPr>
        <w:t>s</w:t>
      </w:r>
      <w:r>
        <w:rPr>
          <w:b w:val="0"/>
          <w:bCs w:val="0"/>
          <w:spacing w:val="-5"/>
          <w:w w:val="115"/>
          <w:position w:val="0"/>
        </w:rPr>
        <w:t> </w:t>
      </w:r>
      <w:r>
        <w:rPr>
          <w:b w:val="0"/>
          <w:bCs w:val="0"/>
          <w:spacing w:val="0"/>
          <w:w w:val="115"/>
          <w:position w:val="0"/>
        </w:rPr>
        <w:t>c</w:t>
      </w:r>
      <w:r>
        <w:rPr>
          <w:b w:val="0"/>
          <w:bCs w:val="0"/>
          <w:spacing w:val="5"/>
          <w:w w:val="115"/>
          <w:position w:val="0"/>
        </w:rPr>
        <w:t>o</w:t>
      </w:r>
      <w:r>
        <w:rPr>
          <w:b w:val="0"/>
          <w:bCs w:val="0"/>
          <w:spacing w:val="0"/>
          <w:w w:val="115"/>
          <w:position w:val="0"/>
        </w:rPr>
        <w:t>de</w:t>
      </w:r>
      <w:r>
        <w:rPr>
          <w:b w:val="0"/>
          <w:bCs w:val="0"/>
          <w:spacing w:val="0"/>
          <w:w w:val="115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0"/>
          <w:w w:val="110"/>
        </w:rPr>
        <w:t>Acc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Fig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5,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can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fin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tha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ry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a-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ffere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met</w:t>
      </w:r>
      <w:r>
        <w:rPr>
          <w:b w:val="0"/>
          <w:bCs w:val="0"/>
          <w:spacing w:val="0"/>
          <w:w w:val="110"/>
        </w:rPr>
        <w:t>ric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ecifi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ODC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10"/>
        </w:rPr>
        <w:t> 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la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s,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0"/>
          <w:w w:val="122"/>
        </w:rPr>
        <w:t> </w:t>
      </w:r>
      <w:r>
        <w:rPr>
          <w:b w:val="0"/>
          <w:bCs w:val="0"/>
          <w:i w:val="0"/>
          <w:spacing w:val="0"/>
          <w:w w:val="110"/>
        </w:rPr>
        <w:t>sh</w:t>
      </w:r>
      <w:r>
        <w:rPr>
          <w:b w:val="0"/>
          <w:bCs w:val="0"/>
          <w:i w:val="0"/>
          <w:spacing w:val="-7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ws</w:t>
      </w:r>
      <w:r>
        <w:rPr>
          <w:b w:val="0"/>
          <w:bCs w:val="0"/>
          <w:i w:val="0"/>
          <w:spacing w:val="4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tha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4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nter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-2"/>
          <w:w w:val="110"/>
        </w:rPr>
        <w:t>y</w:t>
      </w:r>
      <w:r>
        <w:rPr>
          <w:b w:val="0"/>
          <w:bCs w:val="0"/>
          <w:i w:val="0"/>
          <w:spacing w:val="3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4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ha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4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4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hi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hest</w:t>
      </w:r>
      <w:r>
        <w:rPr>
          <w:b w:val="0"/>
          <w:bCs w:val="0"/>
          <w:i w:val="0"/>
          <w:spacing w:val="4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rrela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0"/>
          <w:w w:val="107"/>
        </w:rPr>
        <w:t> 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3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stro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eed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(mo</w:t>
      </w:r>
      <w:r>
        <w:rPr>
          <w:b w:val="0"/>
          <w:bCs w:val="0"/>
          <w:i w:val="0"/>
          <w:spacing w:val="0"/>
          <w:w w:val="110"/>
        </w:rPr>
        <w:t>st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3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em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are</w:t>
      </w:r>
      <w:r>
        <w:rPr>
          <w:b w:val="0"/>
          <w:bCs w:val="0"/>
          <w:i w:val="0"/>
          <w:spacing w:val="3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aro</w:t>
      </w:r>
      <w:r>
        <w:rPr>
          <w:b w:val="0"/>
          <w:bCs w:val="0"/>
          <w:i w:val="0"/>
          <w:spacing w:val="0"/>
          <w:w w:val="110"/>
        </w:rPr>
        <w:t>und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0</w:t>
      </w:r>
      <w:r>
        <w:rPr>
          <w:b w:val="0"/>
          <w:bCs w:val="0"/>
          <w:i w:val="0"/>
          <w:spacing w:val="0"/>
          <w:w w:val="110"/>
        </w:rPr>
        <w:t>.2</w:t>
      </w:r>
      <w:r>
        <w:rPr>
          <w:b w:val="0"/>
          <w:bCs w:val="0"/>
          <w:i w:val="0"/>
          <w:spacing w:val="0"/>
          <w:w w:val="110"/>
        </w:rPr>
        <w:t>5</w:t>
      </w:r>
      <w:r>
        <w:rPr>
          <w:b w:val="0"/>
          <w:bCs w:val="0"/>
          <w:i w:val="0"/>
          <w:spacing w:val="-1"/>
          <w:w w:val="110"/>
        </w:rPr>
        <w:t>)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6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w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-2"/>
          <w:w w:val="110"/>
        </w:rPr>
        <w:t>y</w:t>
      </w:r>
      <w:r>
        <w:rPr>
          <w:b w:val="0"/>
          <w:bCs w:val="0"/>
          <w:i w:val="0"/>
          <w:spacing w:val="3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(a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ou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0.0</w:t>
      </w:r>
      <w:r>
        <w:rPr>
          <w:b w:val="0"/>
          <w:bCs w:val="0"/>
          <w:i w:val="0"/>
          <w:spacing w:val="0"/>
          <w:w w:val="110"/>
        </w:rPr>
        <w:t>2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0.0</w:t>
      </w:r>
      <w:r>
        <w:rPr>
          <w:b w:val="0"/>
          <w:bCs w:val="0"/>
          <w:i w:val="0"/>
          <w:spacing w:val="0"/>
          <w:w w:val="110"/>
        </w:rPr>
        <w:t>4</w:t>
      </w:r>
      <w:r>
        <w:rPr>
          <w:b w:val="0"/>
          <w:bCs w:val="0"/>
          <w:i w:val="0"/>
          <w:spacing w:val="-1"/>
          <w:w w:val="110"/>
        </w:rPr>
        <w:t>)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gnm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ent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(a</w:t>
      </w:r>
      <w:r>
        <w:rPr>
          <w:b w:val="0"/>
          <w:bCs w:val="0"/>
          <w:i w:val="0"/>
          <w:spacing w:val="0"/>
          <w:w w:val="110"/>
        </w:rPr>
        <w:t>ro</w:t>
      </w:r>
      <w:r>
        <w:rPr>
          <w:b w:val="0"/>
          <w:bCs w:val="0"/>
          <w:i w:val="0"/>
          <w:spacing w:val="0"/>
          <w:w w:val="110"/>
        </w:rPr>
        <w:t>und</w:t>
      </w:r>
      <w:r>
        <w:rPr>
          <w:b w:val="0"/>
          <w:bCs w:val="0"/>
          <w:i w:val="0"/>
          <w:spacing w:val="4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0.</w:t>
      </w:r>
      <w:r>
        <w:rPr>
          <w:b w:val="0"/>
          <w:bCs w:val="0"/>
          <w:i w:val="0"/>
          <w:spacing w:val="0"/>
          <w:w w:val="110"/>
        </w:rPr>
        <w:t>02</w:t>
      </w:r>
      <w:r>
        <w:rPr>
          <w:b w:val="0"/>
          <w:bCs w:val="0"/>
          <w:i w:val="0"/>
          <w:spacing w:val="-1"/>
          <w:w w:val="110"/>
        </w:rPr>
        <w:t>)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Not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4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tha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4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gh</w:t>
      </w:r>
      <w:r>
        <w:rPr>
          <w:b w:val="0"/>
          <w:bCs w:val="0"/>
          <w:i w:val="0"/>
          <w:spacing w:val="4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ere</w:t>
      </w:r>
      <w:r>
        <w:rPr>
          <w:b w:val="0"/>
          <w:bCs w:val="0"/>
          <w:i w:val="0"/>
          <w:spacing w:val="4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are</w:t>
      </w:r>
      <w:r>
        <w:rPr>
          <w:b w:val="0"/>
          <w:bCs w:val="0"/>
          <w:i w:val="0"/>
          <w:spacing w:val="0"/>
          <w:w w:val="111"/>
        </w:rPr>
        <w:t> </w:t>
      </w:r>
      <w:r>
        <w:rPr>
          <w:b w:val="0"/>
          <w:bCs w:val="0"/>
          <w:i w:val="0"/>
          <w:spacing w:val="0"/>
          <w:w w:val="110"/>
        </w:rPr>
        <w:t>so</w:t>
      </w:r>
      <w:r>
        <w:rPr>
          <w:b w:val="0"/>
          <w:bCs w:val="0"/>
          <w:i w:val="0"/>
          <w:spacing w:val="0"/>
          <w:w w:val="110"/>
        </w:rPr>
        <w:t>me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oi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ts</w:t>
      </w:r>
      <w:r>
        <w:rPr>
          <w:b w:val="0"/>
          <w:bCs w:val="0"/>
          <w:i w:val="0"/>
          <w:spacing w:val="-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cki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nd</w:t>
      </w:r>
      <w:r>
        <w:rPr>
          <w:b w:val="0"/>
          <w:bCs w:val="0"/>
          <w:i w:val="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nmen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rea</w:t>
      </w:r>
      <w:r>
        <w:rPr>
          <w:b w:val="0"/>
          <w:bCs w:val="0"/>
          <w:i w:val="0"/>
          <w:spacing w:val="-7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-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0.3</w:t>
      </w:r>
      <w:r>
        <w:rPr>
          <w:b w:val="0"/>
          <w:bCs w:val="0"/>
          <w:i w:val="0"/>
          <w:spacing w:val="0"/>
          <w:w w:val="110"/>
        </w:rPr>
        <w:t>5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3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oi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ma</w:t>
      </w:r>
      <w:r>
        <w:rPr>
          <w:b w:val="0"/>
          <w:bCs w:val="0"/>
          <w:i w:val="0"/>
          <w:spacing w:val="-5"/>
          <w:w w:val="110"/>
        </w:rPr>
        <w:t>k</w:t>
      </w:r>
      <w:r>
        <w:rPr>
          <w:b w:val="0"/>
          <w:bCs w:val="0"/>
          <w:i w:val="0"/>
          <w:spacing w:val="0"/>
          <w:w w:val="110"/>
        </w:rPr>
        <w:t>es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up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3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orti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all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MF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with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at</w:t>
      </w:r>
      <w:r>
        <w:rPr>
          <w:b w:val="0"/>
          <w:bCs w:val="0"/>
          <w:i w:val="0"/>
          <w:spacing w:val="0"/>
          <w:w w:val="125"/>
        </w:rPr>
        <w:t> 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0"/>
          <w:w w:val="110"/>
        </w:rPr>
        <w:t>eg</w:t>
      </w:r>
      <w:r>
        <w:rPr>
          <w:b w:val="0"/>
          <w:bCs w:val="0"/>
          <w:i w:val="0"/>
          <w:spacing w:val="0"/>
          <w:w w:val="110"/>
        </w:rPr>
        <w:t>ree.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0"/>
          <w:w w:val="110"/>
        </w:rPr>
        <w:t>k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te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ha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simi</w:t>
      </w:r>
      <w:r>
        <w:rPr>
          <w:b w:val="0"/>
          <w:bCs w:val="0"/>
          <w:i w:val="0"/>
          <w:spacing w:val="0"/>
          <w:w w:val="110"/>
        </w:rPr>
        <w:t>la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resu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0"/>
          <w:w w:val="105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se</w:t>
      </w:r>
      <w:r>
        <w:rPr>
          <w:b w:val="0"/>
          <w:bCs w:val="0"/>
          <w:i w:val="0"/>
          <w:spacing w:val="3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ree</w:t>
      </w:r>
      <w:r>
        <w:rPr>
          <w:b w:val="0"/>
          <w:bCs w:val="0"/>
          <w:i w:val="0"/>
          <w:spacing w:val="3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metri</w:t>
      </w:r>
      <w:r>
        <w:rPr>
          <w:b w:val="0"/>
          <w:bCs w:val="0"/>
          <w:i w:val="0"/>
          <w:spacing w:val="0"/>
          <w:w w:val="110"/>
        </w:rPr>
        <w:t>cs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45"/>
          <w:w w:val="110"/>
        </w:rPr>
        <w:t> </w:t>
      </w:r>
      <w:r>
        <w:rPr>
          <w:b w:val="0"/>
          <w:bCs w:val="0"/>
          <w:i w:val="0"/>
          <w:spacing w:val="-1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2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elie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se</w:t>
      </w:r>
      <w:r>
        <w:rPr>
          <w:b w:val="0"/>
          <w:bCs w:val="0"/>
          <w:i w:val="0"/>
          <w:spacing w:val="3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3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thi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3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3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4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0"/>
          <w:w w:val="110"/>
        </w:rPr>
        <w:t>lt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simp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2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as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relat</w:t>
      </w:r>
      <w:r>
        <w:rPr>
          <w:b w:val="0"/>
          <w:bCs w:val="0"/>
          <w:i w:val="0"/>
          <w:spacing w:val="0"/>
          <w:w w:val="110"/>
        </w:rPr>
        <w:t>es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7"/>
          <w:w w:val="110"/>
        </w:rPr>
        <w:t>v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cat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sta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eme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prog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1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he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ce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0"/>
          <w:w w:val="122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easy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di</w:t>
      </w:r>
      <w:r>
        <w:rPr>
          <w:b w:val="0"/>
          <w:bCs w:val="0"/>
          <w:i w:val="0"/>
          <w:spacing w:val="0"/>
          <w:w w:val="110"/>
        </w:rPr>
        <w:t>st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sh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iso</w:t>
      </w:r>
      <w:r>
        <w:rPr>
          <w:b w:val="0"/>
          <w:bCs w:val="0"/>
          <w:i w:val="0"/>
          <w:spacing w:val="0"/>
          <w:w w:val="110"/>
        </w:rPr>
        <w:t>la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from</w:t>
      </w:r>
      <w:r>
        <w:rPr>
          <w:b w:val="0"/>
          <w:bCs w:val="0"/>
          <w:i w:val="0"/>
          <w:spacing w:val="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oth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0"/>
          <w:w w:val="109"/>
        </w:rPr>
        <w:t> </w:t>
      </w:r>
      <w:r>
        <w:rPr>
          <w:b w:val="0"/>
          <w:bCs w:val="0"/>
          <w:i w:val="0"/>
          <w:spacing w:val="0"/>
          <w:w w:val="110"/>
        </w:rPr>
        <w:t>st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te</w:t>
      </w:r>
      <w:r>
        <w:rPr>
          <w:b w:val="0"/>
          <w:bCs w:val="0"/>
          <w:i w:val="0"/>
          <w:spacing w:val="0"/>
          <w:w w:val="110"/>
        </w:rPr>
        <w:t>me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s.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Whil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2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men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nd</w:t>
      </w:r>
      <w:r>
        <w:rPr>
          <w:b w:val="0"/>
          <w:bCs w:val="0"/>
          <w:i w:val="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cki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40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-2"/>
          <w:w w:val="110"/>
        </w:rPr>
        <w:t>y</w:t>
      </w:r>
      <w:r>
        <w:rPr>
          <w:b w:val="0"/>
          <w:bCs w:val="0"/>
          <w:i w:val="0"/>
          <w:spacing w:val="3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e-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s,</w:t>
      </w:r>
      <w:r>
        <w:rPr>
          <w:b w:val="0"/>
          <w:bCs w:val="0"/>
          <w:i w:val="0"/>
          <w:spacing w:val="2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0"/>
          <w:w w:val="110"/>
        </w:rPr>
        <w:t>lt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5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2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-6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b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2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2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st</w:t>
      </w:r>
      <w:r>
        <w:rPr>
          <w:b w:val="0"/>
          <w:bCs w:val="0"/>
          <w:i w:val="0"/>
          <w:spacing w:val="0"/>
          <w:w w:val="110"/>
        </w:rPr>
        <w:t>at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2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(Lo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4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ass</w:t>
      </w:r>
      <w:r>
        <w:rPr>
          <w:b w:val="0"/>
          <w:bCs w:val="0"/>
          <w:i w:val="0"/>
          <w:spacing w:val="0"/>
          <w:w w:val="110"/>
        </w:rPr>
        <w:t>ig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4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sta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eme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ts</w:t>
      </w:r>
      <w:r>
        <w:rPr>
          <w:b w:val="0"/>
          <w:bCs w:val="0"/>
          <w:i w:val="0"/>
          <w:spacing w:val="0"/>
          <w:w w:val="110"/>
        </w:rPr>
        <w:t>),</w:t>
      </w:r>
      <w:r>
        <w:rPr>
          <w:b w:val="0"/>
          <w:bCs w:val="0"/>
          <w:i w:val="0"/>
          <w:spacing w:val="4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4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resu</w:t>
      </w:r>
      <w:r>
        <w:rPr>
          <w:b w:val="0"/>
          <w:bCs w:val="0"/>
          <w:i w:val="0"/>
          <w:spacing w:val="0"/>
          <w:w w:val="110"/>
        </w:rPr>
        <w:t>lt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4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4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4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ey</w:t>
      </w:r>
      <w:r>
        <w:rPr>
          <w:b w:val="0"/>
          <w:bCs w:val="0"/>
          <w:i w:val="0"/>
          <w:spacing w:val="4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are</w:t>
      </w:r>
      <w:r>
        <w:rPr>
          <w:b w:val="0"/>
          <w:bCs w:val="0"/>
          <w:i w:val="0"/>
          <w:spacing w:val="0"/>
          <w:w w:val="111"/>
        </w:rPr>
        <w:t> 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rd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dis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from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sta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eme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defe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cla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es,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obs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-2"/>
          <w:w w:val="110"/>
        </w:rPr>
        <w:t>y</w:t>
      </w:r>
      <w:r>
        <w:rPr>
          <w:b w:val="0"/>
          <w:bCs w:val="0"/>
          <w:i w:val="0"/>
          <w:spacing w:val="3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ha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hig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rre</w:t>
      </w:r>
      <w:r>
        <w:rPr>
          <w:b w:val="0"/>
          <w:bCs w:val="0"/>
          <w:i w:val="0"/>
          <w:spacing w:val="-1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38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ot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st</w:t>
      </w:r>
      <w:r>
        <w:rPr>
          <w:b w:val="0"/>
          <w:bCs w:val="0"/>
          <w:i w:val="0"/>
          <w:spacing w:val="0"/>
          <w:w w:val="110"/>
        </w:rPr>
        <w:t>ro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ly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(0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0.0</w:t>
      </w:r>
      <w:r>
        <w:rPr>
          <w:b w:val="0"/>
          <w:bCs w:val="0"/>
          <w:i w:val="0"/>
          <w:spacing w:val="0"/>
          <w:w w:val="110"/>
        </w:rPr>
        <w:t>45</w:t>
      </w:r>
      <w:r>
        <w:rPr>
          <w:b w:val="0"/>
          <w:bCs w:val="0"/>
          <w:i w:val="0"/>
          <w:spacing w:val="0"/>
          <w:w w:val="110"/>
        </w:rPr>
        <w:t>)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ea</w:t>
      </w:r>
      <w:r>
        <w:rPr>
          <w:b w:val="0"/>
          <w:bCs w:val="0"/>
          <w:i w:val="0"/>
          <w:spacing w:val="0"/>
          <w:w w:val="110"/>
        </w:rPr>
        <w:t>kl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eed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(0</w:t>
      </w:r>
      <w:r>
        <w:rPr>
          <w:b w:val="0"/>
          <w:bCs w:val="0"/>
          <w:i w:val="0"/>
          <w:spacing w:val="0"/>
          <w:w w:val="110"/>
        </w:rPr>
        <w:t>.0</w:t>
      </w:r>
      <w:r>
        <w:rPr>
          <w:b w:val="0"/>
          <w:bCs w:val="0"/>
          <w:i w:val="0"/>
          <w:spacing w:val="0"/>
          <w:w w:val="110"/>
        </w:rPr>
        <w:t>1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0"/>
          <w:w w:val="116"/>
        </w:rPr>
        <w:t> </w:t>
      </w:r>
      <w:r>
        <w:rPr>
          <w:b w:val="0"/>
          <w:bCs w:val="0"/>
          <w:i w:val="0"/>
          <w:spacing w:val="0"/>
          <w:w w:val="110"/>
        </w:rPr>
        <w:t>0</w:t>
      </w:r>
      <w:r>
        <w:rPr>
          <w:b w:val="0"/>
          <w:bCs w:val="0"/>
          <w:i w:val="0"/>
          <w:spacing w:val="0"/>
          <w:w w:val="110"/>
        </w:rPr>
        <w:t>.0</w:t>
      </w:r>
      <w:r>
        <w:rPr>
          <w:b w:val="0"/>
          <w:bCs w:val="0"/>
          <w:i w:val="0"/>
          <w:spacing w:val="0"/>
          <w:w w:val="110"/>
        </w:rPr>
        <w:t>4</w:t>
      </w:r>
      <w:r>
        <w:rPr>
          <w:b w:val="0"/>
          <w:bCs w:val="0"/>
          <w:i w:val="0"/>
          <w:spacing w:val="-1"/>
          <w:w w:val="110"/>
        </w:rPr>
        <w:t>)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2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Mis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-2"/>
          <w:w w:val="110"/>
        </w:rPr>
        <w:t>y</w:t>
      </w:r>
      <w:r>
        <w:rPr>
          <w:b w:val="0"/>
          <w:bCs w:val="0"/>
          <w:i w:val="0"/>
          <w:spacing w:val="3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foll</w:t>
      </w:r>
      <w:r>
        <w:rPr>
          <w:b w:val="0"/>
          <w:bCs w:val="0"/>
          <w:i w:val="0"/>
          <w:spacing w:val="-7"/>
          <w:w w:val="110"/>
        </w:rPr>
        <w:t>o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(No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tha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some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r-</w:t>
      </w:r>
      <w:r>
        <w:rPr>
          <w:b w:val="0"/>
          <w:bCs w:val="0"/>
          <w:i w:val="0"/>
          <w:spacing w:val="0"/>
          <w:w w:val="111"/>
        </w:rPr>
        <w:t> </w:t>
      </w:r>
      <w:r>
        <w:rPr>
          <w:b w:val="0"/>
          <w:bCs w:val="0"/>
          <w:i w:val="0"/>
          <w:spacing w:val="0"/>
          <w:w w:val="110"/>
        </w:rPr>
        <w:t>rela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Mi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rea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0.</w:t>
      </w:r>
      <w:r>
        <w:rPr>
          <w:b w:val="0"/>
          <w:bCs w:val="0"/>
          <w:i w:val="0"/>
          <w:spacing w:val="0"/>
          <w:w w:val="110"/>
        </w:rPr>
        <w:t>2</w:t>
      </w:r>
      <w:r>
        <w:rPr>
          <w:b w:val="0"/>
          <w:bCs w:val="0"/>
          <w:i w:val="0"/>
          <w:spacing w:val="0"/>
          <w:w w:val="110"/>
        </w:rPr>
        <w:t>5,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bu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0"/>
          <w:w w:val="110"/>
        </w:rPr>
        <w:t>se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0"/>
          <w:w w:val="110"/>
        </w:rPr>
        <w:t>lt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are</w:t>
      </w:r>
      <w:r>
        <w:rPr>
          <w:b w:val="0"/>
          <w:bCs w:val="0"/>
          <w:i w:val="0"/>
          <w:spacing w:val="0"/>
          <w:w w:val="111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ll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elo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Inte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fa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cl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all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oth</w:t>
      </w:r>
      <w:r>
        <w:rPr>
          <w:b w:val="0"/>
          <w:bCs w:val="0"/>
          <w:i w:val="0"/>
          <w:spacing w:val="0"/>
          <w:w w:val="110"/>
        </w:rPr>
        <w:t>ers</w:t>
      </w:r>
      <w:r>
        <w:rPr>
          <w:b w:val="0"/>
          <w:bCs w:val="0"/>
          <w:i w:val="0"/>
          <w:spacing w:val="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are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aro</w:t>
      </w:r>
      <w:r>
        <w:rPr>
          <w:b w:val="0"/>
          <w:bCs w:val="0"/>
          <w:i w:val="0"/>
          <w:spacing w:val="0"/>
          <w:w w:val="110"/>
        </w:rPr>
        <w:t>und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0.0</w:t>
      </w:r>
      <w:r>
        <w:rPr>
          <w:b w:val="0"/>
          <w:bCs w:val="0"/>
          <w:i w:val="0"/>
          <w:spacing w:val="0"/>
          <w:w w:val="110"/>
        </w:rPr>
        <w:t>1</w:t>
      </w:r>
      <w:r>
        <w:rPr>
          <w:b w:val="0"/>
          <w:bCs w:val="0"/>
          <w:i w:val="0"/>
          <w:spacing w:val="-1"/>
          <w:w w:val="110"/>
        </w:rPr>
        <w:t>)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 w:before="69"/>
        <w:ind w:right="107"/>
        <w:jc w:val="both"/>
      </w:pPr>
      <w:r>
        <w:rPr>
          <w:spacing w:val="0"/>
          <w:w w:val="110"/>
        </w:rPr>
        <w:br w:type="column"/>
      </w:r>
      <w:r>
        <w:rPr>
          <w:b w:val="0"/>
          <w:bCs w:val="0"/>
          <w:spacing w:val="0"/>
          <w:w w:val="110"/>
        </w:rPr>
        <w:t>Here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omi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dis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ssi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9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ext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fa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lt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4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10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eca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se</w:t>
      </w:r>
      <w:r>
        <w:rPr>
          <w:b w:val="0"/>
          <w:bCs w:val="0"/>
          <w:i w:val="0"/>
          <w:spacing w:val="0"/>
          <w:w w:val="103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7"/>
          <w:w w:val="110"/>
        </w:rPr>
        <w:t>m</w:t>
      </w:r>
      <w:r>
        <w:rPr>
          <w:b w:val="0"/>
          <w:bCs w:val="0"/>
          <w:i w:val="0"/>
          <w:spacing w:val="3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0"/>
          <w:w w:val="110"/>
        </w:rPr>
        <w:t>lt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tha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elo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-2"/>
          <w:w w:val="110"/>
        </w:rPr>
        <w:t>y</w:t>
      </w:r>
      <w:r>
        <w:rPr>
          <w:b w:val="0"/>
          <w:bCs w:val="0"/>
          <w:i w:val="0"/>
          <w:spacing w:val="3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sma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0"/>
          <w:w w:val="116"/>
        </w:rPr>
        <w:t> </w:t>
      </w:r>
      <w:r>
        <w:rPr>
          <w:b w:val="0"/>
          <w:bCs w:val="0"/>
          <w:i w:val="0"/>
          <w:spacing w:val="0"/>
          <w:w w:val="110"/>
        </w:rPr>
        <w:t>pr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du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sta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ll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sig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ifi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con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si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-1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elie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reas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6"/>
          <w:w w:val="110"/>
        </w:rPr>
        <w:t>h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ha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0"/>
          <w:w w:val="103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2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hi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2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corr</w:t>
      </w:r>
      <w:r>
        <w:rPr>
          <w:b w:val="0"/>
          <w:bCs w:val="0"/>
          <w:i w:val="0"/>
          <w:spacing w:val="0"/>
          <w:w w:val="110"/>
        </w:rPr>
        <w:t>ela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2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25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eca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se</w:t>
      </w:r>
      <w:r>
        <w:rPr>
          <w:b w:val="0"/>
          <w:bCs w:val="0"/>
          <w:i w:val="0"/>
          <w:spacing w:val="2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2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de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4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e,</w:t>
      </w:r>
      <w:r>
        <w:rPr>
          <w:b w:val="0"/>
          <w:bCs w:val="0"/>
          <w:i w:val="0"/>
          <w:spacing w:val="0"/>
          <w:w w:val="106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ere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exis</w:t>
      </w:r>
      <w:r>
        <w:rPr>
          <w:b w:val="0"/>
          <w:bCs w:val="0"/>
          <w:i w:val="0"/>
          <w:spacing w:val="0"/>
          <w:w w:val="110"/>
        </w:rPr>
        <w:t>ts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5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eci</w:t>
      </w:r>
      <w:r>
        <w:rPr>
          <w:b w:val="0"/>
          <w:bCs w:val="0"/>
          <w:i w:val="0"/>
          <w:spacing w:val="0"/>
          <w:w w:val="110"/>
        </w:rPr>
        <w:t>fi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lin</w:t>
      </w:r>
      <w:r>
        <w:rPr>
          <w:b w:val="0"/>
          <w:bCs w:val="0"/>
          <w:i w:val="0"/>
          <w:spacing w:val="0"/>
          <w:w w:val="110"/>
        </w:rPr>
        <w:t>es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can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trig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fail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re.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Whi</w:t>
      </w:r>
      <w:r>
        <w:rPr>
          <w:b w:val="0"/>
          <w:bCs w:val="0"/>
          <w:i w:val="0"/>
          <w:spacing w:val="0"/>
          <w:w w:val="110"/>
        </w:rPr>
        <w:t>le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for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-2"/>
          <w:w w:val="110"/>
        </w:rPr>
        <w:t>y</w:t>
      </w:r>
      <w:r>
        <w:rPr>
          <w:b w:val="0"/>
          <w:bCs w:val="0"/>
          <w:i w:val="0"/>
          <w:spacing w:val="3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Mi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de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ou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mp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re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39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ersi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3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with</w:t>
      </w:r>
      <w:r>
        <w:rPr>
          <w:b w:val="0"/>
          <w:bCs w:val="0"/>
          <w:i w:val="0"/>
          <w:spacing w:val="3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rrec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39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4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3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ob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3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3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wh</w:t>
      </w:r>
      <w:r>
        <w:rPr>
          <w:b w:val="0"/>
          <w:bCs w:val="0"/>
          <w:i w:val="0"/>
          <w:spacing w:val="0"/>
          <w:w w:val="110"/>
        </w:rPr>
        <w:t>ere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corre</w:t>
      </w:r>
      <w:r>
        <w:rPr>
          <w:b w:val="0"/>
          <w:bCs w:val="0"/>
          <w:i w:val="0"/>
          <w:spacing w:val="0"/>
          <w:w w:val="110"/>
        </w:rPr>
        <w:t>ct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missi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-6"/>
          <w:w w:val="110"/>
        </w:rPr>
        <w:t>o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7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er,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ere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5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exist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-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er</w:t>
      </w:r>
      <w:r>
        <w:rPr>
          <w:b w:val="0"/>
          <w:bCs w:val="0"/>
          <w:i w:val="0"/>
          <w:spacing w:val="-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wh</w:t>
      </w:r>
      <w:r>
        <w:rPr>
          <w:b w:val="0"/>
          <w:bCs w:val="0"/>
          <w:i w:val="0"/>
          <w:spacing w:val="0"/>
          <w:w w:val="110"/>
        </w:rPr>
        <w:t>ere</w:t>
      </w:r>
      <w:r>
        <w:rPr>
          <w:b w:val="0"/>
          <w:bCs w:val="0"/>
          <w:i w:val="0"/>
          <w:spacing w:val="-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correc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-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-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-5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ins</w:t>
      </w:r>
      <w:r>
        <w:rPr>
          <w:b w:val="0"/>
          <w:bCs w:val="0"/>
          <w:i w:val="0"/>
          <w:spacing w:val="0"/>
          <w:w w:val="110"/>
        </w:rPr>
        <w:t>ert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su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</w:t>
      </w:r>
      <w:r>
        <w:rPr>
          <w:b w:val="0"/>
          <w:bCs w:val="0"/>
          <w:i w:val="0"/>
          <w:spacing w:val="0"/>
          <w:w w:val="110"/>
        </w:rPr>
        <w:t>so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equi</w:t>
      </w:r>
      <w:r>
        <w:rPr>
          <w:b w:val="0"/>
          <w:bCs w:val="0"/>
          <w:i w:val="0"/>
          <w:spacing w:val="-12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-2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ersi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ori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rrec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prog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1"/>
          <w:w w:val="110"/>
        </w:rPr>
        <w:t>m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As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resul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gu</w:t>
      </w:r>
      <w:r>
        <w:rPr>
          <w:b w:val="0"/>
          <w:bCs w:val="0"/>
          <w:i w:val="0"/>
          <w:spacing w:val="0"/>
          <w:w w:val="110"/>
        </w:rPr>
        <w:t>ara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eed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18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MF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wit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y</w:t>
      </w:r>
      <w:r>
        <w:rPr>
          <w:b w:val="0"/>
          <w:bCs w:val="0"/>
          <w:i w:val="0"/>
          <w:spacing w:val="4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Mi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ha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1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ry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lim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rre</w:t>
      </w:r>
      <w:r>
        <w:rPr>
          <w:b w:val="0"/>
          <w:bCs w:val="0"/>
          <w:i w:val="0"/>
          <w:spacing w:val="-1"/>
          <w:w w:val="110"/>
        </w:rPr>
        <w:t>l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wit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real</w:t>
      </w:r>
      <w:r>
        <w:rPr>
          <w:b w:val="0"/>
          <w:bCs w:val="0"/>
          <w:i w:val="0"/>
          <w:spacing w:val="2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0"/>
          <w:w w:val="110"/>
        </w:rPr>
        <w:t>lt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ind w:left="295" w:right="107"/>
        <w:jc w:val="left"/>
      </w:pPr>
      <w:r>
        <w:rPr>
          <w:b w:val="0"/>
          <w:bCs w:val="0"/>
          <w:spacing w:val="0"/>
          <w:w w:val="110"/>
        </w:rPr>
        <w:t>He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ce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resear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qu</w:t>
      </w:r>
      <w:r>
        <w:rPr>
          <w:b w:val="0"/>
          <w:bCs w:val="0"/>
          <w:spacing w:val="0"/>
          <w:w w:val="110"/>
        </w:rPr>
        <w:t>est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3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line="242" w:lineRule="auto" w:before="2"/>
        <w:ind w:right="107" w:firstLine="179"/>
        <w:jc w:val="both"/>
        <w:rPr>
          <w:b w:val="0"/>
          <w:bCs w:val="0"/>
        </w:rPr>
      </w:pPr>
      <w:r>
        <w:rPr>
          <w:spacing w:val="-18"/>
          <w:w w:val="120"/>
        </w:rPr>
        <w:t>F</w:t>
      </w:r>
      <w:r>
        <w:rPr>
          <w:spacing w:val="-2"/>
          <w:w w:val="120"/>
        </w:rPr>
        <w:t>o</w:t>
      </w:r>
      <w:r>
        <w:rPr>
          <w:spacing w:val="0"/>
          <w:w w:val="120"/>
        </w:rPr>
        <w:t>r</w:t>
      </w:r>
      <w:r>
        <w:rPr>
          <w:spacing w:val="36"/>
          <w:w w:val="120"/>
        </w:rPr>
        <w:t> </w:t>
      </w:r>
      <w:r>
        <w:rPr>
          <w:spacing w:val="0"/>
          <w:w w:val="120"/>
        </w:rPr>
        <w:t>diffe</w:t>
      </w:r>
      <w:r>
        <w:rPr>
          <w:spacing w:val="0"/>
          <w:w w:val="120"/>
        </w:rPr>
        <w:t>re</w:t>
      </w:r>
      <w:r>
        <w:rPr>
          <w:spacing w:val="-7"/>
          <w:w w:val="120"/>
        </w:rPr>
        <w:t>n</w:t>
      </w:r>
      <w:r>
        <w:rPr>
          <w:spacing w:val="0"/>
          <w:w w:val="120"/>
        </w:rPr>
        <w:t>t</w:t>
      </w:r>
      <w:r>
        <w:rPr>
          <w:spacing w:val="36"/>
          <w:w w:val="120"/>
        </w:rPr>
        <w:t> </w:t>
      </w:r>
      <w:r>
        <w:rPr>
          <w:spacing w:val="-6"/>
          <w:w w:val="120"/>
        </w:rPr>
        <w:t>t</w:t>
      </w:r>
      <w:r>
        <w:rPr>
          <w:spacing w:val="-1"/>
          <w:w w:val="120"/>
        </w:rPr>
        <w:t>y</w:t>
      </w:r>
      <w:r>
        <w:rPr>
          <w:spacing w:val="5"/>
          <w:w w:val="120"/>
        </w:rPr>
        <w:t>p</w:t>
      </w:r>
      <w:r>
        <w:rPr>
          <w:spacing w:val="0"/>
          <w:w w:val="120"/>
        </w:rPr>
        <w:t>es</w:t>
      </w:r>
      <w:r>
        <w:rPr>
          <w:spacing w:val="36"/>
          <w:w w:val="120"/>
        </w:rPr>
        <w:t> </w:t>
      </w:r>
      <w:r>
        <w:rPr>
          <w:spacing w:val="0"/>
          <w:w w:val="120"/>
        </w:rPr>
        <w:t>of</w:t>
      </w:r>
      <w:r>
        <w:rPr>
          <w:spacing w:val="36"/>
          <w:w w:val="120"/>
        </w:rPr>
        <w:t> </w:t>
      </w:r>
      <w:r>
        <w:rPr>
          <w:spacing w:val="0"/>
          <w:w w:val="120"/>
        </w:rPr>
        <w:t>fau</w:t>
      </w:r>
      <w:r>
        <w:rPr>
          <w:spacing w:val="0"/>
          <w:w w:val="120"/>
        </w:rPr>
        <w:t>lt</w:t>
      </w:r>
      <w:r>
        <w:rPr>
          <w:spacing w:val="0"/>
          <w:w w:val="120"/>
        </w:rPr>
        <w:t>s,</w:t>
      </w:r>
      <w:r>
        <w:rPr>
          <w:spacing w:val="43"/>
          <w:w w:val="120"/>
        </w:rPr>
        <w:t> </w:t>
      </w:r>
      <w:r>
        <w:rPr>
          <w:spacing w:val="0"/>
          <w:w w:val="120"/>
        </w:rPr>
        <w:t>the</w:t>
      </w:r>
      <w:r>
        <w:rPr>
          <w:spacing w:val="36"/>
          <w:w w:val="120"/>
        </w:rPr>
        <w:t> </w:t>
      </w:r>
      <w:r>
        <w:rPr>
          <w:spacing w:val="0"/>
          <w:w w:val="120"/>
        </w:rPr>
        <w:t>co</w:t>
      </w:r>
      <w:r>
        <w:rPr>
          <w:spacing w:val="0"/>
          <w:w w:val="120"/>
        </w:rPr>
        <w:t>rre</w:t>
      </w:r>
      <w:r>
        <w:rPr>
          <w:spacing w:val="0"/>
          <w:w w:val="120"/>
        </w:rPr>
        <w:t>la</w:t>
      </w:r>
      <w:r>
        <w:rPr>
          <w:spacing w:val="0"/>
          <w:w w:val="120"/>
        </w:rPr>
        <w:t>ti</w:t>
      </w:r>
      <w:r>
        <w:rPr>
          <w:spacing w:val="0"/>
          <w:w w:val="120"/>
        </w:rPr>
        <w:t>on</w:t>
      </w:r>
      <w:r>
        <w:rPr>
          <w:spacing w:val="36"/>
          <w:w w:val="120"/>
        </w:rPr>
        <w:t> </w:t>
      </w:r>
      <w:r>
        <w:rPr>
          <w:spacing w:val="5"/>
          <w:w w:val="120"/>
        </w:rPr>
        <w:t>b</w:t>
      </w:r>
      <w:r>
        <w:rPr>
          <w:spacing w:val="0"/>
          <w:w w:val="120"/>
        </w:rPr>
        <w:t>e-</w:t>
      </w:r>
      <w:r>
        <w:rPr>
          <w:spacing w:val="0"/>
          <w:w w:val="120"/>
        </w:rPr>
        <w:t> </w:t>
      </w:r>
      <w:r>
        <w:rPr>
          <w:spacing w:val="-6"/>
          <w:w w:val="120"/>
        </w:rPr>
        <w:t>t</w:t>
      </w:r>
      <w:r>
        <w:rPr>
          <w:spacing w:val="-7"/>
          <w:w w:val="120"/>
        </w:rPr>
        <w:t>w</w:t>
      </w:r>
      <w:r>
        <w:rPr>
          <w:spacing w:val="0"/>
          <w:w w:val="120"/>
        </w:rPr>
        <w:t>ee</w:t>
      </w:r>
      <w:r>
        <w:rPr>
          <w:spacing w:val="0"/>
          <w:w w:val="120"/>
        </w:rPr>
        <w:t>n</w:t>
      </w:r>
      <w:r>
        <w:rPr>
          <w:spacing w:val="6"/>
          <w:w w:val="120"/>
        </w:rPr>
        <w:t> </w:t>
      </w:r>
      <w:r>
        <w:rPr>
          <w:spacing w:val="0"/>
          <w:w w:val="120"/>
        </w:rPr>
        <w:t>MFS</w:t>
      </w:r>
      <w:r>
        <w:rPr>
          <w:spacing w:val="7"/>
          <w:w w:val="120"/>
        </w:rPr>
        <w:t> </w:t>
      </w:r>
      <w:r>
        <w:rPr>
          <w:spacing w:val="0"/>
          <w:w w:val="120"/>
        </w:rPr>
        <w:t>and</w:t>
      </w:r>
      <w:r>
        <w:rPr>
          <w:spacing w:val="6"/>
          <w:w w:val="120"/>
        </w:rPr>
        <w:t> </w:t>
      </w:r>
      <w:r>
        <w:rPr>
          <w:spacing w:val="0"/>
          <w:w w:val="120"/>
        </w:rPr>
        <w:t>faul</w:t>
      </w:r>
      <w:r>
        <w:rPr>
          <w:spacing w:val="-6"/>
          <w:w w:val="120"/>
        </w:rPr>
        <w:t>t</w:t>
      </w:r>
      <w:r>
        <w:rPr>
          <w:spacing w:val="0"/>
          <w:w w:val="120"/>
        </w:rPr>
        <w:t>y</w:t>
      </w:r>
      <w:r>
        <w:rPr>
          <w:spacing w:val="7"/>
          <w:w w:val="120"/>
        </w:rPr>
        <w:t> </w:t>
      </w:r>
      <w:r>
        <w:rPr>
          <w:spacing w:val="0"/>
          <w:w w:val="120"/>
        </w:rPr>
        <w:t>c</w:t>
      </w:r>
      <w:r>
        <w:rPr>
          <w:spacing w:val="5"/>
          <w:w w:val="120"/>
        </w:rPr>
        <w:t>o</w:t>
      </w:r>
      <w:r>
        <w:rPr>
          <w:spacing w:val="0"/>
          <w:w w:val="120"/>
        </w:rPr>
        <w:t>de</w:t>
      </w:r>
      <w:r>
        <w:rPr>
          <w:spacing w:val="7"/>
          <w:w w:val="120"/>
        </w:rPr>
        <w:t> </w:t>
      </w:r>
      <w:r>
        <w:rPr>
          <w:spacing w:val="-12"/>
          <w:w w:val="120"/>
        </w:rPr>
        <w:t>v</w:t>
      </w:r>
      <w:r>
        <w:rPr>
          <w:spacing w:val="0"/>
          <w:w w:val="120"/>
        </w:rPr>
        <w:t>ari</w:t>
      </w:r>
      <w:r>
        <w:rPr>
          <w:spacing w:val="0"/>
          <w:w w:val="120"/>
        </w:rPr>
        <w:t>e</w:t>
      </w:r>
      <w:r>
        <w:rPr>
          <w:spacing w:val="-1"/>
          <w:w w:val="120"/>
        </w:rPr>
        <w:t>s</w:t>
      </w:r>
      <w:r>
        <w:rPr>
          <w:spacing w:val="0"/>
          <w:w w:val="120"/>
        </w:rPr>
        <w:t>;</w:t>
      </w:r>
      <w:r>
        <w:rPr>
          <w:spacing w:val="8"/>
          <w:w w:val="120"/>
        </w:rPr>
        <w:t> </w:t>
      </w:r>
      <w:r>
        <w:rPr>
          <w:spacing w:val="0"/>
          <w:w w:val="120"/>
        </w:rPr>
        <w:t>Mo</w:t>
      </w:r>
      <w:r>
        <w:rPr>
          <w:spacing w:val="0"/>
          <w:w w:val="120"/>
        </w:rPr>
        <w:t>re</w:t>
      </w:r>
      <w:r>
        <w:rPr>
          <w:spacing w:val="6"/>
          <w:w w:val="120"/>
        </w:rPr>
        <w:t> </w:t>
      </w:r>
      <w:r>
        <w:rPr>
          <w:spacing w:val="0"/>
          <w:w w:val="120"/>
        </w:rPr>
        <w:t>s</w:t>
      </w:r>
      <w:r>
        <w:rPr>
          <w:spacing w:val="5"/>
          <w:w w:val="120"/>
        </w:rPr>
        <w:t>p</w:t>
      </w:r>
      <w:r>
        <w:rPr>
          <w:spacing w:val="0"/>
          <w:w w:val="120"/>
        </w:rPr>
        <w:t>ec</w:t>
      </w:r>
      <w:r>
        <w:rPr>
          <w:spacing w:val="-2"/>
          <w:w w:val="120"/>
        </w:rPr>
        <w:t>i</w:t>
      </w:r>
      <w:r>
        <w:rPr>
          <w:spacing w:val="0"/>
          <w:w w:val="120"/>
        </w:rPr>
        <w:t>fic</w:t>
      </w:r>
      <w:r>
        <w:rPr>
          <w:spacing w:val="-2"/>
          <w:w w:val="120"/>
        </w:rPr>
        <w:t>a</w:t>
      </w:r>
      <w:r>
        <w:rPr>
          <w:spacing w:val="0"/>
          <w:w w:val="120"/>
        </w:rPr>
        <w:t>l-</w:t>
      </w:r>
      <w:r>
        <w:rPr>
          <w:spacing w:val="0"/>
          <w:w w:val="117"/>
        </w:rPr>
        <w:t> </w:t>
      </w:r>
      <w:r>
        <w:rPr>
          <w:spacing w:val="0"/>
          <w:w w:val="120"/>
        </w:rPr>
        <w:t>l</w:t>
      </w:r>
      <w:r>
        <w:rPr>
          <w:spacing w:val="-18"/>
          <w:w w:val="120"/>
        </w:rPr>
        <w:t>y</w:t>
      </w:r>
      <w:r>
        <w:rPr>
          <w:spacing w:val="0"/>
          <w:w w:val="120"/>
        </w:rPr>
        <w:t>,</w:t>
      </w:r>
      <w:r>
        <w:rPr>
          <w:spacing w:val="23"/>
          <w:w w:val="120"/>
        </w:rPr>
        <w:t> </w:t>
      </w:r>
      <w:r>
        <w:rPr>
          <w:spacing w:val="0"/>
          <w:w w:val="120"/>
        </w:rPr>
        <w:t>the</w:t>
      </w:r>
      <w:r>
        <w:rPr>
          <w:spacing w:val="21"/>
          <w:w w:val="120"/>
        </w:rPr>
        <w:t> </w:t>
      </w:r>
      <w:r>
        <w:rPr>
          <w:spacing w:val="0"/>
          <w:w w:val="120"/>
        </w:rPr>
        <w:t>fau</w:t>
      </w:r>
      <w:r>
        <w:rPr>
          <w:spacing w:val="0"/>
          <w:w w:val="120"/>
        </w:rPr>
        <w:t>lt</w:t>
      </w:r>
      <w:r>
        <w:rPr>
          <w:spacing w:val="0"/>
          <w:w w:val="120"/>
        </w:rPr>
        <w:t>s</w:t>
      </w:r>
      <w:r>
        <w:rPr>
          <w:spacing w:val="22"/>
          <w:w w:val="120"/>
        </w:rPr>
        <w:t> </w:t>
      </w:r>
      <w:r>
        <w:rPr>
          <w:spacing w:val="0"/>
          <w:w w:val="120"/>
        </w:rPr>
        <w:t>that</w:t>
      </w:r>
      <w:r>
        <w:rPr>
          <w:spacing w:val="21"/>
          <w:w w:val="120"/>
        </w:rPr>
        <w:t> </w:t>
      </w:r>
      <w:r>
        <w:rPr>
          <w:spacing w:val="0"/>
          <w:w w:val="120"/>
        </w:rPr>
        <w:t>are</w:t>
      </w:r>
      <w:r>
        <w:rPr>
          <w:spacing w:val="22"/>
          <w:w w:val="120"/>
        </w:rPr>
        <w:t> </w:t>
      </w:r>
      <w:r>
        <w:rPr>
          <w:spacing w:val="5"/>
          <w:w w:val="120"/>
        </w:rPr>
        <w:t>b</w:t>
      </w:r>
      <w:r>
        <w:rPr>
          <w:spacing w:val="0"/>
          <w:w w:val="120"/>
        </w:rPr>
        <w:t>elo</w:t>
      </w:r>
      <w:r>
        <w:rPr>
          <w:spacing w:val="0"/>
          <w:w w:val="120"/>
        </w:rPr>
        <w:t>ng</w:t>
      </w:r>
      <w:r>
        <w:rPr>
          <w:spacing w:val="21"/>
          <w:w w:val="120"/>
        </w:rPr>
        <w:t> </w:t>
      </w:r>
      <w:r>
        <w:rPr>
          <w:spacing w:val="0"/>
          <w:w w:val="120"/>
        </w:rPr>
        <w:t>to</w:t>
      </w:r>
      <w:r>
        <w:rPr>
          <w:spacing w:val="22"/>
          <w:w w:val="120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20"/>
        </w:rPr>
        <w:t>I</w:t>
      </w:r>
      <w:r>
        <w:rPr>
          <w:rFonts w:ascii="Times New Roman" w:hAnsi="Times New Roman" w:cs="Times New Roman" w:eastAsia="Times New Roman"/>
          <w:i/>
          <w:spacing w:val="-1"/>
          <w:w w:val="120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20"/>
        </w:rPr>
        <w:t>t</w:t>
      </w:r>
      <w:r>
        <w:rPr>
          <w:rFonts w:ascii="Times New Roman" w:hAnsi="Times New Roman" w:cs="Times New Roman" w:eastAsia="Times New Roman"/>
          <w:i/>
          <w:spacing w:val="0"/>
          <w:w w:val="120"/>
        </w:rPr>
        <w:t>er</w:t>
      </w:r>
      <w:r>
        <w:rPr>
          <w:rFonts w:ascii="Times New Roman" w:hAnsi="Times New Roman" w:cs="Times New Roman" w:eastAsia="Times New Roman"/>
          <w:i/>
          <w:spacing w:val="0"/>
          <w:w w:val="120"/>
        </w:rPr>
        <w:t>fa</w:t>
      </w:r>
      <w:r>
        <w:rPr>
          <w:rFonts w:ascii="Times New Roman" w:hAnsi="Times New Roman" w:cs="Times New Roman" w:eastAsia="Times New Roman"/>
          <w:i/>
          <w:spacing w:val="-12"/>
          <w:w w:val="120"/>
        </w:rPr>
        <w:t>c</w:t>
      </w:r>
      <w:r>
        <w:rPr>
          <w:rFonts w:ascii="Times New Roman" w:hAnsi="Times New Roman" w:cs="Times New Roman" w:eastAsia="Times New Roman"/>
          <w:i/>
          <w:spacing w:val="0"/>
          <w:w w:val="120"/>
        </w:rPr>
        <w:t>e</w:t>
      </w:r>
      <w:r>
        <w:rPr>
          <w:rFonts w:ascii="Times New Roman" w:hAnsi="Times New Roman" w:cs="Times New Roman" w:eastAsia="Times New Roman"/>
          <w:i/>
          <w:spacing w:val="36"/>
          <w:w w:val="120"/>
        </w:rPr>
        <w:t> </w:t>
      </w:r>
      <w:r>
        <w:rPr>
          <w:i w:val="0"/>
          <w:spacing w:val="0"/>
          <w:w w:val="120"/>
        </w:rPr>
        <w:t>c</w:t>
      </w:r>
      <w:r>
        <w:rPr>
          <w:i w:val="0"/>
          <w:spacing w:val="0"/>
          <w:w w:val="120"/>
        </w:rPr>
        <w:t>la</w:t>
      </w:r>
      <w:r>
        <w:rPr>
          <w:i w:val="0"/>
          <w:spacing w:val="0"/>
          <w:w w:val="120"/>
        </w:rPr>
        <w:t>ss</w:t>
      </w:r>
      <w:r>
        <w:rPr>
          <w:i w:val="0"/>
          <w:spacing w:val="22"/>
          <w:w w:val="120"/>
        </w:rPr>
        <w:t> </w:t>
      </w:r>
      <w:r>
        <w:rPr>
          <w:i w:val="0"/>
          <w:spacing w:val="0"/>
          <w:w w:val="120"/>
        </w:rPr>
        <w:t>and</w:t>
      </w:r>
      <w:r>
        <w:rPr>
          <w:i w:val="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20"/>
        </w:rPr>
        <w:t>W</w:t>
      </w:r>
      <w:r>
        <w:rPr>
          <w:rFonts w:ascii="Times New Roman" w:hAnsi="Times New Roman" w:cs="Times New Roman" w:eastAsia="Times New Roman"/>
          <w:i/>
          <w:spacing w:val="-11"/>
          <w:w w:val="120"/>
        </w:rPr>
        <w:t>r</w:t>
      </w:r>
      <w:r>
        <w:rPr>
          <w:rFonts w:ascii="Times New Roman" w:hAnsi="Times New Roman" w:cs="Times New Roman" w:eastAsia="Times New Roman"/>
          <w:i/>
          <w:spacing w:val="0"/>
          <w:w w:val="120"/>
        </w:rPr>
        <w:t>o</w:t>
      </w:r>
      <w:r>
        <w:rPr>
          <w:rFonts w:ascii="Times New Roman" w:hAnsi="Times New Roman" w:cs="Times New Roman" w:eastAsia="Times New Roman"/>
          <w:i/>
          <w:spacing w:val="-2"/>
          <w:w w:val="120"/>
        </w:rPr>
        <w:t>n</w:t>
      </w:r>
      <w:r>
        <w:rPr>
          <w:rFonts w:ascii="Times New Roman" w:hAnsi="Times New Roman" w:cs="Times New Roman" w:eastAsia="Times New Roman"/>
          <w:i/>
          <w:spacing w:val="0"/>
          <w:w w:val="120"/>
        </w:rPr>
        <w:t>g</w:t>
      </w:r>
      <w:r>
        <w:rPr>
          <w:rFonts w:ascii="Times New Roman" w:hAnsi="Times New Roman" w:cs="Times New Roman" w:eastAsia="Times New Roman"/>
          <w:i/>
          <w:spacing w:val="-4"/>
          <w:w w:val="120"/>
        </w:rPr>
        <w:t> </w:t>
      </w:r>
      <w:r>
        <w:rPr>
          <w:rFonts w:ascii="Times New Roman" w:hAnsi="Times New Roman" w:cs="Times New Roman" w:eastAsia="Times New Roman"/>
          <w:i/>
          <w:spacing w:val="0"/>
          <w:w w:val="120"/>
        </w:rPr>
        <w:t>C</w:t>
      </w:r>
      <w:r>
        <w:rPr>
          <w:rFonts w:ascii="Times New Roman" w:hAnsi="Times New Roman" w:cs="Times New Roman" w:eastAsia="Times New Roman"/>
          <w:i/>
          <w:spacing w:val="-11"/>
          <w:w w:val="120"/>
        </w:rPr>
        <w:t>o</w:t>
      </w:r>
      <w:r>
        <w:rPr>
          <w:rFonts w:ascii="Times New Roman" w:hAnsi="Times New Roman" w:cs="Times New Roman" w:eastAsia="Times New Roman"/>
          <w:i/>
          <w:spacing w:val="0"/>
          <w:w w:val="120"/>
        </w:rPr>
        <w:t>de</w:t>
      </w:r>
      <w:r>
        <w:rPr>
          <w:rFonts w:ascii="Times New Roman" w:hAnsi="Times New Roman" w:cs="Times New Roman" w:eastAsia="Times New Roman"/>
          <w:i/>
          <w:spacing w:val="6"/>
          <w:w w:val="120"/>
        </w:rPr>
        <w:t> </w:t>
      </w:r>
      <w:r>
        <w:rPr>
          <w:i w:val="0"/>
          <w:spacing w:val="-6"/>
          <w:w w:val="120"/>
        </w:rPr>
        <w:t>t</w:t>
      </w:r>
      <w:r>
        <w:rPr>
          <w:i w:val="0"/>
          <w:spacing w:val="0"/>
          <w:w w:val="120"/>
        </w:rPr>
        <w:t>y</w:t>
      </w:r>
      <w:r>
        <w:rPr>
          <w:i w:val="0"/>
          <w:spacing w:val="5"/>
          <w:w w:val="120"/>
        </w:rPr>
        <w:t>p</w:t>
      </w:r>
      <w:r>
        <w:rPr>
          <w:i w:val="0"/>
          <w:spacing w:val="0"/>
          <w:w w:val="120"/>
        </w:rPr>
        <w:t>e</w:t>
      </w:r>
      <w:r>
        <w:rPr>
          <w:i w:val="0"/>
          <w:spacing w:val="-9"/>
          <w:w w:val="120"/>
        </w:rPr>
        <w:t> </w:t>
      </w:r>
      <w:r>
        <w:rPr>
          <w:i w:val="0"/>
          <w:spacing w:val="0"/>
          <w:w w:val="120"/>
        </w:rPr>
        <w:t>h</w:t>
      </w:r>
      <w:r>
        <w:rPr>
          <w:i w:val="0"/>
          <w:spacing w:val="-7"/>
          <w:w w:val="120"/>
        </w:rPr>
        <w:t>a</w:t>
      </w:r>
      <w:r>
        <w:rPr>
          <w:i w:val="0"/>
          <w:spacing w:val="-6"/>
          <w:w w:val="120"/>
        </w:rPr>
        <w:t>v</w:t>
      </w:r>
      <w:r>
        <w:rPr>
          <w:i w:val="0"/>
          <w:spacing w:val="0"/>
          <w:w w:val="120"/>
        </w:rPr>
        <w:t>e</w:t>
      </w:r>
      <w:r>
        <w:rPr>
          <w:i w:val="0"/>
          <w:spacing w:val="-9"/>
          <w:w w:val="120"/>
        </w:rPr>
        <w:t> </w:t>
      </w:r>
      <w:r>
        <w:rPr>
          <w:i w:val="0"/>
          <w:spacing w:val="0"/>
          <w:w w:val="120"/>
        </w:rPr>
        <w:t>a</w:t>
      </w:r>
      <w:r>
        <w:rPr>
          <w:i w:val="0"/>
          <w:spacing w:val="-9"/>
          <w:w w:val="120"/>
        </w:rPr>
        <w:t> </w:t>
      </w:r>
      <w:r>
        <w:rPr>
          <w:i w:val="0"/>
          <w:spacing w:val="0"/>
          <w:w w:val="120"/>
        </w:rPr>
        <w:t>high</w:t>
      </w:r>
      <w:r>
        <w:rPr>
          <w:i w:val="0"/>
          <w:spacing w:val="0"/>
          <w:w w:val="120"/>
        </w:rPr>
        <w:t>e</w:t>
      </w:r>
      <w:r>
        <w:rPr>
          <w:i w:val="0"/>
          <w:spacing w:val="0"/>
          <w:w w:val="120"/>
        </w:rPr>
        <w:t>r</w:t>
      </w:r>
      <w:r>
        <w:rPr>
          <w:i w:val="0"/>
          <w:spacing w:val="-8"/>
          <w:w w:val="120"/>
        </w:rPr>
        <w:t> </w:t>
      </w:r>
      <w:r>
        <w:rPr>
          <w:i w:val="0"/>
          <w:spacing w:val="0"/>
          <w:w w:val="120"/>
        </w:rPr>
        <w:t>corre</w:t>
      </w:r>
      <w:r>
        <w:rPr>
          <w:i w:val="0"/>
          <w:spacing w:val="-2"/>
          <w:w w:val="120"/>
        </w:rPr>
        <w:t>l</w:t>
      </w:r>
      <w:r>
        <w:rPr>
          <w:i w:val="0"/>
          <w:spacing w:val="0"/>
          <w:w w:val="120"/>
        </w:rPr>
        <w:t>ati</w:t>
      </w:r>
      <w:r>
        <w:rPr>
          <w:i w:val="0"/>
          <w:spacing w:val="-2"/>
          <w:w w:val="120"/>
        </w:rPr>
        <w:t>o</w:t>
      </w:r>
      <w:r>
        <w:rPr>
          <w:i w:val="0"/>
          <w:spacing w:val="0"/>
          <w:w w:val="120"/>
        </w:rPr>
        <w:t>n</w:t>
      </w:r>
      <w:r>
        <w:rPr>
          <w:i w:val="0"/>
          <w:spacing w:val="-9"/>
          <w:w w:val="120"/>
        </w:rPr>
        <w:t> </w:t>
      </w:r>
      <w:r>
        <w:rPr>
          <w:i w:val="0"/>
          <w:spacing w:val="0"/>
          <w:w w:val="120"/>
        </w:rPr>
        <w:t>than</w:t>
      </w:r>
      <w:r>
        <w:rPr>
          <w:i w:val="0"/>
          <w:spacing w:val="-9"/>
          <w:w w:val="120"/>
        </w:rPr>
        <w:t> </w:t>
      </w:r>
      <w:r>
        <w:rPr>
          <w:i w:val="0"/>
          <w:spacing w:val="0"/>
          <w:w w:val="120"/>
        </w:rPr>
        <w:t>that</w:t>
      </w:r>
      <w:r>
        <w:rPr>
          <w:i w:val="0"/>
          <w:spacing w:val="0"/>
          <w:w w:val="124"/>
        </w:rPr>
        <w:t> </w:t>
      </w:r>
      <w:r>
        <w:rPr>
          <w:i w:val="0"/>
          <w:spacing w:val="0"/>
          <w:w w:val="120"/>
        </w:rPr>
        <w:t>of</w:t>
      </w:r>
      <w:r>
        <w:rPr>
          <w:i w:val="0"/>
          <w:spacing w:val="11"/>
          <w:w w:val="120"/>
        </w:rPr>
        <w:t> </w:t>
      </w:r>
      <w:r>
        <w:rPr>
          <w:i w:val="0"/>
          <w:spacing w:val="0"/>
          <w:w w:val="120"/>
        </w:rPr>
        <w:t>othe</w:t>
      </w:r>
      <w:r>
        <w:rPr>
          <w:i w:val="0"/>
          <w:spacing w:val="0"/>
          <w:w w:val="120"/>
        </w:rPr>
        <w:t>r</w:t>
      </w:r>
      <w:r>
        <w:rPr>
          <w:i w:val="0"/>
          <w:spacing w:val="12"/>
          <w:w w:val="120"/>
        </w:rPr>
        <w:t> </w:t>
      </w:r>
      <w:r>
        <w:rPr>
          <w:i w:val="0"/>
          <w:spacing w:val="-6"/>
          <w:w w:val="120"/>
        </w:rPr>
        <w:t>t</w:t>
      </w:r>
      <w:r>
        <w:rPr>
          <w:i w:val="0"/>
          <w:spacing w:val="-1"/>
          <w:w w:val="120"/>
        </w:rPr>
        <w:t>y</w:t>
      </w:r>
      <w:r>
        <w:rPr>
          <w:i w:val="0"/>
          <w:spacing w:val="5"/>
          <w:w w:val="120"/>
        </w:rPr>
        <w:t>p</w:t>
      </w:r>
      <w:r>
        <w:rPr>
          <w:i w:val="0"/>
          <w:spacing w:val="0"/>
          <w:w w:val="120"/>
        </w:rPr>
        <w:t>es</w:t>
      </w:r>
      <w:r>
        <w:rPr>
          <w:i w:val="0"/>
          <w:spacing w:val="12"/>
          <w:w w:val="120"/>
        </w:rPr>
        <w:t> </w:t>
      </w:r>
      <w:r>
        <w:rPr>
          <w:i w:val="0"/>
          <w:spacing w:val="0"/>
          <w:w w:val="120"/>
        </w:rPr>
        <w:t>of</w:t>
      </w:r>
      <w:r>
        <w:rPr>
          <w:i w:val="0"/>
          <w:spacing w:val="12"/>
          <w:w w:val="120"/>
        </w:rPr>
        <w:t> </w:t>
      </w:r>
      <w:r>
        <w:rPr>
          <w:i w:val="0"/>
          <w:spacing w:val="0"/>
          <w:w w:val="120"/>
        </w:rPr>
        <w:t>faul</w:t>
      </w:r>
      <w:r>
        <w:rPr>
          <w:i w:val="0"/>
          <w:spacing w:val="0"/>
          <w:w w:val="120"/>
        </w:rPr>
        <w:t>ts</w:t>
      </w:r>
      <w:r>
        <w:rPr>
          <w:i w:val="0"/>
          <w:spacing w:val="0"/>
          <w:w w:val="12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1"/>
          <w:numId w:val="1"/>
        </w:numPr>
        <w:tabs>
          <w:tab w:pos="653" w:val="left" w:leader="none"/>
        </w:tabs>
        <w:ind w:left="653" w:right="2438" w:hanging="538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eats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3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alidity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pStyle w:val="BodyText"/>
        <w:spacing w:line="242" w:lineRule="auto" w:before="39"/>
        <w:ind w:right="107" w:firstLine="179"/>
        <w:jc w:val="both"/>
      </w:pP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thre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empiri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ies.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-1"/>
          <w:w w:val="110"/>
        </w:rPr>
        <w:t>F</w:t>
      </w:r>
      <w:r>
        <w:rPr>
          <w:b w:val="0"/>
          <w:bCs w:val="0"/>
          <w:spacing w:val="0"/>
          <w:w w:val="110"/>
        </w:rPr>
        <w:t>irst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ex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erime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0"/>
          <w:w w:val="110"/>
        </w:rPr>
        <w:t>sed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7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en-s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rce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ar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sca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sma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med</w:t>
      </w:r>
      <w:r>
        <w:rPr>
          <w:b w:val="0"/>
          <w:bCs w:val="0"/>
          <w:spacing w:val="0"/>
          <w:w w:val="110"/>
        </w:rPr>
        <w:t>ium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siz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9"/>
          <w:w w:val="110"/>
        </w:rPr>
        <w:t>b</w:t>
      </w:r>
      <w:r>
        <w:rPr>
          <w:b w:val="0"/>
          <w:bCs w:val="0"/>
          <w:spacing w:val="0"/>
          <w:w w:val="110"/>
        </w:rPr>
        <w:t>ject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prog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des</w:t>
      </w:r>
      <w:r>
        <w:rPr>
          <w:b w:val="0"/>
          <w:bCs w:val="0"/>
          <w:spacing w:val="0"/>
          <w:w w:val="110"/>
        </w:rPr>
        <w:t>ir</w:t>
      </w:r>
      <w:r>
        <w:rPr>
          <w:b w:val="0"/>
          <w:bCs w:val="0"/>
          <w:spacing w:val="-1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6"/>
          <w:w w:val="110"/>
        </w:rPr>
        <w:t>k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8"/>
          <w:w w:val="110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0"/>
          <w:w w:val="110"/>
        </w:rPr>
        <w:t>Seco</w:t>
      </w:r>
      <w:r>
        <w:rPr>
          <w:b w:val="0"/>
          <w:bCs w:val="0"/>
          <w:spacing w:val="0"/>
          <w:w w:val="110"/>
        </w:rPr>
        <w:t>nd,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ap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pu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deli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[9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0"/>
          <w:w w:val="12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10"/>
          <w:w w:val="110"/>
        </w:rPr>
        <w:t>b</w:t>
      </w:r>
      <w:r>
        <w:rPr>
          <w:b w:val="0"/>
          <w:bCs w:val="0"/>
          <w:spacing w:val="0"/>
          <w:w w:val="110"/>
        </w:rPr>
        <w:t>ject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32"/>
          <w:w w:val="110"/>
        </w:rPr>
        <w:t> </w:t>
      </w:r>
      <w:r>
        <w:rPr>
          <w:b w:val="0"/>
          <w:bCs w:val="0"/>
          <w:spacing w:val="0"/>
          <w:w w:val="110"/>
        </w:rPr>
        <w:t>Oth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pu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dif-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10"/>
        </w:rPr>
        <w:t>fere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resu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e.g</w:t>
      </w:r>
      <w:r>
        <w:rPr>
          <w:b w:val="0"/>
          <w:bCs w:val="0"/>
          <w:spacing w:val="0"/>
          <w:w w:val="110"/>
        </w:rPr>
        <w:t>.,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ge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ms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dels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ract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ic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ffe</w:t>
      </w:r>
      <w:r>
        <w:rPr>
          <w:b w:val="0"/>
          <w:bCs w:val="0"/>
          <w:spacing w:val="-2"/>
          <w:w w:val="110"/>
        </w:rPr>
        <w:t>r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10"/>
        </w:rPr>
        <w:t>ls.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-6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las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ld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7"/>
          <w:w w:val="110"/>
        </w:rPr>
        <w:t>m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fac</w:t>
      </w:r>
      <w:r>
        <w:rPr>
          <w:b w:val="0"/>
          <w:bCs w:val="0"/>
          <w:spacing w:val="0"/>
          <w:w w:val="110"/>
        </w:rPr>
        <w:t>t,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-15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7,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extra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dc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cla</w:t>
      </w:r>
      <w:r>
        <w:rPr>
          <w:b w:val="0"/>
          <w:bCs w:val="0"/>
          <w:spacing w:val="0"/>
          <w:w w:val="110"/>
        </w:rPr>
        <w:t>ss</w:t>
      </w:r>
      <w:r>
        <w:rPr>
          <w:b w:val="0"/>
          <w:bCs w:val="0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16"/>
          <w:w w:val="110"/>
        </w:rPr>
        <w:t> </w:t>
      </w:r>
      <w:r>
        <w:rPr>
          <w:b w:val="0"/>
          <w:bCs w:val="0"/>
          <w:i w:val="0"/>
          <w:spacing w:val="-1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sh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ld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4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du</w:t>
      </w:r>
      <w:r>
        <w:rPr>
          <w:b w:val="0"/>
          <w:bCs w:val="0"/>
          <w:i w:val="0"/>
          <w:spacing w:val="0"/>
          <w:w w:val="110"/>
        </w:rPr>
        <w:t>ce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10"/>
        </w:rPr>
        <w:t>mo</w:t>
      </w:r>
      <w:r>
        <w:rPr>
          <w:b w:val="0"/>
          <w:bCs w:val="0"/>
          <w:i w:val="0"/>
          <w:spacing w:val="0"/>
          <w:w w:val="110"/>
        </w:rPr>
        <w:t>re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fau</w:t>
      </w:r>
      <w:r>
        <w:rPr>
          <w:b w:val="0"/>
          <w:bCs w:val="0"/>
          <w:i w:val="0"/>
          <w:spacing w:val="0"/>
          <w:w w:val="110"/>
        </w:rPr>
        <w:t>lt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su</w:t>
      </w:r>
      <w:r>
        <w:rPr>
          <w:b w:val="0"/>
          <w:bCs w:val="0"/>
          <w:i w:val="0"/>
          <w:spacing w:val="-7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-4"/>
          <w:w w:val="110"/>
        </w:rPr>
        <w:t>t</w:t>
      </w:r>
      <w:r>
        <w:rPr>
          <w:b w:val="0"/>
          <w:bCs w:val="0"/>
          <w:i w:val="0"/>
          <w:spacing w:val="-2"/>
          <w:w w:val="110"/>
        </w:rPr>
        <w:t>y</w:t>
      </w:r>
      <w:r>
        <w:rPr>
          <w:b w:val="0"/>
          <w:bCs w:val="0"/>
          <w:i w:val="0"/>
          <w:spacing w:val="3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10"/>
          <w:w w:val="110"/>
        </w:rPr>
        <w:t> </w:t>
      </w:r>
      <w:r>
        <w:rPr>
          <w:b w:val="0"/>
          <w:bCs w:val="0"/>
          <w:i w:val="0"/>
          <w:spacing w:val="-5"/>
          <w:w w:val="110"/>
        </w:rPr>
        <w:t>a</w:t>
      </w:r>
      <w:r>
        <w:rPr>
          <w:b w:val="0"/>
          <w:bCs w:val="0"/>
          <w:i w:val="0"/>
          <w:spacing w:val="-7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id</w:t>
      </w:r>
      <w:r>
        <w:rPr>
          <w:b w:val="0"/>
          <w:bCs w:val="0"/>
          <w:i w:val="0"/>
          <w:spacing w:val="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dev</w:t>
      </w:r>
      <w:r>
        <w:rPr>
          <w:b w:val="0"/>
          <w:bCs w:val="0"/>
          <w:i w:val="0"/>
          <w:spacing w:val="0"/>
          <w:w w:val="110"/>
        </w:rPr>
        <w:t>ia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534" w:val="left" w:leader="none"/>
        </w:tabs>
        <w:ind w:left="534" w:right="2363" w:hanging="419"/>
        <w:jc w:val="both"/>
        <w:rPr>
          <w:b w:val="0"/>
          <w:bCs w:val="0"/>
        </w:rPr>
      </w:pPr>
      <w:r>
        <w:rPr>
          <w:spacing w:val="0"/>
          <w:w w:val="100"/>
        </w:rPr>
        <w:t>REL</w:t>
      </w:r>
      <w:r>
        <w:rPr>
          <w:spacing w:val="-24"/>
          <w:w w:val="100"/>
        </w:rPr>
        <w:t>A</w:t>
      </w:r>
      <w:r>
        <w:rPr>
          <w:spacing w:val="0"/>
          <w:w w:val="100"/>
        </w:rPr>
        <w:t>TED</w:t>
      </w:r>
      <w:r>
        <w:rPr>
          <w:spacing w:val="-21"/>
          <w:w w:val="100"/>
        </w:rPr>
        <w:t> </w:t>
      </w:r>
      <w:r>
        <w:rPr>
          <w:spacing w:val="-3"/>
          <w:w w:val="100"/>
        </w:rPr>
        <w:t>W</w:t>
      </w:r>
      <w:r>
        <w:rPr>
          <w:spacing w:val="0"/>
          <w:w w:val="100"/>
        </w:rPr>
        <w:t>ORKS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39"/>
        <w:ind w:right="107" w:firstLine="179"/>
        <w:jc w:val="both"/>
      </w:pP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rks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rela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ey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can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cat</w:t>
      </w:r>
      <w:r>
        <w:rPr>
          <w:b w:val="0"/>
          <w:bCs w:val="0"/>
          <w:spacing w:val="0"/>
          <w:w w:val="110"/>
        </w:rPr>
        <w:t>ego</w:t>
      </w:r>
      <w:r>
        <w:rPr>
          <w:b w:val="0"/>
          <w:bCs w:val="0"/>
          <w:spacing w:val="0"/>
          <w:w w:val="110"/>
        </w:rPr>
        <w:t>rised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es: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first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meth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ds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ies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MFS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CT.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Nie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10"/>
        </w:rPr>
        <w:t>[2</w:t>
      </w:r>
      <w:r>
        <w:rPr>
          <w:b w:val="0"/>
          <w:bCs w:val="0"/>
          <w:spacing w:val="0"/>
          <w:w w:val="110"/>
        </w:rPr>
        <w:t>3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firs</w:t>
      </w:r>
      <w:r>
        <w:rPr>
          <w:b w:val="0"/>
          <w:bCs w:val="0"/>
          <w:spacing w:val="0"/>
          <w:w w:val="110"/>
        </w:rPr>
        <w:t>tl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ied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erties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T,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ad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cas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7"/>
          <w:w w:val="110"/>
        </w:rPr>
        <w:t> </w:t>
      </w:r>
      <w:r>
        <w:rPr>
          <w:b w:val="0"/>
          <w:bCs w:val="0"/>
          <w:spacing w:val="0"/>
          <w:w w:val="110"/>
        </w:rPr>
        <w:t>id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ify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Oth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ap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ro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ide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2"/>
          <w:w w:val="110"/>
        </w:rPr>
        <w:t>f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cl</w:t>
      </w:r>
      <w:r>
        <w:rPr>
          <w:b w:val="0"/>
          <w:bCs w:val="0"/>
          <w:spacing w:val="0"/>
          <w:w w:val="110"/>
        </w:rPr>
        <w:t>ud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bu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ld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tree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del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[33</w:t>
      </w:r>
      <w:r>
        <w:rPr>
          <w:b w:val="0"/>
          <w:bCs w:val="0"/>
          <w:spacing w:val="-2"/>
          <w:w w:val="110"/>
        </w:rPr>
        <w:t>]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ad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ely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ad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ses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ord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me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[36</w:t>
      </w:r>
      <w:r>
        <w:rPr>
          <w:b w:val="0"/>
          <w:bCs w:val="0"/>
          <w:spacing w:val="-2"/>
          <w:w w:val="110"/>
        </w:rPr>
        <w:t>]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ran</w:t>
      </w:r>
      <w:r>
        <w:rPr>
          <w:b w:val="0"/>
          <w:bCs w:val="0"/>
          <w:spacing w:val="0"/>
          <w:w w:val="110"/>
        </w:rPr>
        <w:t>kin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sus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icio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0"/>
          <w:w w:val="110"/>
        </w:rPr>
        <w:t>sed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som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9"/>
          <w:w w:val="110"/>
        </w:rPr>
        <w:t> </w:t>
      </w:r>
      <w:r>
        <w:rPr>
          <w:b w:val="0"/>
          <w:bCs w:val="0"/>
          <w:spacing w:val="0"/>
          <w:w w:val="110"/>
        </w:rPr>
        <w:t>rul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[1</w:t>
      </w:r>
      <w:r>
        <w:rPr>
          <w:b w:val="0"/>
          <w:bCs w:val="0"/>
          <w:spacing w:val="0"/>
          <w:w w:val="110"/>
        </w:rPr>
        <w:t>0</w:t>
      </w:r>
      <w:r>
        <w:rPr>
          <w:b w:val="0"/>
          <w:bCs w:val="0"/>
          <w:spacing w:val="0"/>
          <w:w w:val="110"/>
        </w:rPr>
        <w:t>],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usi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gra</w:t>
      </w:r>
      <w:r>
        <w:rPr>
          <w:b w:val="0"/>
          <w:bCs w:val="0"/>
          <w:spacing w:val="0"/>
          <w:w w:val="110"/>
        </w:rPr>
        <w:t>ph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c-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ded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[19],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amo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oth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r-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/>
        <w:jc w:val="both"/>
      </w:pP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46"/>
          <w:w w:val="110"/>
        </w:rPr>
        <w:t> </w:t>
      </w:r>
      <w:r>
        <w:rPr>
          <w:b w:val="0"/>
          <w:bCs w:val="0"/>
          <w:spacing w:val="0"/>
          <w:w w:val="110"/>
        </w:rPr>
        <w:t>Thes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ap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ro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can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ego</w:t>
      </w:r>
      <w:r>
        <w:rPr>
          <w:b w:val="0"/>
          <w:bCs w:val="0"/>
          <w:spacing w:val="0"/>
          <w:w w:val="110"/>
        </w:rPr>
        <w:t>ries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[5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acc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rd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ad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adap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–a</w:t>
      </w:r>
      <w:r>
        <w:rPr>
          <w:b w:val="0"/>
          <w:bCs w:val="0"/>
          <w:i w:val="0"/>
          <w:spacing w:val="0"/>
          <w:w w:val="110"/>
        </w:rPr>
        <w:t>dd</w:t>
      </w:r>
      <w:r>
        <w:rPr>
          <w:b w:val="0"/>
          <w:bCs w:val="0"/>
          <w:i w:val="0"/>
          <w:spacing w:val="0"/>
          <w:w w:val="110"/>
        </w:rPr>
        <w:t>it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test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ses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are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en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ba</w:t>
      </w:r>
      <w:r>
        <w:rPr>
          <w:b w:val="0"/>
          <w:bCs w:val="0"/>
          <w:i w:val="0"/>
          <w:spacing w:val="0"/>
          <w:w w:val="110"/>
        </w:rPr>
        <w:t>sed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ou</w:t>
      </w:r>
      <w:r>
        <w:rPr>
          <w:b w:val="0"/>
          <w:bCs w:val="0"/>
          <w:i w:val="0"/>
          <w:spacing w:val="0"/>
          <w:w w:val="110"/>
        </w:rPr>
        <w:t>t-</w:t>
      </w:r>
      <w:r>
        <w:rPr>
          <w:b w:val="0"/>
          <w:bCs w:val="0"/>
          <w:i w:val="0"/>
          <w:spacing w:val="0"/>
          <w:w w:val="120"/>
        </w:rPr>
        <w:t> </w:t>
      </w:r>
      <w:r>
        <w:rPr>
          <w:b w:val="0"/>
          <w:bCs w:val="0"/>
          <w:i w:val="0"/>
          <w:spacing w:val="0"/>
          <w:w w:val="110"/>
        </w:rPr>
        <w:t>co</w:t>
      </w:r>
      <w:r>
        <w:rPr>
          <w:b w:val="0"/>
          <w:bCs w:val="0"/>
          <w:i w:val="0"/>
          <w:spacing w:val="0"/>
          <w:w w:val="110"/>
        </w:rPr>
        <w:t>m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of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execu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test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-3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[29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23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10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25,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36,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28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32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17</w:t>
      </w:r>
      <w:r>
        <w:rPr>
          <w:b w:val="0"/>
          <w:bCs w:val="0"/>
          <w:i w:val="0"/>
          <w:spacing w:val="0"/>
          <w:w w:val="110"/>
        </w:rPr>
        <w:t>]o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nona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ap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–a</w:t>
      </w:r>
      <w:r>
        <w:rPr>
          <w:b w:val="0"/>
          <w:bCs w:val="0"/>
          <w:i w:val="0"/>
          <w:spacing w:val="0"/>
          <w:w w:val="110"/>
        </w:rPr>
        <w:t>dd</w:t>
      </w:r>
      <w:r>
        <w:rPr>
          <w:b w:val="0"/>
          <w:bCs w:val="0"/>
          <w:i w:val="0"/>
          <w:spacing w:val="-2"/>
          <w:w w:val="110"/>
        </w:rPr>
        <w:t>i</w:t>
      </w:r>
      <w:r>
        <w:rPr>
          <w:b w:val="0"/>
          <w:bCs w:val="0"/>
          <w:i w:val="0"/>
          <w:spacing w:val="0"/>
          <w:w w:val="110"/>
        </w:rPr>
        <w:t>ti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0"/>
          <w:w w:val="110"/>
        </w:rPr>
        <w:t>a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test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</w:t>
      </w:r>
      <w:r>
        <w:rPr>
          <w:b w:val="0"/>
          <w:bCs w:val="0"/>
          <w:i w:val="0"/>
          <w:spacing w:val="0"/>
          <w:w w:val="110"/>
        </w:rPr>
        <w:t>ses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are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-6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h</w:t>
      </w:r>
      <w:r>
        <w:rPr>
          <w:b w:val="0"/>
          <w:bCs w:val="0"/>
          <w:i w:val="0"/>
          <w:spacing w:val="0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sen</w:t>
      </w:r>
      <w:r>
        <w:rPr>
          <w:b w:val="0"/>
          <w:bCs w:val="0"/>
          <w:i w:val="0"/>
          <w:spacing w:val="7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4"/>
          <w:w w:val="110"/>
        </w:rPr>
        <w:t>p</w:t>
      </w:r>
      <w:r>
        <w:rPr>
          <w:b w:val="0"/>
          <w:bCs w:val="0"/>
          <w:i w:val="0"/>
          <w:spacing w:val="0"/>
          <w:w w:val="110"/>
        </w:rPr>
        <w:t>end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ly</w:t>
      </w:r>
      <w:r>
        <w:rPr>
          <w:b w:val="0"/>
          <w:bCs w:val="0"/>
          <w:i w:val="0"/>
          <w:spacing w:val="0"/>
          <w:w w:val="105"/>
        </w:rPr>
        <w:t> </w:t>
      </w:r>
      <w:r>
        <w:rPr>
          <w:b w:val="0"/>
          <w:bCs w:val="0"/>
          <w:i w:val="0"/>
          <w:spacing w:val="0"/>
          <w:w w:val="110"/>
        </w:rPr>
        <w:t>an</w:t>
      </w:r>
      <w:r>
        <w:rPr>
          <w:b w:val="0"/>
          <w:bCs w:val="0"/>
          <w:i w:val="0"/>
          <w:spacing w:val="0"/>
          <w:w w:val="110"/>
        </w:rPr>
        <w:t>d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can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4"/>
          <w:w w:val="110"/>
        </w:rPr>
        <w:t>b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execu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</w:t>
      </w:r>
      <w:r>
        <w:rPr>
          <w:b w:val="0"/>
          <w:bCs w:val="0"/>
          <w:i w:val="0"/>
          <w:spacing w:val="0"/>
          <w:w w:val="110"/>
        </w:rPr>
        <w:t>ral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[33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5,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19,</w:t>
      </w:r>
      <w:r>
        <w:rPr>
          <w:b w:val="0"/>
          <w:bCs w:val="0"/>
          <w:i w:val="0"/>
          <w:spacing w:val="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20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35</w:t>
      </w:r>
      <w:r>
        <w:rPr>
          <w:b w:val="0"/>
          <w:bCs w:val="0"/>
          <w:i w:val="0"/>
          <w:spacing w:val="0"/>
          <w:w w:val="110"/>
        </w:rPr>
        <w:t>].</w:t>
      </w:r>
      <w:r>
        <w:rPr>
          <w:b w:val="0"/>
          <w:bCs w:val="0"/>
          <w:i w:val="0"/>
          <w:spacing w:val="2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Al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thes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-6"/>
          <w:w w:val="110"/>
        </w:rPr>
        <w:t>w</w:t>
      </w:r>
      <w:r>
        <w:rPr>
          <w:b w:val="0"/>
          <w:bCs w:val="0"/>
          <w:i w:val="0"/>
          <w:spacing w:val="0"/>
          <w:w w:val="110"/>
        </w:rPr>
        <w:t>ork</w:t>
      </w:r>
      <w:r>
        <w:rPr>
          <w:b w:val="0"/>
          <w:bCs w:val="0"/>
          <w:i w:val="0"/>
          <w:spacing w:val="0"/>
          <w:w w:val="110"/>
        </w:rPr>
        <w:t>s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cu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ed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on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inp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-2"/>
          <w:w w:val="110"/>
        </w:rPr>
        <w:t>-</w:t>
      </w:r>
      <w:r>
        <w:rPr>
          <w:b w:val="0"/>
          <w:bCs w:val="0"/>
          <w:i w:val="0"/>
          <w:spacing w:val="0"/>
          <w:w w:val="110"/>
        </w:rPr>
        <w:t>le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el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or</w:t>
      </w:r>
      <w:r>
        <w:rPr>
          <w:b w:val="0"/>
          <w:bCs w:val="0"/>
          <w:i w:val="0"/>
          <w:spacing w:val="11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con</w:t>
      </w:r>
      <w:r>
        <w:rPr>
          <w:b w:val="0"/>
          <w:bCs w:val="0"/>
          <w:i w:val="0"/>
          <w:spacing w:val="0"/>
          <w:w w:val="110"/>
        </w:rPr>
        <w:t>fi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u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-2"/>
          <w:w w:val="110"/>
        </w:rPr>
        <w:t>-</w:t>
      </w:r>
      <w:r>
        <w:rPr>
          <w:b w:val="0"/>
          <w:bCs w:val="0"/>
          <w:i w:val="0"/>
          <w:spacing w:val="0"/>
          <w:w w:val="110"/>
        </w:rPr>
        <w:t>l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v</w:t>
      </w:r>
      <w:r>
        <w:rPr>
          <w:b w:val="0"/>
          <w:bCs w:val="0"/>
          <w:i w:val="0"/>
          <w:spacing w:val="0"/>
          <w:w w:val="110"/>
        </w:rPr>
        <w:t>el</w:t>
      </w:r>
      <w:r>
        <w:rPr>
          <w:b w:val="0"/>
          <w:bCs w:val="0"/>
          <w:i w:val="0"/>
          <w:spacing w:val="12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test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0"/>
          <w:w w:val="113"/>
        </w:rPr>
        <w:t> </w:t>
      </w:r>
      <w:r>
        <w:rPr>
          <w:b w:val="0"/>
          <w:bCs w:val="0"/>
          <w:i w:val="0"/>
          <w:spacing w:val="0"/>
          <w:w w:val="110"/>
        </w:rPr>
        <w:t>i.e.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thei</w:t>
      </w:r>
      <w:r>
        <w:rPr>
          <w:b w:val="0"/>
          <w:bCs w:val="0"/>
          <w:i w:val="0"/>
          <w:spacing w:val="0"/>
          <w:w w:val="110"/>
        </w:rPr>
        <w:t>r</w:t>
      </w:r>
      <w:r>
        <w:rPr>
          <w:b w:val="0"/>
          <w:bCs w:val="0"/>
          <w:i w:val="0"/>
          <w:spacing w:val="1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ta</w:t>
      </w:r>
      <w:r>
        <w:rPr>
          <w:b w:val="0"/>
          <w:bCs w:val="0"/>
          <w:i w:val="0"/>
          <w:spacing w:val="0"/>
          <w:w w:val="110"/>
        </w:rPr>
        <w:t>rg</w:t>
      </w:r>
      <w:r>
        <w:rPr>
          <w:b w:val="0"/>
          <w:bCs w:val="0"/>
          <w:i w:val="0"/>
          <w:spacing w:val="0"/>
          <w:w w:val="110"/>
        </w:rPr>
        <w:t>et</w:t>
      </w:r>
      <w:r>
        <w:rPr>
          <w:b w:val="0"/>
          <w:bCs w:val="0"/>
          <w:i w:val="0"/>
          <w:spacing w:val="1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is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to</w:t>
      </w:r>
      <w:r>
        <w:rPr>
          <w:b w:val="0"/>
          <w:bCs w:val="0"/>
          <w:i w:val="0"/>
          <w:spacing w:val="1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id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-6"/>
          <w:w w:val="110"/>
        </w:rPr>
        <w:t>n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ify</w:t>
      </w:r>
      <w:r>
        <w:rPr>
          <w:b w:val="0"/>
          <w:bCs w:val="0"/>
          <w:i w:val="0"/>
          <w:spacing w:val="1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1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failu</w:t>
      </w:r>
      <w:r>
        <w:rPr>
          <w:b w:val="0"/>
          <w:bCs w:val="0"/>
          <w:i w:val="0"/>
          <w:spacing w:val="-1"/>
          <w:w w:val="110"/>
        </w:rPr>
        <w:t>r</w:t>
      </w:r>
      <w:r>
        <w:rPr>
          <w:b w:val="0"/>
          <w:bCs w:val="0"/>
          <w:i w:val="0"/>
          <w:spacing w:val="0"/>
          <w:w w:val="110"/>
        </w:rPr>
        <w:t>e-i</w:t>
      </w:r>
      <w:r>
        <w:rPr>
          <w:b w:val="0"/>
          <w:bCs w:val="0"/>
          <w:i w:val="0"/>
          <w:spacing w:val="0"/>
          <w:w w:val="110"/>
        </w:rPr>
        <w:t>ndu</w:t>
      </w:r>
      <w:r>
        <w:rPr>
          <w:b w:val="0"/>
          <w:bCs w:val="0"/>
          <w:i w:val="0"/>
          <w:spacing w:val="-2"/>
          <w:w w:val="110"/>
        </w:rPr>
        <w:t>c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0"/>
          <w:w w:val="110"/>
        </w:rPr>
        <w:t>pu</w:t>
      </w:r>
      <w:r>
        <w:rPr>
          <w:b w:val="0"/>
          <w:bCs w:val="0"/>
          <w:i w:val="0"/>
          <w:spacing w:val="0"/>
          <w:w w:val="110"/>
        </w:rPr>
        <w:t>ts</w:t>
      </w:r>
      <w:r>
        <w:rPr>
          <w:b w:val="0"/>
          <w:bCs w:val="0"/>
          <w:i w:val="0"/>
          <w:spacing w:val="16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or</w:t>
      </w:r>
      <w:r>
        <w:rPr>
          <w:b w:val="0"/>
          <w:bCs w:val="0"/>
          <w:i w:val="0"/>
          <w:spacing w:val="0"/>
          <w:w w:val="109"/>
        </w:rPr>
        <w:t> </w:t>
      </w:r>
      <w:r>
        <w:rPr>
          <w:b w:val="0"/>
          <w:bCs w:val="0"/>
          <w:i w:val="0"/>
          <w:spacing w:val="0"/>
          <w:w w:val="110"/>
        </w:rPr>
        <w:t>op</w:t>
      </w:r>
      <w:r>
        <w:rPr>
          <w:b w:val="0"/>
          <w:bCs w:val="0"/>
          <w:i w:val="0"/>
          <w:spacing w:val="-1"/>
          <w:w w:val="110"/>
        </w:rPr>
        <w:t>t</w:t>
      </w:r>
      <w:r>
        <w:rPr>
          <w:b w:val="0"/>
          <w:bCs w:val="0"/>
          <w:i w:val="0"/>
          <w:spacing w:val="0"/>
          <w:w w:val="110"/>
        </w:rPr>
        <w:t>io</w:t>
      </w:r>
      <w:r>
        <w:rPr>
          <w:b w:val="0"/>
          <w:bCs w:val="0"/>
          <w:i w:val="0"/>
          <w:spacing w:val="0"/>
          <w:w w:val="110"/>
        </w:rPr>
        <w:t>n</w:t>
      </w:r>
      <w:r>
        <w:rPr>
          <w:b w:val="0"/>
          <w:bCs w:val="0"/>
          <w:i w:val="0"/>
          <w:spacing w:val="-2"/>
          <w:w w:val="110"/>
        </w:rPr>
        <w:t>s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no</w:t>
      </w:r>
      <w:r>
        <w:rPr>
          <w:b w:val="0"/>
          <w:bCs w:val="0"/>
          <w:i w:val="0"/>
          <w:spacing w:val="0"/>
          <w:w w:val="110"/>
        </w:rPr>
        <w:t>t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the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c</w:t>
      </w:r>
      <w:r>
        <w:rPr>
          <w:b w:val="0"/>
          <w:bCs w:val="0"/>
          <w:i w:val="0"/>
          <w:spacing w:val="5"/>
          <w:w w:val="110"/>
        </w:rPr>
        <w:t>o</w:t>
      </w:r>
      <w:r>
        <w:rPr>
          <w:b w:val="0"/>
          <w:bCs w:val="0"/>
          <w:i w:val="0"/>
          <w:spacing w:val="0"/>
          <w:w w:val="110"/>
        </w:rPr>
        <w:t>de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in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th</w:t>
      </w:r>
      <w:r>
        <w:rPr>
          <w:b w:val="0"/>
          <w:bCs w:val="0"/>
          <w:i w:val="0"/>
          <w:spacing w:val="0"/>
          <w:w w:val="110"/>
        </w:rPr>
        <w:t>e</w:t>
      </w:r>
      <w:r>
        <w:rPr>
          <w:b w:val="0"/>
          <w:bCs w:val="0"/>
          <w:i w:val="0"/>
          <w:spacing w:val="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pro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ra</w:t>
      </w:r>
      <w:r>
        <w:rPr>
          <w:b w:val="0"/>
          <w:bCs w:val="0"/>
          <w:i w:val="0"/>
          <w:spacing w:val="0"/>
          <w:w w:val="110"/>
        </w:rPr>
        <w:t>m.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esi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thes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k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ere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exist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ies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cus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ut</w:t>
      </w:r>
      <w:r>
        <w:rPr>
          <w:b w:val="0"/>
          <w:bCs w:val="0"/>
          <w:spacing w:val="0"/>
          <w:w w:val="110"/>
        </w:rPr>
        <w:t>iliz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cat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sta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0"/>
          <w:w w:val="109"/>
        </w:rPr>
        <w:t> </w:t>
      </w:r>
      <w:r>
        <w:rPr>
          <w:b w:val="0"/>
          <w:bCs w:val="0"/>
          <w:spacing w:val="0"/>
          <w:w w:val="110"/>
        </w:rPr>
        <w:t>[1</w:t>
      </w:r>
      <w:r>
        <w:rPr>
          <w:b w:val="0"/>
          <w:bCs w:val="0"/>
          <w:spacing w:val="0"/>
          <w:w w:val="110"/>
        </w:rPr>
        <w:t>8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8]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firs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rk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[18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ad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5"/>
          <w:w w:val="110"/>
        </w:rPr>
        <w:t>F</w:t>
      </w:r>
      <w:r>
        <w:rPr>
          <w:b w:val="0"/>
          <w:bCs w:val="0"/>
          <w:spacing w:val="0"/>
          <w:w w:val="110"/>
        </w:rPr>
        <w:t>OT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[23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cal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com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res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ad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0"/>
          <w:w w:val="119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orig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fai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cas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fail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re-</w:t>
      </w:r>
      <w:r>
        <w:rPr>
          <w:b w:val="0"/>
          <w:bCs w:val="0"/>
          <w:spacing w:val="0"/>
          <w:w w:val="100"/>
        </w:rPr>
      </w:r>
    </w:p>
    <w:p>
      <w:pPr>
        <w:spacing w:after="0" w:line="242" w:lineRule="auto"/>
        <w:jc w:val="both"/>
        <w:sectPr>
          <w:pgSz w:w="11906" w:h="16840"/>
          <w:pgMar w:top="1020" w:bottom="280" w:left="960" w:right="680"/>
          <w:cols w:num="2" w:equalWidth="0">
            <w:col w:w="4899" w:space="362"/>
            <w:col w:w="5005"/>
          </w:cols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7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width:105.121102pt;height:7.125pt;mso-position-horizontal-relative:char;mso-position-vertical-relative:line" type="#_x0000_t75">
            <v:imagedata r:id="rId5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66"/>
        <w:ind w:left="673" w:right="0"/>
        <w:jc w:val="left"/>
        <w:rPr>
          <w:b w:val="0"/>
          <w:bCs w:val="0"/>
        </w:rPr>
      </w:pPr>
      <w:r>
        <w:rPr/>
        <w:pict>
          <v:group style="position:absolute;margin-left:307.802612pt;margin-top:-98.62323pt;width:222.682716pt;height:74.909781pt;mso-position-horizontal-relative:page;mso-position-vertical-relative:paragraph;z-index:-4788" coordorigin="6156,-1972" coordsize="4454,1498">
            <v:group style="position:absolute;left:6568;top:-649;width:4005;height:54" coordorigin="6568,-649" coordsize="4005,54">
              <v:shape style="position:absolute;left:6568;top:-649;width:4005;height:54" coordorigin="6568,-649" coordsize="4005,54" path="m6568,-596l7140,-596,7712,-649,8285,-649,8857,-596,10573,-596e" filled="f" stroked="t" strokeweight=".448801pt" strokecolor="#231F20">
                <v:path arrowok="t"/>
                <v:stroke dashstyle="longDash"/>
              </v:shape>
            </v:group>
            <v:group style="position:absolute;left:6568;top:-623;width:27;height:27" coordorigin="6568,-623" coordsize="27,27">
              <v:shape style="position:absolute;left:6568;top:-623;width:27;height:27" coordorigin="6568,-623" coordsize="27,27" path="m6595,-596l6595,-603,6592,-610,6587,-615,6582,-620,6575,-623,6568,-623e" filled="f" stroked="t" strokeweight=".224401pt" strokecolor="#231F20">
                <v:path arrowok="t"/>
              </v:shape>
            </v:group>
            <v:group style="position:absolute;left:7113;top:-623;width:54;height:27" coordorigin="7113,-623" coordsize="54,27">
              <v:shape style="position:absolute;left:7113;top:-623;width:54;height:27" coordorigin="7113,-623" coordsize="54,27" path="m7167,-596l7167,-603,7164,-610,7159,-615,7154,-620,7147,-623,7140,-623,7133,-623,7126,-620,7121,-615,7116,-610,7113,-603,7113,-596e" filled="f" stroked="t" strokeweight=".224401pt" strokecolor="#231F20">
                <v:path arrowok="t"/>
              </v:shape>
            </v:group>
            <v:group style="position:absolute;left:7685;top:-676;width:54;height:54" coordorigin="7685,-676" coordsize="54,54">
              <v:shape style="position:absolute;left:7685;top:-676;width:54;height:54" coordorigin="7685,-676" coordsize="54,54" path="m7712,-622l7719,-622,7726,-625,7731,-630,7736,-635,7739,-642,7739,-649,7739,-657,7736,-663,7731,-668,7726,-673,7719,-676,7712,-676,7705,-676,7698,-673,7693,-668,7688,-663,7685,-657,7685,-649,7685,-642,7688,-635,7693,-630,7698,-625,7705,-622,7712,-622xe" filled="f" stroked="t" strokeweight=".224401pt" strokecolor="#231F20">
                <v:path arrowok="t"/>
              </v:shape>
            </v:group>
            <v:group style="position:absolute;left:8258;top:-676;width:54;height:54" coordorigin="8258,-676" coordsize="54,54">
              <v:shape style="position:absolute;left:8258;top:-676;width:54;height:54" coordorigin="8258,-676" coordsize="54,54" path="m8285,-622l8292,-622,8298,-625,8304,-630,8309,-635,8311,-642,8311,-649,8311,-657,8309,-663,8304,-668,8298,-673,8292,-676,8285,-676,8277,-676,8271,-673,8265,-668,8260,-663,8258,-657,8258,-649,8258,-642,8260,-635,8265,-630,8271,-625,8277,-622,8285,-622xe" filled="f" stroked="t" strokeweight=".224401pt" strokecolor="#231F20">
                <v:path arrowok="t"/>
              </v:shape>
            </v:group>
            <v:group style="position:absolute;left:8830;top:-623;width:54;height:27" coordorigin="8830,-623" coordsize="54,27">
              <v:shape style="position:absolute;left:8830;top:-623;width:54;height:27" coordorigin="8830,-623" coordsize="54,27" path="m8884,-596l8884,-603,8881,-610,8876,-615,8871,-620,8864,-623,8857,-623,8850,-623,8843,-620,8838,-615,8833,-610,8830,-603,8830,-596e" filled="f" stroked="t" strokeweight=".224401pt" strokecolor="#231F20">
                <v:path arrowok="t"/>
              </v:shape>
            </v:group>
            <v:group style="position:absolute;left:9402;top:-623;width:54;height:27" coordorigin="9402,-623" coordsize="54,27">
              <v:shape style="position:absolute;left:9402;top:-623;width:54;height:27" coordorigin="9402,-623" coordsize="54,27" path="m9456,-596l9456,-603,9453,-610,9448,-615,9443,-620,9436,-623,9429,-623,9422,-623,9415,-620,9410,-615,9405,-610,9402,-603,9402,-596e" filled="f" stroked="t" strokeweight=".224401pt" strokecolor="#231F20">
                <v:path arrowok="t"/>
              </v:shape>
            </v:group>
            <v:group style="position:absolute;left:9974;top:-623;width:54;height:27" coordorigin="9974,-623" coordsize="54,27">
              <v:shape style="position:absolute;left:9974;top:-623;width:54;height:27" coordorigin="9974,-623" coordsize="54,27" path="m10028,-596l10028,-603,10025,-610,10020,-615,10015,-620,10008,-623,10001,-623,9994,-623,9987,-620,9982,-615,9977,-610,9974,-603,9974,-596e" filled="f" stroked="t" strokeweight=".224401pt" strokecolor="#231F20">
                <v:path arrowok="t"/>
              </v:shape>
            </v:group>
            <v:group style="position:absolute;left:10546;top:-623;width:27;height:27" coordorigin="10546,-623" coordsize="27,27">
              <v:shape style="position:absolute;left:10546;top:-623;width:27;height:27" coordorigin="10546,-623" coordsize="27,27" path="m10573,-623l10566,-623,10559,-620,10554,-615,10549,-610,10546,-603,10546,-596e" filled="f" stroked="t" strokeweight=".224401pt" strokecolor="#231F20">
                <v:path arrowok="t"/>
              </v:shape>
            </v:group>
            <v:group style="position:absolute;left:10573;top:-1920;width:2;height:1324" coordorigin="10573,-1920" coordsize="2,1324">
              <v:shape style="position:absolute;left:10573;top:-1920;width:2;height:1324" coordorigin="10573,-1920" coordsize="0,1324" path="m10573,-1920l10573,-596e" filled="f" stroked="t" strokeweight=".448801pt" strokecolor="#231F20">
                <v:path arrowok="t"/>
              </v:shape>
            </v:group>
            <v:group style="position:absolute;left:6568;top:-1920;width:4005;height:2" coordorigin="6568,-1920" coordsize="4005,2">
              <v:shape style="position:absolute;left:6568;top:-1920;width:4005;height:2" coordorigin="6568,-1920" coordsize="4005,0" path="m6568,-1920l10573,-1920e" filled="f" stroked="t" strokeweight=".448801pt" strokecolor="#231F20">
                <v:path arrowok="t"/>
              </v:shape>
            </v:group>
            <v:group style="position:absolute;left:6568;top:-596;width:4005;height:2" coordorigin="6568,-596" coordsize="4005,2">
              <v:shape style="position:absolute;left:6568;top:-596;width:4005;height:2" coordorigin="6568,-596" coordsize="4005,0" path="m6568,-596l10573,-596e" filled="f" stroked="t" strokeweight=".448801pt" strokecolor="#231F20">
                <v:path arrowok="t"/>
              </v:shape>
              <v:shape style="position:absolute;left:6156;top:-1972;width:450;height:1498" type="#_x0000_t75">
                <v:imagedata r:id="rId53" o:title=""/>
              </v:shape>
            </v:group>
            <v:group style="position:absolute;left:7140;top:-632;width:2;height:36" coordorigin="7140,-632" coordsize="2,36">
              <v:shape style="position:absolute;left:7140;top:-632;width:2;height:36" coordorigin="7140,-632" coordsize="0,36" path="m7140,-596l7140,-632e" filled="t" fillcolor="#231F20" stroked="f">
                <v:path arrowok="t"/>
                <v:fill type="solid"/>
              </v:shape>
            </v:group>
            <v:group style="position:absolute;left:7140;top:-632;width:2;height:36" coordorigin="7140,-632" coordsize="2,36">
              <v:shape style="position:absolute;left:7140;top:-632;width:2;height:36" coordorigin="7140,-632" coordsize="0,36" path="m7140,-632l7140,-596e" filled="f" stroked="t" strokeweight=".224401pt" strokecolor="#231F20">
                <v:path arrowok="t"/>
              </v:shape>
            </v:group>
            <v:group style="position:absolute;left:7140;top:-1920;width:2;height:36" coordorigin="7140,-1920" coordsize="2,36">
              <v:shape style="position:absolute;left:7140;top:-1920;width:2;height:36" coordorigin="7140,-1920" coordsize="0,36" path="m7140,-1920l7140,-1884e" filled="t" fillcolor="#231F20" stroked="f">
                <v:path arrowok="t"/>
                <v:fill type="solid"/>
              </v:shape>
            </v:group>
            <v:group style="position:absolute;left:7140;top:-1920;width:2;height:36" coordorigin="7140,-1920" coordsize="2,36">
              <v:shape style="position:absolute;left:7140;top:-1920;width:2;height:36" coordorigin="7140,-1920" coordsize="0,36" path="m7140,-1920l7140,-1884e" filled="f" stroked="t" strokeweight=".224401pt" strokecolor="#231F20">
                <v:path arrowok="t"/>
              </v:shape>
            </v:group>
            <v:group style="position:absolute;left:7129;top:-556;width:47;height:79" coordorigin="7129,-556" coordsize="47,79">
              <v:shape style="position:absolute;left:7129;top:-556;width:47;height:79" coordorigin="7129,-556" coordsize="47,79" path="m7175,-487l7130,-487,7130,-478,7175,-478,7175,-487xe" filled="t" fillcolor="#231F20" stroked="f">
                <v:path arrowok="t"/>
                <v:fill type="solid"/>
              </v:shape>
              <v:shape style="position:absolute;left:7129;top:-556;width:47;height:79" coordorigin="7129,-556" coordsize="47,79" path="m7158,-547l7147,-547,7147,-487,7158,-487,7158,-547xe" filled="t" fillcolor="#231F20" stroked="f">
                <v:path arrowok="t"/>
                <v:fill type="solid"/>
              </v:shape>
              <v:shape style="position:absolute;left:7129;top:-556;width:47;height:79" coordorigin="7129,-556" coordsize="47,79" path="m7158,-556l7147,-556,7129,-553,7129,-543,7147,-547,7158,-547,7158,-556xe" filled="t" fillcolor="#231F20" stroked="f">
                <v:path arrowok="t"/>
                <v:fill type="solid"/>
              </v:shape>
            </v:group>
            <v:group style="position:absolute;left:7712;top:-632;width:2;height:36" coordorigin="7712,-632" coordsize="2,36">
              <v:shape style="position:absolute;left:7712;top:-632;width:2;height:36" coordorigin="7712,-632" coordsize="0,36" path="m7712,-596l7712,-632e" filled="t" fillcolor="#231F20" stroked="f">
                <v:path arrowok="t"/>
                <v:fill type="solid"/>
              </v:shape>
            </v:group>
            <v:group style="position:absolute;left:7712;top:-632;width:2;height:36" coordorigin="7712,-632" coordsize="2,36">
              <v:shape style="position:absolute;left:7712;top:-632;width:2;height:36" coordorigin="7712,-632" coordsize="0,36" path="m7712,-632l7712,-596e" filled="f" stroked="t" strokeweight=".224401pt" strokecolor="#231F20">
                <v:path arrowok="t"/>
              </v:shape>
            </v:group>
            <v:group style="position:absolute;left:7712;top:-1920;width:2;height:36" coordorigin="7712,-1920" coordsize="2,36">
              <v:shape style="position:absolute;left:7712;top:-1920;width:2;height:36" coordorigin="7712,-1920" coordsize="0,36" path="m7712,-1920l7712,-1884e" filled="t" fillcolor="#231F20" stroked="f">
                <v:path arrowok="t"/>
                <v:fill type="solid"/>
              </v:shape>
            </v:group>
            <v:group style="position:absolute;left:7712;top:-1920;width:2;height:36" coordorigin="7712,-1920" coordsize="2,36">
              <v:shape style="position:absolute;left:7712;top:-1920;width:2;height:36" coordorigin="7712,-1920" coordsize="0,36" path="m7712,-1920l7712,-1884e" filled="f" stroked="t" strokeweight=".224401pt" strokecolor="#231F20">
                <v:path arrowok="t"/>
              </v:shape>
            </v:group>
            <v:group style="position:absolute;left:7695;top:-558;width:50;height:80" coordorigin="7695,-558" coordsize="50,80">
              <v:shape style="position:absolute;left:7695;top:-558;width:50;height:80" coordorigin="7695,-558" coordsize="50,80" path="m7741,-549l7723,-549,7727,-547,7730,-545,7732,-542,7734,-539,7734,-532,7733,-530,7732,-527,7731,-524,7728,-521,7725,-517,7723,-515,7699,-491,7695,-487,7695,-478,7745,-478,7745,-487,7708,-487,7733,-512,7735,-515,7736,-516,7739,-520,7742,-523,7743,-526,7744,-529,7745,-532,7745,-542,7742,-548,7741,-549xe" filled="t" fillcolor="#231F20" stroked="f">
                <v:path arrowok="t"/>
                <v:fill type="solid"/>
              </v:shape>
              <v:shape style="position:absolute;left:7695;top:-558;width:50;height:80" coordorigin="7695,-558" coordsize="50,80" path="m7726,-558l7715,-558,7711,-557,7704,-556,7700,-554,7696,-553,7696,-542,7700,-544,7704,-546,7708,-547,7711,-548,7715,-549,7741,-549,7732,-556,7726,-558xe" filled="t" fillcolor="#231F20" stroked="f">
                <v:path arrowok="t"/>
                <v:fill type="solid"/>
              </v:shape>
            </v:group>
            <v:group style="position:absolute;left:8285;top:-632;width:2;height:36" coordorigin="8285,-632" coordsize="2,36">
              <v:shape style="position:absolute;left:8285;top:-632;width:2;height:36" coordorigin="8285,-632" coordsize="0,36" path="m8285,-596l8285,-632e" filled="t" fillcolor="#231F20" stroked="f">
                <v:path arrowok="t"/>
                <v:fill type="solid"/>
              </v:shape>
            </v:group>
            <v:group style="position:absolute;left:8285;top:-632;width:2;height:36" coordorigin="8285,-632" coordsize="2,36">
              <v:shape style="position:absolute;left:8285;top:-632;width:2;height:36" coordorigin="8285,-632" coordsize="0,36" path="m8285,-632l8285,-596e" filled="f" stroked="t" strokeweight=".224401pt" strokecolor="#231F20">
                <v:path arrowok="t"/>
              </v:shape>
            </v:group>
            <v:group style="position:absolute;left:8285;top:-1920;width:2;height:36" coordorigin="8285,-1920" coordsize="2,36">
              <v:shape style="position:absolute;left:8285;top:-1920;width:2;height:36" coordorigin="8285,-1920" coordsize="0,36" path="m8285,-1920l8285,-1884e" filled="t" fillcolor="#231F20" stroked="f">
                <v:path arrowok="t"/>
                <v:fill type="solid"/>
              </v:shape>
            </v:group>
            <v:group style="position:absolute;left:8285;top:-1920;width:2;height:36" coordorigin="8285,-1920" coordsize="2,36">
              <v:shape style="position:absolute;left:8285;top:-1920;width:2;height:36" coordorigin="8285,-1920" coordsize="0,36" path="m8285,-1920l8285,-1884e" filled="f" stroked="t" strokeweight=".224401pt" strokecolor="#231F20">
                <v:path arrowok="t"/>
              </v:shape>
            </v:group>
            <v:group style="position:absolute;left:8267;top:-558;width:52;height:81" coordorigin="8267,-558" coordsize="52,81">
              <v:shape style="position:absolute;left:8267;top:-558;width:52;height:81" coordorigin="8267,-558" coordsize="52,81" path="m8267,-491l8267,-480,8271,-479,8274,-478,8278,-477,8281,-477,8285,-477,8298,-477,8305,-479,8311,-483,8314,-485,8284,-485,8280,-486,8273,-487,8270,-489,8267,-491xe" filled="t" fillcolor="#231F20" stroked="f">
                <v:path arrowok="t"/>
                <v:fill type="solid"/>
              </v:shape>
              <v:shape style="position:absolute;left:8267;top:-558;width:52;height:81" coordorigin="8267,-558" coordsize="52,81" path="m8314,-549l8295,-549,8299,-548,8302,-546,8305,-544,8306,-540,8306,-532,8305,-529,8302,-527,8299,-525,8295,-524,8280,-524,8280,-516,8295,-516,8300,-514,8306,-509,8308,-505,8308,-496,8306,-492,8299,-487,8294,-485,8314,-485,8316,-487,8319,-493,8319,-506,8317,-510,8311,-517,8307,-519,8302,-520,8307,-521,8311,-523,8315,-530,8317,-533,8317,-544,8314,-549,8314,-549xe" filled="t" fillcolor="#231F20" stroked="f">
                <v:path arrowok="t"/>
                <v:fill type="solid"/>
              </v:shape>
              <v:shape style="position:absolute;left:8267;top:-558;width:52;height:81" coordorigin="8267,-558" coordsize="52,81" path="m8299,-558l8287,-558,8284,-558,8277,-556,8273,-556,8269,-554,8269,-545,8273,-546,8277,-547,8284,-549,8287,-549,8314,-549,8305,-556,8299,-558xe" filled="t" fillcolor="#231F20" stroked="f">
                <v:path arrowok="t"/>
                <v:fill type="solid"/>
              </v:shape>
            </v:group>
            <v:group style="position:absolute;left:8857;top:-632;width:2;height:36" coordorigin="8857,-632" coordsize="2,36">
              <v:shape style="position:absolute;left:8857;top:-632;width:2;height:36" coordorigin="8857,-632" coordsize="0,36" path="m8857,-596l8857,-632e" filled="t" fillcolor="#231F20" stroked="f">
                <v:path arrowok="t"/>
                <v:fill type="solid"/>
              </v:shape>
            </v:group>
            <v:group style="position:absolute;left:8857;top:-632;width:2;height:36" coordorigin="8857,-632" coordsize="2,36">
              <v:shape style="position:absolute;left:8857;top:-632;width:2;height:36" coordorigin="8857,-632" coordsize="0,36" path="m8857,-632l8857,-596e" filled="f" stroked="t" strokeweight=".224401pt" strokecolor="#231F20">
                <v:path arrowok="t"/>
              </v:shape>
            </v:group>
            <v:group style="position:absolute;left:8857;top:-1920;width:2;height:36" coordorigin="8857,-1920" coordsize="2,36">
              <v:shape style="position:absolute;left:8857;top:-1920;width:2;height:36" coordorigin="8857,-1920" coordsize="0,36" path="m8857,-1920l8857,-1884e" filled="t" fillcolor="#231F20" stroked="f">
                <v:path arrowok="t"/>
                <v:fill type="solid"/>
              </v:shape>
            </v:group>
            <v:group style="position:absolute;left:8857;top:-1920;width:2;height:36" coordorigin="8857,-1920" coordsize="2,36">
              <v:shape style="position:absolute;left:8857;top:-1920;width:2;height:36" coordorigin="8857,-1920" coordsize="0,36" path="m8857,-1920l8857,-1884e" filled="f" stroked="t" strokeweight=".224401pt" strokecolor="#231F20">
                <v:path arrowok="t"/>
              </v:shape>
            </v:group>
            <v:group style="position:absolute;left:8833;top:-556;width:46;height:79" coordorigin="8833,-556" coordsize="46,79">
              <v:shape style="position:absolute;left:8833;top:-556;width:46;height:79" coordorigin="8833,-556" coordsize="46,79" path="m8879,-496l8869,-496,8869,-478,8879,-478,8879,-496xe" filled="t" fillcolor="#231F20" stroked="f">
                <v:path arrowok="t"/>
                <v:fill type="solid"/>
              </v:shape>
              <v:shape style="position:absolute;left:8833;top:-556;width:46;height:79" coordorigin="8833,-556" coordsize="46,79" path="m8879,-556l8866,-556,8833,-507,8833,-496,8891,-496,8891,-505,8842,-505,8869,-547,8879,-547,8879,-556xe" filled="t" fillcolor="#231F20" stroked="f">
                <v:path arrowok="t"/>
                <v:fill type="solid"/>
              </v:shape>
              <v:shape style="position:absolute;left:8833;top:-556;width:46;height:79" coordorigin="8833,-556" coordsize="46,79" path="m8879,-547l8869,-547,8869,-505,8879,-505,8879,-547xe" filled="t" fillcolor="#231F20" stroked="f">
                <v:path arrowok="t"/>
                <v:fill type="solid"/>
              </v:shape>
            </v:group>
            <v:group style="position:absolute;left:9429;top:-632;width:2;height:36" coordorigin="9429,-632" coordsize="2,36">
              <v:shape style="position:absolute;left:9429;top:-632;width:2;height:36" coordorigin="9429,-632" coordsize="0,36" path="m9429,-596l9429,-632e" filled="t" fillcolor="#231F20" stroked="f">
                <v:path arrowok="t"/>
                <v:fill type="solid"/>
              </v:shape>
            </v:group>
            <v:group style="position:absolute;left:9429;top:-632;width:2;height:36" coordorigin="9429,-632" coordsize="2,36">
              <v:shape style="position:absolute;left:9429;top:-632;width:2;height:36" coordorigin="9429,-632" coordsize="0,36" path="m9429,-632l9429,-596e" filled="f" stroked="t" strokeweight=".224401pt" strokecolor="#231F20">
                <v:path arrowok="t"/>
              </v:shape>
            </v:group>
            <v:group style="position:absolute;left:9429;top:-1920;width:2;height:36" coordorigin="9429,-1920" coordsize="2,36">
              <v:shape style="position:absolute;left:9429;top:-1920;width:2;height:36" coordorigin="9429,-1920" coordsize="0,36" path="m9429,-1920l9429,-1884e" filled="t" fillcolor="#231F20" stroked="f">
                <v:path arrowok="t"/>
                <v:fill type="solid"/>
              </v:shape>
            </v:group>
            <v:group style="position:absolute;left:9429;top:-1920;width:2;height:36" coordorigin="9429,-1920" coordsize="2,36">
              <v:shape style="position:absolute;left:9429;top:-1920;width:2;height:36" coordorigin="9429,-1920" coordsize="0,36" path="m9429,-1920l9429,-1884e" filled="f" stroked="t" strokeweight=".224401pt" strokecolor="#231F20">
                <v:path arrowok="t"/>
              </v:shape>
            </v:group>
            <v:group style="position:absolute;left:9412;top:-556;width:51;height:80" coordorigin="9412,-556" coordsize="51,80">
              <v:shape style="position:absolute;left:9412;top:-556;width:51;height:80" coordorigin="9412,-556" coordsize="51,80" path="m9412,-490l9412,-480,9415,-479,9419,-478,9422,-477,9426,-477,9429,-477,9442,-477,9449,-479,9457,-485,9428,-485,9425,-486,9418,-487,9415,-489,9412,-490xe" filled="t" fillcolor="#231F20" stroked="f">
                <v:path arrowok="t"/>
                <v:fill type="solid"/>
              </v:shape>
              <v:shape style="position:absolute;left:9412;top:-556;width:51;height:80" coordorigin="9412,-556" coordsize="51,80" path="m9457,-521l9438,-521,9443,-519,9447,-516,9450,-513,9452,-509,9452,-498,9450,-493,9447,-490,9443,-487,9438,-485,9457,-485,9460,-488,9463,-495,9463,-511,9460,-518,9457,-521xe" filled="t" fillcolor="#231F20" stroked="f">
                <v:path arrowok="t"/>
                <v:fill type="solid"/>
              </v:shape>
              <v:shape style="position:absolute;left:9412;top:-556;width:51;height:80" coordorigin="9412,-556" coordsize="51,80" path="m9457,-556l9415,-556,9415,-517,9418,-518,9421,-519,9427,-521,9429,-521,9457,-521,9455,-523,9450,-527,9447,-528,9425,-528,9425,-547,9457,-547,9457,-556xe" filled="t" fillcolor="#231F20" stroked="f">
                <v:path arrowok="t"/>
                <v:fill type="solid"/>
              </v:shape>
              <v:shape style="position:absolute;left:9412;top:-556;width:51;height:80" coordorigin="9412,-556" coordsize="51,80" path="m9443,-530l9433,-530,9431,-530,9428,-529,9426,-529,9425,-528,9447,-528,9443,-530xe" filled="t" fillcolor="#231F20" stroked="f">
                <v:path arrowok="t"/>
                <v:fill type="solid"/>
              </v:shape>
            </v:group>
            <v:group style="position:absolute;left:10001;top:-632;width:2;height:36" coordorigin="10001,-632" coordsize="2,36">
              <v:shape style="position:absolute;left:10001;top:-632;width:2;height:36" coordorigin="10001,-632" coordsize="0,36" path="m10001,-596l10001,-632e" filled="t" fillcolor="#231F20" stroked="f">
                <v:path arrowok="t"/>
                <v:fill type="solid"/>
              </v:shape>
            </v:group>
            <v:group style="position:absolute;left:10001;top:-632;width:2;height:36" coordorigin="10001,-632" coordsize="2,36">
              <v:shape style="position:absolute;left:10001;top:-632;width:2;height:36" coordorigin="10001,-632" coordsize="0,36" path="m10001,-632l10001,-596e" filled="f" stroked="t" strokeweight=".224401pt" strokecolor="#231F20">
                <v:path arrowok="t"/>
              </v:shape>
            </v:group>
            <v:group style="position:absolute;left:10001;top:-1920;width:2;height:36" coordorigin="10001,-1920" coordsize="2,36">
              <v:shape style="position:absolute;left:10001;top:-1920;width:2;height:36" coordorigin="10001,-1920" coordsize="0,36" path="m10001,-1920l10001,-1884e" filled="t" fillcolor="#231F20" stroked="f">
                <v:path arrowok="t"/>
                <v:fill type="solid"/>
              </v:shape>
            </v:group>
            <v:group style="position:absolute;left:10001;top:-1920;width:2;height:36" coordorigin="10001,-1920" coordsize="2,36">
              <v:shape style="position:absolute;left:10001;top:-1920;width:2;height:36" coordorigin="10001,-1920" coordsize="0,36" path="m10001,-1920l10001,-1884e" filled="f" stroked="t" strokeweight=".224401pt" strokecolor="#231F20">
                <v:path arrowok="t"/>
              </v:shape>
            </v:group>
            <v:group style="position:absolute;left:9982;top:-558;width:54;height:81" coordorigin="9982,-558" coordsize="54,81">
              <v:shape style="position:absolute;left:9982;top:-558;width:54;height:81" coordorigin="9982,-558" coordsize="54,81" path="m10017,-558l10004,-558,9996,-554,9990,-547,9984,-539,9982,-530,9982,-504,9984,-494,9989,-487,9994,-480,10001,-477,10017,-477,10024,-479,10030,-485,10005,-485,10001,-486,9995,-493,9994,-497,9994,-509,9995,-513,10001,-520,10003,-520,9992,-520,9993,-530,9995,-537,10002,-547,10007,-549,10031,-549,10031,-555,10028,-556,10025,-557,10022,-557,10019,-558,10017,-558xe" filled="t" fillcolor="#231F20" stroked="f">
                <v:path arrowok="t"/>
                <v:fill type="solid"/>
              </v:shape>
              <v:shape style="position:absolute;left:9982;top:-558;width:54;height:81" coordorigin="9982,-558" coordsize="54,81" path="m10030,-521l10014,-521,10018,-520,10024,-513,10025,-509,10025,-497,10024,-493,10018,-486,10014,-485,10030,-485,10033,-489,10036,-495,10036,-511,10033,-518,10030,-521xe" filled="t" fillcolor="#231F20" stroked="f">
                <v:path arrowok="t"/>
                <v:fill type="solid"/>
              </v:shape>
              <v:shape style="position:absolute;left:9982;top:-558;width:54;height:81" coordorigin="9982,-558" coordsize="54,81" path="m10018,-530l10006,-530,10003,-529,9997,-526,9994,-523,9992,-520,10003,-520,10005,-521,10030,-521,10024,-527,10018,-530xe" filled="t" fillcolor="#231F20" stroked="f">
                <v:path arrowok="t"/>
                <v:fill type="solid"/>
              </v:shape>
              <v:shape style="position:absolute;left:9982;top:-558;width:54;height:81" coordorigin="9982,-558" coordsize="54,81" path="m10031,-549l10017,-549,10020,-549,10023,-548,10025,-547,10028,-546,10031,-545,10031,-549xe" filled="t" fillcolor="#231F20" stroked="f">
                <v:path arrowok="t"/>
                <v:fill type="solid"/>
              </v:shape>
            </v:group>
            <v:group style="position:absolute;left:10573;top:-632;width:2;height:36" coordorigin="10573,-632" coordsize="2,36">
              <v:shape style="position:absolute;left:10573;top:-632;width:2;height:36" coordorigin="10573,-632" coordsize="0,36" path="m10573,-596l10573,-632e" filled="t" fillcolor="#231F20" stroked="f">
                <v:path arrowok="t"/>
                <v:fill type="solid"/>
              </v:shape>
            </v:group>
            <v:group style="position:absolute;left:10573;top:-1920;width:2;height:36" coordorigin="10573,-1920" coordsize="2,36">
              <v:shape style="position:absolute;left:10573;top:-1920;width:2;height:36" coordorigin="10573,-1920" coordsize="0,36" path="m10573,-1920l10573,-1884e" filled="t" fillcolor="#231F20" stroked="f">
                <v:path arrowok="t"/>
                <v:fill type="solid"/>
              </v:shape>
            </v:group>
            <v:group style="position:absolute;left:10557;top:-556;width:51;height:79" coordorigin="10557,-556" coordsize="51,79">
              <v:shape style="position:absolute;left:10557;top:-556;width:51;height:79" coordorigin="10557,-556" coordsize="51,79" path="m10607,-556l10557,-556,10557,-547,10595,-547,10568,-478,10579,-478,10607,-552,10607,-556xe" filled="t" fillcolor="#231F20" stroked="f">
                <v:path arrowok="t"/>
                <v:fill type="solid"/>
              </v:shape>
            </v:group>
            <v:group style="position:absolute;left:6568;top:-1857;width:4005;height:1261" coordorigin="6568,-1857" coordsize="4005,1261">
              <v:shape style="position:absolute;left:6568;top:-1857;width:4005;height:1261" coordorigin="6568,-1857" coordsize="4005,1261" path="m6568,-596l7140,-596,7712,-1857,8285,-1857,8857,-596,10573,-596e" filled="f" stroked="t" strokeweight=".448801pt" strokecolor="#231F20">
                <v:path arrowok="t"/>
                <v:stroke dashstyle="longDash"/>
              </v:shape>
            </v:group>
            <v:group style="position:absolute;left:6568;top:-634;width:23;height:38" coordorigin="6568,-634" coordsize="23,38">
              <v:shape style="position:absolute;left:6568;top:-634;width:23;height:38" coordorigin="6568,-634" coordsize="23,38" path="m6568,-634l6568,-596,6591,-596,6568,-634xe" filled="t" fillcolor="#231F20" stroked="f">
                <v:path arrowok="t"/>
                <v:fill type="solid"/>
              </v:shape>
            </v:group>
            <v:group style="position:absolute;left:6568;top:-634;width:23;height:38" coordorigin="6568,-634" coordsize="23,38">
              <v:shape style="position:absolute;left:6568;top:-634;width:23;height:38" coordorigin="6568,-634" coordsize="23,38" path="m6591,-596l6568,-634e" filled="f" stroked="t" strokeweight=".224401pt" strokecolor="#231F20">
                <v:path arrowok="t"/>
              </v:shape>
            </v:group>
            <v:group style="position:absolute;left:7117;top:-634;width:46;height:38" coordorigin="7117,-634" coordsize="46,38">
              <v:shape style="position:absolute;left:7117;top:-634;width:46;height:38" coordorigin="7117,-634" coordsize="46,38" path="m7140,-634l7117,-596,7163,-596,7140,-634xe" filled="t" fillcolor="#231F20" stroked="f">
                <v:path arrowok="t"/>
                <v:fill type="solid"/>
              </v:shape>
            </v:group>
            <v:group style="position:absolute;left:7117;top:-634;width:46;height:38" coordorigin="7117,-634" coordsize="46,38">
              <v:shape style="position:absolute;left:7117;top:-634;width:46;height:38" coordorigin="7117,-634" coordsize="46,38" path="m7163,-596l7140,-634,7117,-596e" filled="f" stroked="t" strokeweight=".224401pt" strokecolor="#231F20">
                <v:path arrowok="t"/>
              </v:shape>
            </v:group>
            <v:group style="position:absolute;left:7689;top:-1895;width:46;height:76" coordorigin="7689,-1895" coordsize="46,76">
              <v:shape style="position:absolute;left:7689;top:-1895;width:46;height:76" coordorigin="7689,-1895" coordsize="46,76" path="m7712,-1895l7689,-1857,7712,-1819,7735,-1857,7712,-1895xe" filled="t" fillcolor="#231F20" stroked="f">
                <v:path arrowok="t"/>
                <v:fill type="solid"/>
              </v:shape>
            </v:group>
            <v:group style="position:absolute;left:7689;top:-1895;width:46;height:76" coordorigin="7689,-1895" coordsize="46,76">
              <v:shape style="position:absolute;left:7689;top:-1895;width:46;height:76" coordorigin="7689,-1895" coordsize="46,76" path="m7712,-1819l7735,-1857,7712,-1895,7689,-1857,7712,-1819xe" filled="f" stroked="t" strokeweight=".224401pt" strokecolor="#231F20">
                <v:path arrowok="t"/>
              </v:shape>
            </v:group>
            <v:group style="position:absolute;left:8262;top:-1895;width:46;height:76" coordorigin="8262,-1895" coordsize="46,76">
              <v:shape style="position:absolute;left:8262;top:-1895;width:46;height:76" coordorigin="8262,-1895" coordsize="46,76" path="m8285,-1895l8262,-1857,8285,-1819,8307,-1857,8285,-1895xe" filled="t" fillcolor="#231F20" stroked="f">
                <v:path arrowok="t"/>
                <v:fill type="solid"/>
              </v:shape>
            </v:group>
            <v:group style="position:absolute;left:8262;top:-1895;width:46;height:76" coordorigin="8262,-1895" coordsize="46,76">
              <v:shape style="position:absolute;left:8262;top:-1895;width:46;height:76" coordorigin="8262,-1895" coordsize="46,76" path="m8285,-1819l8307,-1857,8285,-1895,8262,-1857,8285,-1819xe" filled="f" stroked="t" strokeweight=".224401pt" strokecolor="#231F20">
                <v:path arrowok="t"/>
              </v:shape>
            </v:group>
            <v:group style="position:absolute;left:8834;top:-634;width:46;height:38" coordorigin="8834,-634" coordsize="46,38">
              <v:shape style="position:absolute;left:8834;top:-634;width:46;height:38" coordorigin="8834,-634" coordsize="46,38" path="m8857,-634l8834,-596,8880,-596,8857,-634xe" filled="t" fillcolor="#231F20" stroked="f">
                <v:path arrowok="t"/>
                <v:fill type="solid"/>
              </v:shape>
            </v:group>
            <v:group style="position:absolute;left:8834;top:-634;width:46;height:38" coordorigin="8834,-634" coordsize="46,38">
              <v:shape style="position:absolute;left:8834;top:-634;width:46;height:38" coordorigin="8834,-634" coordsize="46,38" path="m8880,-596l8857,-634,8834,-596e" filled="f" stroked="t" strokeweight=".224401pt" strokecolor="#231F20">
                <v:path arrowok="t"/>
              </v:shape>
            </v:group>
            <v:group style="position:absolute;left:9406;top:-634;width:46;height:38" coordorigin="9406,-634" coordsize="46,38">
              <v:shape style="position:absolute;left:9406;top:-634;width:46;height:38" coordorigin="9406,-634" coordsize="46,38" path="m9429,-634l9406,-596,9452,-596,9429,-634xe" filled="t" fillcolor="#231F20" stroked="f">
                <v:path arrowok="t"/>
                <v:fill type="solid"/>
              </v:shape>
            </v:group>
            <v:group style="position:absolute;left:9406;top:-634;width:46;height:38" coordorigin="9406,-634" coordsize="46,38">
              <v:shape style="position:absolute;left:9406;top:-634;width:46;height:38" coordorigin="9406,-634" coordsize="46,38" path="m9452,-596l9429,-634,9406,-596e" filled="f" stroked="t" strokeweight=".224401pt" strokecolor="#231F20">
                <v:path arrowok="t"/>
              </v:shape>
            </v:group>
            <v:group style="position:absolute;left:9978;top:-634;width:46;height:38" coordorigin="9978,-634" coordsize="46,38">
              <v:shape style="position:absolute;left:9978;top:-634;width:46;height:38" coordorigin="9978,-634" coordsize="46,38" path="m10001,-634l9978,-596,10024,-596,10001,-634xe" filled="t" fillcolor="#231F20" stroked="f">
                <v:path arrowok="t"/>
                <v:fill type="solid"/>
              </v:shape>
            </v:group>
            <v:group style="position:absolute;left:9978;top:-634;width:46;height:38" coordorigin="9978,-634" coordsize="46,38">
              <v:shape style="position:absolute;left:9978;top:-634;width:46;height:38" coordorigin="9978,-634" coordsize="46,38" path="m10024,-596l10001,-634,9978,-596e" filled="f" stroked="t" strokeweight=".224401pt" strokecolor="#231F20">
                <v:path arrowok="t"/>
              </v:shape>
            </v:group>
            <v:group style="position:absolute;left:10550;top:-634;width:23;height:38" coordorigin="10550,-634" coordsize="23,38">
              <v:shape style="position:absolute;left:10550;top:-634;width:23;height:38" coordorigin="10550,-634" coordsize="23,38" path="m10573,-634l10550,-596,10573,-596,10573,-634xe" filled="t" fillcolor="#231F20" stroked="f">
                <v:path arrowok="t"/>
                <v:fill type="solid"/>
              </v:shape>
            </v:group>
            <v:group style="position:absolute;left:10550;top:-634;width:23;height:38" coordorigin="10550,-634" coordsize="23,38">
              <v:shape style="position:absolute;left:10550;top:-634;width:23;height:38" coordorigin="10550,-634" coordsize="23,38" path="m10573,-634l10550,-596e" filled="f" stroked="t" strokeweight=".224401pt" strokecolor="#231F20">
                <v:path arrowok="t"/>
              </v:shape>
            </v:group>
            <v:group style="position:absolute;left:6568;top:-632;width:2;height:36" coordorigin="6568,-632" coordsize="2,36">
              <v:shape style="position:absolute;left:6568;top:-632;width:2;height:36" coordorigin="6568,-632" coordsize="0,36" path="m6568,-596l6568,-632e" filled="t" fillcolor="#231F20" stroked="f">
                <v:path arrowok="t"/>
                <v:fill type="solid"/>
              </v:shape>
            </v:group>
            <v:group style="position:absolute;left:6568;top:-1920;width:2;height:36" coordorigin="6568,-1920" coordsize="2,36">
              <v:shape style="position:absolute;left:6568;top:-1920;width:2;height:36" coordorigin="6568,-1920" coordsize="0,36" path="m6568,-1920l6568,-1884e" filled="t" fillcolor="#231F20" stroked="f">
                <v:path arrowok="t"/>
                <v:fill type="solid"/>
              </v:shape>
            </v:group>
            <v:group style="position:absolute;left:6548;top:-558;width:54;height:81" coordorigin="6548,-558" coordsize="54,81">
              <v:shape style="position:absolute;left:6548;top:-558;width:54;height:81" coordorigin="6548,-558" coordsize="54,81" path="m6584,-558l6566,-558,6559,-554,6555,-547,6550,-540,6548,-530,6548,-504,6550,-494,6559,-480,6566,-477,6584,-477,6590,-480,6594,-485,6570,-485,6565,-487,6560,-498,6559,-506,6559,-528,6560,-536,6565,-547,6570,-549,6594,-549,6590,-554,6584,-558xe" filled="t" fillcolor="#231F20" stroked="f">
                <v:path arrowok="t"/>
                <v:fill type="solid"/>
              </v:shape>
              <v:shape style="position:absolute;left:6548;top:-558;width:54;height:81" coordorigin="6548,-558" coordsize="54,81" path="m6594,-549l6580,-549,6585,-547,6587,-541,6590,-536,6591,-528,6591,-506,6590,-498,6587,-493,6585,-487,6580,-485,6594,-485,6595,-487,6600,-494,6602,-504,6602,-530,6600,-540,6595,-547,6594,-549xe" filled="t" fillcolor="#231F20" stroked="f">
                <v:path arrowok="t"/>
                <v:fill type="solid"/>
              </v:shape>
            </v:group>
            <v:group style="position:absolute;left:7140;top:-632;width:2;height:36" coordorigin="7140,-632" coordsize="2,36">
              <v:shape style="position:absolute;left:7140;top:-632;width:2;height:36" coordorigin="7140,-632" coordsize="0,36" path="m7140,-596l7140,-632e" filled="t" fillcolor="#231F20" stroked="f">
                <v:path arrowok="t"/>
                <v:fill type="solid"/>
              </v:shape>
            </v:group>
            <v:group style="position:absolute;left:7140;top:-1920;width:2;height:36" coordorigin="7140,-1920" coordsize="2,36">
              <v:shape style="position:absolute;left:7140;top:-1920;width:2;height:36" coordorigin="7140,-1920" coordsize="0,36" path="m7140,-1920l7140,-1884e" filled="t" fillcolor="#231F20" stroked="f">
                <v:path arrowok="t"/>
                <v:fill type="solid"/>
              </v:shape>
            </v:group>
            <v:group style="position:absolute;left:7129;top:-556;width:47;height:79" coordorigin="7129,-556" coordsize="47,79">
              <v:shape style="position:absolute;left:7129;top:-556;width:47;height:79" coordorigin="7129,-556" coordsize="47,79" path="m7175,-487l7130,-487,7130,-478,7175,-478,7175,-487xe" filled="t" fillcolor="#231F20" stroked="f">
                <v:path arrowok="t"/>
                <v:fill type="solid"/>
              </v:shape>
              <v:shape style="position:absolute;left:7129;top:-556;width:47;height:79" coordorigin="7129,-556" coordsize="47,79" path="m7158,-547l7147,-547,7147,-487,7158,-487,7158,-547xe" filled="t" fillcolor="#231F20" stroked="f">
                <v:path arrowok="t"/>
                <v:fill type="solid"/>
              </v:shape>
              <v:shape style="position:absolute;left:7129;top:-556;width:47;height:79" coordorigin="7129,-556" coordsize="47,79" path="m7158,-556l7147,-556,7129,-553,7129,-543,7147,-547,7158,-547,7158,-556xe" filled="t" fillcolor="#231F20" stroked="f">
                <v:path arrowok="t"/>
                <v:fill type="solid"/>
              </v:shape>
            </v:group>
            <v:group style="position:absolute;left:7712;top:-632;width:2;height:36" coordorigin="7712,-632" coordsize="2,36">
              <v:shape style="position:absolute;left:7712;top:-632;width:2;height:36" coordorigin="7712,-632" coordsize="0,36" path="m7712,-596l7712,-632e" filled="t" fillcolor="#231F20" stroked="f">
                <v:path arrowok="t"/>
                <v:fill type="solid"/>
              </v:shape>
            </v:group>
            <v:group style="position:absolute;left:7712;top:-1920;width:2;height:36" coordorigin="7712,-1920" coordsize="2,36">
              <v:shape style="position:absolute;left:7712;top:-1920;width:2;height:36" coordorigin="7712,-1920" coordsize="0,36" path="m7712,-1920l7712,-1884e" filled="t" fillcolor="#231F20" stroked="f">
                <v:path arrowok="t"/>
                <v:fill type="solid"/>
              </v:shape>
            </v:group>
            <v:group style="position:absolute;left:7695;top:-558;width:50;height:80" coordorigin="7695,-558" coordsize="50,80">
              <v:shape style="position:absolute;left:7695;top:-558;width:50;height:80" coordorigin="7695,-558" coordsize="50,80" path="m7741,-549l7723,-549,7727,-547,7730,-545,7732,-542,7734,-539,7734,-532,7733,-530,7732,-527,7731,-524,7728,-521,7725,-517,7723,-515,7699,-491,7695,-487,7695,-478,7745,-478,7745,-487,7708,-487,7733,-512,7735,-515,7736,-516,7739,-520,7742,-523,7743,-526,7744,-529,7745,-532,7745,-542,7742,-548,7741,-549xe" filled="t" fillcolor="#231F20" stroked="f">
                <v:path arrowok="t"/>
                <v:fill type="solid"/>
              </v:shape>
              <v:shape style="position:absolute;left:7695;top:-558;width:50;height:80" coordorigin="7695,-558" coordsize="50,80" path="m7726,-558l7715,-558,7711,-557,7704,-556,7700,-554,7696,-553,7696,-542,7700,-544,7704,-546,7708,-547,7711,-548,7715,-549,7741,-549,7732,-556,7726,-558xe" filled="t" fillcolor="#231F20" stroked="f">
                <v:path arrowok="t"/>
                <v:fill type="solid"/>
              </v:shape>
            </v:group>
            <v:group style="position:absolute;left:8285;top:-632;width:2;height:36" coordorigin="8285,-632" coordsize="2,36">
              <v:shape style="position:absolute;left:8285;top:-632;width:2;height:36" coordorigin="8285,-632" coordsize="0,36" path="m8285,-596l8285,-632e" filled="t" fillcolor="#231F20" stroked="f">
                <v:path arrowok="t"/>
                <v:fill type="solid"/>
              </v:shape>
            </v:group>
            <v:group style="position:absolute;left:8285;top:-1920;width:2;height:36" coordorigin="8285,-1920" coordsize="2,36">
              <v:shape style="position:absolute;left:8285;top:-1920;width:2;height:36" coordorigin="8285,-1920" coordsize="0,36" path="m8285,-1920l8285,-1884e" filled="t" fillcolor="#231F20" stroked="f">
                <v:path arrowok="t"/>
                <v:fill type="solid"/>
              </v:shape>
            </v:group>
            <v:group style="position:absolute;left:8267;top:-558;width:52;height:81" coordorigin="8267,-558" coordsize="52,81">
              <v:shape style="position:absolute;left:8267;top:-558;width:52;height:81" coordorigin="8267,-558" coordsize="52,81" path="m8267,-491l8267,-480,8271,-479,8274,-478,8278,-477,8281,-477,8285,-477,8298,-477,8305,-479,8311,-483,8314,-485,8284,-485,8280,-486,8273,-487,8270,-489,8267,-491xe" filled="t" fillcolor="#231F20" stroked="f">
                <v:path arrowok="t"/>
                <v:fill type="solid"/>
              </v:shape>
              <v:shape style="position:absolute;left:8267;top:-558;width:52;height:81" coordorigin="8267,-558" coordsize="52,81" path="m8314,-549l8295,-549,8299,-548,8302,-546,8305,-544,8306,-540,8306,-532,8305,-529,8302,-527,8299,-525,8295,-524,8280,-524,8280,-516,8295,-516,8300,-514,8306,-509,8308,-505,8308,-496,8306,-492,8299,-487,8294,-485,8314,-485,8316,-487,8319,-493,8319,-506,8317,-510,8311,-517,8307,-519,8302,-520,8307,-521,8311,-523,8315,-530,8317,-533,8317,-544,8314,-549,8314,-549xe" filled="t" fillcolor="#231F20" stroked="f">
                <v:path arrowok="t"/>
                <v:fill type="solid"/>
              </v:shape>
              <v:shape style="position:absolute;left:8267;top:-558;width:52;height:81" coordorigin="8267,-558" coordsize="52,81" path="m8299,-558l8287,-558,8284,-558,8277,-556,8273,-556,8269,-554,8269,-545,8273,-546,8277,-547,8284,-549,8287,-549,8314,-549,8305,-556,8299,-558xe" filled="t" fillcolor="#231F20" stroked="f">
                <v:path arrowok="t"/>
                <v:fill type="solid"/>
              </v:shape>
            </v:group>
            <v:group style="position:absolute;left:8857;top:-632;width:2;height:36" coordorigin="8857,-632" coordsize="2,36">
              <v:shape style="position:absolute;left:8857;top:-632;width:2;height:36" coordorigin="8857,-632" coordsize="0,36" path="m8857,-596l8857,-632e" filled="t" fillcolor="#231F20" stroked="f">
                <v:path arrowok="t"/>
                <v:fill type="solid"/>
              </v:shape>
            </v:group>
            <v:group style="position:absolute;left:8857;top:-1920;width:2;height:36" coordorigin="8857,-1920" coordsize="2,36">
              <v:shape style="position:absolute;left:8857;top:-1920;width:2;height:36" coordorigin="8857,-1920" coordsize="0,36" path="m8857,-1920l8857,-1884e" filled="t" fillcolor="#231F20" stroked="f">
                <v:path arrowok="t"/>
                <v:fill type="solid"/>
              </v:shape>
            </v:group>
            <v:group style="position:absolute;left:8833;top:-556;width:46;height:79" coordorigin="8833,-556" coordsize="46,79">
              <v:shape style="position:absolute;left:8833;top:-556;width:46;height:79" coordorigin="8833,-556" coordsize="46,79" path="m8879,-496l8869,-496,8869,-478,8879,-478,8879,-496xe" filled="t" fillcolor="#231F20" stroked="f">
                <v:path arrowok="t"/>
                <v:fill type="solid"/>
              </v:shape>
              <v:shape style="position:absolute;left:8833;top:-556;width:46;height:79" coordorigin="8833,-556" coordsize="46,79" path="m8879,-556l8866,-556,8833,-507,8833,-496,8891,-496,8891,-505,8842,-505,8869,-547,8879,-547,8879,-556xe" filled="t" fillcolor="#231F20" stroked="f">
                <v:path arrowok="t"/>
                <v:fill type="solid"/>
              </v:shape>
              <v:shape style="position:absolute;left:8833;top:-556;width:46;height:79" coordorigin="8833,-556" coordsize="46,79" path="m8879,-547l8869,-547,8869,-505,8879,-505,8879,-547xe" filled="t" fillcolor="#231F20" stroked="f">
                <v:path arrowok="t"/>
                <v:fill type="solid"/>
              </v:shape>
            </v:group>
            <v:group style="position:absolute;left:9429;top:-632;width:2;height:36" coordorigin="9429,-632" coordsize="2,36">
              <v:shape style="position:absolute;left:9429;top:-632;width:2;height:36" coordorigin="9429,-632" coordsize="0,36" path="m9429,-596l9429,-632e" filled="t" fillcolor="#231F20" stroked="f">
                <v:path arrowok="t"/>
                <v:fill type="solid"/>
              </v:shape>
            </v:group>
            <v:group style="position:absolute;left:9429;top:-1920;width:2;height:36" coordorigin="9429,-1920" coordsize="2,36">
              <v:shape style="position:absolute;left:9429;top:-1920;width:2;height:36" coordorigin="9429,-1920" coordsize="0,36" path="m9429,-1920l9429,-1884e" filled="t" fillcolor="#231F20" stroked="f">
                <v:path arrowok="t"/>
                <v:fill type="solid"/>
              </v:shape>
            </v:group>
            <v:group style="position:absolute;left:9412;top:-556;width:51;height:80" coordorigin="9412,-556" coordsize="51,80">
              <v:shape style="position:absolute;left:9412;top:-556;width:51;height:80" coordorigin="9412,-556" coordsize="51,80" path="m9412,-490l9412,-480,9415,-479,9419,-478,9422,-477,9426,-477,9429,-477,9442,-477,9449,-479,9457,-485,9428,-485,9425,-486,9418,-487,9415,-489,9412,-490xe" filled="t" fillcolor="#231F20" stroked="f">
                <v:path arrowok="t"/>
                <v:fill type="solid"/>
              </v:shape>
              <v:shape style="position:absolute;left:9412;top:-556;width:51;height:80" coordorigin="9412,-556" coordsize="51,80" path="m9457,-521l9438,-521,9443,-519,9447,-516,9450,-513,9452,-509,9452,-498,9450,-493,9447,-490,9443,-487,9438,-485,9457,-485,9460,-488,9463,-495,9463,-511,9460,-518,9457,-521xe" filled="t" fillcolor="#231F20" stroked="f">
                <v:path arrowok="t"/>
                <v:fill type="solid"/>
              </v:shape>
              <v:shape style="position:absolute;left:9412;top:-556;width:51;height:80" coordorigin="9412,-556" coordsize="51,80" path="m9457,-556l9415,-556,9415,-517,9418,-518,9421,-519,9427,-521,9429,-521,9457,-521,9455,-523,9450,-527,9447,-528,9425,-528,9425,-547,9457,-547,9457,-556xe" filled="t" fillcolor="#231F20" stroked="f">
                <v:path arrowok="t"/>
                <v:fill type="solid"/>
              </v:shape>
              <v:shape style="position:absolute;left:9412;top:-556;width:51;height:80" coordorigin="9412,-556" coordsize="51,80" path="m9443,-530l9433,-530,9431,-530,9428,-529,9426,-529,9425,-528,9447,-528,9443,-530xe" filled="t" fillcolor="#231F20" stroked="f">
                <v:path arrowok="t"/>
                <v:fill type="solid"/>
              </v:shape>
            </v:group>
            <v:group style="position:absolute;left:10001;top:-632;width:2;height:36" coordorigin="10001,-632" coordsize="2,36">
              <v:shape style="position:absolute;left:10001;top:-632;width:2;height:36" coordorigin="10001,-632" coordsize="0,36" path="m10001,-596l10001,-632e" filled="t" fillcolor="#231F20" stroked="f">
                <v:path arrowok="t"/>
                <v:fill type="solid"/>
              </v:shape>
            </v:group>
            <v:group style="position:absolute;left:10001;top:-1920;width:2;height:36" coordorigin="10001,-1920" coordsize="2,36">
              <v:shape style="position:absolute;left:10001;top:-1920;width:2;height:36" coordorigin="10001,-1920" coordsize="0,36" path="m10001,-1920l10001,-1884e" filled="t" fillcolor="#231F20" stroked="f">
                <v:path arrowok="t"/>
                <v:fill type="solid"/>
              </v:shape>
            </v:group>
            <v:group style="position:absolute;left:9982;top:-558;width:54;height:81" coordorigin="9982,-558" coordsize="54,81">
              <v:shape style="position:absolute;left:9982;top:-558;width:54;height:81" coordorigin="9982,-558" coordsize="54,81" path="m10017,-558l10004,-558,9996,-554,9990,-547,9984,-539,9982,-530,9982,-504,9984,-494,9989,-487,9994,-480,10001,-477,10017,-477,10024,-479,10030,-485,10005,-485,10001,-486,9995,-493,9994,-497,9994,-509,9995,-513,10001,-520,10003,-520,9992,-520,9993,-530,9995,-537,10002,-547,10007,-549,10031,-549,10031,-555,10028,-556,10025,-557,10022,-557,10019,-558,10017,-558xe" filled="t" fillcolor="#231F20" stroked="f">
                <v:path arrowok="t"/>
                <v:fill type="solid"/>
              </v:shape>
              <v:shape style="position:absolute;left:9982;top:-558;width:54;height:81" coordorigin="9982,-558" coordsize="54,81" path="m10030,-521l10014,-521,10018,-520,10024,-513,10025,-509,10025,-497,10024,-493,10018,-486,10014,-485,10030,-485,10033,-489,10036,-495,10036,-511,10033,-518,10030,-521xe" filled="t" fillcolor="#231F20" stroked="f">
                <v:path arrowok="t"/>
                <v:fill type="solid"/>
              </v:shape>
              <v:shape style="position:absolute;left:9982;top:-558;width:54;height:81" coordorigin="9982,-558" coordsize="54,81" path="m10018,-530l10006,-530,10003,-529,9997,-526,9994,-523,9992,-520,10003,-520,10005,-521,10030,-521,10024,-527,10018,-530xe" filled="t" fillcolor="#231F20" stroked="f">
                <v:path arrowok="t"/>
                <v:fill type="solid"/>
              </v:shape>
              <v:shape style="position:absolute;left:9982;top:-558;width:54;height:81" coordorigin="9982,-558" coordsize="54,81" path="m10031,-549l10017,-549,10020,-549,10023,-548,10025,-547,10028,-546,10031,-545,10031,-549xe" filled="t" fillcolor="#231F20" stroked="f">
                <v:path arrowok="t"/>
                <v:fill type="solid"/>
              </v:shape>
            </v:group>
            <v:group style="position:absolute;left:10573;top:-632;width:2;height:36" coordorigin="10573,-632" coordsize="2,36">
              <v:shape style="position:absolute;left:10573;top:-632;width:2;height:36" coordorigin="10573,-632" coordsize="0,36" path="m10573,-596l10573,-632e" filled="t" fillcolor="#231F20" stroked="f">
                <v:path arrowok="t"/>
                <v:fill type="solid"/>
              </v:shape>
            </v:group>
            <v:group style="position:absolute;left:10573;top:-1920;width:2;height:36" coordorigin="10573,-1920" coordsize="2,36">
              <v:shape style="position:absolute;left:10573;top:-1920;width:2;height:36" coordorigin="10573,-1920" coordsize="0,36" path="m10573,-1920l10573,-1884e" filled="t" fillcolor="#231F20" stroked="f">
                <v:path arrowok="t"/>
                <v:fill type="solid"/>
              </v:shape>
            </v:group>
            <v:group style="position:absolute;left:10557;top:-556;width:51;height:79" coordorigin="10557,-556" coordsize="51,79">
              <v:shape style="position:absolute;left:10557;top:-556;width:51;height:79" coordorigin="10557,-556" coordsize="51,79" path="m10607,-556l10557,-556,10557,-547,10595,-547,10568,-478,10579,-478,10607,-552,10607,-556xe" filled="t" fillcolor="#231F20" stroked="f">
                <v:path arrowok="t"/>
                <v:fill type="solid"/>
              </v:shape>
            </v:group>
            <v:group style="position:absolute;left:6568;top:-596;width:36;height:2" coordorigin="6568,-596" coordsize="36,2">
              <v:shape style="position:absolute;left:6568;top:-596;width:36;height:2" coordorigin="6568,-596" coordsize="36,0" path="m6568,-596l6604,-596e" filled="t" fillcolor="#231F20" stroked="f">
                <v:path arrowok="t"/>
                <v:fill type="solid"/>
              </v:shape>
            </v:group>
            <v:group style="position:absolute;left:10537;top:-596;width:36;height:2" coordorigin="10537,-596" coordsize="36,2">
              <v:shape style="position:absolute;left:10537;top:-596;width:36;height:2" coordorigin="10537,-596" coordsize="36,0" path="m10573,-596l10537,-596e" filled="t" fillcolor="#231F20" stroked="f">
                <v:path arrowok="t"/>
                <v:fill type="solid"/>
              </v:shape>
            </v:group>
            <v:group style="position:absolute;left:6313;top:-646;width:54;height:81" coordorigin="6313,-646" coordsize="54,81">
              <v:shape style="position:absolute;left:6313;top:-646;width:54;height:81" coordorigin="6313,-646" coordsize="54,81" path="m6349,-646l6332,-646,6325,-642,6320,-635,6316,-628,6313,-618,6313,-592,6316,-582,6325,-568,6332,-565,6349,-565,6356,-568,6359,-573,6335,-573,6331,-576,6325,-586,6324,-594,6324,-616,6325,-624,6331,-635,6335,-638,6359,-638,6356,-642,6349,-646xe" filled="t" fillcolor="#231F20" stroked="f">
                <v:path arrowok="t"/>
                <v:fill type="solid"/>
              </v:shape>
              <v:shape style="position:absolute;left:6313;top:-646;width:54;height:81" coordorigin="6313,-646" coordsize="54,81" path="m6359,-638l6346,-638,6350,-635,6353,-629,6356,-624,6357,-616,6357,-594,6356,-586,6353,-581,6350,-576,6346,-573,6359,-573,6361,-575,6365,-582,6368,-592,6368,-618,6365,-628,6361,-635,6359,-638xe" filled="t" fillcolor="#231F20" stroked="f">
                <v:path arrowok="t"/>
                <v:fill type="solid"/>
              </v:shape>
            </v:group>
            <v:group style="position:absolute;left:6416;top:-646;width:54;height:81" coordorigin="6416,-646" coordsize="54,81">
              <v:shape style="position:absolute;left:6416;top:-646;width:54;height:81" coordorigin="6416,-646" coordsize="54,81" path="m6452,-646l6434,-646,6428,-642,6423,-635,6418,-628,6416,-618,6416,-592,6418,-582,6428,-568,6434,-565,6452,-565,6459,-568,6462,-573,6438,-573,6434,-576,6431,-581,6428,-586,6427,-594,6427,-616,6428,-624,6431,-629,6434,-635,6438,-638,6462,-638,6459,-642,6452,-646xe" filled="t" fillcolor="#231F20" stroked="f">
                <v:path arrowok="t"/>
                <v:fill type="solid"/>
              </v:shape>
              <v:shape style="position:absolute;left:6416;top:-646;width:54;height:81" coordorigin="6416,-646" coordsize="54,81" path="m6462,-638l6449,-638,6453,-635,6456,-629,6458,-624,6460,-616,6460,-594,6458,-586,6456,-581,6453,-576,6449,-573,6462,-573,6463,-575,6468,-582,6470,-592,6470,-618,6468,-628,6463,-635,6462,-638xe" filled="t" fillcolor="#231F20" stroked="f">
                <v:path arrowok="t"/>
                <v:fill type="solid"/>
              </v:shape>
            </v:group>
            <v:group style="position:absolute;left:6485;top:-646;width:54;height:81" coordorigin="6485,-646" coordsize="54,81">
              <v:shape style="position:absolute;left:6485;top:-646;width:54;height:81" coordorigin="6485,-646" coordsize="54,81" path="m6521,-646l6503,-646,6496,-642,6492,-635,6487,-628,6485,-618,6485,-592,6487,-582,6496,-568,6503,-565,6521,-565,6527,-568,6531,-573,6506,-573,6502,-576,6497,-586,6495,-594,6495,-616,6497,-624,6502,-635,6506,-638,6531,-638,6527,-642,6521,-646xe" filled="t" fillcolor="#231F20" stroked="f">
                <v:path arrowok="t"/>
                <v:fill type="solid"/>
              </v:shape>
              <v:shape style="position:absolute;left:6485;top:-646;width:54;height:81" coordorigin="6485,-646" coordsize="54,81" path="m6531,-638l6517,-638,6521,-635,6524,-629,6527,-624,6528,-616,6528,-594,6527,-586,6524,-581,6521,-576,6517,-573,6531,-573,6532,-575,6537,-582,6539,-592,6539,-618,6537,-628,6532,-635,6531,-638xe" filled="t" fillcolor="#231F20" stroked="f">
                <v:path arrowok="t"/>
                <v:fill type="solid"/>
              </v:shape>
            </v:group>
            <v:group style="position:absolute;left:6568;top:-785;width:36;height:2" coordorigin="6568,-785" coordsize="36,2">
              <v:shape style="position:absolute;left:6568;top:-785;width:36;height:2" coordorigin="6568,-785" coordsize="36,0" path="m6568,-785l6604,-785e" filled="t" fillcolor="#231F20" stroked="f">
                <v:path arrowok="t"/>
                <v:fill type="solid"/>
              </v:shape>
            </v:group>
            <v:group style="position:absolute;left:10537;top:-785;width:36;height:2" coordorigin="10537,-785" coordsize="36,2">
              <v:shape style="position:absolute;left:10537;top:-785;width:36;height:2" coordorigin="10537,-785" coordsize="36,0" path="m10573,-785l10537,-785e" filled="t" fillcolor="#231F20" stroked="f">
                <v:path arrowok="t"/>
                <v:fill type="solid"/>
              </v:shape>
            </v:group>
            <v:group style="position:absolute;left:10537;top:-785;width:36;height:2" coordorigin="10537,-785" coordsize="36,2">
              <v:shape style="position:absolute;left:10537;top:-785;width:36;height:2" coordorigin="10537,-785" coordsize="36,0" path="m10573,-785l10537,-785e" filled="f" stroked="t" strokeweight=".224401pt" strokecolor="#231F20">
                <v:path arrowok="t"/>
              </v:shape>
            </v:group>
            <v:group style="position:absolute;left:6316;top:-835;width:54;height:81" coordorigin="6316,-835" coordsize="54,81">
              <v:shape style="position:absolute;left:6316;top:-835;width:54;height:81" coordorigin="6316,-835" coordsize="54,81" path="m6352,-835l6334,-835,6327,-832,6323,-825,6318,-818,6316,-808,6316,-781,6318,-771,6327,-757,6334,-754,6352,-754,6358,-757,6362,-762,6337,-762,6333,-765,6328,-776,6326,-784,6326,-805,6328,-813,6333,-824,6337,-827,6362,-827,6358,-832,6352,-835xe" filled="t" fillcolor="#231F20" stroked="f">
                <v:path arrowok="t"/>
                <v:fill type="solid"/>
              </v:shape>
              <v:shape style="position:absolute;left:6316;top:-835;width:54;height:81" coordorigin="6316,-835" coordsize="54,81" path="m6362,-827l6348,-827,6352,-824,6355,-819,6358,-813,6359,-805,6359,-784,6358,-776,6355,-770,6352,-765,6348,-762,6362,-762,6363,-764,6368,-771,6370,-781,6370,-808,6368,-818,6363,-825,6362,-827xe" filled="t" fillcolor="#231F20" stroked="f">
                <v:path arrowok="t"/>
                <v:fill type="solid"/>
              </v:shape>
            </v:group>
            <v:group style="position:absolute;left:6418;top:-835;width:54;height:81" coordorigin="6418,-835" coordsize="54,81">
              <v:shape style="position:absolute;left:6418;top:-835;width:54;height:81" coordorigin="6418,-835" coordsize="54,81" path="m6454,-835l6437,-835,6430,-832,6425,-825,6421,-818,6418,-808,6418,-781,6421,-771,6430,-757,6437,-754,6454,-754,6461,-757,6464,-762,6440,-762,6436,-765,6433,-770,6430,-776,6429,-784,6429,-805,6430,-813,6433,-819,6436,-824,6440,-827,6464,-827,6461,-832,6454,-835xe" filled="t" fillcolor="#231F20" stroked="f">
                <v:path arrowok="t"/>
                <v:fill type="solid"/>
              </v:shape>
              <v:shape style="position:absolute;left:6418;top:-835;width:54;height:81" coordorigin="6418,-835" coordsize="54,81" path="m6464,-827l6451,-827,6455,-824,6458,-819,6461,-813,6462,-805,6462,-784,6461,-776,6458,-770,6455,-765,6451,-762,6464,-762,6466,-764,6470,-771,6473,-781,6473,-808,6470,-818,6466,-825,6464,-827xe" filled="t" fillcolor="#231F20" stroked="f">
                <v:path arrowok="t"/>
                <v:fill type="solid"/>
              </v:shape>
            </v:group>
            <v:group style="position:absolute;left:6488;top:-834;width:51;height:80" coordorigin="6488,-834" coordsize="51,80">
              <v:shape style="position:absolute;left:6488;top:-834;width:51;height:80" coordorigin="6488,-834" coordsize="51,80" path="m6488,-768l6488,-757,6492,-756,6495,-755,6499,-755,6502,-754,6505,-754,6518,-754,6526,-756,6533,-763,6505,-763,6501,-763,6494,-765,6491,-766,6488,-768xe" filled="t" fillcolor="#231F20" stroked="f">
                <v:path arrowok="t"/>
                <v:fill type="solid"/>
              </v:shape>
              <v:shape style="position:absolute;left:6488;top:-834;width:51;height:80" coordorigin="6488,-834" coordsize="51,80" path="m6533,-798l6515,-798,6519,-797,6523,-793,6526,-790,6528,-786,6528,-775,6526,-771,6523,-767,6519,-764,6515,-763,6533,-763,6536,-765,6539,-772,6539,-789,6536,-795,6533,-798xe" filled="t" fillcolor="#231F20" stroked="f">
                <v:path arrowok="t"/>
                <v:fill type="solid"/>
              </v:shape>
              <v:shape style="position:absolute;left:6488;top:-834;width:51;height:80" coordorigin="6488,-834" coordsize="51,80" path="m6533,-834l6491,-834,6491,-794,6494,-796,6497,-797,6503,-798,6506,-798,6533,-798,6531,-800,6526,-805,6524,-805,6501,-805,6501,-825,6533,-825,6533,-834xe" filled="t" fillcolor="#231F20" stroked="f">
                <v:path arrowok="t"/>
                <v:fill type="solid"/>
              </v:shape>
              <v:shape style="position:absolute;left:6488;top:-834;width:51;height:80" coordorigin="6488,-834" coordsize="51,80" path="m6519,-807l6509,-807,6504,-806,6503,-806,6501,-805,6524,-805,6519,-807xe" filled="t" fillcolor="#231F20" stroked="f">
                <v:path arrowok="t"/>
                <v:fill type="solid"/>
              </v:shape>
            </v:group>
            <v:group style="position:absolute;left:6568;top:-974;width:36;height:2" coordorigin="6568,-974" coordsize="36,2">
              <v:shape style="position:absolute;left:6568;top:-974;width:36;height:2" coordorigin="6568,-974" coordsize="36,0" path="m6568,-974l6604,-974e" filled="t" fillcolor="#231F20" stroked="f">
                <v:path arrowok="t"/>
                <v:fill type="solid"/>
              </v:shape>
            </v:group>
            <v:group style="position:absolute;left:10537;top:-974;width:36;height:2" coordorigin="10537,-974" coordsize="36,2">
              <v:shape style="position:absolute;left:10537;top:-974;width:36;height:2" coordorigin="10537,-974" coordsize="36,0" path="m10573,-974l10537,-974e" filled="t" fillcolor="#231F20" stroked="f">
                <v:path arrowok="t"/>
                <v:fill type="solid"/>
              </v:shape>
            </v:group>
            <v:group style="position:absolute;left:10537;top:-974;width:36;height:2" coordorigin="10537,-974" coordsize="36,2">
              <v:shape style="position:absolute;left:10537;top:-974;width:36;height:2" coordorigin="10537,-974" coordsize="36,0" path="m10573,-974l10537,-974e" filled="f" stroked="t" strokeweight=".224401pt" strokecolor="#231F20">
                <v:path arrowok="t"/>
              </v:shape>
            </v:group>
            <v:group style="position:absolute;left:6313;top:-1024;width:54;height:81" coordorigin="6313,-1024" coordsize="54,81">
              <v:shape style="position:absolute;left:6313;top:-1024;width:54;height:81" coordorigin="6313,-1024" coordsize="54,81" path="m6349,-1024l6332,-1024,6325,-1021,6320,-1014,6316,-1007,6313,-997,6313,-970,6316,-960,6325,-946,6332,-943,6349,-943,6356,-946,6359,-951,6335,-951,6331,-954,6325,-965,6324,-973,6324,-994,6325,-1002,6331,-1013,6335,-1016,6359,-1016,6356,-1021,6349,-1024xe" filled="t" fillcolor="#231F20" stroked="f">
                <v:path arrowok="t"/>
                <v:fill type="solid"/>
              </v:shape>
              <v:shape style="position:absolute;left:6313;top:-1024;width:54;height:81" coordorigin="6313,-1024" coordsize="54,81" path="m6359,-1016l6346,-1016,6350,-1013,6353,-1008,6356,-1002,6357,-994,6357,-973,6356,-965,6353,-959,6350,-954,6346,-951,6359,-951,6361,-953,6365,-960,6368,-970,6368,-997,6365,-1007,6361,-1014,6359,-1016xe" filled="t" fillcolor="#231F20" stroked="f">
                <v:path arrowok="t"/>
                <v:fill type="solid"/>
              </v:shape>
            </v:group>
            <v:group style="position:absolute;left:6421;top:-1023;width:47;height:79" coordorigin="6421,-1023" coordsize="47,79">
              <v:shape style="position:absolute;left:6421;top:-1023;width:47;height:79" coordorigin="6421,-1023" coordsize="47,79" path="m6468,-953l6422,-953,6422,-944,6468,-944,6468,-953xe" filled="t" fillcolor="#231F20" stroked="f">
                <v:path arrowok="t"/>
                <v:fill type="solid"/>
              </v:shape>
              <v:shape style="position:absolute;left:6421;top:-1023;width:47;height:79" coordorigin="6421,-1023" coordsize="47,79" path="m6450,-1013l6440,-1013,6440,-953,6450,-953,6450,-1013xe" filled="t" fillcolor="#231F20" stroked="f">
                <v:path arrowok="t"/>
                <v:fill type="solid"/>
              </v:shape>
              <v:shape style="position:absolute;left:6421;top:-1023;width:47;height:79" coordorigin="6421,-1023" coordsize="47,79" path="m6450,-1023l6440,-1023,6421,-1019,6421,-1009,6440,-1013,6450,-1013,6450,-1023xe" filled="t" fillcolor="#231F20" stroked="f">
                <v:path arrowok="t"/>
                <v:fill type="solid"/>
              </v:shape>
            </v:group>
            <v:group style="position:absolute;left:6485;top:-1024;width:54;height:81" coordorigin="6485,-1024" coordsize="54,81">
              <v:shape style="position:absolute;left:6485;top:-1024;width:54;height:81" coordorigin="6485,-1024" coordsize="54,81" path="m6521,-1024l6503,-1024,6496,-1021,6492,-1014,6487,-1007,6485,-997,6485,-970,6487,-960,6496,-946,6503,-943,6521,-943,6527,-946,6531,-951,6506,-951,6502,-954,6497,-965,6495,-973,6495,-994,6497,-1002,6502,-1013,6506,-1016,6531,-1016,6527,-1021,6521,-1024xe" filled="t" fillcolor="#231F20" stroked="f">
                <v:path arrowok="t"/>
                <v:fill type="solid"/>
              </v:shape>
              <v:shape style="position:absolute;left:6485;top:-1024;width:54;height:81" coordorigin="6485,-1024" coordsize="54,81" path="m6531,-1016l6517,-1016,6521,-1013,6524,-1008,6527,-1002,6528,-994,6528,-973,6527,-965,6524,-959,6521,-954,6517,-951,6531,-951,6532,-953,6537,-960,6539,-970,6539,-997,6537,-1007,6532,-1014,6531,-1016xe" filled="t" fillcolor="#231F20" stroked="f">
                <v:path arrowok="t"/>
                <v:fill type="solid"/>
              </v:shape>
            </v:group>
            <v:group style="position:absolute;left:6568;top:-1163;width:36;height:2" coordorigin="6568,-1163" coordsize="36,2">
              <v:shape style="position:absolute;left:6568;top:-1163;width:36;height:2" coordorigin="6568,-1163" coordsize="36,0" path="m6568,-1163l6604,-1163e" filled="t" fillcolor="#231F20" stroked="f">
                <v:path arrowok="t"/>
                <v:fill type="solid"/>
              </v:shape>
            </v:group>
            <v:group style="position:absolute;left:10537;top:-1163;width:36;height:2" coordorigin="10537,-1163" coordsize="36,2">
              <v:shape style="position:absolute;left:10537;top:-1163;width:36;height:2" coordorigin="10537,-1163" coordsize="36,0" path="m10573,-1163l10537,-1163e" filled="t" fillcolor="#231F20" stroked="f">
                <v:path arrowok="t"/>
                <v:fill type="solid"/>
              </v:shape>
            </v:group>
            <v:group style="position:absolute;left:10537;top:-1163;width:36;height:2" coordorigin="10537,-1163" coordsize="36,2">
              <v:shape style="position:absolute;left:10537;top:-1163;width:36;height:2" coordorigin="10537,-1163" coordsize="36,0" path="m10573,-1163l10537,-1163e" filled="f" stroked="t" strokeweight=".224401pt" strokecolor="#231F20">
                <v:path arrowok="t"/>
              </v:shape>
            </v:group>
            <v:group style="position:absolute;left:6316;top:-1213;width:54;height:81" coordorigin="6316,-1213" coordsize="54,81">
              <v:shape style="position:absolute;left:6316;top:-1213;width:54;height:81" coordorigin="6316,-1213" coordsize="54,81" path="m6352,-1213l6334,-1213,6327,-1210,6323,-1203,6318,-1196,6316,-1186,6316,-1160,6318,-1149,6327,-1136,6334,-1132,6352,-1132,6358,-1136,6362,-1140,6337,-1140,6333,-1143,6328,-1154,6326,-1162,6326,-1184,6328,-1192,6333,-1202,6337,-1205,6362,-1205,6358,-1210,6352,-1213xe" filled="t" fillcolor="#231F20" stroked="f">
                <v:path arrowok="t"/>
                <v:fill type="solid"/>
              </v:shape>
              <v:shape style="position:absolute;left:6316;top:-1213;width:54;height:81" coordorigin="6316,-1213" coordsize="54,81" path="m6362,-1205l6348,-1205,6352,-1202,6355,-1197,6358,-1192,6359,-1184,6359,-1162,6358,-1154,6355,-1149,6352,-1143,6348,-1140,6362,-1140,6363,-1142,6368,-1149,6370,-1160,6370,-1186,6368,-1196,6363,-1203,6362,-1205xe" filled="t" fillcolor="#231F20" stroked="f">
                <v:path arrowok="t"/>
                <v:fill type="solid"/>
              </v:shape>
            </v:group>
            <v:group style="position:absolute;left:6423;top:-1212;width:47;height:79" coordorigin="6423,-1212" coordsize="47,79">
              <v:shape style="position:absolute;left:6423;top:-1212;width:47;height:79" coordorigin="6423,-1212" coordsize="47,79" path="m6470,-1142l6425,-1142,6425,-1134,6470,-1134,6470,-1142xe" filled="t" fillcolor="#231F20" stroked="f">
                <v:path arrowok="t"/>
                <v:fill type="solid"/>
              </v:shape>
              <v:shape style="position:absolute;left:6423;top:-1212;width:47;height:79" coordorigin="6423,-1212" coordsize="47,79" path="m6453,-1202l6442,-1202,6442,-1142,6453,-1142,6453,-1202xe" filled="t" fillcolor="#231F20" stroked="f">
                <v:path arrowok="t"/>
                <v:fill type="solid"/>
              </v:shape>
              <v:shape style="position:absolute;left:6423;top:-1212;width:47;height:79" coordorigin="6423,-1212" coordsize="47,79" path="m6453,-1212l6442,-1212,6423,-1208,6423,-1199,6442,-1202,6453,-1202,6453,-1212xe" filled="t" fillcolor="#231F20" stroked="f">
                <v:path arrowok="t"/>
                <v:fill type="solid"/>
              </v:shape>
            </v:group>
            <v:group style="position:absolute;left:6488;top:-1212;width:51;height:80" coordorigin="6488,-1212" coordsize="51,80">
              <v:shape style="position:absolute;left:6488;top:-1212;width:51;height:80" coordorigin="6488,-1212" coordsize="51,80" path="m6488,-1146l6488,-1135,6492,-1134,6495,-1133,6499,-1133,6502,-1132,6505,-1132,6518,-1132,6526,-1134,6533,-1141,6505,-1141,6501,-1141,6494,-1143,6491,-1144,6488,-1146xe" filled="t" fillcolor="#231F20" stroked="f">
                <v:path arrowok="t"/>
                <v:fill type="solid"/>
              </v:shape>
              <v:shape style="position:absolute;left:6488;top:-1212;width:51;height:80" coordorigin="6488,-1212" coordsize="51,80" path="m6533,-1177l6515,-1177,6519,-1175,6523,-1172,6526,-1168,6528,-1164,6528,-1153,6526,-1149,6523,-1146,6519,-1142,6515,-1141,6533,-1141,6536,-1144,6539,-1150,6539,-1167,6536,-1173,6533,-1177xe" filled="t" fillcolor="#231F20" stroked="f">
                <v:path arrowok="t"/>
                <v:fill type="solid"/>
              </v:shape>
              <v:shape style="position:absolute;left:6488;top:-1212;width:51;height:80" coordorigin="6488,-1212" coordsize="51,80" path="m6533,-1212l6491,-1212,6491,-1173,6494,-1174,6497,-1175,6503,-1176,6506,-1177,6533,-1177,6531,-1178,6526,-1183,6524,-1184,6501,-1184,6501,-1203,6533,-1203,6533,-1212xe" filled="t" fillcolor="#231F20" stroked="f">
                <v:path arrowok="t"/>
                <v:fill type="solid"/>
              </v:shape>
              <v:shape style="position:absolute;left:6488;top:-1212;width:51;height:80" coordorigin="6488,-1212" coordsize="51,80" path="m6519,-1185l6509,-1185,6507,-1185,6504,-1185,6503,-1184,6501,-1184,6524,-1184,6519,-1185xe" filled="t" fillcolor="#231F20" stroked="f">
                <v:path arrowok="t"/>
                <v:fill type="solid"/>
              </v:shape>
            </v:group>
            <v:group style="position:absolute;left:6568;top:-1352;width:36;height:2" coordorigin="6568,-1352" coordsize="36,2">
              <v:shape style="position:absolute;left:6568;top:-1352;width:36;height:2" coordorigin="6568,-1352" coordsize="36,0" path="m6568,-1352l6604,-1352e" filled="t" fillcolor="#231F20" stroked="f">
                <v:path arrowok="t"/>
                <v:fill type="solid"/>
              </v:shape>
            </v:group>
            <v:group style="position:absolute;left:10537;top:-1352;width:36;height:2" coordorigin="10537,-1352" coordsize="36,2">
              <v:shape style="position:absolute;left:10537;top:-1352;width:36;height:2" coordorigin="10537,-1352" coordsize="36,0" path="m10573,-1352l10537,-1352e" filled="t" fillcolor="#231F20" stroked="f">
                <v:path arrowok="t"/>
                <v:fill type="solid"/>
              </v:shape>
            </v:group>
            <v:group style="position:absolute;left:10537;top:-1352;width:36;height:2" coordorigin="10537,-1352" coordsize="36,2">
              <v:shape style="position:absolute;left:10537;top:-1352;width:36;height:2" coordorigin="10537,-1352" coordsize="36,0" path="m10573,-1352l10537,-1352e" filled="f" stroked="t" strokeweight=".224401pt" strokecolor="#231F20">
                <v:path arrowok="t"/>
              </v:shape>
            </v:group>
            <v:group style="position:absolute;left:6313;top:-1403;width:54;height:81" coordorigin="6313,-1403" coordsize="54,81">
              <v:shape style="position:absolute;left:6313;top:-1403;width:54;height:81" coordorigin="6313,-1403" coordsize="54,81" path="m6349,-1403l6332,-1403,6325,-1399,6320,-1392,6316,-1385,6313,-1375,6313,-1349,6316,-1339,6325,-1325,6332,-1321,6349,-1321,6356,-1325,6359,-1330,6335,-1330,6331,-1332,6325,-1343,6324,-1351,6324,-1373,6325,-1381,6331,-1392,6335,-1394,6359,-1394,6356,-1399,6349,-1403xe" filled="t" fillcolor="#231F20" stroked="f">
                <v:path arrowok="t"/>
                <v:fill type="solid"/>
              </v:shape>
              <v:shape style="position:absolute;left:6313;top:-1403;width:54;height:81" coordorigin="6313,-1403" coordsize="54,81" path="m6359,-1394l6346,-1394,6350,-1392,6353,-1386,6356,-1381,6357,-1373,6357,-1351,6356,-1343,6353,-1338,6350,-1332,6346,-1330,6359,-1330,6361,-1332,6365,-1339,6368,-1349,6368,-1375,6365,-1385,6361,-1392,6359,-1394xe" filled="t" fillcolor="#231F20" stroked="f">
                <v:path arrowok="t"/>
                <v:fill type="solid"/>
              </v:shape>
            </v:group>
            <v:group style="position:absolute;left:6417;top:-1403;width:50;height:80" coordorigin="6417,-1403" coordsize="50,80">
              <v:shape style="position:absolute;left:6417;top:-1403;width:50;height:80" coordorigin="6417,-1403" coordsize="50,80" path="m6462,-1394l6445,-1394,6448,-1392,6454,-1387,6456,-1384,6456,-1377,6455,-1374,6454,-1372,6452,-1369,6450,-1366,6447,-1362,6445,-1360,6417,-1332,6417,-1323,6467,-1323,6467,-1332,6430,-1332,6438,-1340,6445,-1347,6454,-1357,6457,-1360,6458,-1361,6461,-1365,6463,-1368,6465,-1371,6466,-1374,6466,-1377,6466,-1387,6464,-1392,6462,-1394xe" filled="t" fillcolor="#231F20" stroked="f">
                <v:path arrowok="t"/>
                <v:fill type="solid"/>
              </v:shape>
              <v:shape style="position:absolute;left:6417;top:-1403;width:50;height:80" coordorigin="6417,-1403" coordsize="50,80" path="m6448,-1403l6437,-1403,6433,-1402,6426,-1401,6422,-1399,6417,-1397,6417,-1387,6422,-1389,6426,-1391,6429,-1392,6433,-1393,6437,-1394,6462,-1394,6454,-1401,6448,-1403xe" filled="t" fillcolor="#231F20" stroked="f">
                <v:path arrowok="t"/>
                <v:fill type="solid"/>
              </v:shape>
            </v:group>
            <v:group style="position:absolute;left:6485;top:-1403;width:54;height:81" coordorigin="6485,-1403" coordsize="54,81">
              <v:shape style="position:absolute;left:6485;top:-1403;width:54;height:81" coordorigin="6485,-1403" coordsize="54,81" path="m6521,-1403l6503,-1403,6496,-1399,6492,-1392,6487,-1385,6485,-1375,6485,-1349,6487,-1339,6496,-1325,6503,-1321,6521,-1321,6527,-1325,6531,-1330,6506,-1330,6502,-1332,6497,-1343,6495,-1351,6495,-1373,6497,-1381,6502,-1392,6506,-1394,6531,-1394,6527,-1399,6521,-1403xe" filled="t" fillcolor="#231F20" stroked="f">
                <v:path arrowok="t"/>
                <v:fill type="solid"/>
              </v:shape>
              <v:shape style="position:absolute;left:6485;top:-1403;width:54;height:81" coordorigin="6485,-1403" coordsize="54,81" path="m6531,-1394l6517,-1394,6521,-1392,6524,-1386,6527,-1381,6528,-1373,6528,-1351,6527,-1343,6524,-1338,6521,-1332,6517,-1330,6531,-1330,6532,-1332,6537,-1339,6539,-1349,6539,-1375,6537,-1385,6532,-1392,6531,-1394xe" filled="t" fillcolor="#231F20" stroked="f">
                <v:path arrowok="t"/>
                <v:fill type="solid"/>
              </v:shape>
            </v:group>
            <v:group style="position:absolute;left:6568;top:-1542;width:36;height:2" coordorigin="6568,-1542" coordsize="36,2">
              <v:shape style="position:absolute;left:6568;top:-1542;width:36;height:2" coordorigin="6568,-1542" coordsize="36,0" path="m6568,-1542l6604,-1542e" filled="t" fillcolor="#231F20" stroked="f">
                <v:path arrowok="t"/>
                <v:fill type="solid"/>
              </v:shape>
            </v:group>
            <v:group style="position:absolute;left:10537;top:-1542;width:36;height:2" coordorigin="10537,-1542" coordsize="36,2">
              <v:shape style="position:absolute;left:10537;top:-1542;width:36;height:2" coordorigin="10537,-1542" coordsize="36,0" path="m10573,-1542l10537,-1542e" filled="t" fillcolor="#231F20" stroked="f">
                <v:path arrowok="t"/>
                <v:fill type="solid"/>
              </v:shape>
            </v:group>
            <v:group style="position:absolute;left:10537;top:-1542;width:36;height:2" coordorigin="10537,-1542" coordsize="36,2">
              <v:shape style="position:absolute;left:10537;top:-1542;width:36;height:2" coordorigin="10537,-1542" coordsize="36,0" path="m10573,-1542l10537,-1542e" filled="f" stroked="t" strokeweight=".224401pt" strokecolor="#231F20">
                <v:path arrowok="t"/>
              </v:shape>
            </v:group>
            <v:group style="position:absolute;left:6316;top:-1592;width:54;height:81" coordorigin="6316,-1592" coordsize="54,81">
              <v:shape style="position:absolute;left:6316;top:-1592;width:54;height:81" coordorigin="6316,-1592" coordsize="54,81" path="m6352,-1592l6334,-1592,6327,-1588,6323,-1581,6318,-1574,6316,-1564,6316,-1538,6318,-1528,6327,-1514,6334,-1511,6352,-1511,6358,-1514,6362,-1519,6337,-1519,6333,-1522,6328,-1532,6326,-1540,6326,-1562,6328,-1570,6333,-1581,6337,-1583,6362,-1583,6358,-1588,6352,-1592xe" filled="t" fillcolor="#231F20" stroked="f">
                <v:path arrowok="t"/>
                <v:fill type="solid"/>
              </v:shape>
              <v:shape style="position:absolute;left:6316;top:-1592;width:54;height:81" coordorigin="6316,-1592" coordsize="54,81" path="m6362,-1583l6348,-1583,6352,-1581,6355,-1575,6358,-1570,6359,-1562,6359,-1540,6358,-1532,6355,-1527,6352,-1522,6348,-1519,6362,-1519,6363,-1521,6368,-1528,6370,-1538,6370,-1564,6368,-1574,6363,-1581,6362,-1583xe" filled="t" fillcolor="#231F20" stroked="f">
                <v:path arrowok="t"/>
                <v:fill type="solid"/>
              </v:shape>
            </v:group>
            <v:group style="position:absolute;left:6419;top:-1592;width:50;height:80" coordorigin="6419,-1592" coordsize="50,80">
              <v:shape style="position:absolute;left:6419;top:-1592;width:50;height:80" coordorigin="6419,-1592" coordsize="50,80" path="m6465,-1583l6447,-1583,6451,-1582,6456,-1576,6458,-1573,6458,-1566,6457,-1564,6456,-1561,6455,-1558,6452,-1555,6449,-1551,6447,-1549,6419,-1521,6419,-1512,6469,-1512,6469,-1521,6432,-1521,6441,-1530,6447,-1536,6457,-1546,6459,-1549,6460,-1550,6463,-1554,6466,-1557,6467,-1560,6468,-1563,6469,-1566,6469,-1576,6466,-1582,6465,-1583xe" filled="t" fillcolor="#231F20" stroked="f">
                <v:path arrowok="t"/>
                <v:fill type="solid"/>
              </v:shape>
              <v:shape style="position:absolute;left:6419;top:-1592;width:50;height:80" coordorigin="6419,-1592" coordsize="50,80" path="m6450,-1592l6439,-1592,6435,-1591,6428,-1590,6424,-1588,6420,-1587,6420,-1576,6424,-1578,6428,-1580,6432,-1581,6435,-1582,6439,-1583,6465,-1583,6456,-1590,6450,-1592xe" filled="t" fillcolor="#231F20" stroked="f">
                <v:path arrowok="t"/>
                <v:fill type="solid"/>
              </v:shape>
            </v:group>
            <v:group style="position:absolute;left:6488;top:-1590;width:51;height:80" coordorigin="6488,-1590" coordsize="51,80">
              <v:shape style="position:absolute;left:6488;top:-1590;width:51;height:80" coordorigin="6488,-1590" coordsize="51,80" path="m6488,-1524l6488,-1514,6492,-1513,6495,-1512,6499,-1511,6502,-1511,6505,-1511,6518,-1511,6526,-1513,6533,-1519,6505,-1519,6501,-1520,6494,-1521,6491,-1523,6488,-1524xe" filled="t" fillcolor="#231F20" stroked="f">
                <v:path arrowok="t"/>
                <v:fill type="solid"/>
              </v:shape>
              <v:shape style="position:absolute;left:6488;top:-1590;width:51;height:80" coordorigin="6488,-1590" coordsize="51,80" path="m6533,-1555l6515,-1555,6519,-1553,6523,-1550,6526,-1547,6528,-1543,6528,-1532,6526,-1527,6523,-1524,6519,-1521,6515,-1519,6533,-1519,6536,-1522,6539,-1529,6539,-1545,6536,-1552,6533,-1555xe" filled="t" fillcolor="#231F20" stroked="f">
                <v:path arrowok="t"/>
                <v:fill type="solid"/>
              </v:shape>
              <v:shape style="position:absolute;left:6488;top:-1590;width:51;height:80" coordorigin="6488,-1590" coordsize="51,80" path="m6533,-1590l6491,-1590,6491,-1551,6494,-1552,6497,-1553,6503,-1555,6506,-1555,6533,-1555,6531,-1557,6526,-1561,6524,-1562,6501,-1562,6501,-1582,6533,-1582,6533,-1590xe" filled="t" fillcolor="#231F20" stroked="f">
                <v:path arrowok="t"/>
                <v:fill type="solid"/>
              </v:shape>
              <v:shape style="position:absolute;left:6488;top:-1590;width:51;height:80" coordorigin="6488,-1590" coordsize="51,80" path="m6519,-1564l6509,-1564,6504,-1563,6503,-1563,6501,-1562,6524,-1562,6519,-1564xe" filled="t" fillcolor="#231F20" stroked="f">
                <v:path arrowok="t"/>
                <v:fill type="solid"/>
              </v:shape>
            </v:group>
            <v:group style="position:absolute;left:6568;top:-1731;width:36;height:2" coordorigin="6568,-1731" coordsize="36,2">
              <v:shape style="position:absolute;left:6568;top:-1731;width:36;height:2" coordorigin="6568,-1731" coordsize="36,0" path="m6568,-1731l6604,-1731e" filled="t" fillcolor="#231F20" stroked="f">
                <v:path arrowok="t"/>
                <v:fill type="solid"/>
              </v:shape>
            </v:group>
            <v:group style="position:absolute;left:10537;top:-1731;width:36;height:2" coordorigin="10537,-1731" coordsize="36,2">
              <v:shape style="position:absolute;left:10537;top:-1731;width:36;height:2" coordorigin="10537,-1731" coordsize="36,0" path="m10573,-1731l10537,-1731e" filled="t" fillcolor="#231F20" stroked="f">
                <v:path arrowok="t"/>
                <v:fill type="solid"/>
              </v:shape>
            </v:group>
            <v:group style="position:absolute;left:10537;top:-1731;width:36;height:2" coordorigin="10537,-1731" coordsize="36,2">
              <v:shape style="position:absolute;left:10537;top:-1731;width:36;height:2" coordorigin="10537,-1731" coordsize="36,0" path="m10573,-1731l10537,-1731e" filled="f" stroked="t" strokeweight=".224401pt" strokecolor="#231F20">
                <v:path arrowok="t"/>
              </v:shape>
            </v:group>
            <v:group style="position:absolute;left:6313;top:-1781;width:54;height:81" coordorigin="6313,-1781" coordsize="54,81">
              <v:shape style="position:absolute;left:6313;top:-1781;width:54;height:81" coordorigin="6313,-1781" coordsize="54,81" path="m6349,-1781l6332,-1781,6325,-1777,6320,-1771,6316,-1764,6313,-1753,6313,-1727,6316,-1717,6325,-1703,6332,-1700,6349,-1700,6356,-1703,6359,-1708,6335,-1708,6331,-1711,6325,-1721,6324,-1730,6324,-1751,6325,-1759,6331,-1770,6335,-1773,6359,-1773,6356,-1777,6349,-1781xe" filled="t" fillcolor="#231F20" stroked="f">
                <v:path arrowok="t"/>
                <v:fill type="solid"/>
              </v:shape>
              <v:shape style="position:absolute;left:6313;top:-1781;width:54;height:81" coordorigin="6313,-1781" coordsize="54,81" path="m6359,-1773l6346,-1773,6350,-1770,6353,-1765,6356,-1759,6357,-1751,6357,-1730,6356,-1721,6353,-1716,6350,-1711,6346,-1708,6359,-1708,6361,-1710,6365,-1717,6368,-1727,6368,-1753,6365,-1764,6361,-1771,6359,-1773xe" filled="t" fillcolor="#231F20" stroked="f">
                <v:path arrowok="t"/>
                <v:fill type="solid"/>
              </v:shape>
            </v:group>
            <v:group style="position:absolute;left:6417;top:-1781;width:52;height:81" coordorigin="6417,-1781" coordsize="52,81">
              <v:shape style="position:absolute;left:6417;top:-1781;width:52;height:81" coordorigin="6417,-1781" coordsize="52,81" path="m6417,-1714l6417,-1703,6421,-1702,6425,-1701,6428,-1701,6431,-1700,6435,-1700,6448,-1700,6456,-1702,6461,-1706,6464,-1709,6434,-1709,6430,-1709,6423,-1711,6420,-1712,6417,-1714xe" filled="t" fillcolor="#231F20" stroked="f">
                <v:path arrowok="t"/>
                <v:fill type="solid"/>
              </v:shape>
              <v:shape style="position:absolute;left:6417;top:-1781;width:52;height:81" coordorigin="6417,-1781" coordsize="52,81" path="m6464,-1772l6445,-1772,6449,-1771,6452,-1769,6455,-1767,6457,-1764,6457,-1756,6455,-1753,6452,-1751,6450,-1748,6446,-1747,6431,-1747,6431,-1739,6446,-1739,6450,-1737,6457,-1732,6458,-1728,6458,-1719,6457,-1715,6450,-1710,6445,-1709,6464,-1709,6466,-1710,6469,-1716,6469,-1729,6467,-1733,6462,-1740,6458,-1742,6453,-1743,6457,-1745,6461,-1747,6466,-1753,6467,-1756,6467,-1767,6465,-1772,6464,-1772xe" filled="t" fillcolor="#231F20" stroked="f">
                <v:path arrowok="t"/>
                <v:fill type="solid"/>
              </v:shape>
              <v:shape style="position:absolute;left:6417;top:-1781;width:52;height:81" coordorigin="6417,-1781" coordsize="52,81" path="m6449,-1781l6438,-1781,6434,-1781,6427,-1780,6424,-1779,6420,-1778,6420,-1768,6424,-1770,6427,-1770,6434,-1772,6437,-1772,6464,-1772,6455,-1779,6449,-1781xe" filled="t" fillcolor="#231F20" stroked="f">
                <v:path arrowok="t"/>
                <v:fill type="solid"/>
              </v:shape>
            </v:group>
            <v:group style="position:absolute;left:6485;top:-1781;width:54;height:81" coordorigin="6485,-1781" coordsize="54,81">
              <v:shape style="position:absolute;left:6485;top:-1781;width:54;height:81" coordorigin="6485,-1781" coordsize="54,81" path="m6521,-1781l6503,-1781,6496,-1777,6492,-1771,6487,-1764,6485,-1753,6485,-1727,6487,-1717,6496,-1703,6503,-1700,6521,-1700,6527,-1703,6531,-1708,6506,-1708,6502,-1711,6497,-1721,6495,-1730,6495,-1751,6497,-1759,6502,-1770,6506,-1773,6531,-1773,6527,-1777,6521,-1781xe" filled="t" fillcolor="#231F20" stroked="f">
                <v:path arrowok="t"/>
                <v:fill type="solid"/>
              </v:shape>
              <v:shape style="position:absolute;left:6485;top:-1781;width:54;height:81" coordorigin="6485,-1781" coordsize="54,81" path="m6531,-1773l6517,-1773,6521,-1770,6524,-1765,6527,-1759,6528,-1751,6528,-1730,6527,-1721,6524,-1716,6521,-1711,6517,-1708,6531,-1708,6532,-1710,6537,-1717,6539,-1727,6539,-1753,6537,-1764,6532,-1771,6531,-1773xe" filled="t" fillcolor="#231F20" stroked="f">
                <v:path arrowok="t"/>
                <v:fill type="solid"/>
              </v:shape>
            </v:group>
            <v:group style="position:absolute;left:6568;top:-1920;width:36;height:2" coordorigin="6568,-1920" coordsize="36,2">
              <v:shape style="position:absolute;left:6568;top:-1920;width:36;height:2" coordorigin="6568,-1920" coordsize="36,0" path="m6568,-1920l6604,-1920e" filled="t" fillcolor="#231F20" stroked="f">
                <v:path arrowok="t"/>
                <v:fill type="solid"/>
              </v:shape>
            </v:group>
            <v:group style="position:absolute;left:10537;top:-1920;width:36;height:2" coordorigin="10537,-1920" coordsize="36,2">
              <v:shape style="position:absolute;left:10537;top:-1920;width:36;height:2" coordorigin="10537,-1920" coordsize="36,0" path="m10573,-1920l10537,-1920e" filled="t" fillcolor="#231F20" stroked="f">
                <v:path arrowok="t"/>
                <v:fill type="solid"/>
              </v:shape>
            </v:group>
            <v:group style="position:absolute;left:6316;top:-1970;width:54;height:81" coordorigin="6316,-1970" coordsize="54,81">
              <v:shape style="position:absolute;left:6316;top:-1970;width:54;height:81" coordorigin="6316,-1970" coordsize="54,81" path="m6352,-1970l6334,-1970,6327,-1967,6323,-1960,6318,-1953,6316,-1943,6316,-1916,6318,-1906,6327,-1892,6334,-1889,6352,-1889,6358,-1892,6362,-1897,6337,-1897,6333,-1900,6328,-1911,6326,-1919,6326,-1940,6328,-1948,6333,-1959,6337,-1962,6362,-1962,6358,-1967,6352,-1970xe" filled="t" fillcolor="#231F20" stroked="f">
                <v:path arrowok="t"/>
                <v:fill type="solid"/>
              </v:shape>
              <v:shape style="position:absolute;left:6316;top:-1970;width:54;height:81" coordorigin="6316,-1970" coordsize="54,81" path="m6362,-1962l6348,-1962,6352,-1959,6355,-1954,6358,-1948,6359,-1940,6359,-1919,6358,-1911,6355,-1905,6352,-1900,6348,-1897,6362,-1897,6363,-1899,6368,-1906,6370,-1916,6370,-1943,6368,-1953,6363,-1960,6362,-1962xe" filled="t" fillcolor="#231F20" stroked="f">
                <v:path arrowok="t"/>
                <v:fill type="solid"/>
              </v:shape>
            </v:group>
            <v:group style="position:absolute;left:6420;top:-1970;width:52;height:81" coordorigin="6420,-1970" coordsize="52,81">
              <v:shape style="position:absolute;left:6420;top:-1970;width:52;height:81" coordorigin="6420,-1970" coordsize="52,81" path="m6420,-1903l6420,-1893,6423,-1891,6427,-1890,6430,-1890,6434,-1889,6437,-1889,6450,-1889,6458,-1891,6463,-1895,6466,-1898,6436,-1898,6433,-1898,6426,-1900,6422,-1901,6420,-1903xe" filled="t" fillcolor="#231F20" stroked="f">
                <v:path arrowok="t"/>
                <v:fill type="solid"/>
              </v:shape>
              <v:shape style="position:absolute;left:6420;top:-1970;width:52;height:81" coordorigin="6420,-1970" coordsize="52,81" path="m6467,-1961l6448,-1961,6452,-1960,6455,-1958,6457,-1956,6459,-1953,6459,-1945,6457,-1942,6455,-1940,6452,-1938,6448,-1937,6433,-1937,6433,-1928,6448,-1928,6453,-1926,6459,-1921,6461,-1918,6461,-1908,6459,-1904,6452,-1899,6447,-1898,6466,-1898,6469,-1899,6471,-1905,6471,-1918,6470,-1922,6464,-1929,6460,-1932,6455,-1933,6460,-1934,6463,-1936,6468,-1942,6469,-1946,6469,-1956,6467,-1961,6467,-1961xe" filled="t" fillcolor="#231F20" stroked="f">
                <v:path arrowok="t"/>
                <v:fill type="solid"/>
              </v:shape>
              <v:shape style="position:absolute;left:6420;top:-1970;width:52;height:81" coordorigin="6420,-1970" coordsize="52,81" path="m6451,-1970l6440,-1970,6437,-1970,6430,-1969,6426,-1968,6422,-1967,6422,-1957,6426,-1959,6430,-1960,6436,-1961,6439,-1961,6467,-1961,6458,-1968,6451,-1970xe" filled="t" fillcolor="#231F20" stroked="f">
                <v:path arrowok="t"/>
                <v:fill type="solid"/>
              </v:shape>
            </v:group>
            <v:group style="position:absolute;left:6488;top:-1969;width:51;height:80" coordorigin="6488,-1969" coordsize="51,80">
              <v:shape style="position:absolute;left:6488;top:-1969;width:51;height:80" coordorigin="6488,-1969" coordsize="51,80" path="m6488,-1903l6488,-1892,6492,-1891,6495,-1890,6499,-1890,6502,-1889,6505,-1889,6518,-1889,6526,-1891,6533,-1898,6505,-1898,6501,-1898,6494,-1900,6491,-1901,6488,-1903xe" filled="t" fillcolor="#231F20" stroked="f">
                <v:path arrowok="t"/>
                <v:fill type="solid"/>
              </v:shape>
              <v:shape style="position:absolute;left:6488;top:-1969;width:51;height:80" coordorigin="6488,-1969" coordsize="51,80" path="m6533,-1933l6515,-1933,6519,-1932,6523,-1928,6526,-1925,6528,-1921,6528,-1910,6526,-1906,6523,-1902,6519,-1899,6515,-1898,6533,-1898,6536,-1900,6539,-1907,6539,-1924,6536,-1930,6533,-1933xe" filled="t" fillcolor="#231F20" stroked="f">
                <v:path arrowok="t"/>
                <v:fill type="solid"/>
              </v:shape>
              <v:shape style="position:absolute;left:6488;top:-1969;width:51;height:80" coordorigin="6488,-1969" coordsize="51,80" path="m6533,-1969l6491,-1969,6491,-1929,6494,-1931,6497,-1932,6503,-1933,6506,-1933,6533,-1933,6531,-1935,6526,-1940,6524,-1941,6501,-1941,6501,-1960,6533,-1960,6533,-1969xe" filled="t" fillcolor="#231F20" stroked="f">
                <v:path arrowok="t"/>
                <v:fill type="solid"/>
              </v:shape>
              <v:shape style="position:absolute;left:6488;top:-1969;width:51;height:80" coordorigin="6488,-1969" coordsize="51,80" path="m6519,-1942l6509,-1942,6504,-1942,6503,-1941,6501,-1941,6524,-1941,6519,-194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pacing w:val="0"/>
          <w:w w:val="115"/>
        </w:rPr>
        <w:t>Fi</w:t>
      </w:r>
      <w:r>
        <w:rPr>
          <w:spacing w:val="0"/>
          <w:w w:val="115"/>
        </w:rPr>
        <w:t>gu</w:t>
      </w:r>
      <w:r>
        <w:rPr>
          <w:spacing w:val="0"/>
          <w:w w:val="115"/>
        </w:rPr>
        <w:t>re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5:</w:t>
      </w:r>
      <w:r>
        <w:rPr>
          <w:spacing w:val="0"/>
          <w:w w:val="115"/>
        </w:rPr>
        <w:t> </w:t>
      </w:r>
      <w:r>
        <w:rPr>
          <w:spacing w:val="9"/>
          <w:w w:val="115"/>
        </w:rPr>
        <w:t> </w:t>
      </w:r>
      <w:r>
        <w:rPr>
          <w:spacing w:val="0"/>
          <w:w w:val="115"/>
        </w:rPr>
        <w:t>The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correla</w:t>
      </w:r>
      <w:r>
        <w:rPr>
          <w:spacing w:val="0"/>
          <w:w w:val="115"/>
        </w:rPr>
        <w:t>tio</w:t>
      </w:r>
      <w:r>
        <w:rPr>
          <w:spacing w:val="0"/>
          <w:w w:val="115"/>
        </w:rPr>
        <w:t>n</w:t>
      </w:r>
      <w:r>
        <w:rPr>
          <w:spacing w:val="32"/>
          <w:w w:val="115"/>
        </w:rPr>
        <w:t> </w:t>
      </w:r>
      <w:r>
        <w:rPr>
          <w:spacing w:val="4"/>
          <w:w w:val="115"/>
        </w:rPr>
        <w:t>b</w:t>
      </w:r>
      <w:r>
        <w:rPr>
          <w:spacing w:val="0"/>
          <w:w w:val="115"/>
        </w:rPr>
        <w:t>e</w:t>
      </w:r>
      <w:r>
        <w:rPr>
          <w:spacing w:val="-6"/>
          <w:w w:val="115"/>
        </w:rPr>
        <w:t>t</w:t>
      </w:r>
      <w:r>
        <w:rPr>
          <w:spacing w:val="-6"/>
          <w:w w:val="115"/>
        </w:rPr>
        <w:t>w</w:t>
      </w:r>
      <w:r>
        <w:rPr>
          <w:spacing w:val="0"/>
          <w:w w:val="115"/>
        </w:rPr>
        <w:t>ee</w:t>
      </w:r>
      <w:r>
        <w:rPr>
          <w:spacing w:val="0"/>
          <w:w w:val="115"/>
        </w:rPr>
        <w:t>n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guar</w:t>
      </w:r>
      <w:r>
        <w:rPr>
          <w:spacing w:val="0"/>
          <w:w w:val="115"/>
        </w:rPr>
        <w:t>a</w:t>
      </w:r>
      <w:r>
        <w:rPr>
          <w:spacing w:val="-6"/>
          <w:w w:val="115"/>
        </w:rPr>
        <w:t>n</w:t>
      </w:r>
      <w:r>
        <w:rPr>
          <w:spacing w:val="0"/>
          <w:w w:val="115"/>
        </w:rPr>
        <w:t>te</w:t>
      </w:r>
      <w:r>
        <w:rPr>
          <w:spacing w:val="0"/>
          <w:w w:val="115"/>
        </w:rPr>
        <w:t>e</w:t>
      </w:r>
      <w:r>
        <w:rPr>
          <w:spacing w:val="0"/>
          <w:w w:val="115"/>
        </w:rPr>
        <w:t>d</w:t>
      </w:r>
      <w:r>
        <w:rPr>
          <w:spacing w:val="33"/>
          <w:w w:val="115"/>
        </w:rPr>
        <w:t> </w:t>
      </w:r>
      <w:r>
        <w:rPr>
          <w:spacing w:val="0"/>
          <w:w w:val="115"/>
        </w:rPr>
        <w:t>c</w:t>
      </w:r>
      <w:r>
        <w:rPr>
          <w:spacing w:val="4"/>
          <w:w w:val="115"/>
        </w:rPr>
        <w:t>o</w:t>
      </w:r>
      <w:r>
        <w:rPr>
          <w:spacing w:val="0"/>
          <w:w w:val="115"/>
        </w:rPr>
        <w:t>de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with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real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faul</w:t>
      </w:r>
      <w:r>
        <w:rPr>
          <w:spacing w:val="-6"/>
          <w:w w:val="115"/>
        </w:rPr>
        <w:t>t</w:t>
      </w:r>
      <w:r>
        <w:rPr>
          <w:spacing w:val="0"/>
          <w:w w:val="115"/>
        </w:rPr>
        <w:t>y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c</w:t>
      </w:r>
      <w:r>
        <w:rPr>
          <w:spacing w:val="4"/>
          <w:w w:val="115"/>
        </w:rPr>
        <w:t>o</w:t>
      </w:r>
      <w:r>
        <w:rPr>
          <w:spacing w:val="0"/>
          <w:w w:val="115"/>
        </w:rPr>
        <w:t>de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fo</w:t>
      </w:r>
      <w:r>
        <w:rPr>
          <w:spacing w:val="0"/>
          <w:w w:val="115"/>
        </w:rPr>
        <w:t>r</w:t>
      </w:r>
      <w:r>
        <w:rPr>
          <w:spacing w:val="33"/>
          <w:w w:val="115"/>
        </w:rPr>
        <w:t> </w:t>
      </w:r>
      <w:r>
        <w:rPr>
          <w:spacing w:val="0"/>
          <w:w w:val="115"/>
        </w:rPr>
        <w:t>diffe</w:t>
      </w:r>
      <w:r>
        <w:rPr>
          <w:spacing w:val="0"/>
          <w:w w:val="115"/>
        </w:rPr>
        <w:t>re</w:t>
      </w:r>
      <w:r>
        <w:rPr>
          <w:spacing w:val="-6"/>
          <w:w w:val="115"/>
        </w:rPr>
        <w:t>n</w:t>
      </w:r>
      <w:r>
        <w:rPr>
          <w:spacing w:val="0"/>
          <w:w w:val="115"/>
        </w:rPr>
        <w:t>t</w:t>
      </w:r>
      <w:r>
        <w:rPr>
          <w:spacing w:val="32"/>
          <w:w w:val="115"/>
        </w:rPr>
        <w:t> </w:t>
      </w:r>
      <w:r>
        <w:rPr>
          <w:spacing w:val="0"/>
          <w:w w:val="115"/>
        </w:rPr>
        <w:t>faul</w:t>
      </w:r>
      <w:r>
        <w:rPr>
          <w:spacing w:val="0"/>
          <w:w w:val="115"/>
        </w:rPr>
        <w:t>t</w:t>
      </w:r>
      <w:r>
        <w:rPr>
          <w:spacing w:val="32"/>
          <w:w w:val="115"/>
        </w:rPr>
        <w:t> </w:t>
      </w:r>
      <w:r>
        <w:rPr>
          <w:spacing w:val="-6"/>
          <w:w w:val="115"/>
        </w:rPr>
        <w:t>t</w:t>
      </w:r>
      <w:r>
        <w:rPr>
          <w:spacing w:val="-1"/>
          <w:w w:val="115"/>
        </w:rPr>
        <w:t>y</w:t>
      </w:r>
      <w:r>
        <w:rPr>
          <w:spacing w:val="4"/>
          <w:w w:val="115"/>
        </w:rPr>
        <w:t>p</w:t>
      </w:r>
      <w:r>
        <w:rPr>
          <w:spacing w:val="0"/>
          <w:w w:val="115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top="1560" w:bottom="280" w:left="960" w:right="680"/>
        </w:sectPr>
      </w:pPr>
    </w:p>
    <w:p>
      <w:pPr>
        <w:pStyle w:val="BodyText"/>
        <w:spacing w:line="242" w:lineRule="auto" w:before="66"/>
        <w:ind w:right="0"/>
        <w:jc w:val="right"/>
      </w:pPr>
      <w:r>
        <w:rPr/>
        <w:pict>
          <v:group style="position:absolute;margin-left:55.819607pt;margin-top:54.745377pt;width:237.795213pt;height:247.478846pt;mso-position-horizontal-relative:page;mso-position-vertical-relative:page;z-index:-4791" coordorigin="1116,1095" coordsize="4756,4950">
            <v:group style="position:absolute;left:1761;top:2559;width:4005;height:54" coordorigin="1761,2559" coordsize="4005,54">
              <v:shape style="position:absolute;left:1761;top:2559;width:4005;height:54" coordorigin="1761,2559" coordsize="4005,54" path="m1761,2566l1933,2566,1990,2612,2620,2612,2677,2566,2734,2566,2791,2564,2849,2564,2906,2566,2963,2564,3020,2566,3135,2566,3192,2564,3249,2566,3535,2566,3592,2560,3650,2560,3707,2559,3764,2559,3821,2560,3879,2559,3936,2560,4050,2560,4107,2559,4165,2560,4222,2560,4279,2612,5252,2612,5309,2570,5366,2578,5423,2578,5481,2559,5538,2559,5595,2585,5652,2585,5710,2564,5767,2564e" filled="f" stroked="t" strokeweight=".448801pt" strokecolor="#231F20">
                <v:path arrowok="t"/>
                <v:stroke dashstyle="longDash"/>
              </v:shape>
              <v:shape style="position:absolute;left:1759;top:1283;width:4012;height:1333" type="#_x0000_t75">
                <v:imagedata r:id="rId54" o:title=""/>
              </v:shape>
            </v:group>
            <v:group style="position:absolute;left:1761;top:1288;width:4005;height:2" coordorigin="1761,1288" coordsize="4005,2">
              <v:shape style="position:absolute;left:1761;top:1288;width:4005;height:2" coordorigin="1761,1288" coordsize="4005,0" path="m1761,1288l5767,1288e" filled="f" stroked="t" strokeweight=".448801pt" strokecolor="#231F20">
                <v:path arrowok="t"/>
              </v:shape>
            </v:group>
            <v:group style="position:absolute;left:1761;top:2612;width:4005;height:2" coordorigin="1761,2612" coordsize="4005,2">
              <v:shape style="position:absolute;left:1761;top:2612;width:4005;height:2" coordorigin="1761,2612" coordsize="4005,0" path="m1761,2612l5767,2612e" filled="f" stroked="t" strokeweight=".448801pt" strokecolor="#231F20">
                <v:path arrowok="t"/>
              </v:shape>
              <v:shape style="position:absolute;left:1345;top:1236;width:455;height:1498" type="#_x0000_t75">
                <v:imagedata r:id="rId55" o:title=""/>
              </v:shape>
            </v:group>
            <v:group style="position:absolute;left:2334;top:2576;width:2;height:36" coordorigin="2334,2576" coordsize="2,36">
              <v:shape style="position:absolute;left:2334;top:2576;width:2;height:36" coordorigin="2334,2576" coordsize="0,36" path="m2334,2612l2334,2576e" filled="t" fillcolor="#231F20" stroked="f">
                <v:path arrowok="t"/>
                <v:fill type="solid"/>
              </v:shape>
            </v:group>
            <v:group style="position:absolute;left:2334;top:2576;width:2;height:36" coordorigin="2334,2576" coordsize="2,36">
              <v:shape style="position:absolute;left:2334;top:2576;width:2;height:36" coordorigin="2334,2576" coordsize="0,36" path="m2334,2576l2334,2612e" filled="f" stroked="t" strokeweight=".224401pt" strokecolor="#231F20">
                <v:path arrowok="t"/>
              </v:shape>
            </v:group>
            <v:group style="position:absolute;left:2334;top:1288;width:2;height:36" coordorigin="2334,1288" coordsize="2,36">
              <v:shape style="position:absolute;left:2334;top:1288;width:2;height:36" coordorigin="2334,1288" coordsize="0,36" path="m2334,1288l2334,1324e" filled="t" fillcolor="#231F20" stroked="f">
                <v:path arrowok="t"/>
                <v:fill type="solid"/>
              </v:shape>
            </v:group>
            <v:group style="position:absolute;left:2334;top:1288;width:2;height:36" coordorigin="2334,1288" coordsize="2,36">
              <v:shape style="position:absolute;left:2334;top:1288;width:2;height:36" coordorigin="2334,1288" coordsize="0,36" path="m2334,1288l2334,1324e" filled="f" stroked="t" strokeweight=".224401pt" strokecolor="#231F20">
                <v:path arrowok="t"/>
              </v:shape>
            </v:group>
            <v:group style="position:absolute;left:2286;top:2652;width:47;height:79" coordorigin="2286,2652" coordsize="47,79">
              <v:shape style="position:absolute;left:2286;top:2652;width:47;height:79" coordorigin="2286,2652" coordsize="47,79" path="m2333,2721l2288,2721,2288,2730,2333,2730,2333,2721xe" filled="t" fillcolor="#231F20" stroked="f">
                <v:path arrowok="t"/>
                <v:fill type="solid"/>
              </v:shape>
              <v:shape style="position:absolute;left:2286;top:2652;width:47;height:79" coordorigin="2286,2652" coordsize="47,79" path="m2316,2661l2305,2661,2305,2721,2316,2721,2316,2661xe" filled="t" fillcolor="#231F20" stroked="f">
                <v:path arrowok="t"/>
                <v:fill type="solid"/>
              </v:shape>
              <v:shape style="position:absolute;left:2286;top:2652;width:47;height:79" coordorigin="2286,2652" coordsize="47,79" path="m2316,2652l2305,2652,2286,2655,2286,2665,2305,2661,2316,2661,2316,2652xe" filled="t" fillcolor="#231F20" stroked="f">
                <v:path arrowok="t"/>
                <v:fill type="solid"/>
              </v:shape>
            </v:group>
            <v:group style="position:absolute;left:2350;top:2650;width:54;height:81" coordorigin="2350,2650" coordsize="54,81">
              <v:shape style="position:absolute;left:2350;top:2650;width:54;height:81" coordorigin="2350,2650" coordsize="54,81" path="m2386,2650l2368,2650,2362,2654,2357,2661,2352,2668,2350,2678,2350,2704,2352,2714,2362,2728,2368,2731,2386,2731,2393,2728,2396,2723,2372,2723,2368,2720,2362,2710,2361,2702,2361,2680,2362,2672,2368,2661,2372,2659,2396,2659,2393,2654,2386,2650xe" filled="t" fillcolor="#231F20" stroked="f">
                <v:path arrowok="t"/>
                <v:fill type="solid"/>
              </v:shape>
              <v:shape style="position:absolute;left:2350;top:2650;width:54;height:81" coordorigin="2350,2650" coordsize="54,81" path="m2396,2659l2383,2659,2387,2661,2390,2667,2392,2672,2394,2680,2394,2702,2392,2710,2390,2715,2387,2720,2383,2723,2396,2723,2397,2721,2402,2714,2404,2704,2404,2678,2402,2668,2397,2661,2396,2659xe" filled="t" fillcolor="#231F20" stroked="f">
                <v:path arrowok="t"/>
                <v:fill type="solid"/>
              </v:shape>
            </v:group>
            <v:group style="position:absolute;left:2906;top:2576;width:2;height:36" coordorigin="2906,2576" coordsize="2,36">
              <v:shape style="position:absolute;left:2906;top:2576;width:2;height:36" coordorigin="2906,2576" coordsize="0,36" path="m2906,2612l2906,2576e" filled="t" fillcolor="#231F20" stroked="f">
                <v:path arrowok="t"/>
                <v:fill type="solid"/>
              </v:shape>
            </v:group>
            <v:group style="position:absolute;left:2906;top:2576;width:2;height:36" coordorigin="2906,2576" coordsize="2,36">
              <v:shape style="position:absolute;left:2906;top:2576;width:2;height:36" coordorigin="2906,2576" coordsize="0,36" path="m2906,2576l2906,2612e" filled="f" stroked="t" strokeweight=".224401pt" strokecolor="#231F20">
                <v:path arrowok="t"/>
              </v:shape>
            </v:group>
            <v:group style="position:absolute;left:2906;top:1288;width:2;height:36" coordorigin="2906,1288" coordsize="2,36">
              <v:shape style="position:absolute;left:2906;top:1288;width:2;height:36" coordorigin="2906,1288" coordsize="0,36" path="m2906,1288l2906,1324e" filled="t" fillcolor="#231F20" stroked="f">
                <v:path arrowok="t"/>
                <v:fill type="solid"/>
              </v:shape>
            </v:group>
            <v:group style="position:absolute;left:2906;top:1288;width:2;height:36" coordorigin="2906,1288" coordsize="2,36">
              <v:shape style="position:absolute;left:2906;top:1288;width:2;height:36" coordorigin="2906,1288" coordsize="0,36" path="m2906,1288l2906,1324e" filled="f" stroked="t" strokeweight=".224401pt" strokecolor="#231F20">
                <v:path arrowok="t"/>
              </v:shape>
            </v:group>
            <v:group style="position:absolute;left:2853;top:2650;width:50;height:80" coordorigin="2853,2650" coordsize="50,80">
              <v:shape style="position:absolute;left:2853;top:2650;width:50;height:80" coordorigin="2853,2650" coordsize="50,80" path="m2898,2659l2880,2659,2884,2660,2890,2666,2891,2669,2891,2676,2891,2678,2889,2681,2888,2684,2886,2687,2882,2691,2880,2693,2857,2717,2853,2721,2853,2730,2902,2730,2902,2721,2865,2721,2874,2712,2880,2706,2885,2701,2890,2696,2893,2693,2894,2692,2897,2688,2899,2685,2900,2682,2901,2679,2902,2676,2902,2666,2900,2660,2898,2659xe" filled="t" fillcolor="#231F20" stroked="f">
                <v:path arrowok="t"/>
                <v:fill type="solid"/>
              </v:shape>
              <v:shape style="position:absolute;left:2853;top:2650;width:50;height:80" coordorigin="2853,2650" coordsize="50,80" path="m2883,2650l2872,2650,2869,2651,2861,2652,2857,2654,2853,2655,2853,2666,2857,2664,2861,2662,2865,2661,2869,2660,2872,2659,2898,2659,2890,2652,2883,2650xe" filled="t" fillcolor="#231F20" stroked="f">
                <v:path arrowok="t"/>
                <v:fill type="solid"/>
              </v:shape>
            </v:group>
            <v:group style="position:absolute;left:2920;top:2650;width:54;height:81" coordorigin="2920,2650" coordsize="54,81">
              <v:shape style="position:absolute;left:2920;top:2650;width:54;height:81" coordorigin="2920,2650" coordsize="54,81" path="m2956,2650l2939,2650,2932,2654,2927,2661,2923,2668,2920,2678,2920,2704,2923,2714,2932,2728,2939,2731,2956,2731,2963,2728,2966,2723,2942,2723,2938,2720,2932,2710,2931,2702,2931,2680,2932,2672,2935,2667,2938,2661,2942,2659,2966,2659,2963,2654,2956,2650xe" filled="t" fillcolor="#231F20" stroked="f">
                <v:path arrowok="t"/>
                <v:fill type="solid"/>
              </v:shape>
              <v:shape style="position:absolute;left:2920;top:2650;width:54;height:81" coordorigin="2920,2650" coordsize="54,81" path="m2966,2659l2953,2659,2957,2661,2960,2667,2963,2672,2964,2680,2964,2702,2963,2710,2960,2715,2957,2720,2953,2723,2966,2723,2968,2721,2972,2714,2975,2704,2975,2678,2972,2668,2968,2661,2966,2659xe" filled="t" fillcolor="#231F20" stroked="f">
                <v:path arrowok="t"/>
                <v:fill type="solid"/>
              </v:shape>
            </v:group>
            <v:group style="position:absolute;left:3478;top:2576;width:2;height:36" coordorigin="3478,2576" coordsize="2,36">
              <v:shape style="position:absolute;left:3478;top:2576;width:2;height:36" coordorigin="3478,2576" coordsize="0,36" path="m3478,2612l3478,2576e" filled="t" fillcolor="#231F20" stroked="f">
                <v:path arrowok="t"/>
                <v:fill type="solid"/>
              </v:shape>
            </v:group>
            <v:group style="position:absolute;left:3478;top:2576;width:2;height:36" coordorigin="3478,2576" coordsize="2,36">
              <v:shape style="position:absolute;left:3478;top:2576;width:2;height:36" coordorigin="3478,2576" coordsize="0,36" path="m3478,2576l3478,2612e" filled="f" stroked="t" strokeweight=".224401pt" strokecolor="#231F20">
                <v:path arrowok="t"/>
              </v:shape>
            </v:group>
            <v:group style="position:absolute;left:3478;top:1288;width:2;height:36" coordorigin="3478,1288" coordsize="2,36">
              <v:shape style="position:absolute;left:3478;top:1288;width:2;height:36" coordorigin="3478,1288" coordsize="0,36" path="m3478,1288l3478,1324e" filled="t" fillcolor="#231F20" stroked="f">
                <v:path arrowok="t"/>
                <v:fill type="solid"/>
              </v:shape>
            </v:group>
            <v:group style="position:absolute;left:3478;top:1288;width:2;height:36" coordorigin="3478,1288" coordsize="2,36">
              <v:shape style="position:absolute;left:3478;top:1288;width:2;height:36" coordorigin="3478,1288" coordsize="0,36" path="m3478,1288l3478,1324e" filled="f" stroked="t" strokeweight=".224401pt" strokecolor="#231F20">
                <v:path arrowok="t"/>
              </v:shape>
            </v:group>
            <v:group style="position:absolute;left:3425;top:2650;width:52;height:81" coordorigin="3425,2650" coordsize="52,81">
              <v:shape style="position:absolute;left:3425;top:2650;width:52;height:81" coordorigin="3425,2650" coordsize="52,81" path="m3425,2717l3425,2728,3429,2729,3433,2730,3436,2730,3440,2731,3443,2731,3456,2731,3464,2729,3469,2725,3472,2723,3442,2723,3438,2722,3431,2720,3428,2719,3425,2717xe" filled="t" fillcolor="#231F20" stroked="f">
                <v:path arrowok="t"/>
                <v:fill type="solid"/>
              </v:shape>
              <v:shape style="position:absolute;left:3425;top:2650;width:52;height:81" coordorigin="3425,2650" coordsize="52,81" path="m3473,2659l3453,2659,3457,2660,3460,2662,3463,2664,3465,2668,3465,2676,3463,2679,3460,2681,3458,2683,3454,2684,3439,2684,3439,2692,3454,2692,3458,2694,3465,2699,3466,2703,3466,2712,3465,2716,3458,2721,3453,2723,3472,2723,3474,2721,3477,2715,3477,2702,3476,2698,3470,2691,3466,2689,3461,2688,3465,2687,3469,2684,3471,2681,3474,2678,3475,2675,3475,2664,3473,2659,3473,2659xe" filled="t" fillcolor="#231F20" stroked="f">
                <v:path arrowok="t"/>
                <v:fill type="solid"/>
              </v:shape>
              <v:shape style="position:absolute;left:3425;top:2650;width:52;height:81" coordorigin="3425,2650" coordsize="52,81" path="m3457,2650l3446,2650,3442,2650,3435,2652,3432,2652,3428,2653,3428,2663,3432,2662,3435,2661,3442,2659,3445,2659,3473,2659,3463,2652,3457,2650xe" filled="t" fillcolor="#231F20" stroked="f">
                <v:path arrowok="t"/>
                <v:fill type="solid"/>
              </v:shape>
            </v:group>
            <v:group style="position:absolute;left:3493;top:2650;width:54;height:81" coordorigin="3493,2650" coordsize="54,81">
              <v:shape style="position:absolute;left:3493;top:2650;width:54;height:81" coordorigin="3493,2650" coordsize="54,81" path="m3529,2650l3511,2650,3504,2654,3500,2661,3495,2668,3493,2678,3493,2704,3495,2714,3504,2728,3511,2731,3529,2731,3535,2728,3539,2723,3514,2723,3510,2720,3505,2710,3503,2702,3503,2680,3505,2672,3510,2661,3514,2659,3539,2659,3535,2654,3529,2650xe" filled="t" fillcolor="#231F20" stroked="f">
                <v:path arrowok="t"/>
                <v:fill type="solid"/>
              </v:shape>
              <v:shape style="position:absolute;left:3493;top:2650;width:54;height:81" coordorigin="3493,2650" coordsize="54,81" path="m3539,2659l3525,2659,3529,2661,3532,2667,3535,2672,3536,2680,3536,2702,3535,2710,3532,2715,3529,2720,3525,2723,3539,2723,3540,2721,3545,2714,3547,2704,3547,2678,3545,2668,3540,2661,3539,2659xe" filled="t" fillcolor="#231F20" stroked="f">
                <v:path arrowok="t"/>
                <v:fill type="solid"/>
              </v:shape>
            </v:group>
            <v:group style="position:absolute;left:4050;top:2576;width:2;height:36" coordorigin="4050,2576" coordsize="2,36">
              <v:shape style="position:absolute;left:4050;top:2576;width:2;height:36" coordorigin="4050,2576" coordsize="0,36" path="m4050,2612l4050,2576e" filled="t" fillcolor="#231F20" stroked="f">
                <v:path arrowok="t"/>
                <v:fill type="solid"/>
              </v:shape>
            </v:group>
            <v:group style="position:absolute;left:4050;top:2576;width:2;height:36" coordorigin="4050,2576" coordsize="2,36">
              <v:shape style="position:absolute;left:4050;top:2576;width:2;height:36" coordorigin="4050,2576" coordsize="0,36" path="m4050,2576l4050,2612e" filled="f" stroked="t" strokeweight=".224401pt" strokecolor="#231F20">
                <v:path arrowok="t"/>
              </v:shape>
            </v:group>
            <v:group style="position:absolute;left:4050;top:1288;width:2;height:36" coordorigin="4050,1288" coordsize="2,36">
              <v:shape style="position:absolute;left:4050;top:1288;width:2;height:36" coordorigin="4050,1288" coordsize="0,36" path="m4050,1288l4050,1324e" filled="t" fillcolor="#231F20" stroked="f">
                <v:path arrowok="t"/>
                <v:fill type="solid"/>
              </v:shape>
            </v:group>
            <v:group style="position:absolute;left:4050;top:1288;width:2;height:36" coordorigin="4050,1288" coordsize="2,36">
              <v:shape style="position:absolute;left:4050;top:1288;width:2;height:36" coordorigin="4050,1288" coordsize="0,36" path="m4050,1288l4050,1324e" filled="f" stroked="t" strokeweight=".224401pt" strokecolor="#231F20">
                <v:path arrowok="t"/>
              </v:shape>
            </v:group>
            <v:group style="position:absolute;left:3993;top:2652;width:46;height:79" coordorigin="3993,2652" coordsize="46,79">
              <v:shape style="position:absolute;left:3993;top:2652;width:46;height:79" coordorigin="3993,2652" coordsize="46,79" path="m4039,2712l4029,2712,4029,2730,4039,2730,4039,2712xe" filled="t" fillcolor="#231F20" stroked="f">
                <v:path arrowok="t"/>
                <v:fill type="solid"/>
              </v:shape>
              <v:shape style="position:absolute;left:3993;top:2652;width:46;height:79" coordorigin="3993,2652" coordsize="46,79" path="m4039,2652l4026,2652,3993,2701,3993,2712,4050,2712,4050,2703,4002,2703,4029,2661,4039,2661,4039,2652xe" filled="t" fillcolor="#231F20" stroked="f">
                <v:path arrowok="t"/>
                <v:fill type="solid"/>
              </v:shape>
              <v:shape style="position:absolute;left:3993;top:2652;width:46;height:79" coordorigin="3993,2652" coordsize="46,79" path="m4039,2661l4029,2661,4029,2703,4039,2703,4039,2661xe" filled="t" fillcolor="#231F20" stroked="f">
                <v:path arrowok="t"/>
                <v:fill type="solid"/>
              </v:shape>
            </v:group>
            <v:group style="position:absolute;left:4063;top:2650;width:54;height:81" coordorigin="4063,2650" coordsize="54,81">
              <v:shape style="position:absolute;left:4063;top:2650;width:54;height:81" coordorigin="4063,2650" coordsize="54,81" path="m4099,2650l4082,2650,4075,2654,4070,2661,4066,2668,4063,2678,4063,2704,4066,2714,4075,2728,4082,2731,4099,2731,4106,2728,4109,2723,4085,2723,4081,2720,4075,2710,4074,2702,4074,2680,4075,2672,4081,2661,4085,2659,4109,2659,4106,2654,4099,2650xe" filled="t" fillcolor="#231F20" stroked="f">
                <v:path arrowok="t"/>
                <v:fill type="solid"/>
              </v:shape>
              <v:shape style="position:absolute;left:4063;top:2650;width:54;height:81" coordorigin="4063,2650" coordsize="54,81" path="m4109,2659l4096,2659,4100,2661,4103,2667,4106,2672,4107,2680,4107,2702,4106,2710,4103,2715,4100,2720,4096,2723,4109,2723,4111,2721,4115,2714,4118,2704,4118,2678,4115,2668,4111,2661,4109,2659xe" filled="t" fillcolor="#231F20" stroked="f">
                <v:path arrowok="t"/>
                <v:fill type="solid"/>
              </v:shape>
            </v:group>
            <v:group style="position:absolute;left:4622;top:2576;width:2;height:36" coordorigin="4622,2576" coordsize="2,36">
              <v:shape style="position:absolute;left:4622;top:2576;width:2;height:36" coordorigin="4622,2576" coordsize="0,36" path="m4622,2612l4622,2576e" filled="t" fillcolor="#231F20" stroked="f">
                <v:path arrowok="t"/>
                <v:fill type="solid"/>
              </v:shape>
            </v:group>
            <v:group style="position:absolute;left:4622;top:2576;width:2;height:36" coordorigin="4622,2576" coordsize="2,36">
              <v:shape style="position:absolute;left:4622;top:2576;width:2;height:36" coordorigin="4622,2576" coordsize="0,36" path="m4622,2576l4622,2612e" filled="f" stroked="t" strokeweight=".224401pt" strokecolor="#231F20">
                <v:path arrowok="t"/>
              </v:shape>
            </v:group>
            <v:group style="position:absolute;left:4622;top:1288;width:2;height:36" coordorigin="4622,1288" coordsize="2,36">
              <v:shape style="position:absolute;left:4622;top:1288;width:2;height:36" coordorigin="4622,1288" coordsize="0,36" path="m4622,1288l4622,1324e" filled="t" fillcolor="#231F20" stroked="f">
                <v:path arrowok="t"/>
                <v:fill type="solid"/>
              </v:shape>
            </v:group>
            <v:group style="position:absolute;left:4622;top:1288;width:2;height:36" coordorigin="4622,1288" coordsize="2,36">
              <v:shape style="position:absolute;left:4622;top:1288;width:2;height:36" coordorigin="4622,1288" coordsize="0,36" path="m4622,1288l4622,1324e" filled="f" stroked="t" strokeweight=".224401pt" strokecolor="#231F20">
                <v:path arrowok="t"/>
              </v:shape>
            </v:group>
            <v:group style="position:absolute;left:4570;top:2652;width:51;height:80" coordorigin="4570,2652" coordsize="51,80">
              <v:shape style="position:absolute;left:4570;top:2652;width:51;height:80" coordorigin="4570,2652" coordsize="51,80" path="m4570,2718l4570,2728,4573,2729,4577,2730,4580,2731,4584,2731,4587,2731,4600,2731,4607,2729,4615,2723,4587,2723,4583,2722,4576,2721,4573,2719,4570,2718xe" filled="t" fillcolor="#231F20" stroked="f">
                <v:path arrowok="t"/>
                <v:fill type="solid"/>
              </v:shape>
              <v:shape style="position:absolute;left:4570;top:2652;width:51;height:80" coordorigin="4570,2652" coordsize="51,80" path="m4615,2687l4596,2687,4601,2689,4605,2692,4608,2695,4610,2699,4610,2710,4608,2715,4605,2718,4601,2721,4596,2723,4615,2723,4618,2720,4621,2713,4621,2697,4618,2690,4615,2687xe" filled="t" fillcolor="#231F20" stroked="f">
                <v:path arrowok="t"/>
                <v:fill type="solid"/>
              </v:shape>
              <v:shape style="position:absolute;left:4570;top:2652;width:51;height:80" coordorigin="4570,2652" coordsize="51,80" path="m4615,2652l4573,2652,4573,2691,4576,2690,4579,2689,4585,2687,4587,2687,4615,2687,4613,2685,4608,2681,4605,2680,4583,2680,4583,2660,4615,2660,4615,2652xe" filled="t" fillcolor="#231F20" stroked="f">
                <v:path arrowok="t"/>
                <v:fill type="solid"/>
              </v:shape>
              <v:shape style="position:absolute;left:4570;top:2652;width:51;height:80" coordorigin="4570,2652" coordsize="51,80" path="m4601,2678l4591,2678,4587,2679,4586,2679,4584,2679,4583,2680,4605,2680,4601,2678xe" filled="t" fillcolor="#231F20" stroked="f">
                <v:path arrowok="t"/>
                <v:fill type="solid"/>
              </v:shape>
            </v:group>
            <v:group style="position:absolute;left:4637;top:2650;width:54;height:81" coordorigin="4637,2650" coordsize="54,81">
              <v:shape style="position:absolute;left:4637;top:2650;width:54;height:81" coordorigin="4637,2650" coordsize="54,81" path="m4673,2650l4655,2650,4649,2654,4644,2661,4639,2668,4637,2678,4637,2704,4639,2714,4644,2721,4649,2728,4655,2731,4673,2731,4680,2728,4683,2723,4659,2723,4655,2720,4649,2710,4648,2702,4648,2680,4649,2672,4655,2661,4659,2659,4683,2659,4680,2654,4673,2650xe" filled="t" fillcolor="#231F20" stroked="f">
                <v:path arrowok="t"/>
                <v:fill type="solid"/>
              </v:shape>
              <v:shape style="position:absolute;left:4637;top:2650;width:54;height:81" coordorigin="4637,2650" coordsize="54,81" path="m4683,2659l4670,2659,4674,2661,4677,2667,4679,2672,4681,2680,4681,2702,4679,2710,4677,2715,4674,2720,4670,2723,4683,2723,4684,2721,4689,2714,4691,2704,4691,2678,4689,2668,4684,2661,4683,2659xe" filled="t" fillcolor="#231F20" stroked="f">
                <v:path arrowok="t"/>
                <v:fill type="solid"/>
              </v:shape>
            </v:group>
            <v:group style="position:absolute;left:5195;top:2576;width:2;height:36" coordorigin="5195,2576" coordsize="2,36">
              <v:shape style="position:absolute;left:5195;top:2576;width:2;height:36" coordorigin="5195,2576" coordsize="0,36" path="m5195,2612l5195,2576e" filled="t" fillcolor="#231F20" stroked="f">
                <v:path arrowok="t"/>
                <v:fill type="solid"/>
              </v:shape>
            </v:group>
            <v:group style="position:absolute;left:5195;top:2576;width:2;height:36" coordorigin="5195,2576" coordsize="2,36">
              <v:shape style="position:absolute;left:5195;top:2576;width:2;height:36" coordorigin="5195,2576" coordsize="0,36" path="m5195,2576l5195,2612e" filled="f" stroked="t" strokeweight=".224401pt" strokecolor="#231F20">
                <v:path arrowok="t"/>
              </v:shape>
            </v:group>
            <v:group style="position:absolute;left:5195;top:1288;width:2;height:36" coordorigin="5195,1288" coordsize="2,36">
              <v:shape style="position:absolute;left:5195;top:1288;width:2;height:36" coordorigin="5195,1288" coordsize="0,36" path="m5195,1288l5195,1324e" filled="t" fillcolor="#231F20" stroked="f">
                <v:path arrowok="t"/>
                <v:fill type="solid"/>
              </v:shape>
            </v:group>
            <v:group style="position:absolute;left:5195;top:1288;width:2;height:36" coordorigin="5195,1288" coordsize="2,36">
              <v:shape style="position:absolute;left:5195;top:1288;width:2;height:36" coordorigin="5195,1288" coordsize="0,36" path="m5195,1288l5195,1324e" filled="f" stroked="t" strokeweight=".224401pt" strokecolor="#231F20">
                <v:path arrowok="t"/>
              </v:shape>
            </v:group>
            <v:group style="position:absolute;left:5141;top:2650;width:54;height:81" coordorigin="5141,2650" coordsize="54,81">
              <v:shape style="position:absolute;left:5141;top:2650;width:54;height:81" coordorigin="5141,2650" coordsize="54,81" path="m5176,2650l5164,2650,5156,2654,5150,2661,5144,2669,5141,2678,5141,2704,5143,2714,5148,2721,5153,2728,5160,2731,5177,2731,5183,2729,5189,2723,5164,2723,5160,2722,5155,2715,5153,2711,5153,2699,5155,2695,5160,2688,5162,2688,5151,2688,5152,2678,5154,2671,5158,2666,5161,2661,5167,2659,5190,2659,5190,2653,5187,2652,5184,2651,5182,2651,5179,2650,5176,2650xe" filled="t" fillcolor="#231F20" stroked="f">
                <v:path arrowok="t"/>
                <v:fill type="solid"/>
              </v:shape>
              <v:shape style="position:absolute;left:5141;top:2650;width:54;height:81" coordorigin="5141,2650" coordsize="54,81" path="m5189,2687l5174,2687,5177,2688,5183,2695,5184,2699,5184,2711,5183,2715,5177,2722,5174,2723,5189,2723,5193,2719,5195,2713,5195,2697,5193,2690,5189,2687xe" filled="t" fillcolor="#231F20" stroked="f">
                <v:path arrowok="t"/>
                <v:fill type="solid"/>
              </v:shape>
              <v:shape style="position:absolute;left:5141;top:2650;width:54;height:81" coordorigin="5141,2650" coordsize="54,81" path="m5177,2678l5166,2678,5162,2679,5156,2682,5154,2685,5151,2688,5162,2688,5164,2687,5189,2687,5184,2681,5177,2678xe" filled="t" fillcolor="#231F20" stroked="f">
                <v:path arrowok="t"/>
                <v:fill type="solid"/>
              </v:shape>
              <v:shape style="position:absolute;left:5141;top:2650;width:54;height:81" coordorigin="5141,2650" coordsize="54,81" path="m5190,2659l5176,2659,5179,2659,5185,2661,5187,2662,5190,2663,5190,2659xe" filled="t" fillcolor="#231F20" stroked="f">
                <v:path arrowok="t"/>
                <v:fill type="solid"/>
              </v:shape>
            </v:group>
            <v:group style="position:absolute;left:5209;top:2650;width:54;height:81" coordorigin="5209,2650" coordsize="54,81">
              <v:shape style="position:absolute;left:5209;top:2650;width:54;height:81" coordorigin="5209,2650" coordsize="54,81" path="m5245,2650l5227,2650,5221,2654,5216,2661,5211,2668,5209,2678,5209,2704,5211,2714,5221,2728,5227,2731,5245,2731,5252,2728,5255,2723,5231,2723,5227,2720,5221,2710,5220,2702,5220,2680,5221,2672,5227,2661,5231,2659,5255,2659,5252,2654,5245,2650xe" filled="t" fillcolor="#231F20" stroked="f">
                <v:path arrowok="t"/>
                <v:fill type="solid"/>
              </v:shape>
              <v:shape style="position:absolute;left:5209;top:2650;width:54;height:81" coordorigin="5209,2650" coordsize="54,81" path="m5255,2659l5242,2659,5246,2661,5249,2667,5251,2672,5253,2680,5253,2702,5251,2710,5249,2715,5246,2720,5242,2723,5255,2723,5256,2721,5261,2714,5263,2704,5263,2678,5261,2668,5256,2661,5255,2659xe" filled="t" fillcolor="#231F20" stroked="f">
                <v:path arrowok="t"/>
                <v:fill type="solid"/>
              </v:shape>
            </v:group>
            <v:group style="position:absolute;left:5767;top:2576;width:2;height:36" coordorigin="5767,2576" coordsize="2,36">
              <v:shape style="position:absolute;left:5767;top:2576;width:2;height:36" coordorigin="5767,2576" coordsize="0,36" path="m5767,2612l5767,2576e" filled="t" fillcolor="#231F20" stroked="f">
                <v:path arrowok="t"/>
                <v:fill type="solid"/>
              </v:shape>
            </v:group>
            <v:group style="position:absolute;left:5767;top:1288;width:2;height:36" coordorigin="5767,1288" coordsize="2,36">
              <v:shape style="position:absolute;left:5767;top:1288;width:2;height:36" coordorigin="5767,1288" coordsize="0,36" path="m5767,1288l5767,1324e" filled="t" fillcolor="#231F20" stroked="f">
                <v:path arrowok="t"/>
                <v:fill type="solid"/>
              </v:shape>
            </v:group>
            <v:group style="position:absolute;left:5715;top:2652;width:51;height:79" coordorigin="5715,2652" coordsize="51,79">
              <v:shape style="position:absolute;left:5715;top:2652;width:51;height:79" coordorigin="5715,2652" coordsize="51,79" path="m5766,2652l5715,2652,5715,2660,5753,2660,5726,2730,5737,2730,5766,2656,5766,2652xe" filled="t" fillcolor="#231F20" stroked="f">
                <v:path arrowok="t"/>
                <v:fill type="solid"/>
              </v:shape>
            </v:group>
            <v:group style="position:absolute;left:5782;top:2650;width:54;height:81" coordorigin="5782,2650" coordsize="54,81">
              <v:shape style="position:absolute;left:5782;top:2650;width:54;height:81" coordorigin="5782,2650" coordsize="54,81" path="m5818,2650l5800,2650,5793,2654,5789,2661,5784,2668,5782,2678,5782,2704,5784,2714,5793,2728,5800,2731,5818,2731,5824,2728,5828,2723,5803,2723,5799,2720,5794,2710,5792,2702,5792,2680,5794,2672,5799,2661,5803,2659,5828,2659,5824,2654,5818,2650xe" filled="t" fillcolor="#231F20" stroked="f">
                <v:path arrowok="t"/>
                <v:fill type="solid"/>
              </v:shape>
              <v:shape style="position:absolute;left:5782;top:2650;width:54;height:81" coordorigin="5782,2650" coordsize="54,81" path="m5828,2659l5814,2659,5819,2661,5821,2667,5824,2672,5825,2680,5825,2702,5824,2710,5821,2715,5819,2720,5814,2723,5828,2723,5829,2721,5834,2714,5836,2704,5836,2678,5834,2668,5829,2661,5828,2659xe" filled="t" fillcolor="#231F20" stroked="f">
                <v:path arrowok="t"/>
                <v:fill type="solid"/>
              </v:shape>
            </v:group>
            <v:group style="position:absolute;left:1761;top:1351;width:4005;height:1261" coordorigin="1761,1351" coordsize="4005,1261">
              <v:shape style="position:absolute;left:1761;top:1351;width:4005;height:1261" coordorigin="1761,1351" coordsize="4005,1261" path="m1761,2530l1819,2532,1876,2530,1933,2530,1990,2612,2620,2612,2677,2530,2734,2556,2791,2530,2906,2530,2963,2556,3020,2530,3077,2557,3135,2532,3192,2556,3249,2530,3364,2530,3421,2532,3478,2530,3535,2530,3592,2513,3650,2548,3707,2513,3821,2513,3879,2548,3936,2513,3993,2549,4050,2515,4107,2548,4165,2513,4222,2513,4279,2612,5423,2612,5481,1351,5538,1351,5595,2612,5767,2612e" filled="f" stroked="t" strokeweight=".448801pt" strokecolor="#231F20">
                <v:path arrowok="t"/>
                <v:stroke dashstyle="longDash"/>
              </v:shape>
              <v:shape style="position:absolute;left:1505;top:2371;width:3944;height:363" type="#_x0000_t75">
                <v:imagedata r:id="rId56" o:title=""/>
              </v:shape>
            </v:group>
            <v:group style="position:absolute;left:5458;top:1313;width:46;height:76" coordorigin="5458,1313" coordsize="46,76">
              <v:shape style="position:absolute;left:5458;top:1313;width:46;height:76" coordorigin="5458,1313" coordsize="46,76" path="m5481,1313l5458,1351,5481,1389,5504,1351,5481,1313xe" filled="t" fillcolor="#231F20" stroked="f">
                <v:path arrowok="t"/>
                <v:fill type="solid"/>
              </v:shape>
            </v:group>
            <v:group style="position:absolute;left:5458;top:1313;width:46;height:76" coordorigin="5458,1313" coordsize="46,76">
              <v:shape style="position:absolute;left:5458;top:1313;width:46;height:76" coordorigin="5458,1313" coordsize="46,76" path="m5481,1389l5504,1351,5481,1313,5458,1351,5481,1389xe" filled="f" stroked="t" strokeweight=".224401pt" strokecolor="#231F20">
                <v:path arrowok="t"/>
              </v:shape>
            </v:group>
            <v:group style="position:absolute;left:5515;top:1313;width:46;height:76" coordorigin="5515,1313" coordsize="46,76">
              <v:shape style="position:absolute;left:5515;top:1313;width:46;height:76" coordorigin="5515,1313" coordsize="46,76" path="m5538,1313l5515,1351,5538,1389,5561,1351,5538,1313xe" filled="t" fillcolor="#231F20" stroked="f">
                <v:path arrowok="t"/>
                <v:fill type="solid"/>
              </v:shape>
            </v:group>
            <v:group style="position:absolute;left:5515;top:1313;width:46;height:76" coordorigin="5515,1313" coordsize="46,76">
              <v:shape style="position:absolute;left:5515;top:1313;width:46;height:76" coordorigin="5515,1313" coordsize="46,76" path="m5538,1389l5561,1351,5538,1313,5515,1351,5538,1389xe" filled="f" stroked="t" strokeweight=".224401pt" strokecolor="#231F20">
                <v:path arrowok="t"/>
              </v:shape>
            </v:group>
            <v:group style="position:absolute;left:5572;top:2574;width:46;height:38" coordorigin="5572,2574" coordsize="46,38">
              <v:shape style="position:absolute;left:5572;top:2574;width:46;height:38" coordorigin="5572,2574" coordsize="46,38" path="m5595,2574l5572,2612,5618,2612,5595,2574xe" filled="t" fillcolor="#231F20" stroked="f">
                <v:path arrowok="t"/>
                <v:fill type="solid"/>
              </v:shape>
            </v:group>
            <v:group style="position:absolute;left:5572;top:2574;width:46;height:38" coordorigin="5572,2574" coordsize="46,38">
              <v:shape style="position:absolute;left:5572;top:2574;width:46;height:38" coordorigin="5572,2574" coordsize="46,38" path="m5618,2612l5595,2574,5572,2612e" filled="f" stroked="t" strokeweight=".224401pt" strokecolor="#231F20">
                <v:path arrowok="t"/>
              </v:shape>
            </v:group>
            <v:group style="position:absolute;left:5630;top:2574;width:46;height:38" coordorigin="5630,2574" coordsize="46,38">
              <v:shape style="position:absolute;left:5630;top:2574;width:46;height:38" coordorigin="5630,2574" coordsize="46,38" path="m5652,2574l5630,2612,5675,2612,5652,2574xe" filled="t" fillcolor="#231F20" stroked="f">
                <v:path arrowok="t"/>
                <v:fill type="solid"/>
              </v:shape>
            </v:group>
            <v:group style="position:absolute;left:5630;top:2574;width:46;height:38" coordorigin="5630,2574" coordsize="46,38">
              <v:shape style="position:absolute;left:5630;top:2574;width:46;height:38" coordorigin="5630,2574" coordsize="46,38" path="m5675,2612l5652,2574,5630,2612e" filled="f" stroked="t" strokeweight=".224401pt" strokecolor="#231F20">
                <v:path arrowok="t"/>
              </v:shape>
            </v:group>
            <v:group style="position:absolute;left:5687;top:2574;width:46;height:38" coordorigin="5687,2574" coordsize="46,38">
              <v:shape style="position:absolute;left:5687;top:2574;width:46;height:38" coordorigin="5687,2574" coordsize="46,38" path="m5710,2574l5687,2612,5732,2612,5710,2574xe" filled="t" fillcolor="#231F20" stroked="f">
                <v:path arrowok="t"/>
                <v:fill type="solid"/>
              </v:shape>
            </v:group>
            <v:group style="position:absolute;left:5687;top:2574;width:46;height:38" coordorigin="5687,2574" coordsize="46,38">
              <v:shape style="position:absolute;left:5687;top:2574;width:46;height:38" coordorigin="5687,2574" coordsize="46,38" path="m5732,2612l5710,2574,5687,2612e" filled="f" stroked="t" strokeweight=".224401pt" strokecolor="#231F20">
                <v:path arrowok="t"/>
              </v:shape>
            </v:group>
            <v:group style="position:absolute;left:5744;top:2574;width:23;height:38" coordorigin="5744,2574" coordsize="23,38">
              <v:shape style="position:absolute;left:5744;top:2574;width:23;height:38" coordorigin="5744,2574" coordsize="23,38" path="m5767,2574l5744,2612,5767,2612,5767,2574xe" filled="t" fillcolor="#231F20" stroked="f">
                <v:path arrowok="t"/>
                <v:fill type="solid"/>
              </v:shape>
            </v:group>
            <v:group style="position:absolute;left:5744;top:2574;width:23;height:38" coordorigin="5744,2574" coordsize="23,38">
              <v:shape style="position:absolute;left:5744;top:2574;width:23;height:38" coordorigin="5744,2574" coordsize="23,38" path="m5767,2574l5744,2612e" filled="f" stroked="t" strokeweight=".224401pt" strokecolor="#231F20">
                <v:path arrowok="t"/>
              </v:shape>
            </v:group>
            <v:group style="position:absolute;left:1761;top:1288;width:2;height:36" coordorigin="1761,1288" coordsize="2,36">
              <v:shape style="position:absolute;left:1761;top:1288;width:2;height:36" coordorigin="1761,1288" coordsize="0,36" path="m1761,1288l1761,1324e" filled="t" fillcolor="#231F20" stroked="f">
                <v:path arrowok="t"/>
                <v:fill type="solid"/>
              </v:shape>
            </v:group>
            <v:group style="position:absolute;left:2334;top:1288;width:2;height:36" coordorigin="2334,1288" coordsize="2,36">
              <v:shape style="position:absolute;left:2334;top:1288;width:2;height:36" coordorigin="2334,1288" coordsize="0,36" path="m2334,1288l2334,1324e" filled="t" fillcolor="#231F20" stroked="f">
                <v:path arrowok="t"/>
                <v:fill type="solid"/>
              </v:shape>
            </v:group>
            <v:group style="position:absolute;left:2906;top:1288;width:2;height:36" coordorigin="2906,1288" coordsize="2,36">
              <v:shape style="position:absolute;left:2906;top:1288;width:2;height:36" coordorigin="2906,1288" coordsize="0,36" path="m2906,1288l2906,1324e" filled="t" fillcolor="#231F20" stroked="f">
                <v:path arrowok="t"/>
                <v:fill type="solid"/>
              </v:shape>
            </v:group>
            <v:group style="position:absolute;left:3478;top:1288;width:2;height:36" coordorigin="3478,1288" coordsize="2,36">
              <v:shape style="position:absolute;left:3478;top:1288;width:2;height:36" coordorigin="3478,1288" coordsize="0,36" path="m3478,1288l3478,1324e" filled="t" fillcolor="#231F20" stroked="f">
                <v:path arrowok="t"/>
                <v:fill type="solid"/>
              </v:shape>
            </v:group>
            <v:group style="position:absolute;left:4050;top:1288;width:2;height:36" coordorigin="4050,1288" coordsize="2,36">
              <v:shape style="position:absolute;left:4050;top:1288;width:2;height:36" coordorigin="4050,1288" coordsize="0,36" path="m4050,1288l4050,1324e" filled="t" fillcolor="#231F20" stroked="f">
                <v:path arrowok="t"/>
                <v:fill type="solid"/>
              </v:shape>
            </v:group>
            <v:group style="position:absolute;left:4622;top:1288;width:2;height:36" coordorigin="4622,1288" coordsize="2,36">
              <v:shape style="position:absolute;left:4622;top:1288;width:2;height:36" coordorigin="4622,1288" coordsize="0,36" path="m4622,1288l4622,1324e" filled="t" fillcolor="#231F20" stroked="f">
                <v:path arrowok="t"/>
                <v:fill type="solid"/>
              </v:shape>
            </v:group>
            <v:group style="position:absolute;left:5195;top:1288;width:2;height:36" coordorigin="5195,1288" coordsize="2,36">
              <v:shape style="position:absolute;left:5195;top:1288;width:2;height:36" coordorigin="5195,1288" coordsize="0,36" path="m5195,1288l5195,1324e" filled="t" fillcolor="#231F20" stroked="f">
                <v:path arrowok="t"/>
                <v:fill type="solid"/>
              </v:shape>
            </v:group>
            <v:group style="position:absolute;left:5767;top:2576;width:2;height:36" coordorigin="5767,2576" coordsize="2,36">
              <v:shape style="position:absolute;left:5767;top:2576;width:2;height:36" coordorigin="5767,2576" coordsize="0,36" path="m5767,2612l5767,2576e" filled="t" fillcolor="#231F20" stroked="f">
                <v:path arrowok="t"/>
                <v:fill type="solid"/>
              </v:shape>
            </v:group>
            <v:group style="position:absolute;left:5767;top:1288;width:2;height:36" coordorigin="5767,1288" coordsize="2,36">
              <v:shape style="position:absolute;left:5767;top:1288;width:2;height:36" coordorigin="5767,1288" coordsize="0,36" path="m5767,1288l5767,1324e" filled="t" fillcolor="#231F20" stroked="f">
                <v:path arrowok="t"/>
                <v:fill type="solid"/>
              </v:shape>
            </v:group>
            <v:group style="position:absolute;left:5715;top:2652;width:51;height:79" coordorigin="5715,2652" coordsize="51,79">
              <v:shape style="position:absolute;left:5715;top:2652;width:51;height:79" coordorigin="5715,2652" coordsize="51,79" path="m5766,2652l5715,2652,5715,2660,5753,2660,5726,2730,5737,2730,5766,2656,5766,2652xe" filled="t" fillcolor="#231F20" stroked="f">
                <v:path arrowok="t"/>
                <v:fill type="solid"/>
              </v:shape>
            </v:group>
            <v:group style="position:absolute;left:5782;top:2650;width:54;height:81" coordorigin="5782,2650" coordsize="54,81">
              <v:shape style="position:absolute;left:5782;top:2650;width:54;height:81" coordorigin="5782,2650" coordsize="54,81" path="m5818,2650l5800,2650,5793,2654,5789,2661,5784,2668,5782,2678,5782,2704,5784,2714,5793,2728,5800,2731,5818,2731,5824,2728,5828,2723,5803,2723,5799,2720,5794,2710,5792,2702,5792,2680,5794,2672,5799,2661,5803,2659,5828,2659,5824,2654,5818,2650xe" filled="t" fillcolor="#231F20" stroked="f">
                <v:path arrowok="t"/>
                <v:fill type="solid"/>
              </v:shape>
              <v:shape style="position:absolute;left:5782;top:2650;width:54;height:81" coordorigin="5782,2650" coordsize="54,81" path="m5828,2659l5814,2659,5819,2661,5821,2667,5824,2672,5825,2680,5825,2702,5824,2710,5821,2715,5819,2720,5814,2723,5828,2723,5829,2721,5834,2714,5836,2704,5836,2678,5834,2668,5829,2661,5828,2659xe" filled="t" fillcolor="#231F20" stroked="f">
                <v:path arrowok="t"/>
                <v:fill type="solid"/>
              </v:shape>
            </v:group>
            <v:group style="position:absolute;left:5731;top:2612;width:36;height:2" coordorigin="5731,2612" coordsize="36,2">
              <v:shape style="position:absolute;left:5731;top:2612;width:36;height:2" coordorigin="5731,2612" coordsize="36,0" path="m5767,2612l5731,2612e" filled="t" fillcolor="#231F20" stroked="f">
                <v:path arrowok="t"/>
                <v:fill type="solid"/>
              </v:shape>
            </v:group>
            <v:group style="position:absolute;left:5731;top:2423;width:36;height:2" coordorigin="5731,2423" coordsize="36,2">
              <v:shape style="position:absolute;left:5731;top:2423;width:36;height:2" coordorigin="5731,2423" coordsize="36,0" path="m5767,2423l5731,2423e" filled="t" fillcolor="#231F20" stroked="f">
                <v:path arrowok="t"/>
                <v:fill type="solid"/>
              </v:shape>
            </v:group>
            <v:group style="position:absolute;left:5731;top:2423;width:36;height:2" coordorigin="5731,2423" coordsize="36,2">
              <v:shape style="position:absolute;left:5731;top:2423;width:36;height:2" coordorigin="5731,2423" coordsize="36,0" path="m5767,2423l5731,2423e" filled="f" stroked="t" strokeweight=".224401pt" strokecolor="#231F20">
                <v:path arrowok="t"/>
              </v:shape>
            </v:group>
            <v:group style="position:absolute;left:1761;top:2234;width:36;height:2" coordorigin="1761,2234" coordsize="36,2">
              <v:shape style="position:absolute;left:1761;top:2234;width:36;height:2" coordorigin="1761,2234" coordsize="36,0" path="m1761,2234l1797,2234e" filled="t" fillcolor="#231F20" stroked="f">
                <v:path arrowok="t"/>
                <v:fill type="solid"/>
              </v:shape>
            </v:group>
            <v:group style="position:absolute;left:5731;top:2234;width:36;height:2" coordorigin="5731,2234" coordsize="36,2">
              <v:shape style="position:absolute;left:5731;top:2234;width:36;height:2" coordorigin="5731,2234" coordsize="36,0" path="m5767,2234l5731,2234e" filled="t" fillcolor="#231F20" stroked="f">
                <v:path arrowok="t"/>
                <v:fill type="solid"/>
              </v:shape>
            </v:group>
            <v:group style="position:absolute;left:5731;top:2234;width:36;height:2" coordorigin="5731,2234" coordsize="36,2">
              <v:shape style="position:absolute;left:5731;top:2234;width:36;height:2" coordorigin="5731,2234" coordsize="36,0" path="m5767,2234l5731,2234e" filled="f" stroked="t" strokeweight=".224401pt" strokecolor="#231F20">
                <v:path arrowok="t"/>
              </v:shape>
            </v:group>
            <v:group style="position:absolute;left:1507;top:2184;width:54;height:81" coordorigin="1507,2184" coordsize="54,81">
              <v:shape style="position:absolute;left:1507;top:2184;width:54;height:81" coordorigin="1507,2184" coordsize="54,81" path="m1543,2184l1525,2184,1518,2187,1514,2194,1509,2201,1507,2211,1507,2238,1509,2248,1518,2262,1525,2265,1543,2265,1549,2262,1553,2257,1529,2257,1524,2254,1519,2243,1518,2235,1518,2214,1519,2206,1524,2195,1529,2192,1553,2192,1549,2187,1543,2184xe" filled="t" fillcolor="#231F20" stroked="f">
                <v:path arrowok="t"/>
                <v:fill type="solid"/>
              </v:shape>
              <v:shape style="position:absolute;left:1507;top:2184;width:54;height:81" coordorigin="1507,2184" coordsize="54,81" path="m1553,2192l1540,2192,1544,2195,1546,2200,1549,2206,1551,2214,1551,2235,1549,2243,1546,2249,1544,2254,1540,2257,1553,2257,1554,2255,1559,2248,1561,2238,1561,2211,1559,2201,1554,2194,1553,2192xe" filled="t" fillcolor="#231F20" stroked="f">
                <v:path arrowok="t"/>
                <v:fill type="solid"/>
              </v:shape>
            </v:group>
            <v:group style="position:absolute;left:1614;top:2185;width:47;height:79" coordorigin="1614,2185" coordsize="47,79">
              <v:shape style="position:absolute;left:1614;top:2185;width:47;height:79" coordorigin="1614,2185" coordsize="47,79" path="m1661,2255l1616,2255,1616,2264,1661,2264,1661,2255xe" filled="t" fillcolor="#231F20" stroked="f">
                <v:path arrowok="t"/>
                <v:fill type="solid"/>
              </v:shape>
              <v:shape style="position:absolute;left:1614;top:2185;width:47;height:79" coordorigin="1614,2185" coordsize="47,79" path="m1644,2195l1633,2195,1633,2255,1644,2255,1644,2195xe" filled="t" fillcolor="#231F20" stroked="f">
                <v:path arrowok="t"/>
                <v:fill type="solid"/>
              </v:shape>
              <v:shape style="position:absolute;left:1614;top:2185;width:47;height:79" coordorigin="1614,2185" coordsize="47,79" path="m1644,2185l1633,2185,1614,2189,1614,2199,1633,2195,1644,2195,1644,2185xe" filled="t" fillcolor="#231F20" stroked="f">
                <v:path arrowok="t"/>
                <v:fill type="solid"/>
              </v:shape>
            </v:group>
            <v:group style="position:absolute;left:1678;top:2184;width:54;height:81" coordorigin="1678,2184" coordsize="54,81">
              <v:shape style="position:absolute;left:1678;top:2184;width:54;height:81" coordorigin="1678,2184" coordsize="54,81" path="m1714,2184l1696,2184,1690,2187,1685,2194,1680,2201,1678,2211,1678,2238,1680,2248,1690,2262,1696,2265,1714,2265,1721,2262,1724,2257,1700,2257,1696,2254,1690,2243,1689,2235,1689,2214,1690,2206,1696,2195,1700,2192,1724,2192,1721,2187,1714,2184xe" filled="t" fillcolor="#231F20" stroked="f">
                <v:path arrowok="t"/>
                <v:fill type="solid"/>
              </v:shape>
              <v:shape style="position:absolute;left:1678;top:2184;width:54;height:81" coordorigin="1678,2184" coordsize="54,81" path="m1724,2192l1711,2192,1715,2195,1718,2200,1720,2206,1722,2214,1722,2235,1720,2243,1718,2249,1715,2254,1711,2257,1724,2257,1725,2255,1730,2248,1732,2238,1732,2211,1730,2201,1725,2194,1724,2192xe" filled="t" fillcolor="#231F20" stroked="f">
                <v:path arrowok="t"/>
                <v:fill type="solid"/>
              </v:shape>
            </v:group>
            <v:group style="position:absolute;left:1761;top:2045;width:36;height:2" coordorigin="1761,2045" coordsize="36,2">
              <v:shape style="position:absolute;left:1761;top:2045;width:36;height:2" coordorigin="1761,2045" coordsize="36,0" path="m1761,2045l1797,2045e" filled="t" fillcolor="#231F20" stroked="f">
                <v:path arrowok="t"/>
                <v:fill type="solid"/>
              </v:shape>
            </v:group>
            <v:group style="position:absolute;left:5731;top:2045;width:36;height:2" coordorigin="5731,2045" coordsize="36,2">
              <v:shape style="position:absolute;left:5731;top:2045;width:36;height:2" coordorigin="5731,2045" coordsize="36,0" path="m5767,2045l5731,2045e" filled="t" fillcolor="#231F20" stroked="f">
                <v:path arrowok="t"/>
                <v:fill type="solid"/>
              </v:shape>
            </v:group>
            <v:group style="position:absolute;left:5731;top:2045;width:36;height:2" coordorigin="5731,2045" coordsize="36,2">
              <v:shape style="position:absolute;left:5731;top:2045;width:36;height:2" coordorigin="5731,2045" coordsize="36,0" path="m5767,2045l5731,2045e" filled="f" stroked="t" strokeweight=".224401pt" strokecolor="#231F20">
                <v:path arrowok="t"/>
              </v:shape>
            </v:group>
            <v:group style="position:absolute;left:1509;top:1995;width:54;height:81" coordorigin="1509,1995" coordsize="54,81">
              <v:shape style="position:absolute;left:1509;top:1995;width:54;height:81" coordorigin="1509,1995" coordsize="54,81" path="m1545,1995l1527,1995,1521,1998,1516,2005,1511,2012,1509,2022,1509,2048,1511,2059,1521,2072,1527,2076,1545,2076,1552,2072,1555,2068,1531,2068,1527,2065,1521,2054,1520,2046,1520,2024,1521,2016,1527,2006,1531,2003,1555,2003,1552,1998,1545,1995xe" filled="t" fillcolor="#231F20" stroked="f">
                <v:path arrowok="t"/>
                <v:fill type="solid"/>
              </v:shape>
              <v:shape style="position:absolute;left:1509;top:1995;width:54;height:81" coordorigin="1509,1995" coordsize="54,81" path="m1555,2003l1542,2003,1546,2006,1549,2011,1551,2016,1553,2024,1553,2046,1551,2054,1549,2059,1546,2065,1542,2068,1555,2068,1556,2065,1561,2059,1563,2048,1563,2022,1561,2012,1556,2005,1555,2003xe" filled="t" fillcolor="#231F20" stroked="f">
                <v:path arrowok="t"/>
                <v:fill type="solid"/>
              </v:shape>
            </v:group>
            <v:group style="position:absolute;left:1617;top:1996;width:47;height:79" coordorigin="1617,1996" coordsize="47,79">
              <v:shape style="position:absolute;left:1617;top:1996;width:47;height:79" coordorigin="1617,1996" coordsize="47,79" path="m1663,2065l1618,2065,1618,2074,1663,2074,1663,2065xe" filled="t" fillcolor="#231F20" stroked="f">
                <v:path arrowok="t"/>
                <v:fill type="solid"/>
              </v:shape>
              <v:shape style="position:absolute;left:1617;top:1996;width:47;height:79" coordorigin="1617,1996" coordsize="47,79" path="m1646,2006l1636,2006,1636,2065,1646,2065,1646,2006xe" filled="t" fillcolor="#231F20" stroked="f">
                <v:path arrowok="t"/>
                <v:fill type="solid"/>
              </v:shape>
              <v:shape style="position:absolute;left:1617;top:1996;width:47;height:79" coordorigin="1617,1996" coordsize="47,79" path="m1646,1996l1635,1996,1617,2000,1617,2009,1636,2006,1646,2006,1646,1996xe" filled="t" fillcolor="#231F20" stroked="f">
                <v:path arrowok="t"/>
                <v:fill type="solid"/>
              </v:shape>
            </v:group>
            <v:group style="position:absolute;left:1682;top:1996;width:51;height:80" coordorigin="1682,1996" coordsize="51,80">
              <v:shape style="position:absolute;left:1682;top:1996;width:51;height:80" coordorigin="1682,1996" coordsize="51,80" path="m1682,2062l1682,2073,1685,2074,1689,2075,1692,2075,1696,2076,1699,2076,1712,2076,1719,2074,1727,2067,1698,2067,1695,2067,1688,2065,1685,2064,1682,2062xe" filled="t" fillcolor="#231F20" stroked="f">
                <v:path arrowok="t"/>
                <v:fill type="solid"/>
              </v:shape>
              <v:shape style="position:absolute;left:1682;top:1996;width:51;height:80" coordorigin="1682,1996" coordsize="51,80" path="m1727,2031l1708,2031,1713,2033,1717,2036,1720,2040,1722,2044,1722,2055,1720,2059,1717,2062,1713,2065,1708,2067,1727,2067,1730,2064,1732,2058,1732,2041,1730,2035,1727,2031xe" filled="t" fillcolor="#231F20" stroked="f">
                <v:path arrowok="t"/>
                <v:fill type="solid"/>
              </v:shape>
              <v:shape style="position:absolute;left:1682;top:1996;width:51;height:80" coordorigin="1682,1996" coordsize="51,80" path="m1727,1996l1685,1996,1685,2035,1688,2034,1691,2033,1696,2032,1699,2031,1727,2031,1725,2030,1720,2025,1717,2024,1695,2024,1695,2005,1727,2005,1727,1996xe" filled="t" fillcolor="#231F20" stroked="f">
                <v:path arrowok="t"/>
                <v:fill type="solid"/>
              </v:shape>
              <v:shape style="position:absolute;left:1682;top:1996;width:51;height:80" coordorigin="1682,1996" coordsize="51,80" path="m1713,2023l1702,2023,1701,2023,1699,2023,1698,2023,1696,2024,1695,2024,1717,2024,1713,2023xe" filled="t" fillcolor="#231F20" stroked="f">
                <v:path arrowok="t"/>
                <v:fill type="solid"/>
              </v:shape>
            </v:group>
            <v:group style="position:absolute;left:1761;top:1856;width:36;height:2" coordorigin="1761,1856" coordsize="36,2">
              <v:shape style="position:absolute;left:1761;top:1856;width:36;height:2" coordorigin="1761,1856" coordsize="36,0" path="m1761,1856l1797,1856e" filled="t" fillcolor="#231F20" stroked="f">
                <v:path arrowok="t"/>
                <v:fill type="solid"/>
              </v:shape>
            </v:group>
            <v:group style="position:absolute;left:5731;top:1856;width:36;height:2" coordorigin="5731,1856" coordsize="36,2">
              <v:shape style="position:absolute;left:5731;top:1856;width:36;height:2" coordorigin="5731,1856" coordsize="36,0" path="m5767,1856l5731,1856e" filled="t" fillcolor="#231F20" stroked="f">
                <v:path arrowok="t"/>
                <v:fill type="solid"/>
              </v:shape>
            </v:group>
            <v:group style="position:absolute;left:5731;top:1856;width:36;height:2" coordorigin="5731,1856" coordsize="36,2">
              <v:shape style="position:absolute;left:5731;top:1856;width:36;height:2" coordorigin="5731,1856" coordsize="36,0" path="m5767,1856l5731,1856e" filled="f" stroked="t" strokeweight=".224401pt" strokecolor="#231F20">
                <v:path arrowok="t"/>
              </v:shape>
            </v:group>
            <v:group style="position:absolute;left:1507;top:1805;width:54;height:81" coordorigin="1507,1805" coordsize="54,81">
              <v:shape style="position:absolute;left:1507;top:1805;width:54;height:81" coordorigin="1507,1805" coordsize="54,81" path="m1543,1805l1525,1805,1518,1809,1514,1816,1509,1823,1507,1833,1507,1859,1509,1869,1518,1883,1525,1887,1543,1887,1549,1883,1553,1878,1529,1878,1524,1876,1519,1865,1518,1857,1518,1835,1519,1827,1524,1816,1529,1814,1553,1814,1549,1809,1543,1805xe" filled="t" fillcolor="#231F20" stroked="f">
                <v:path arrowok="t"/>
                <v:fill type="solid"/>
              </v:shape>
              <v:shape style="position:absolute;left:1507;top:1805;width:54;height:81" coordorigin="1507,1805" coordsize="54,81" path="m1553,1814l1540,1814,1544,1816,1546,1822,1549,1827,1551,1835,1551,1857,1549,1865,1546,1870,1544,1876,1540,1878,1553,1878,1554,1876,1559,1869,1561,1859,1561,1833,1559,1823,1554,1816,1553,1814xe" filled="t" fillcolor="#231F20" stroked="f">
                <v:path arrowok="t"/>
                <v:fill type="solid"/>
              </v:shape>
            </v:group>
            <v:group style="position:absolute;left:1610;top:1805;width:50;height:80" coordorigin="1610,1805" coordsize="50,80">
              <v:shape style="position:absolute;left:1610;top:1805;width:50;height:80" coordorigin="1610,1805" coordsize="50,80" path="m1656,1814l1638,1814,1642,1816,1648,1821,1649,1824,1649,1831,1648,1834,1647,1836,1646,1839,1643,1842,1640,1846,1638,1848,1610,1876,1610,1885,1660,1885,1660,1876,1623,1876,1648,1851,1651,1848,1651,1847,1655,1843,1657,1840,1658,1837,1659,1834,1660,1831,1660,1821,1657,1816,1656,1814xe" filled="t" fillcolor="#231F20" stroked="f">
                <v:path arrowok="t"/>
                <v:fill type="solid"/>
              </v:shape>
              <v:shape style="position:absolute;left:1610;top:1805;width:50;height:80" coordorigin="1610,1805" coordsize="50,80" path="m1641,1805l1630,1805,1627,1806,1619,1807,1615,1809,1611,1810,1611,1821,1615,1819,1619,1817,1623,1816,1626,1815,1630,1814,1656,1814,1648,1807,1641,1805xe" filled="t" fillcolor="#231F20" stroked="f">
                <v:path arrowok="t"/>
                <v:fill type="solid"/>
              </v:shape>
            </v:group>
            <v:group style="position:absolute;left:1678;top:1805;width:54;height:81" coordorigin="1678,1805" coordsize="54,81">
              <v:shape style="position:absolute;left:1678;top:1805;width:54;height:81" coordorigin="1678,1805" coordsize="54,81" path="m1714,1805l1696,1805,1690,1809,1685,1816,1680,1823,1678,1833,1678,1859,1680,1869,1690,1883,1696,1887,1714,1887,1721,1883,1724,1878,1700,1878,1696,1876,1690,1865,1689,1857,1689,1835,1690,1827,1696,1816,1700,1814,1724,1814,1721,1809,1714,1805xe" filled="t" fillcolor="#231F20" stroked="f">
                <v:path arrowok="t"/>
                <v:fill type="solid"/>
              </v:shape>
              <v:shape style="position:absolute;left:1678;top:1805;width:54;height:81" coordorigin="1678,1805" coordsize="54,81" path="m1724,1814l1711,1814,1715,1816,1718,1822,1720,1827,1722,1835,1722,1857,1720,1865,1718,1870,1715,1876,1711,1878,1724,1878,1725,1876,1730,1869,1732,1859,1732,1833,1730,1823,1725,1816,1724,1814xe" filled="t" fillcolor="#231F20" stroked="f">
                <v:path arrowok="t"/>
                <v:fill type="solid"/>
              </v:shape>
            </v:group>
            <v:group style="position:absolute;left:1761;top:1666;width:36;height:2" coordorigin="1761,1666" coordsize="36,2">
              <v:shape style="position:absolute;left:1761;top:1666;width:36;height:2" coordorigin="1761,1666" coordsize="36,0" path="m1761,1666l1797,1666e" filled="t" fillcolor="#231F20" stroked="f">
                <v:path arrowok="t"/>
                <v:fill type="solid"/>
              </v:shape>
            </v:group>
            <v:group style="position:absolute;left:5731;top:1666;width:36;height:2" coordorigin="5731,1666" coordsize="36,2">
              <v:shape style="position:absolute;left:5731;top:1666;width:36;height:2" coordorigin="5731,1666" coordsize="36,0" path="m5767,1666l5731,1666e" filled="t" fillcolor="#231F20" stroked="f">
                <v:path arrowok="t"/>
                <v:fill type="solid"/>
              </v:shape>
            </v:group>
            <v:group style="position:absolute;left:5731;top:1666;width:36;height:2" coordorigin="5731,1666" coordsize="36,2">
              <v:shape style="position:absolute;left:5731;top:1666;width:36;height:2" coordorigin="5731,1666" coordsize="36,0" path="m5767,1666l5731,1666e" filled="f" stroked="t" strokeweight=".224401pt" strokecolor="#231F20">
                <v:path arrowok="t"/>
              </v:shape>
            </v:group>
            <v:group style="position:absolute;left:1509;top:1616;width:54;height:81" coordorigin="1509,1616" coordsize="54,81">
              <v:shape style="position:absolute;left:1509;top:1616;width:54;height:81" coordorigin="1509,1616" coordsize="54,81" path="m1545,1616l1527,1616,1521,1620,1516,1627,1511,1634,1509,1644,1509,1670,1511,1680,1521,1694,1527,1697,1545,1697,1552,1694,1555,1689,1531,1689,1527,1686,1521,1676,1520,1668,1520,1646,1521,1638,1527,1627,1531,1625,1555,1625,1552,1620,1545,1616xe" filled="t" fillcolor="#231F20" stroked="f">
                <v:path arrowok="t"/>
                <v:fill type="solid"/>
              </v:shape>
              <v:shape style="position:absolute;left:1509;top:1616;width:54;height:81" coordorigin="1509,1616" coordsize="54,81" path="m1555,1625l1542,1625,1546,1627,1549,1633,1551,1638,1553,1646,1553,1668,1551,1676,1549,1681,1546,1686,1542,1689,1555,1689,1556,1687,1561,1680,1563,1670,1563,1644,1561,1634,1556,1627,1555,1625xe" filled="t" fillcolor="#231F20" stroked="f">
                <v:path arrowok="t"/>
                <v:fill type="solid"/>
              </v:shape>
            </v:group>
            <v:group style="position:absolute;left:1613;top:1616;width:50;height:80" coordorigin="1613,1616" coordsize="50,80">
              <v:shape style="position:absolute;left:1613;top:1616;width:50;height:80" coordorigin="1613,1616" coordsize="50,80" path="m1658,1625l1640,1625,1644,1626,1650,1632,1651,1635,1651,1642,1651,1644,1649,1647,1648,1650,1646,1653,1642,1657,1640,1659,1613,1687,1613,1696,1663,1696,1663,1687,1625,1687,1650,1662,1653,1659,1654,1658,1657,1654,1659,1651,1660,1648,1661,1645,1662,1642,1662,1632,1660,1626,1658,1625xe" filled="t" fillcolor="#231F20" stroked="f">
                <v:path arrowok="t"/>
                <v:fill type="solid"/>
              </v:shape>
              <v:shape style="position:absolute;left:1613;top:1616;width:50;height:80" coordorigin="1613,1616" coordsize="50,80" path="m1643,1616l1632,1616,1629,1617,1622,1618,1618,1620,1613,1621,1613,1632,1617,1630,1621,1628,1625,1627,1629,1626,1632,1625,1658,1625,1650,1618,1643,1616xe" filled="t" fillcolor="#231F20" stroked="f">
                <v:path arrowok="t"/>
                <v:fill type="solid"/>
              </v:shape>
            </v:group>
            <v:group style="position:absolute;left:1682;top:1618;width:51;height:80" coordorigin="1682,1618" coordsize="51,80">
              <v:shape style="position:absolute;left:1682;top:1618;width:51;height:80" coordorigin="1682,1618" coordsize="51,80" path="m1682,1684l1682,1694,1685,1695,1689,1696,1692,1697,1696,1697,1699,1697,1712,1697,1719,1695,1727,1689,1698,1689,1695,1688,1688,1687,1685,1685,1682,1684xe" filled="t" fillcolor="#231F20" stroked="f">
                <v:path arrowok="t"/>
                <v:fill type="solid"/>
              </v:shape>
              <v:shape style="position:absolute;left:1682;top:1618;width:51;height:80" coordorigin="1682,1618" coordsize="51,80" path="m1727,1653l1708,1653,1713,1655,1717,1658,1720,1661,1722,1665,1722,1676,1720,1681,1717,1684,1713,1687,1708,1689,1727,1689,1730,1686,1732,1679,1732,1663,1730,1656,1727,1653xe" filled="t" fillcolor="#231F20" stroked="f">
                <v:path arrowok="t"/>
                <v:fill type="solid"/>
              </v:shape>
              <v:shape style="position:absolute;left:1682;top:1618;width:51;height:80" coordorigin="1682,1618" coordsize="51,80" path="m1727,1618l1685,1618,1685,1657,1688,1656,1691,1655,1696,1653,1699,1653,1727,1653,1725,1651,1720,1647,1717,1646,1695,1646,1695,1626,1727,1626,1727,1618xe" filled="t" fillcolor="#231F20" stroked="f">
                <v:path arrowok="t"/>
                <v:fill type="solid"/>
              </v:shape>
              <v:shape style="position:absolute;left:1682;top:1618;width:51;height:80" coordorigin="1682,1618" coordsize="51,80" path="m1713,1644l1702,1644,1701,1644,1699,1645,1698,1645,1696,1645,1695,1646,1717,1646,1713,1644xe" filled="t" fillcolor="#231F20" stroked="f">
                <v:path arrowok="t"/>
                <v:fill type="solid"/>
              </v:shape>
            </v:group>
            <v:group style="position:absolute;left:1761;top:1477;width:36;height:2" coordorigin="1761,1477" coordsize="36,2">
              <v:shape style="position:absolute;left:1761;top:1477;width:36;height:2" coordorigin="1761,1477" coordsize="36,0" path="m1761,1477l1797,1477e" filled="t" fillcolor="#231F20" stroked="f">
                <v:path arrowok="t"/>
                <v:fill type="solid"/>
              </v:shape>
            </v:group>
            <v:group style="position:absolute;left:5731;top:1477;width:36;height:2" coordorigin="5731,1477" coordsize="36,2">
              <v:shape style="position:absolute;left:5731;top:1477;width:36;height:2" coordorigin="5731,1477" coordsize="36,0" path="m5767,1477l5731,1477e" filled="t" fillcolor="#231F20" stroked="f">
                <v:path arrowok="t"/>
                <v:fill type="solid"/>
              </v:shape>
            </v:group>
            <v:group style="position:absolute;left:5731;top:1477;width:36;height:2" coordorigin="5731,1477" coordsize="36,2">
              <v:shape style="position:absolute;left:5731;top:1477;width:36;height:2" coordorigin="5731,1477" coordsize="36,0" path="m5767,1477l5731,1477e" filled="f" stroked="t" strokeweight=".224401pt" strokecolor="#231F20">
                <v:path arrowok="t"/>
              </v:shape>
            </v:group>
            <v:group style="position:absolute;left:1507;top:1427;width:54;height:81" coordorigin="1507,1427" coordsize="54,81">
              <v:shape style="position:absolute;left:1507;top:1427;width:54;height:81" coordorigin="1507,1427" coordsize="54,81" path="m1543,1427l1525,1427,1518,1431,1514,1437,1509,1444,1507,1455,1507,1481,1509,1491,1518,1505,1525,1508,1543,1508,1549,1505,1553,1500,1529,1500,1524,1497,1519,1487,1518,1478,1518,1457,1519,1449,1524,1438,1529,1435,1553,1435,1549,1431,1543,1427xe" filled="t" fillcolor="#231F20" stroked="f">
                <v:path arrowok="t"/>
                <v:fill type="solid"/>
              </v:shape>
              <v:shape style="position:absolute;left:1507;top:1427;width:54;height:81" coordorigin="1507,1427" coordsize="54,81" path="m1553,1435l1540,1435,1544,1438,1546,1443,1549,1449,1551,1457,1551,1478,1549,1487,1546,1492,1544,1497,1540,1500,1553,1500,1554,1498,1559,1491,1561,1481,1561,1455,1559,1444,1554,1437,1553,1435xe" filled="t" fillcolor="#231F20" stroked="f">
                <v:path arrowok="t"/>
                <v:fill type="solid"/>
              </v:shape>
            </v:group>
            <v:group style="position:absolute;left:1611;top:1427;width:52;height:81" coordorigin="1611,1427" coordsize="52,81">
              <v:shape style="position:absolute;left:1611;top:1427;width:52;height:81" coordorigin="1611,1427" coordsize="52,81" path="m1611,1494l1611,1505,1614,1506,1618,1507,1622,1507,1625,1508,1628,1508,1642,1508,1649,1506,1654,1502,1658,1499,1628,1499,1624,1499,1617,1497,1614,1496,1611,1494xe" filled="t" fillcolor="#231F20" stroked="f">
                <v:path arrowok="t"/>
                <v:fill type="solid"/>
              </v:shape>
              <v:shape style="position:absolute;left:1611;top:1427;width:52;height:81" coordorigin="1611,1427" coordsize="52,81" path="m1658,1436l1639,1436,1643,1437,1646,1439,1649,1441,1650,1444,1650,1452,1649,1455,1646,1457,1643,1460,1639,1461,1624,1461,1624,1469,1639,1469,1644,1471,1650,1476,1652,1480,1652,1489,1650,1493,1643,1498,1638,1499,1658,1499,1660,1498,1662,1492,1662,1479,1661,1475,1655,1468,1651,1466,1646,1465,1651,1463,1654,1461,1659,1455,1661,1452,1661,1441,1658,1436,1658,1436xe" filled="t" fillcolor="#231F20" stroked="f">
                <v:path arrowok="t"/>
                <v:fill type="solid"/>
              </v:shape>
              <v:shape style="position:absolute;left:1611;top:1427;width:52;height:81" coordorigin="1611,1427" coordsize="52,81" path="m1642,1427l1631,1427,1628,1427,1621,1428,1617,1429,1613,1430,1613,1440,1617,1438,1621,1438,1627,1436,1631,1436,1658,1436,1649,1429,1642,1427xe" filled="t" fillcolor="#231F20" stroked="f">
                <v:path arrowok="t"/>
                <v:fill type="solid"/>
              </v:shape>
            </v:group>
            <v:group style="position:absolute;left:1678;top:1427;width:54;height:81" coordorigin="1678,1427" coordsize="54,81">
              <v:shape style="position:absolute;left:1678;top:1427;width:54;height:81" coordorigin="1678,1427" coordsize="54,81" path="m1714,1427l1696,1427,1690,1431,1685,1437,1680,1444,1678,1455,1678,1481,1680,1491,1690,1505,1696,1508,1714,1508,1721,1505,1724,1500,1700,1500,1696,1497,1690,1487,1689,1478,1689,1457,1690,1449,1696,1438,1700,1435,1724,1435,1721,1431,1714,1427xe" filled="t" fillcolor="#231F20" stroked="f">
                <v:path arrowok="t"/>
                <v:fill type="solid"/>
              </v:shape>
              <v:shape style="position:absolute;left:1678;top:1427;width:54;height:81" coordorigin="1678,1427" coordsize="54,81" path="m1724,1435l1711,1435,1715,1438,1718,1443,1720,1449,1722,1457,1722,1478,1720,1487,1718,1492,1715,1497,1711,1500,1724,1500,1725,1498,1730,1491,1732,1481,1732,1455,1730,1444,1725,1437,1724,1435xe" filled="t" fillcolor="#231F20" stroked="f">
                <v:path arrowok="t"/>
                <v:fill type="solid"/>
              </v:shape>
            </v:group>
            <v:group style="position:absolute;left:1761;top:1288;width:36;height:2" coordorigin="1761,1288" coordsize="36,2">
              <v:shape style="position:absolute;left:1761;top:1288;width:36;height:2" coordorigin="1761,1288" coordsize="36,0" path="m1761,1288l1797,1288e" filled="t" fillcolor="#231F20" stroked="f">
                <v:path arrowok="t"/>
                <v:fill type="solid"/>
              </v:shape>
            </v:group>
            <v:group style="position:absolute;left:5731;top:1288;width:36;height:2" coordorigin="5731,1288" coordsize="36,2">
              <v:shape style="position:absolute;left:5731;top:1288;width:36;height:2" coordorigin="5731,1288" coordsize="36,0" path="m5767,1288l5731,1288e" filled="t" fillcolor="#231F20" stroked="f">
                <v:path arrowok="t"/>
                <v:fill type="solid"/>
              </v:shape>
            </v:group>
            <v:group style="position:absolute;left:1509;top:1238;width:54;height:81" coordorigin="1509,1238" coordsize="54,81">
              <v:shape style="position:absolute;left:1509;top:1238;width:54;height:81" coordorigin="1509,1238" coordsize="54,81" path="m1545,1238l1527,1238,1521,1241,1516,1248,1511,1255,1509,1265,1509,1292,1511,1302,1521,1316,1527,1319,1545,1319,1552,1316,1555,1311,1531,1311,1527,1308,1521,1297,1520,1289,1520,1268,1521,1260,1527,1249,1531,1246,1555,1246,1552,1241,1545,1238xe" filled="t" fillcolor="#231F20" stroked="f">
                <v:path arrowok="t"/>
                <v:fill type="solid"/>
              </v:shape>
              <v:shape style="position:absolute;left:1509;top:1238;width:54;height:81" coordorigin="1509,1238" coordsize="54,81" path="m1555,1246l1542,1246,1546,1249,1549,1254,1551,1260,1553,1268,1553,1289,1551,1297,1549,1303,1546,1308,1542,1311,1555,1311,1556,1309,1561,1302,1563,1292,1563,1265,1561,1255,1556,1248,1555,1246xe" filled="t" fillcolor="#231F20" stroked="f">
                <v:path arrowok="t"/>
                <v:fill type="solid"/>
              </v:shape>
            </v:group>
            <v:group style="position:absolute;left:1613;top:1238;width:52;height:81" coordorigin="1613,1238" coordsize="52,81">
              <v:shape style="position:absolute;left:1613;top:1238;width:52;height:81" coordorigin="1613,1238" coordsize="52,81" path="m1613,1305l1613,1315,1617,1317,1620,1318,1624,1318,1627,1319,1631,1319,1644,1319,1651,1317,1657,1313,1660,1310,1630,1310,1626,1310,1619,1308,1616,1307,1613,1305xe" filled="t" fillcolor="#231F20" stroked="f">
                <v:path arrowok="t"/>
                <v:fill type="solid"/>
              </v:shape>
              <v:shape style="position:absolute;left:1613;top:1238;width:52;height:81" coordorigin="1613,1238" coordsize="52,81" path="m1660,1247l1641,1247,1645,1248,1648,1250,1651,1252,1652,1255,1652,1263,1651,1266,1648,1268,1645,1270,1641,1271,1627,1271,1627,1280,1642,1280,1646,1282,1653,1287,1654,1290,1654,1300,1652,1304,1645,1309,1640,1310,1660,1310,1662,1309,1665,1303,1665,1290,1663,1286,1658,1279,1654,1276,1649,1275,1653,1274,1657,1272,1659,1269,1662,1266,1663,1262,1663,1252,1660,1247,1660,1247xe" filled="t" fillcolor="#231F20" stroked="f">
                <v:path arrowok="t"/>
                <v:fill type="solid"/>
              </v:shape>
              <v:shape style="position:absolute;left:1613;top:1238;width:52;height:81" coordorigin="1613,1238" coordsize="52,81" path="m1645,1238l1633,1238,1630,1238,1623,1239,1619,1240,1615,1241,1615,1251,1619,1249,1623,1248,1630,1247,1633,1247,1660,1247,1651,1240,1645,1238xe" filled="t" fillcolor="#231F20" stroked="f">
                <v:path arrowok="t"/>
                <v:fill type="solid"/>
              </v:shape>
            </v:group>
            <v:group style="position:absolute;left:1682;top:1239;width:51;height:80" coordorigin="1682,1239" coordsize="51,80">
              <v:shape style="position:absolute;left:1682;top:1239;width:51;height:80" coordorigin="1682,1239" coordsize="51,80" path="m1682,1305l1682,1316,1685,1317,1689,1318,1692,1318,1696,1319,1699,1319,1712,1319,1719,1317,1727,1310,1698,1310,1695,1310,1688,1308,1685,1307,1682,1305xe" filled="t" fillcolor="#231F20" stroked="f">
                <v:path arrowok="t"/>
                <v:fill type="solid"/>
              </v:shape>
              <v:shape style="position:absolute;left:1682;top:1239;width:51;height:80" coordorigin="1682,1239" coordsize="51,80" path="m1727,1275l1708,1275,1713,1276,1717,1280,1720,1283,1722,1287,1722,1298,1720,1302,1717,1306,1713,1309,1708,1310,1727,1310,1730,1308,1732,1301,1732,1284,1730,1278,1727,1275xe" filled="t" fillcolor="#231F20" stroked="f">
                <v:path arrowok="t"/>
                <v:fill type="solid"/>
              </v:shape>
              <v:shape style="position:absolute;left:1682;top:1239;width:51;height:80" coordorigin="1682,1239" coordsize="51,80" path="m1727,1239l1685,1239,1685,1279,1688,1277,1691,1276,1696,1275,1699,1275,1727,1275,1725,1273,1720,1268,1717,1267,1695,1267,1695,1248,1727,1248,1727,1239xe" filled="t" fillcolor="#231F20" stroked="f">
                <v:path arrowok="t"/>
                <v:fill type="solid"/>
              </v:shape>
              <v:shape style="position:absolute;left:1682;top:1239;width:51;height:80" coordorigin="1682,1239" coordsize="51,80" path="m1713,1266l1702,1266,1701,1266,1699,1266,1698,1266,1696,1267,1695,1267,1717,1267,1713,1266xe" filled="t" fillcolor="#231F20" stroked="f">
                <v:path arrowok="t"/>
                <v:fill type="solid"/>
              </v:shape>
            </v:group>
            <v:group style="position:absolute;left:1761;top:4122;width:3431;height:146" coordorigin="1761,4122" coordsize="3431,146">
              <v:shape style="position:absolute;left:1761;top:4122;width:3431;height:146" coordorigin="1761,4122" coordsize="3431,146" path="m1761,4122l1775,4122,1788,4226,1801,4122,1815,4226,1828,4122,1841,4216,1855,4216,1868,4214,1882,4214,1895,4216,1908,4214,1922,4216,1948,4216,1962,4214,1975,4216,1988,4216,2002,4163,2042,4163,2055,4153,2068,4163,2095,4163,2109,4153,2122,4163,2135,4163,2149,4160,2162,4165,2175,4165,2189,4163,2202,4163,2215,4160,2229,4163,2242,4160,2255,4165,2269,4163,2282,4165,2295,4163,2309,4163,2322,4160,2335,4163,2389,4163,2402,4153,2416,4153,2429,4211,2442,4213,2456,4173,2469,4180,2482,4213,2496,4211,2509,4165,2522,4180,2536,4153,2576,4153,2589,4180,2603,4211,2616,4180,2629,4211,2643,4165,2656,4165,2669,4173,2683,4173,2696,4213,2709,4213,2723,4165,2736,4173,2749,4268,2789,4268,2803,4241,2843,4242,2856,4243,2870,4214,2883,4214,2896,4247,2910,4246,2923,4247,2936,4246,2950,4248,2963,4246,2990,4246,3083,4248,3097,4248,3123,4246,3150,4246,3163,4248,3177,4246,3203,4247,3217,4247,3230,4249,3257,4248,3270,4249,3283,4241,3297,4247,3310,4247,3323,4246,3337,4247,3350,4246,3364,4247,3377,4268,5193,4268e" filled="f" stroked="t" strokeweight=".448801pt" strokecolor="#231F20">
                <v:path arrowok="t"/>
                <v:stroke dashstyle="longDash"/>
              </v:shape>
              <v:shape style="position:absolute;left:1759;top:4093;width:3463;height:177" type="#_x0000_t75">
                <v:imagedata r:id="rId57" o:title=""/>
              </v:shape>
            </v:group>
            <v:group style="position:absolute;left:5767;top:2943;width:2;height:1324" coordorigin="5767,2943" coordsize="2,1324">
              <v:shape style="position:absolute;left:5767;top:2943;width:2;height:1324" coordorigin="5767,2943" coordsize="0,1324" path="m5767,2943l5767,4268e" filled="f" stroked="t" strokeweight=".448801pt" strokecolor="#231F20">
                <v:path arrowok="t"/>
              </v:shape>
            </v:group>
            <v:group style="position:absolute;left:1761;top:2943;width:4005;height:2" coordorigin="1761,2943" coordsize="4005,2">
              <v:shape style="position:absolute;left:1761;top:2943;width:4005;height:2" coordorigin="1761,2943" coordsize="4005,0" path="m1761,2943l5767,2943e" filled="f" stroked="t" strokeweight=".448801pt" strokecolor="#231F20">
                <v:path arrowok="t"/>
              </v:shape>
            </v:group>
            <v:group style="position:absolute;left:1761;top:4268;width:4005;height:2" coordorigin="1761,4268" coordsize="4005,2">
              <v:shape style="position:absolute;left:1761;top:4268;width:4005;height:2" coordorigin="1761,4268" coordsize="4005,0" path="m1761,4268l5767,4268e" filled="f" stroked="t" strokeweight=".448801pt" strokecolor="#231F20">
                <v:path arrowok="t"/>
              </v:shape>
              <v:shape style="position:absolute;left:1345;top:2891;width:454;height:1498" type="#_x0000_t75">
                <v:imagedata r:id="rId58" o:title=""/>
              </v:shape>
            </v:group>
            <v:group style="position:absolute;left:2429;top:4232;width:2;height:36" coordorigin="2429,4232" coordsize="2,36">
              <v:shape style="position:absolute;left:2429;top:4232;width:2;height:36" coordorigin="2429,4232" coordsize="0,36" path="m2429,4268l2429,4232e" filled="t" fillcolor="#231F20" stroked="f">
                <v:path arrowok="t"/>
                <v:fill type="solid"/>
              </v:shape>
            </v:group>
            <v:group style="position:absolute;left:2429;top:4232;width:2;height:36" coordorigin="2429,4232" coordsize="2,36">
              <v:shape style="position:absolute;left:2429;top:4232;width:2;height:36" coordorigin="2429,4232" coordsize="0,36" path="m2429,4232l2429,4268e" filled="f" stroked="t" strokeweight=".224401pt" strokecolor="#231F20">
                <v:path arrowok="t"/>
              </v:shape>
            </v:group>
            <v:group style="position:absolute;left:2429;top:2943;width:2;height:36" coordorigin="2429,2943" coordsize="2,36">
              <v:shape style="position:absolute;left:2429;top:2943;width:2;height:36" coordorigin="2429,2943" coordsize="0,36" path="m2429,2943l2429,2979e" filled="t" fillcolor="#231F20" stroked="f">
                <v:path arrowok="t"/>
                <v:fill type="solid"/>
              </v:shape>
            </v:group>
            <v:group style="position:absolute;left:2429;top:2943;width:2;height:36" coordorigin="2429,2943" coordsize="2,36">
              <v:shape style="position:absolute;left:2429;top:2943;width:2;height:36" coordorigin="2429,2943" coordsize="0,36" path="m2429,2943l2429,2979e" filled="f" stroked="t" strokeweight=".224401pt" strokecolor="#231F20">
                <v:path arrowok="t"/>
              </v:shape>
            </v:group>
            <v:group style="position:absolute;left:2376;top:4307;width:51;height:80" coordorigin="2376,4307" coordsize="51,80">
              <v:shape style="position:absolute;left:2376;top:4307;width:51;height:80" coordorigin="2376,4307" coordsize="51,80" path="m2376,4373l2376,4384,2380,4385,2383,4386,2387,4386,2390,4387,2394,4387,2407,4387,2414,4385,2421,4378,2393,4378,2390,4378,2383,4376,2379,4375,2376,4373xe" filled="t" fillcolor="#231F20" stroked="f">
                <v:path arrowok="t"/>
                <v:fill type="solid"/>
              </v:shape>
              <v:shape style="position:absolute;left:2376;top:4307;width:51;height:80" coordorigin="2376,4307" coordsize="51,80" path="m2421,4342l2403,4342,2408,4344,2411,4347,2415,4351,2417,4355,2417,4366,2415,4370,2411,4373,2408,4377,2403,4378,2421,4378,2425,4375,2427,4369,2427,4352,2425,4346,2421,4342xe" filled="t" fillcolor="#231F20" stroked="f">
                <v:path arrowok="t"/>
                <v:fill type="solid"/>
              </v:shape>
              <v:shape style="position:absolute;left:2376;top:4307;width:51;height:80" coordorigin="2376,4307" coordsize="51,80" path="m2421,4307l2380,4307,2380,4346,2383,4345,2386,4344,2391,4343,2394,4342,2421,4342,2419,4341,2414,4336,2412,4335,2389,4335,2389,4316,2421,4316,2421,4307xe" filled="t" fillcolor="#231F20" stroked="f">
                <v:path arrowok="t"/>
                <v:fill type="solid"/>
              </v:shape>
              <v:shape style="position:absolute;left:2376;top:4307;width:51;height:80" coordorigin="2376,4307" coordsize="51,80" path="m2407,4334l2397,4334,2393,4334,2391,4335,2389,4335,2412,4335,2407,4334xe" filled="t" fillcolor="#231F20" stroked="f">
                <v:path arrowok="t"/>
                <v:fill type="solid"/>
              </v:shape>
            </v:group>
            <v:group style="position:absolute;left:2444;top:4306;width:54;height:81" coordorigin="2444,4306" coordsize="54,81">
              <v:shape style="position:absolute;left:2444;top:4306;width:54;height:81" coordorigin="2444,4306" coordsize="54,81" path="m2480,4306l2462,4306,2455,4309,2451,4316,2446,4323,2444,4333,2444,4359,2446,4370,2455,4383,2462,4387,2480,4387,2486,4383,2490,4379,2465,4379,2461,4376,2456,4365,2454,4357,2454,4335,2456,4327,2461,4317,2465,4314,2490,4314,2486,4309,2480,4306xe" filled="t" fillcolor="#231F20" stroked="f">
                <v:path arrowok="t"/>
                <v:fill type="solid"/>
              </v:shape>
              <v:shape style="position:absolute;left:2444;top:4306;width:54;height:81" coordorigin="2444,4306" coordsize="54,81" path="m2490,4314l2476,4314,2480,4317,2483,4322,2486,4327,2487,4335,2487,4357,2486,4365,2483,4370,2480,4376,2476,4379,2490,4379,2491,4377,2496,4370,2498,4359,2498,4333,2496,4323,2491,4316,2490,4314xe" filled="t" fillcolor="#231F20" stroked="f">
                <v:path arrowok="t"/>
                <v:fill type="solid"/>
              </v:shape>
            </v:group>
            <v:group style="position:absolute;left:3097;top:4232;width:2;height:36" coordorigin="3097,4232" coordsize="2,36">
              <v:shape style="position:absolute;left:3097;top:4232;width:2;height:36" coordorigin="3097,4232" coordsize="0,36" path="m3097,4268l3097,4232e" filled="t" fillcolor="#231F20" stroked="f">
                <v:path arrowok="t"/>
                <v:fill type="solid"/>
              </v:shape>
            </v:group>
            <v:group style="position:absolute;left:3097;top:4232;width:2;height:36" coordorigin="3097,4232" coordsize="2,36">
              <v:shape style="position:absolute;left:3097;top:4232;width:2;height:36" coordorigin="3097,4232" coordsize="0,36" path="m3097,4232l3097,4268e" filled="f" stroked="t" strokeweight=".224401pt" strokecolor="#231F20">
                <v:path arrowok="t"/>
              </v:shape>
            </v:group>
            <v:group style="position:absolute;left:3097;top:2943;width:2;height:36" coordorigin="3097,2943" coordsize="2,36">
              <v:shape style="position:absolute;left:3097;top:2943;width:2;height:36" coordorigin="3097,2943" coordsize="0,36" path="m3097,2943l3097,2979e" filled="t" fillcolor="#231F20" stroked="f">
                <v:path arrowok="t"/>
                <v:fill type="solid"/>
              </v:shape>
            </v:group>
            <v:group style="position:absolute;left:3097;top:2943;width:2;height:36" coordorigin="3097,2943" coordsize="2,36">
              <v:shape style="position:absolute;left:3097;top:2943;width:2;height:36" coordorigin="3097,2943" coordsize="0,36" path="m3097,2943l3097,2979e" filled="f" stroked="t" strokeweight=".224401pt" strokecolor="#231F20">
                <v:path arrowok="t"/>
              </v:shape>
            </v:group>
            <v:group style="position:absolute;left:3015;top:4307;width:47;height:79" coordorigin="3015,4307" coordsize="47,79">
              <v:shape style="position:absolute;left:3015;top:4307;width:47;height:79" coordorigin="3015,4307" coordsize="47,79" path="m3062,4377l3016,4377,3016,4385,3062,4385,3062,4377xe" filled="t" fillcolor="#231F20" stroked="f">
                <v:path arrowok="t"/>
                <v:fill type="solid"/>
              </v:shape>
              <v:shape style="position:absolute;left:3015;top:4307;width:47;height:79" coordorigin="3015,4307" coordsize="47,79" path="m3044,4317l3034,4317,3034,4377,3044,4377,3044,4317xe" filled="t" fillcolor="#231F20" stroked="f">
                <v:path arrowok="t"/>
                <v:fill type="solid"/>
              </v:shape>
              <v:shape style="position:absolute;left:3015;top:4307;width:47;height:79" coordorigin="3015,4307" coordsize="47,79" path="m3044,4307l3034,4307,3015,4311,3015,4320,3034,4317,3044,4317,3044,4307xe" filled="t" fillcolor="#231F20" stroked="f">
                <v:path arrowok="t"/>
                <v:fill type="solid"/>
              </v:shape>
            </v:group>
            <v:group style="position:absolute;left:3079;top:4306;width:54;height:81" coordorigin="3079,4306" coordsize="54,81">
              <v:shape style="position:absolute;left:3079;top:4306;width:54;height:81" coordorigin="3079,4306" coordsize="54,81" path="m3115,4306l3097,4306,3090,4309,3086,4316,3081,4323,3079,4333,3079,4359,3081,4370,3090,4383,3097,4387,3115,4387,3121,4383,3125,4379,3100,4379,3096,4376,3091,4365,3089,4357,3089,4335,3091,4327,3096,4317,3100,4314,3125,4314,3121,4309,3115,4306xe" filled="t" fillcolor="#231F20" stroked="f">
                <v:path arrowok="t"/>
                <v:fill type="solid"/>
              </v:shape>
              <v:shape style="position:absolute;left:3079;top:4306;width:54;height:81" coordorigin="3079,4306" coordsize="54,81" path="m3125,4314l3111,4314,3115,4317,3118,4322,3121,4327,3122,4335,3122,4357,3121,4365,3118,4370,3115,4376,3111,4379,3125,4379,3126,4377,3131,4370,3133,4359,3133,4333,3131,4323,3126,4316,3125,4314xe" filled="t" fillcolor="#231F20" stroked="f">
                <v:path arrowok="t"/>
                <v:fill type="solid"/>
              </v:shape>
            </v:group>
            <v:group style="position:absolute;left:3147;top:4306;width:54;height:81" coordorigin="3147,4306" coordsize="54,81">
              <v:shape style="position:absolute;left:3147;top:4306;width:54;height:81" coordorigin="3147,4306" coordsize="54,81" path="m3183,4306l3166,4306,3159,4309,3154,4316,3149,4323,3147,4333,3147,4359,3149,4370,3159,4383,3166,4387,3183,4387,3190,4383,3193,4379,3169,4379,3165,4376,3162,4370,3159,4365,3158,4357,3158,4335,3159,4327,3162,4322,3165,4317,3169,4314,3193,4314,3190,4309,3183,4306xe" filled="t" fillcolor="#231F20" stroked="f">
                <v:path arrowok="t"/>
                <v:fill type="solid"/>
              </v:shape>
              <v:shape style="position:absolute;left:3147;top:4306;width:54;height:81" coordorigin="3147,4306" coordsize="54,81" path="m3193,4314l3180,4314,3184,4317,3187,4322,3189,4327,3191,4335,3191,4357,3189,4365,3187,4370,3184,4376,3180,4379,3193,4379,3195,4377,3199,4370,3202,4359,3202,4333,3199,4323,3195,4316,3193,4314xe" filled="t" fillcolor="#231F20" stroked="f">
                <v:path arrowok="t"/>
                <v:fill type="solid"/>
              </v:shape>
            </v:group>
            <v:group style="position:absolute;left:3764;top:4232;width:2;height:36" coordorigin="3764,4232" coordsize="2,36">
              <v:shape style="position:absolute;left:3764;top:4232;width:2;height:36" coordorigin="3764,4232" coordsize="0,36" path="m3764,4268l3764,4232e" filled="t" fillcolor="#231F20" stroked="f">
                <v:path arrowok="t"/>
                <v:fill type="solid"/>
              </v:shape>
            </v:group>
            <v:group style="position:absolute;left:3764;top:4232;width:2;height:36" coordorigin="3764,4232" coordsize="2,36">
              <v:shape style="position:absolute;left:3764;top:4232;width:2;height:36" coordorigin="3764,4232" coordsize="0,36" path="m3764,4232l3764,4268e" filled="f" stroked="t" strokeweight=".224401pt" strokecolor="#231F20">
                <v:path arrowok="t"/>
              </v:shape>
            </v:group>
            <v:group style="position:absolute;left:3764;top:2943;width:2;height:36" coordorigin="3764,2943" coordsize="2,36">
              <v:shape style="position:absolute;left:3764;top:2943;width:2;height:36" coordorigin="3764,2943" coordsize="0,36" path="m3764,2943l3764,2979e" filled="t" fillcolor="#231F20" stroked="f">
                <v:path arrowok="t"/>
                <v:fill type="solid"/>
              </v:shape>
            </v:group>
            <v:group style="position:absolute;left:3764;top:2943;width:2;height:36" coordorigin="3764,2943" coordsize="2,36">
              <v:shape style="position:absolute;left:3764;top:2943;width:2;height:36" coordorigin="3764,2943" coordsize="0,36" path="m3764,2943l3764,2979e" filled="f" stroked="t" strokeweight=".224401pt" strokecolor="#231F20">
                <v:path arrowok="t"/>
              </v:shape>
            </v:group>
            <v:group style="position:absolute;left:3683;top:4307;width:47;height:79" coordorigin="3683,4307" coordsize="47,79">
              <v:shape style="position:absolute;left:3683;top:4307;width:47;height:79" coordorigin="3683,4307" coordsize="47,79" path="m3729,4377l3684,4377,3684,4385,3729,4385,3729,4377xe" filled="t" fillcolor="#231F20" stroked="f">
                <v:path arrowok="t"/>
                <v:fill type="solid"/>
              </v:shape>
              <v:shape style="position:absolute;left:3683;top:4307;width:47;height:79" coordorigin="3683,4307" coordsize="47,79" path="m3712,4317l3701,4317,3701,4377,3712,4377,3712,4317xe" filled="t" fillcolor="#231F20" stroked="f">
                <v:path arrowok="t"/>
                <v:fill type="solid"/>
              </v:shape>
              <v:shape style="position:absolute;left:3683;top:4307;width:47;height:79" coordorigin="3683,4307" coordsize="47,79" path="m3712,4307l3701,4307,3683,4311,3683,4320,3701,4317,3712,4317,3712,4307xe" filled="t" fillcolor="#231F20" stroked="f">
                <v:path arrowok="t"/>
                <v:fill type="solid"/>
              </v:shape>
            </v:group>
            <v:group style="position:absolute;left:3747;top:4307;width:51;height:80" coordorigin="3747,4307" coordsize="51,80">
              <v:shape style="position:absolute;left:3747;top:4307;width:51;height:80" coordorigin="3747,4307" coordsize="51,80" path="m3747,4373l3747,4384,3751,4385,3755,4386,3758,4386,3761,4387,3765,4387,3778,4387,3785,4385,3793,4378,3764,4378,3761,4378,3754,4376,3751,4375,3747,4373xe" filled="t" fillcolor="#231F20" stroked="f">
                <v:path arrowok="t"/>
                <v:fill type="solid"/>
              </v:shape>
              <v:shape style="position:absolute;left:3747;top:4307;width:51;height:80" coordorigin="3747,4307" coordsize="51,80" path="m3792,4342l3774,4342,3779,4344,3782,4347,3786,4351,3788,4355,3788,4366,3786,4370,3782,4373,3779,4377,3774,4378,3793,4378,3796,4375,3798,4369,3798,4352,3796,4346,3792,4342xe" filled="t" fillcolor="#231F20" stroked="f">
                <v:path arrowok="t"/>
                <v:fill type="solid"/>
              </v:shape>
              <v:shape style="position:absolute;left:3747;top:4307;width:51;height:80" coordorigin="3747,4307" coordsize="51,80" path="m3793,4307l3751,4307,3751,4346,3754,4345,3757,4344,3762,4343,3765,4342,3792,4342,3791,4341,3785,4336,3783,4335,3761,4335,3761,4316,3793,4316,3793,4307xe" filled="t" fillcolor="#231F20" stroked="f">
                <v:path arrowok="t"/>
                <v:fill type="solid"/>
              </v:shape>
              <v:shape style="position:absolute;left:3747;top:4307;width:51;height:80" coordorigin="3747,4307" coordsize="51,80" path="m3779,4334l3768,4334,3764,4334,3762,4335,3761,4335,3783,4335,3779,4334xe" filled="t" fillcolor="#231F20" stroked="f">
                <v:path arrowok="t"/>
                <v:fill type="solid"/>
              </v:shape>
            </v:group>
            <v:group style="position:absolute;left:3815;top:4306;width:54;height:81" coordorigin="3815,4306" coordsize="54,81">
              <v:shape style="position:absolute;left:3815;top:4306;width:54;height:81" coordorigin="3815,4306" coordsize="54,81" path="m3851,4306l3833,4306,3826,4309,3822,4316,3817,4323,3815,4333,3815,4359,3817,4370,3826,4383,3833,4387,3851,4387,3857,4383,3861,4379,3836,4379,3832,4376,3830,4370,3827,4365,3825,4357,3825,4335,3827,4327,3830,4322,3832,4317,3836,4314,3861,4314,3857,4309,3851,4306xe" filled="t" fillcolor="#231F20" stroked="f">
                <v:path arrowok="t"/>
                <v:fill type="solid"/>
              </v:shape>
              <v:shape style="position:absolute;left:3815;top:4306;width:54;height:81" coordorigin="3815,4306" coordsize="54,81" path="m3861,4314l3847,4314,3852,4317,3854,4322,3857,4327,3858,4335,3858,4357,3857,4365,3854,4370,3852,4376,3847,4379,3861,4379,3862,4377,3867,4370,3869,4359,3869,4333,3867,4323,3862,4316,3861,4314xe" filled="t" fillcolor="#231F20" stroked="f">
                <v:path arrowok="t"/>
                <v:fill type="solid"/>
              </v:shape>
            </v:group>
            <v:group style="position:absolute;left:4432;top:4232;width:2;height:36" coordorigin="4432,4232" coordsize="2,36">
              <v:shape style="position:absolute;left:4432;top:4232;width:2;height:36" coordorigin="4432,4232" coordsize="0,36" path="m4432,4268l4432,4232e" filled="t" fillcolor="#231F20" stroked="f">
                <v:path arrowok="t"/>
                <v:fill type="solid"/>
              </v:shape>
            </v:group>
            <v:group style="position:absolute;left:4432;top:4232;width:2;height:36" coordorigin="4432,4232" coordsize="2,36">
              <v:shape style="position:absolute;left:4432;top:4232;width:2;height:36" coordorigin="4432,4232" coordsize="0,36" path="m4432,4232l4432,4268e" filled="f" stroked="t" strokeweight=".224401pt" strokecolor="#231F20">
                <v:path arrowok="t"/>
              </v:shape>
            </v:group>
            <v:group style="position:absolute;left:4432;top:2943;width:2;height:36" coordorigin="4432,2943" coordsize="2,36">
              <v:shape style="position:absolute;left:4432;top:2943;width:2;height:36" coordorigin="4432,2943" coordsize="0,36" path="m4432,2943l4432,2979e" filled="t" fillcolor="#231F20" stroked="f">
                <v:path arrowok="t"/>
                <v:fill type="solid"/>
              </v:shape>
            </v:group>
            <v:group style="position:absolute;left:4432;top:2943;width:2;height:36" coordorigin="4432,2943" coordsize="2,36">
              <v:shape style="position:absolute;left:4432;top:2943;width:2;height:36" coordorigin="4432,2943" coordsize="0,36" path="m4432,2943l4432,2979e" filled="f" stroked="t" strokeweight=".224401pt" strokecolor="#231F20">
                <v:path arrowok="t"/>
              </v:shape>
            </v:group>
            <v:group style="position:absolute;left:4344;top:4306;width:50;height:80" coordorigin="4344,4306" coordsize="50,80">
              <v:shape style="position:absolute;left:4344;top:4306;width:50;height:80" coordorigin="4344,4306" coordsize="50,80" path="m4390,4314l4372,4314,4376,4316,4381,4321,4383,4324,4383,4331,4382,4334,4381,4336,4380,4339,4377,4342,4374,4346,4372,4348,4348,4372,4344,4377,4344,4385,4394,4385,4394,4377,4357,4377,4382,4351,4384,4348,4385,4347,4388,4343,4391,4340,4392,4337,4393,4334,4394,4331,4394,4321,4391,4316,4390,4314xe" filled="t" fillcolor="#231F20" stroked="f">
                <v:path arrowok="t"/>
                <v:fill type="solid"/>
              </v:shape>
              <v:shape style="position:absolute;left:4344;top:4306;width:50;height:80" coordorigin="4344,4306" coordsize="50,80" path="m4375,4306l4364,4306,4360,4306,4353,4308,4349,4309,4345,4311,4345,4321,4349,4319,4353,4317,4357,4316,4360,4315,4364,4314,4390,4314,4381,4308,4375,4306xe" filled="t" fillcolor="#231F20" stroked="f">
                <v:path arrowok="t"/>
                <v:fill type="solid"/>
              </v:shape>
            </v:group>
            <v:group style="position:absolute;left:4412;top:4306;width:54;height:81" coordorigin="4412,4306" coordsize="54,81">
              <v:shape style="position:absolute;left:4412;top:4306;width:54;height:81" coordorigin="4412,4306" coordsize="54,81" path="m4448,4306l4430,4306,4423,4309,4419,4316,4414,4323,4412,4333,4412,4359,4414,4370,4423,4383,4430,4387,4448,4387,4454,4383,4458,4379,4434,4379,4429,4376,4427,4370,4424,4365,4423,4357,4423,4335,4424,4327,4427,4322,4429,4317,4434,4314,4458,4314,4454,4309,4448,4306xe" filled="t" fillcolor="#231F20" stroked="f">
                <v:path arrowok="t"/>
                <v:fill type="solid"/>
              </v:shape>
              <v:shape style="position:absolute;left:4412;top:4306;width:54;height:81" coordorigin="4412,4306" coordsize="54,81" path="m4458,4314l4445,4314,4449,4317,4451,4322,4454,4327,4456,4335,4456,4357,4454,4365,4451,4370,4449,4376,4445,4379,4458,4379,4459,4377,4464,4370,4466,4359,4466,4333,4464,4323,4459,4316,4458,4314xe" filled="t" fillcolor="#231F20" stroked="f">
                <v:path arrowok="t"/>
                <v:fill type="solid"/>
              </v:shape>
            </v:group>
            <v:group style="position:absolute;left:4480;top:4306;width:54;height:81" coordorigin="4480,4306" coordsize="54,81">
              <v:shape style="position:absolute;left:4480;top:4306;width:54;height:81" coordorigin="4480,4306" coordsize="54,81" path="m4516,4306l4499,4306,4492,4309,4487,4316,4483,4323,4480,4333,4480,4359,4483,4370,4492,4383,4499,4387,4516,4387,4523,4383,4526,4379,4502,4379,4498,4376,4495,4370,4492,4365,4491,4357,4491,4335,4492,4327,4495,4322,4498,4317,4502,4314,4526,4314,4523,4309,4516,4306xe" filled="t" fillcolor="#231F20" stroked="f">
                <v:path arrowok="t"/>
                <v:fill type="solid"/>
              </v:shape>
              <v:shape style="position:absolute;left:4480;top:4306;width:54;height:81" coordorigin="4480,4306" coordsize="54,81" path="m4526,4314l4513,4314,4517,4317,4520,4322,4523,4327,4524,4335,4524,4357,4523,4365,4520,4370,4517,4376,4513,4379,4526,4379,4528,4377,4532,4370,4535,4359,4535,4333,4532,4323,4528,4316,4526,4314xe" filled="t" fillcolor="#231F20" stroked="f">
                <v:path arrowok="t"/>
                <v:fill type="solid"/>
              </v:shape>
            </v:group>
            <v:group style="position:absolute;left:5099;top:4232;width:2;height:36" coordorigin="5099,4232" coordsize="2,36">
              <v:shape style="position:absolute;left:5099;top:4232;width:2;height:36" coordorigin="5099,4232" coordsize="0,36" path="m5099,4268l5099,4232e" filled="t" fillcolor="#231F20" stroked="f">
                <v:path arrowok="t"/>
                <v:fill type="solid"/>
              </v:shape>
            </v:group>
            <v:group style="position:absolute;left:5099;top:4232;width:2;height:36" coordorigin="5099,4232" coordsize="2,36">
              <v:shape style="position:absolute;left:5099;top:4232;width:2;height:36" coordorigin="5099,4232" coordsize="0,36" path="m5099,4232l5099,4268e" filled="f" stroked="t" strokeweight=".224401pt" strokecolor="#231F20">
                <v:path arrowok="t"/>
              </v:shape>
            </v:group>
            <v:group style="position:absolute;left:5099;top:2943;width:2;height:36" coordorigin="5099,2943" coordsize="2,36">
              <v:shape style="position:absolute;left:5099;top:2943;width:2;height:36" coordorigin="5099,2943" coordsize="0,36" path="m5099,2943l5099,2979e" filled="t" fillcolor="#231F20" stroked="f">
                <v:path arrowok="t"/>
                <v:fill type="solid"/>
              </v:shape>
            </v:group>
            <v:group style="position:absolute;left:5099;top:2943;width:2;height:36" coordorigin="5099,2943" coordsize="2,36">
              <v:shape style="position:absolute;left:5099;top:2943;width:2;height:36" coordorigin="5099,2943" coordsize="0,36" path="m5099,2943l5099,2979e" filled="f" stroked="t" strokeweight=".224401pt" strokecolor="#231F20">
                <v:path arrowok="t"/>
              </v:shape>
            </v:group>
            <v:group style="position:absolute;left:5012;top:4306;width:50;height:80" coordorigin="5012,4306" coordsize="50,80">
              <v:shape style="position:absolute;left:5012;top:4306;width:50;height:80" coordorigin="5012,4306" coordsize="50,80" path="m5057,4314l5039,4314,5043,4316,5049,4321,5050,4324,5050,4331,5050,4334,5048,4336,5047,4339,5045,4342,5041,4346,5040,4348,5012,4377,5012,4385,5062,4385,5062,4377,5025,4377,5049,4351,5052,4348,5053,4347,5056,4343,5058,4340,5059,4337,5061,4334,5061,4331,5061,4321,5059,4316,5057,4314xe" filled="t" fillcolor="#231F20" stroked="f">
                <v:path arrowok="t"/>
                <v:fill type="solid"/>
              </v:shape>
              <v:shape style="position:absolute;left:5012;top:4306;width:50;height:80" coordorigin="5012,4306" coordsize="50,80" path="m5043,4306l5031,4306,5028,4306,5021,4308,5017,4309,5012,4311,5012,4321,5016,4319,5020,4317,5024,4316,5028,4315,5031,4314,5057,4314,5049,4308,5043,4306xe" filled="t" fillcolor="#231F20" stroked="f">
                <v:path arrowok="t"/>
                <v:fill type="solid"/>
              </v:shape>
            </v:group>
            <v:group style="position:absolute;left:5081;top:4307;width:51;height:80" coordorigin="5081,4307" coordsize="51,80">
              <v:shape style="position:absolute;left:5081;top:4307;width:51;height:80" coordorigin="5081,4307" coordsize="51,80" path="m5081,4373l5081,4384,5084,4385,5088,4386,5091,4386,5095,4387,5098,4387,5111,4387,5118,4385,5126,4378,5097,4378,5094,4378,5087,4376,5084,4375,5081,4373xe" filled="t" fillcolor="#231F20" stroked="f">
                <v:path arrowok="t"/>
                <v:fill type="solid"/>
              </v:shape>
              <v:shape style="position:absolute;left:5081;top:4307;width:51;height:80" coordorigin="5081,4307" coordsize="51,80" path="m5126,4342l5107,4342,5112,4344,5116,4347,5119,4351,5121,4355,5121,4366,5119,4370,5116,4373,5112,4377,5107,4378,5126,4378,5129,4375,5131,4369,5131,4352,5129,4346,5126,4342xe" filled="t" fillcolor="#231F20" stroked="f">
                <v:path arrowok="t"/>
                <v:fill type="solid"/>
              </v:shape>
              <v:shape style="position:absolute;left:5081;top:4307;width:51;height:80" coordorigin="5081,4307" coordsize="51,80" path="m5126,4307l5084,4307,5084,4346,5087,4345,5090,4344,5095,4343,5098,4342,5126,4342,5124,4341,5119,4336,5116,4335,5094,4335,5094,4316,5126,4316,5126,4307xe" filled="t" fillcolor="#231F20" stroked="f">
                <v:path arrowok="t"/>
                <v:fill type="solid"/>
              </v:shape>
              <v:shape style="position:absolute;left:5081;top:4307;width:51;height:80" coordorigin="5081,4307" coordsize="51,80" path="m5112,4334l5101,4334,5097,4334,5095,4335,5094,4335,5116,4335,5112,4334xe" filled="t" fillcolor="#231F20" stroked="f">
                <v:path arrowok="t"/>
                <v:fill type="solid"/>
              </v:shape>
            </v:group>
            <v:group style="position:absolute;left:5148;top:4306;width:54;height:81" coordorigin="5148,4306" coordsize="54,81">
              <v:shape style="position:absolute;left:5148;top:4306;width:54;height:81" coordorigin="5148,4306" coordsize="54,81" path="m5184,4306l5166,4306,5160,4309,5155,4316,5150,4323,5148,4333,5148,4359,5150,4370,5160,4383,5166,4387,5184,4387,5191,4383,5194,4379,5170,4379,5166,4376,5160,4365,5159,4357,5159,4335,5160,4327,5166,4317,5170,4314,5194,4314,5191,4309,5184,4306xe" filled="t" fillcolor="#231F20" stroked="f">
                <v:path arrowok="t"/>
                <v:fill type="solid"/>
              </v:shape>
              <v:shape style="position:absolute;left:5148;top:4306;width:54;height:81" coordorigin="5148,4306" coordsize="54,81" path="m5194,4314l5181,4314,5185,4317,5187,4322,5190,4327,5192,4335,5192,4357,5190,4365,5187,4370,5185,4376,5181,4379,5194,4379,5195,4377,5200,4370,5202,4359,5202,4333,5200,4323,5195,4316,5194,4314xe" filled="t" fillcolor="#231F20" stroked="f">
                <v:path arrowok="t"/>
                <v:fill type="solid"/>
              </v:shape>
            </v:group>
            <v:group style="position:absolute;left:5767;top:4232;width:2;height:36" coordorigin="5767,4232" coordsize="2,36">
              <v:shape style="position:absolute;left:5767;top:4232;width:2;height:36" coordorigin="5767,4232" coordsize="0,36" path="m5767,4268l5767,4232e" filled="t" fillcolor="#231F20" stroked="f">
                <v:path arrowok="t"/>
                <v:fill type="solid"/>
              </v:shape>
            </v:group>
            <v:group style="position:absolute;left:5767;top:2943;width:2;height:36" coordorigin="5767,2943" coordsize="2,36">
              <v:shape style="position:absolute;left:5767;top:2943;width:2;height:36" coordorigin="5767,2943" coordsize="0,36" path="m5767,2943l5767,2979e" filled="t" fillcolor="#231F20" stroked="f">
                <v:path arrowok="t"/>
                <v:fill type="solid"/>
              </v:shape>
            </v:group>
            <v:group style="position:absolute;left:5680;top:4306;width:52;height:81" coordorigin="5680,4306" coordsize="52,81">
              <v:shape style="position:absolute;left:5680;top:4306;width:52;height:81" coordorigin="5680,4306" coordsize="52,81" path="m5680,4373l5680,4383,5683,4384,5687,4385,5691,4386,5694,4387,5697,4387,5711,4387,5718,4385,5724,4381,5727,4378,5697,4378,5693,4378,5686,4376,5683,4375,5680,4373xe" filled="t" fillcolor="#231F20" stroked="f">
                <v:path arrowok="t"/>
                <v:fill type="solid"/>
              </v:shape>
              <v:shape style="position:absolute;left:5680;top:4306;width:52;height:81" coordorigin="5680,4306" coordsize="52,81" path="m5727,4314l5708,4314,5712,4316,5715,4318,5718,4320,5719,4323,5719,4331,5718,4334,5715,4336,5712,4338,5708,4339,5693,4339,5693,4348,5708,4348,5713,4349,5719,4354,5721,4358,5721,4368,5719,4372,5712,4377,5707,4378,5727,4378,5729,4376,5732,4370,5732,4358,5730,4353,5724,4346,5720,4344,5715,4343,5720,4342,5723,4340,5728,4334,5730,4330,5730,4320,5727,4315,5727,4314xe" filled="t" fillcolor="#231F20" stroked="f">
                <v:path arrowok="t"/>
                <v:fill type="solid"/>
              </v:shape>
              <v:shape style="position:absolute;left:5680;top:4306;width:52;height:81" coordorigin="5680,4306" coordsize="52,81" path="m5712,4306l5700,4306,5697,4306,5690,4307,5686,4308,5682,4309,5682,4318,5686,4317,5690,4316,5697,4315,5700,4314,5727,4314,5718,4307,5712,4306xe" filled="t" fillcolor="#231F20" stroked="f">
                <v:path arrowok="t"/>
                <v:fill type="solid"/>
              </v:shape>
            </v:group>
            <v:group style="position:absolute;left:5747;top:4306;width:54;height:81" coordorigin="5747,4306" coordsize="54,81">
              <v:shape style="position:absolute;left:5747;top:4306;width:54;height:81" coordorigin="5747,4306" coordsize="54,81" path="m5783,4306l5766,4306,5759,4309,5754,4316,5750,4323,5747,4333,5747,4359,5750,4370,5759,4383,5766,4387,5783,4387,5790,4383,5793,4379,5769,4379,5765,4376,5762,4370,5759,4365,5758,4357,5758,4335,5759,4327,5762,4322,5765,4317,5769,4314,5793,4314,5790,4309,5783,4306xe" filled="t" fillcolor="#231F20" stroked="f">
                <v:path arrowok="t"/>
                <v:fill type="solid"/>
              </v:shape>
              <v:shape style="position:absolute;left:5747;top:4306;width:54;height:81" coordorigin="5747,4306" coordsize="54,81" path="m5793,4314l5780,4314,5784,4317,5787,4322,5789,4327,5791,4335,5791,4357,5789,4365,5787,4370,5784,4376,5780,4379,5793,4379,5795,4377,5799,4370,5802,4359,5802,4333,5799,4323,5795,4316,5793,4314xe" filled="t" fillcolor="#231F20" stroked="f">
                <v:path arrowok="t"/>
                <v:fill type="solid"/>
              </v:shape>
            </v:group>
            <v:group style="position:absolute;left:5816;top:4306;width:54;height:81" coordorigin="5816,4306" coordsize="54,81">
              <v:shape style="position:absolute;left:5816;top:4306;width:54;height:81" coordorigin="5816,4306" coordsize="54,81" path="m5852,4306l5834,4306,5827,4309,5823,4316,5818,4323,5816,4333,5816,4359,5818,4370,5827,4383,5834,4387,5852,4387,5858,4383,5862,4379,5837,4379,5833,4376,5831,4370,5828,4365,5826,4357,5826,4335,5828,4327,5831,4322,5833,4317,5837,4314,5862,4314,5858,4309,5852,4306xe" filled="t" fillcolor="#231F20" stroked="f">
                <v:path arrowok="t"/>
                <v:fill type="solid"/>
              </v:shape>
              <v:shape style="position:absolute;left:5816;top:4306;width:54;height:81" coordorigin="5816,4306" coordsize="54,81" path="m5862,4314l5848,4314,5852,4317,5855,4322,5858,4327,5859,4335,5859,4357,5858,4365,5855,4370,5852,4376,5848,4379,5862,4379,5863,4377,5868,4370,5870,4359,5870,4333,5868,4323,5863,4316,5862,4314xe" filled="t" fillcolor="#231F20" stroked="f">
                <v:path arrowok="t"/>
                <v:fill type="solid"/>
              </v:shape>
            </v:group>
            <v:group style="position:absolute;left:1761;top:3006;width:3431;height:1261" coordorigin="1761,3006" coordsize="3431,1261">
              <v:shape style="position:absolute;left:1761;top:3006;width:3431;height:1261" coordorigin="1761,3006" coordsize="3431,1261" path="m1761,4268l1828,4268,1841,4168,1855,4204,1868,4168,1895,4168,1908,4204,1922,4168,1935,4205,1948,4171,1962,4204,1975,4168,1988,4168,2002,4096,2135,4096,2149,4110,2162,4103,2175,4103,2189,4096,2202,4096,2215,4110,2229,4096,2242,4110,2269,4096,2282,4103,2295,4096,2309,4096,2322,4110,2335,4096,2416,4096,2429,4268,2856,4268,2870,3006,2883,3006,2896,4268,5193,4268e" filled="f" stroked="t" strokeweight=".448801pt" strokecolor="#231F20">
                <v:path arrowok="t"/>
                <v:stroke dashstyle="longDash"/>
              </v:shape>
              <v:shape style="position:absolute;left:1505;top:4026;width:3713;height:363" type="#_x0000_t75">
                <v:imagedata r:id="rId59" o:title=""/>
              </v:shape>
            </v:group>
            <v:group style="position:absolute;left:2847;top:2968;width:46;height:76" coordorigin="2847,2968" coordsize="46,76">
              <v:shape style="position:absolute;left:2847;top:2968;width:46;height:76" coordorigin="2847,2968" coordsize="46,76" path="m2870,2968l2847,3006,2870,3044,2892,3006,2870,2968xe" filled="t" fillcolor="#231F20" stroked="f">
                <v:path arrowok="t"/>
                <v:fill type="solid"/>
              </v:shape>
            </v:group>
            <v:group style="position:absolute;left:2847;top:2968;width:46;height:76" coordorigin="2847,2968" coordsize="46,76">
              <v:shape style="position:absolute;left:2847;top:2968;width:46;height:76" coordorigin="2847,2968" coordsize="46,76" path="m2870,3044l2892,3006,2870,2968,2847,3006,2870,3044xe" filled="f" stroked="t" strokeweight=".224401pt" strokecolor="#231F20">
                <v:path arrowok="t"/>
              </v:shape>
            </v:group>
            <v:group style="position:absolute;left:2860;top:2968;width:46;height:76" coordorigin="2860,2968" coordsize="46,76">
              <v:shape style="position:absolute;left:2860;top:2968;width:46;height:76" coordorigin="2860,2968" coordsize="46,76" path="m2883,2968l2860,3006,2883,3044,2906,3006,2883,2968xe" filled="t" fillcolor="#231F20" stroked="f">
                <v:path arrowok="t"/>
                <v:fill type="solid"/>
              </v:shape>
            </v:group>
            <v:group style="position:absolute;left:2860;top:2968;width:46;height:76" coordorigin="2860,2968" coordsize="46,76">
              <v:shape style="position:absolute;left:2860;top:2968;width:46;height:76" coordorigin="2860,2968" coordsize="46,76" path="m2883,3044l2906,3006,2883,2968,2860,3006,2883,3044xe" filled="f" stroked="t" strokeweight=".224401pt" strokecolor="#231F20">
                <v:path arrowok="t"/>
              </v:shape>
            </v:group>
            <v:group style="position:absolute;left:1761;top:2943;width:2;height:36" coordorigin="1761,2943" coordsize="2,36">
              <v:shape style="position:absolute;left:1761;top:2943;width:2;height:36" coordorigin="1761,2943" coordsize="0,36" path="m1761,2943l1761,2979e" filled="t" fillcolor="#231F20" stroked="f">
                <v:path arrowok="t"/>
                <v:fill type="solid"/>
              </v:shape>
            </v:group>
            <v:group style="position:absolute;left:2429;top:2943;width:2;height:36" coordorigin="2429,2943" coordsize="2,36">
              <v:shape style="position:absolute;left:2429;top:2943;width:2;height:36" coordorigin="2429,2943" coordsize="0,36" path="m2429,2943l2429,2979e" filled="t" fillcolor="#231F20" stroked="f">
                <v:path arrowok="t"/>
                <v:fill type="solid"/>
              </v:shape>
            </v:group>
            <v:group style="position:absolute;left:3097;top:2943;width:2;height:36" coordorigin="3097,2943" coordsize="2,36">
              <v:shape style="position:absolute;left:3097;top:2943;width:2;height:36" coordorigin="3097,2943" coordsize="0,36" path="m3097,2943l3097,2979e" filled="t" fillcolor="#231F20" stroked="f">
                <v:path arrowok="t"/>
                <v:fill type="solid"/>
              </v:shape>
            </v:group>
            <v:group style="position:absolute;left:3764;top:2943;width:2;height:36" coordorigin="3764,2943" coordsize="2,36">
              <v:shape style="position:absolute;left:3764;top:2943;width:2;height:36" coordorigin="3764,2943" coordsize="0,36" path="m3764,2943l3764,2979e" filled="t" fillcolor="#231F20" stroked="f">
                <v:path arrowok="t"/>
                <v:fill type="solid"/>
              </v:shape>
            </v:group>
            <v:group style="position:absolute;left:4432;top:2943;width:2;height:36" coordorigin="4432,2943" coordsize="2,36">
              <v:shape style="position:absolute;left:4432;top:2943;width:2;height:36" coordorigin="4432,2943" coordsize="0,36" path="m4432,2943l4432,2979e" filled="t" fillcolor="#231F20" stroked="f">
                <v:path arrowok="t"/>
                <v:fill type="solid"/>
              </v:shape>
            </v:group>
            <v:group style="position:absolute;left:5099;top:2943;width:2;height:36" coordorigin="5099,2943" coordsize="2,36">
              <v:shape style="position:absolute;left:5099;top:2943;width:2;height:36" coordorigin="5099,2943" coordsize="0,36" path="m5099,2943l5099,2979e" filled="t" fillcolor="#231F20" stroked="f">
                <v:path arrowok="t"/>
                <v:fill type="solid"/>
              </v:shape>
            </v:group>
            <v:group style="position:absolute;left:5767;top:4232;width:2;height:36" coordorigin="5767,4232" coordsize="2,36">
              <v:shape style="position:absolute;left:5767;top:4232;width:2;height:36" coordorigin="5767,4232" coordsize="0,36" path="m5767,4268l5767,4232e" filled="t" fillcolor="#231F20" stroked="f">
                <v:path arrowok="t"/>
                <v:fill type="solid"/>
              </v:shape>
            </v:group>
            <v:group style="position:absolute;left:5767;top:2943;width:2;height:36" coordorigin="5767,2943" coordsize="2,36">
              <v:shape style="position:absolute;left:5767;top:2943;width:2;height:36" coordorigin="5767,2943" coordsize="0,36" path="m5767,2943l5767,2979e" filled="t" fillcolor="#231F20" stroked="f">
                <v:path arrowok="t"/>
                <v:fill type="solid"/>
              </v:shape>
            </v:group>
            <v:group style="position:absolute;left:5680;top:4306;width:52;height:81" coordorigin="5680,4306" coordsize="52,81">
              <v:shape style="position:absolute;left:5680;top:4306;width:52;height:81" coordorigin="5680,4306" coordsize="52,81" path="m5680,4373l5680,4383,5683,4384,5687,4385,5691,4386,5694,4387,5697,4387,5711,4387,5718,4385,5724,4381,5727,4378,5697,4378,5693,4378,5686,4376,5683,4375,5680,4373xe" filled="t" fillcolor="#231F20" stroked="f">
                <v:path arrowok="t"/>
                <v:fill type="solid"/>
              </v:shape>
              <v:shape style="position:absolute;left:5680;top:4306;width:52;height:81" coordorigin="5680,4306" coordsize="52,81" path="m5727,4314l5708,4314,5712,4316,5715,4318,5718,4320,5719,4323,5719,4331,5718,4334,5715,4336,5712,4338,5708,4339,5693,4339,5693,4348,5708,4348,5713,4349,5719,4354,5721,4358,5721,4368,5719,4372,5712,4377,5707,4378,5727,4378,5729,4376,5732,4370,5732,4358,5730,4353,5724,4346,5720,4344,5715,4343,5720,4342,5723,4340,5728,4334,5730,4330,5730,4320,5727,4315,5727,4314xe" filled="t" fillcolor="#231F20" stroked="f">
                <v:path arrowok="t"/>
                <v:fill type="solid"/>
              </v:shape>
              <v:shape style="position:absolute;left:5680;top:4306;width:52;height:81" coordorigin="5680,4306" coordsize="52,81" path="m5712,4306l5700,4306,5697,4306,5690,4307,5686,4308,5682,4309,5682,4318,5686,4317,5690,4316,5697,4315,5700,4314,5727,4314,5718,4307,5712,4306xe" filled="t" fillcolor="#231F20" stroked="f">
                <v:path arrowok="t"/>
                <v:fill type="solid"/>
              </v:shape>
            </v:group>
            <v:group style="position:absolute;left:5747;top:4306;width:54;height:81" coordorigin="5747,4306" coordsize="54,81">
              <v:shape style="position:absolute;left:5747;top:4306;width:54;height:81" coordorigin="5747,4306" coordsize="54,81" path="m5783,4306l5766,4306,5759,4309,5754,4316,5750,4323,5747,4333,5747,4359,5750,4370,5759,4383,5766,4387,5783,4387,5790,4383,5793,4379,5769,4379,5765,4376,5762,4370,5759,4365,5758,4357,5758,4335,5759,4327,5762,4322,5765,4317,5769,4314,5793,4314,5790,4309,5783,4306xe" filled="t" fillcolor="#231F20" stroked="f">
                <v:path arrowok="t"/>
                <v:fill type="solid"/>
              </v:shape>
              <v:shape style="position:absolute;left:5747;top:4306;width:54;height:81" coordorigin="5747,4306" coordsize="54,81" path="m5793,4314l5780,4314,5784,4317,5787,4322,5789,4327,5791,4335,5791,4357,5789,4365,5787,4370,5784,4376,5780,4379,5793,4379,5795,4377,5799,4370,5802,4359,5802,4333,5799,4323,5795,4316,5793,4314xe" filled="t" fillcolor="#231F20" stroked="f">
                <v:path arrowok="t"/>
                <v:fill type="solid"/>
              </v:shape>
            </v:group>
            <v:group style="position:absolute;left:5816;top:4306;width:54;height:81" coordorigin="5816,4306" coordsize="54,81">
              <v:shape style="position:absolute;left:5816;top:4306;width:54;height:81" coordorigin="5816,4306" coordsize="54,81" path="m5852,4306l5834,4306,5827,4309,5823,4316,5818,4323,5816,4333,5816,4359,5818,4370,5827,4383,5834,4387,5852,4387,5858,4383,5862,4379,5837,4379,5833,4376,5831,4370,5828,4365,5826,4357,5826,4335,5828,4327,5831,4322,5833,4317,5837,4314,5862,4314,5858,4309,5852,4306xe" filled="t" fillcolor="#231F20" stroked="f">
                <v:path arrowok="t"/>
                <v:fill type="solid"/>
              </v:shape>
              <v:shape style="position:absolute;left:5816;top:4306;width:54;height:81" coordorigin="5816,4306" coordsize="54,81" path="m5862,4314l5848,4314,5852,4317,5855,4322,5858,4327,5859,4335,5859,4357,5858,4365,5855,4370,5852,4376,5848,4379,5862,4379,5863,4377,5868,4370,5870,4359,5870,4333,5868,4323,5863,4316,5862,4314xe" filled="t" fillcolor="#231F20" stroked="f">
                <v:path arrowok="t"/>
                <v:fill type="solid"/>
              </v:shape>
            </v:group>
            <v:group style="position:absolute;left:5731;top:4268;width:36;height:2" coordorigin="5731,4268" coordsize="36,2">
              <v:shape style="position:absolute;left:5731;top:4268;width:36;height:2" coordorigin="5731,4268" coordsize="36,0" path="m5767,4268l5731,4268e" filled="t" fillcolor="#231F20" stroked="f">
                <v:path arrowok="t"/>
                <v:fill type="solid"/>
              </v:shape>
            </v:group>
            <v:group style="position:absolute;left:5731;top:4078;width:36;height:2" coordorigin="5731,4078" coordsize="36,2">
              <v:shape style="position:absolute;left:5731;top:4078;width:36;height:2" coordorigin="5731,4078" coordsize="36,0" path="m5767,4078l5731,4078e" filled="t" fillcolor="#231F20" stroked="f">
                <v:path arrowok="t"/>
                <v:fill type="solid"/>
              </v:shape>
            </v:group>
            <v:group style="position:absolute;left:5731;top:4078;width:36;height:2" coordorigin="5731,4078" coordsize="36,2">
              <v:shape style="position:absolute;left:5731;top:4078;width:36;height:2" coordorigin="5731,4078" coordsize="36,0" path="m5767,4078l5731,4078e" filled="f" stroked="t" strokeweight=".224401pt" strokecolor="#231F20">
                <v:path arrowok="t"/>
              </v:shape>
            </v:group>
            <v:group style="position:absolute;left:1761;top:3889;width:36;height:2" coordorigin="1761,3889" coordsize="36,2">
              <v:shape style="position:absolute;left:1761;top:3889;width:36;height:2" coordorigin="1761,3889" coordsize="36,0" path="m1761,3889l1797,3889e" filled="t" fillcolor="#231F20" stroked="f">
                <v:path arrowok="t"/>
                <v:fill type="solid"/>
              </v:shape>
            </v:group>
            <v:group style="position:absolute;left:5731;top:3889;width:36;height:2" coordorigin="5731,3889" coordsize="36,2">
              <v:shape style="position:absolute;left:5731;top:3889;width:36;height:2" coordorigin="5731,3889" coordsize="36,0" path="m5767,3889l5731,3889e" filled="t" fillcolor="#231F20" stroked="f">
                <v:path arrowok="t"/>
                <v:fill type="solid"/>
              </v:shape>
            </v:group>
            <v:group style="position:absolute;left:5731;top:3889;width:36;height:2" coordorigin="5731,3889" coordsize="36,2">
              <v:shape style="position:absolute;left:5731;top:3889;width:36;height:2" coordorigin="5731,3889" coordsize="36,0" path="m5767,3889l5731,3889e" filled="f" stroked="t" strokeweight=".224401pt" strokecolor="#231F20">
                <v:path arrowok="t"/>
              </v:shape>
            </v:group>
            <v:group style="position:absolute;left:1507;top:3839;width:54;height:81" coordorigin="1507,3839" coordsize="54,81">
              <v:shape style="position:absolute;left:1507;top:3839;width:54;height:81" coordorigin="1507,3839" coordsize="54,81" path="m1543,3839l1525,3839,1518,3843,1514,3850,1509,3857,1507,3867,1507,3893,1509,3903,1518,3917,1525,3920,1543,3920,1549,3917,1553,3912,1529,3912,1524,3909,1519,3899,1518,3891,1518,3869,1519,3861,1522,3856,1524,3850,1529,3847,1553,3847,1549,3843,1543,3839xe" filled="t" fillcolor="#231F20" stroked="f">
                <v:path arrowok="t"/>
                <v:fill type="solid"/>
              </v:shape>
              <v:shape style="position:absolute;left:1507;top:3839;width:54;height:81" coordorigin="1507,3839" coordsize="54,81" path="m1553,3847l1540,3847,1544,3850,1546,3856,1549,3861,1551,3869,1551,3891,1549,3899,1546,3904,1544,3909,1540,3912,1553,3912,1554,3910,1559,3903,1561,3893,1561,3867,1559,3857,1554,3850,1553,3847xe" filled="t" fillcolor="#231F20" stroked="f">
                <v:path arrowok="t"/>
                <v:fill type="solid"/>
              </v:shape>
            </v:group>
            <v:group style="position:absolute;left:1614;top:3840;width:47;height:79" coordorigin="1614,3840" coordsize="47,79">
              <v:shape style="position:absolute;left:1614;top:3840;width:47;height:79" coordorigin="1614,3840" coordsize="47,79" path="m1661,3910l1616,3910,1616,3919,1661,3919,1661,3910xe" filled="t" fillcolor="#231F20" stroked="f">
                <v:path arrowok="t"/>
                <v:fill type="solid"/>
              </v:shape>
              <v:shape style="position:absolute;left:1614;top:3840;width:47;height:79" coordorigin="1614,3840" coordsize="47,79" path="m1644,3850l1633,3850,1633,3910,1644,3910,1644,3850xe" filled="t" fillcolor="#231F20" stroked="f">
                <v:path arrowok="t"/>
                <v:fill type="solid"/>
              </v:shape>
              <v:shape style="position:absolute;left:1614;top:3840;width:47;height:79" coordorigin="1614,3840" coordsize="47,79" path="m1644,3840l1633,3840,1614,3844,1614,3854,1633,3850,1644,3850,1644,3840xe" filled="t" fillcolor="#231F20" stroked="f">
                <v:path arrowok="t"/>
                <v:fill type="solid"/>
              </v:shape>
            </v:group>
            <v:group style="position:absolute;left:1678;top:3839;width:54;height:81" coordorigin="1678,3839" coordsize="54,81">
              <v:shape style="position:absolute;left:1678;top:3839;width:54;height:81" coordorigin="1678,3839" coordsize="54,81" path="m1714,3839l1696,3839,1690,3843,1685,3850,1680,3857,1678,3867,1678,3893,1680,3903,1690,3917,1696,3920,1714,3920,1721,3917,1724,3912,1700,3912,1696,3909,1690,3899,1689,3891,1689,3869,1690,3861,1696,3850,1700,3847,1724,3847,1721,3843,1714,3839xe" filled="t" fillcolor="#231F20" stroked="f">
                <v:path arrowok="t"/>
                <v:fill type="solid"/>
              </v:shape>
              <v:shape style="position:absolute;left:1678;top:3839;width:54;height:81" coordorigin="1678,3839" coordsize="54,81" path="m1724,3847l1711,3847,1715,3850,1718,3856,1720,3861,1722,3869,1722,3891,1720,3899,1718,3904,1715,3909,1711,3912,1724,3912,1725,3910,1730,3903,1732,3893,1732,3867,1730,3857,1725,3850,1724,3847xe" filled="t" fillcolor="#231F20" stroked="f">
                <v:path arrowok="t"/>
                <v:fill type="solid"/>
              </v:shape>
            </v:group>
            <v:group style="position:absolute;left:1761;top:3700;width:36;height:2" coordorigin="1761,3700" coordsize="36,2">
              <v:shape style="position:absolute;left:1761;top:3700;width:36;height:2" coordorigin="1761,3700" coordsize="36,0" path="m1761,3700l1797,3700e" filled="t" fillcolor="#231F20" stroked="f">
                <v:path arrowok="t"/>
                <v:fill type="solid"/>
              </v:shape>
            </v:group>
            <v:group style="position:absolute;left:5731;top:3700;width:36;height:2" coordorigin="5731,3700" coordsize="36,2">
              <v:shape style="position:absolute;left:5731;top:3700;width:36;height:2" coordorigin="5731,3700" coordsize="36,0" path="m5767,3700l5731,3700e" filled="t" fillcolor="#231F20" stroked="f">
                <v:path arrowok="t"/>
                <v:fill type="solid"/>
              </v:shape>
            </v:group>
            <v:group style="position:absolute;left:5731;top:3700;width:36;height:2" coordorigin="5731,3700" coordsize="36,2">
              <v:shape style="position:absolute;left:5731;top:3700;width:36;height:2" coordorigin="5731,3700" coordsize="36,0" path="m5767,3700l5731,3700e" filled="f" stroked="t" strokeweight=".224401pt" strokecolor="#231F20">
                <v:path arrowok="t"/>
              </v:shape>
            </v:group>
            <v:group style="position:absolute;left:1509;top:3650;width:54;height:81" coordorigin="1509,3650" coordsize="54,81">
              <v:shape style="position:absolute;left:1509;top:3650;width:54;height:81" coordorigin="1509,3650" coordsize="54,81" path="m1545,3650l1527,3650,1521,3653,1516,3660,1511,3667,1509,3677,1509,3704,1511,3714,1521,3728,1527,3731,1545,3731,1552,3728,1555,3723,1531,3723,1527,3720,1521,3709,1520,3701,1520,3680,1521,3672,1527,3661,1531,3658,1555,3658,1552,3653,1545,3650xe" filled="t" fillcolor="#231F20" stroked="f">
                <v:path arrowok="t"/>
                <v:fill type="solid"/>
              </v:shape>
              <v:shape style="position:absolute;left:1509;top:3650;width:54;height:81" coordorigin="1509,3650" coordsize="54,81" path="m1555,3658l1542,3658,1546,3661,1549,3666,1551,3672,1553,3680,1553,3701,1551,3709,1549,3715,1546,3720,1542,3723,1555,3723,1556,3721,1561,3714,1563,3704,1563,3677,1561,3667,1556,3660,1555,3658xe" filled="t" fillcolor="#231F20" stroked="f">
                <v:path arrowok="t"/>
                <v:fill type="solid"/>
              </v:shape>
            </v:group>
            <v:group style="position:absolute;left:1617;top:3651;width:47;height:79" coordorigin="1617,3651" coordsize="47,79">
              <v:shape style="position:absolute;left:1617;top:3651;width:47;height:79" coordorigin="1617,3651" coordsize="47,79" path="m1663,3721l1618,3721,1618,3730,1663,3730,1663,3721xe" filled="t" fillcolor="#231F20" stroked="f">
                <v:path arrowok="t"/>
                <v:fill type="solid"/>
              </v:shape>
              <v:shape style="position:absolute;left:1617;top:3651;width:47;height:79" coordorigin="1617,3651" coordsize="47,79" path="m1646,3661l1636,3661,1636,3721,1646,3721,1646,3661xe" filled="t" fillcolor="#231F20" stroked="f">
                <v:path arrowok="t"/>
                <v:fill type="solid"/>
              </v:shape>
              <v:shape style="position:absolute;left:1617;top:3651;width:47;height:79" coordorigin="1617,3651" coordsize="47,79" path="m1646,3651l1635,3651,1617,3655,1617,3665,1636,3661,1646,3661,1646,3651xe" filled="t" fillcolor="#231F20" stroked="f">
                <v:path arrowok="t"/>
                <v:fill type="solid"/>
              </v:shape>
            </v:group>
            <v:group style="position:absolute;left:1682;top:3651;width:51;height:80" coordorigin="1682,3651" coordsize="51,80">
              <v:shape style="position:absolute;left:1682;top:3651;width:51;height:80" coordorigin="1682,3651" coordsize="51,80" path="m1682,3717l1682,3728,1685,3729,1689,3730,1692,3730,1696,3731,1699,3731,1712,3731,1719,3729,1727,3722,1698,3722,1695,3722,1691,3721,1688,3720,1685,3719,1682,3717xe" filled="t" fillcolor="#231F20" stroked="f">
                <v:path arrowok="t"/>
                <v:fill type="solid"/>
              </v:shape>
              <v:shape style="position:absolute;left:1682;top:3651;width:51;height:80" coordorigin="1682,3651" coordsize="51,80" path="m1727,3687l1708,3687,1713,3688,1717,3692,1720,3695,1722,3699,1722,3710,1720,3714,1717,3718,1713,3721,1708,3722,1727,3722,1730,3720,1732,3713,1732,3696,1730,3690,1727,3687xe" filled="t" fillcolor="#231F20" stroked="f">
                <v:path arrowok="t"/>
                <v:fill type="solid"/>
              </v:shape>
              <v:shape style="position:absolute;left:1682;top:3651;width:51;height:80" coordorigin="1682,3651" coordsize="51,80" path="m1727,3651l1685,3651,1685,3691,1688,3689,1691,3688,1696,3687,1699,3687,1727,3687,1725,3685,1720,3680,1717,3680,1695,3680,1695,3660,1727,3660,1727,3651xe" filled="t" fillcolor="#231F20" stroked="f">
                <v:path arrowok="t"/>
                <v:fill type="solid"/>
              </v:shape>
              <v:shape style="position:absolute;left:1682;top:3651;width:51;height:80" coordorigin="1682,3651" coordsize="51,80" path="m1713,3678l1702,3678,1699,3678,1698,3679,1696,3679,1695,3680,1717,3680,1713,3678xe" filled="t" fillcolor="#231F20" stroked="f">
                <v:path arrowok="t"/>
                <v:fill type="solid"/>
              </v:shape>
            </v:group>
            <v:group style="position:absolute;left:1761;top:3511;width:36;height:2" coordorigin="1761,3511" coordsize="36,2">
              <v:shape style="position:absolute;left:1761;top:3511;width:36;height:2" coordorigin="1761,3511" coordsize="36,0" path="m1761,3511l1797,3511e" filled="t" fillcolor="#231F20" stroked="f">
                <v:path arrowok="t"/>
                <v:fill type="solid"/>
              </v:shape>
            </v:group>
            <v:group style="position:absolute;left:5731;top:3511;width:36;height:2" coordorigin="5731,3511" coordsize="36,2">
              <v:shape style="position:absolute;left:5731;top:3511;width:36;height:2" coordorigin="5731,3511" coordsize="36,0" path="m5767,3511l5731,3511e" filled="t" fillcolor="#231F20" stroked="f">
                <v:path arrowok="t"/>
                <v:fill type="solid"/>
              </v:shape>
            </v:group>
            <v:group style="position:absolute;left:5731;top:3511;width:36;height:2" coordorigin="5731,3511" coordsize="36,2">
              <v:shape style="position:absolute;left:5731;top:3511;width:36;height:2" coordorigin="5731,3511" coordsize="36,0" path="m5767,3511l5731,3511e" filled="f" stroked="t" strokeweight=".224401pt" strokecolor="#231F20">
                <v:path arrowok="t"/>
              </v:shape>
            </v:group>
            <v:group style="position:absolute;left:1507;top:3461;width:54;height:81" coordorigin="1507,3461" coordsize="54,81">
              <v:shape style="position:absolute;left:1507;top:3461;width:54;height:81" coordorigin="1507,3461" coordsize="54,81" path="m1543,3461l1525,3461,1518,3464,1514,3471,1509,3478,1507,3488,1507,3515,1509,3525,1518,3539,1525,3542,1543,3542,1549,3539,1553,3534,1529,3534,1524,3531,1519,3520,1518,3512,1518,3491,1519,3483,1522,3477,1524,3472,1529,3469,1553,3469,1549,3464,1543,3461xe" filled="t" fillcolor="#231F20" stroked="f">
                <v:path arrowok="t"/>
                <v:fill type="solid"/>
              </v:shape>
              <v:shape style="position:absolute;left:1507;top:3461;width:54;height:81" coordorigin="1507,3461" coordsize="54,81" path="m1553,3469l1540,3469,1544,3472,1546,3477,1549,3483,1551,3491,1551,3512,1549,3520,1546,3526,1544,3531,1540,3534,1553,3534,1554,3532,1559,3525,1561,3515,1561,3488,1559,3478,1554,3471,1553,3469xe" filled="t" fillcolor="#231F20" stroked="f">
                <v:path arrowok="t"/>
                <v:fill type="solid"/>
              </v:shape>
            </v:group>
            <v:group style="position:absolute;left:1610;top:3461;width:50;height:80" coordorigin="1610,3461" coordsize="50,80">
              <v:shape style="position:absolute;left:1610;top:3461;width:50;height:80" coordorigin="1610,3461" coordsize="50,80" path="m1656,3470l1638,3470,1642,3471,1648,3476,1649,3480,1649,3486,1648,3489,1647,3492,1646,3494,1643,3498,1640,3501,1638,3503,1620,3522,1610,3532,1610,3541,1660,3541,1660,3532,1623,3532,1648,3506,1651,3504,1651,3503,1655,3499,1657,3495,1658,3492,1659,3489,1660,3486,1660,3476,1657,3471,1656,3470xe" filled="t" fillcolor="#231F20" stroked="f">
                <v:path arrowok="t"/>
                <v:fill type="solid"/>
              </v:shape>
              <v:shape style="position:absolute;left:1610;top:3461;width:50;height:80" coordorigin="1610,3461" coordsize="50,80" path="m1641,3461l1630,3461,1627,3461,1619,3463,1615,3464,1611,3466,1611,3477,1615,3474,1619,3473,1623,3471,1626,3470,1630,3470,1656,3470,1648,3463,1641,3461xe" filled="t" fillcolor="#231F20" stroked="f">
                <v:path arrowok="t"/>
                <v:fill type="solid"/>
              </v:shape>
            </v:group>
            <v:group style="position:absolute;left:1678;top:3461;width:54;height:81" coordorigin="1678,3461" coordsize="54,81">
              <v:shape style="position:absolute;left:1678;top:3461;width:54;height:81" coordorigin="1678,3461" coordsize="54,81" path="m1714,3461l1696,3461,1690,3464,1685,3471,1680,3478,1678,3488,1678,3515,1680,3525,1690,3539,1696,3542,1714,3542,1721,3539,1724,3534,1700,3534,1696,3531,1690,3520,1689,3512,1689,3491,1690,3483,1696,3472,1700,3469,1724,3469,1721,3464,1714,3461xe" filled="t" fillcolor="#231F20" stroked="f">
                <v:path arrowok="t"/>
                <v:fill type="solid"/>
              </v:shape>
              <v:shape style="position:absolute;left:1678;top:3461;width:54;height:81" coordorigin="1678,3461" coordsize="54,81" path="m1724,3469l1711,3469,1715,3472,1718,3477,1720,3483,1722,3491,1722,3512,1720,3520,1718,3526,1715,3531,1711,3534,1724,3534,1725,3532,1730,3525,1732,3515,1732,3488,1730,3478,1725,3471,1724,3469xe" filled="t" fillcolor="#231F20" stroked="f">
                <v:path arrowok="t"/>
                <v:fill type="solid"/>
              </v:shape>
            </v:group>
            <v:group style="position:absolute;left:1761;top:3322;width:36;height:2" coordorigin="1761,3322" coordsize="36,2">
              <v:shape style="position:absolute;left:1761;top:3322;width:36;height:2" coordorigin="1761,3322" coordsize="36,0" path="m1761,3322l1797,3322e" filled="t" fillcolor="#231F20" stroked="f">
                <v:path arrowok="t"/>
                <v:fill type="solid"/>
              </v:shape>
            </v:group>
            <v:group style="position:absolute;left:5731;top:3322;width:36;height:2" coordorigin="5731,3322" coordsize="36,2">
              <v:shape style="position:absolute;left:5731;top:3322;width:36;height:2" coordorigin="5731,3322" coordsize="36,0" path="m5767,3322l5731,3322e" filled="t" fillcolor="#231F20" stroked="f">
                <v:path arrowok="t"/>
                <v:fill type="solid"/>
              </v:shape>
            </v:group>
            <v:group style="position:absolute;left:5731;top:3322;width:36;height:2" coordorigin="5731,3322" coordsize="36,2">
              <v:shape style="position:absolute;left:5731;top:3322;width:36;height:2" coordorigin="5731,3322" coordsize="36,0" path="m5767,3322l5731,3322e" filled="f" stroked="t" strokeweight=".224401pt" strokecolor="#231F20">
                <v:path arrowok="t"/>
              </v:shape>
            </v:group>
            <v:group style="position:absolute;left:1509;top:3272;width:54;height:81" coordorigin="1509,3272" coordsize="54,81">
              <v:shape style="position:absolute;left:1509;top:3272;width:54;height:81" coordorigin="1509,3272" coordsize="54,81" path="m1545,3272l1527,3272,1521,3275,1516,3282,1511,3289,1509,3299,1509,3325,1511,3336,1521,3349,1527,3353,1545,3353,1552,3349,1555,3345,1531,3345,1527,3342,1521,3331,1520,3323,1520,3301,1521,3293,1527,3283,1531,3280,1555,3280,1552,3275,1545,3272xe" filled="t" fillcolor="#231F20" stroked="f">
                <v:path arrowok="t"/>
                <v:fill type="solid"/>
              </v:shape>
              <v:shape style="position:absolute;left:1509;top:3272;width:54;height:81" coordorigin="1509,3272" coordsize="54,81" path="m1555,3280l1542,3280,1546,3283,1549,3288,1551,3293,1553,3301,1553,3323,1551,3331,1549,3336,1546,3342,1542,3345,1555,3345,1556,3342,1561,3336,1563,3325,1563,3299,1561,3289,1556,3282,1555,3280xe" filled="t" fillcolor="#231F20" stroked="f">
                <v:path arrowok="t"/>
                <v:fill type="solid"/>
              </v:shape>
            </v:group>
            <v:group style="position:absolute;left:1613;top:3272;width:50;height:80" coordorigin="1613,3272" coordsize="50,80">
              <v:shape style="position:absolute;left:1613;top:3272;width:50;height:80" coordorigin="1613,3272" coordsize="50,80" path="m1658,3280l1640,3280,1644,3282,1650,3287,1651,3290,1651,3297,1651,3300,1649,3302,1648,3305,1646,3308,1642,3312,1640,3314,1613,3342,1613,3351,1663,3351,1663,3342,1625,3342,1650,3317,1653,3314,1654,3313,1657,3309,1659,3306,1660,3303,1661,3300,1662,3297,1662,3287,1660,3282,1658,3280xe" filled="t" fillcolor="#231F20" stroked="f">
                <v:path arrowok="t"/>
                <v:fill type="solid"/>
              </v:shape>
              <v:shape style="position:absolute;left:1613;top:3272;width:50;height:80" coordorigin="1613,3272" coordsize="50,80" path="m1643,3272l1632,3272,1629,3272,1622,3274,1618,3275,1613,3277,1613,3287,1617,3285,1621,3283,1625,3282,1629,3281,1632,3280,1658,3280,1650,3274,1643,3272xe" filled="t" fillcolor="#231F20" stroked="f">
                <v:path arrowok="t"/>
                <v:fill type="solid"/>
              </v:shape>
            </v:group>
            <v:group style="position:absolute;left:1682;top:3273;width:51;height:80" coordorigin="1682,3273" coordsize="51,80">
              <v:shape style="position:absolute;left:1682;top:3273;width:51;height:80" coordorigin="1682,3273" coordsize="51,80" path="m1682,3339l1682,3350,1685,3351,1689,3352,1692,3352,1696,3353,1699,3353,1712,3353,1719,3351,1727,3344,1698,3344,1695,3344,1691,3343,1688,3342,1685,3341,1682,3339xe" filled="t" fillcolor="#231F20" stroked="f">
                <v:path arrowok="t"/>
                <v:fill type="solid"/>
              </v:shape>
              <v:shape style="position:absolute;left:1682;top:3273;width:51;height:80" coordorigin="1682,3273" coordsize="51,80" path="m1727,3308l1708,3308,1713,3310,1717,3313,1720,3317,1722,3321,1722,3332,1720,3336,1717,3339,1713,3342,1708,3344,1727,3344,1730,3341,1732,3335,1732,3318,1730,3312,1727,3308xe" filled="t" fillcolor="#231F20" stroked="f">
                <v:path arrowok="t"/>
                <v:fill type="solid"/>
              </v:shape>
              <v:shape style="position:absolute;left:1682;top:3273;width:51;height:80" coordorigin="1682,3273" coordsize="51,80" path="m1727,3273l1685,3273,1685,3312,1688,3311,1691,3310,1696,3309,1699,3308,1727,3308,1725,3307,1720,3302,1717,3301,1695,3301,1695,3282,1727,3282,1727,3273xe" filled="t" fillcolor="#231F20" stroked="f">
                <v:path arrowok="t"/>
                <v:fill type="solid"/>
              </v:shape>
              <v:shape style="position:absolute;left:1682;top:3273;width:51;height:80" coordorigin="1682,3273" coordsize="51,80" path="m1713,3300l1702,3300,1699,3300,1698,3300,1696,3301,1695,3301,1717,3301,1713,3300xe" filled="t" fillcolor="#231F20" stroked="f">
                <v:path arrowok="t"/>
                <v:fill type="solid"/>
              </v:shape>
            </v:group>
            <v:group style="position:absolute;left:1761;top:3133;width:36;height:2" coordorigin="1761,3133" coordsize="36,2">
              <v:shape style="position:absolute;left:1761;top:3133;width:36;height:2" coordorigin="1761,3133" coordsize="36,0" path="m1761,3133l1797,3133e" filled="t" fillcolor="#231F20" stroked="f">
                <v:path arrowok="t"/>
                <v:fill type="solid"/>
              </v:shape>
            </v:group>
            <v:group style="position:absolute;left:5731;top:3133;width:36;height:2" coordorigin="5731,3133" coordsize="36,2">
              <v:shape style="position:absolute;left:5731;top:3133;width:36;height:2" coordorigin="5731,3133" coordsize="36,0" path="m5767,3133l5731,3133e" filled="t" fillcolor="#231F20" stroked="f">
                <v:path arrowok="t"/>
                <v:fill type="solid"/>
              </v:shape>
            </v:group>
            <v:group style="position:absolute;left:5731;top:3133;width:36;height:2" coordorigin="5731,3133" coordsize="36,2">
              <v:shape style="position:absolute;left:5731;top:3133;width:36;height:2" coordorigin="5731,3133" coordsize="36,0" path="m5767,3133l5731,3133e" filled="f" stroked="t" strokeweight=".224401pt" strokecolor="#231F20">
                <v:path arrowok="t"/>
              </v:shape>
            </v:group>
            <v:group style="position:absolute;left:1507;top:3082;width:54;height:81" coordorigin="1507,3082" coordsize="54,81">
              <v:shape style="position:absolute;left:1507;top:3082;width:54;height:81" coordorigin="1507,3082" coordsize="54,81" path="m1543,3082l1525,3082,1518,3086,1514,3093,1509,3100,1507,3110,1507,3136,1509,3146,1518,3160,1525,3164,1543,3164,1549,3160,1553,3155,1529,3155,1524,3153,1519,3142,1518,3134,1518,3112,1519,3104,1524,3093,1529,3091,1553,3091,1549,3086,1543,3082xe" filled="t" fillcolor="#231F20" stroked="f">
                <v:path arrowok="t"/>
                <v:fill type="solid"/>
              </v:shape>
              <v:shape style="position:absolute;left:1507;top:3082;width:54;height:81" coordorigin="1507,3082" coordsize="54,81" path="m1553,3091l1540,3091,1544,3093,1546,3099,1549,3104,1551,3112,1551,3134,1549,3142,1546,3147,1544,3153,1540,3155,1553,3155,1554,3153,1559,3146,1561,3136,1561,3110,1559,3100,1554,3093,1553,3091xe" filled="t" fillcolor="#231F20" stroked="f">
                <v:path arrowok="t"/>
                <v:fill type="solid"/>
              </v:shape>
            </v:group>
            <v:group style="position:absolute;left:1611;top:3082;width:52;height:81" coordorigin="1611,3082" coordsize="52,81">
              <v:shape style="position:absolute;left:1611;top:3082;width:52;height:81" coordorigin="1611,3082" coordsize="52,81" path="m1611,3150l1611,3160,1614,3161,1618,3162,1622,3163,1625,3163,1628,3164,1642,3164,1649,3162,1654,3157,1658,3155,1628,3155,1624,3154,1617,3153,1614,3151,1611,3150xe" filled="t" fillcolor="#231F20" stroked="f">
                <v:path arrowok="t"/>
                <v:fill type="solid"/>
              </v:shape>
              <v:shape style="position:absolute;left:1611;top:3082;width:52;height:81" coordorigin="1611,3082" coordsize="52,81" path="m1658,3091l1639,3091,1643,3092,1646,3094,1649,3097,1650,3100,1650,3108,1649,3111,1646,3113,1643,3115,1639,3116,1624,3116,1624,3125,1639,3125,1644,3126,1650,3131,1652,3135,1652,3144,1650,3148,1643,3154,1638,3155,1658,3155,1660,3153,1662,3147,1662,3134,1661,3130,1655,3123,1651,3121,1646,3120,1651,3119,1654,3117,1659,3111,1661,3107,1661,3096,1658,3091,1658,3091xe" filled="t" fillcolor="#231F20" stroked="f">
                <v:path arrowok="t"/>
                <v:fill type="solid"/>
              </v:shape>
              <v:shape style="position:absolute;left:1611;top:3082;width:52;height:81" coordorigin="1611,3082" coordsize="52,81" path="m1642,3082l1631,3082,1628,3083,1621,3084,1617,3085,1613,3086,1613,3095,1617,3094,1621,3093,1627,3092,1631,3091,1658,3091,1649,3084,1642,3082xe" filled="t" fillcolor="#231F20" stroked="f">
                <v:path arrowok="t"/>
                <v:fill type="solid"/>
              </v:shape>
            </v:group>
            <v:group style="position:absolute;left:1678;top:3082;width:54;height:81" coordorigin="1678,3082" coordsize="54,81">
              <v:shape style="position:absolute;left:1678;top:3082;width:54;height:81" coordorigin="1678,3082" coordsize="54,81" path="m1714,3082l1696,3082,1690,3086,1685,3093,1680,3100,1678,3110,1678,3136,1680,3146,1690,3160,1696,3164,1714,3164,1721,3160,1724,3155,1700,3155,1696,3153,1690,3142,1689,3134,1689,3112,1690,3104,1696,3093,1700,3091,1724,3091,1721,3086,1714,3082xe" filled="t" fillcolor="#231F20" stroked="f">
                <v:path arrowok="t"/>
                <v:fill type="solid"/>
              </v:shape>
              <v:shape style="position:absolute;left:1678;top:3082;width:54;height:81" coordorigin="1678,3082" coordsize="54,81" path="m1724,3091l1711,3091,1715,3093,1718,3099,1720,3104,1722,3112,1722,3134,1720,3142,1718,3147,1715,3153,1711,3155,1724,3155,1725,3153,1730,3146,1732,3136,1732,3110,1730,3100,1725,3093,1724,3091xe" filled="t" fillcolor="#231F20" stroked="f">
                <v:path arrowok="t"/>
                <v:fill type="solid"/>
              </v:shape>
            </v:group>
            <v:group style="position:absolute;left:1761;top:2943;width:36;height:2" coordorigin="1761,2943" coordsize="36,2">
              <v:shape style="position:absolute;left:1761;top:2943;width:36;height:2" coordorigin="1761,2943" coordsize="36,0" path="m1761,2943l1797,2943e" filled="t" fillcolor="#231F20" stroked="f">
                <v:path arrowok="t"/>
                <v:fill type="solid"/>
              </v:shape>
            </v:group>
            <v:group style="position:absolute;left:5731;top:2943;width:36;height:2" coordorigin="5731,2943" coordsize="36,2">
              <v:shape style="position:absolute;left:5731;top:2943;width:36;height:2" coordorigin="5731,2943" coordsize="36,0" path="m5767,2943l5731,2943e" filled="t" fillcolor="#231F20" stroked="f">
                <v:path arrowok="t"/>
                <v:fill type="solid"/>
              </v:shape>
            </v:group>
            <v:group style="position:absolute;left:1509;top:2893;width:54;height:81" coordorigin="1509,2893" coordsize="54,81">
              <v:shape style="position:absolute;left:1509;top:2893;width:54;height:81" coordorigin="1509,2893" coordsize="54,81" path="m1545,2893l1527,2893,1521,2897,1516,2904,1511,2911,1509,2921,1509,2947,1511,2957,1521,2971,1527,2974,1545,2974,1552,2971,1555,2966,1531,2966,1527,2963,1521,2953,1520,2945,1520,2923,1521,2915,1527,2904,1531,2902,1555,2902,1552,2897,1545,2893xe" filled="t" fillcolor="#231F20" stroked="f">
                <v:path arrowok="t"/>
                <v:fill type="solid"/>
              </v:shape>
              <v:shape style="position:absolute;left:1509;top:2893;width:54;height:81" coordorigin="1509,2893" coordsize="54,81" path="m1555,2902l1542,2902,1546,2904,1549,2910,1551,2915,1553,2923,1553,2945,1551,2953,1549,2958,1546,2963,1542,2966,1555,2966,1556,2964,1561,2957,1563,2947,1563,2921,1561,2911,1556,2904,1555,2902xe" filled="t" fillcolor="#231F20" stroked="f">
                <v:path arrowok="t"/>
                <v:fill type="solid"/>
              </v:shape>
            </v:group>
            <v:group style="position:absolute;left:1613;top:2893;width:52;height:81" coordorigin="1613,2893" coordsize="52,81">
              <v:shape style="position:absolute;left:1613;top:2893;width:52;height:81" coordorigin="1613,2893" coordsize="52,81" path="m1613,2960l1613,2971,1617,2972,1620,2973,1624,2974,1627,2974,1631,2974,1644,2974,1651,2972,1657,2968,1660,2966,1630,2966,1626,2965,1619,2963,1616,2962,1613,2960xe" filled="t" fillcolor="#231F20" stroked="f">
                <v:path arrowok="t"/>
                <v:fill type="solid"/>
              </v:shape>
              <v:shape style="position:absolute;left:1613;top:2893;width:52;height:81" coordorigin="1613,2893" coordsize="52,81" path="m1660,2902l1641,2902,1645,2903,1648,2905,1651,2907,1652,2911,1652,2919,1651,2922,1648,2924,1645,2926,1641,2927,1627,2927,1627,2935,1642,2935,1646,2937,1653,2942,1654,2946,1654,2955,1652,2959,1645,2964,1640,2966,1660,2966,1662,2964,1665,2958,1665,2945,1663,2941,1658,2934,1654,2932,1649,2931,1653,2930,1657,2928,1662,2921,1663,2918,1663,2907,1660,2902,1660,2902xe" filled="t" fillcolor="#231F20" stroked="f">
                <v:path arrowok="t"/>
                <v:fill type="solid"/>
              </v:shape>
              <v:shape style="position:absolute;left:1613;top:2893;width:52;height:81" coordorigin="1613,2893" coordsize="52,81" path="m1645,2893l1633,2893,1630,2893,1623,2895,1619,2895,1615,2896,1615,2906,1619,2905,1623,2904,1630,2902,1633,2902,1660,2902,1651,2895,1645,2893xe" filled="t" fillcolor="#231F20" stroked="f">
                <v:path arrowok="t"/>
                <v:fill type="solid"/>
              </v:shape>
            </v:group>
            <v:group style="position:absolute;left:1682;top:2895;width:51;height:80" coordorigin="1682,2895" coordsize="51,80">
              <v:shape style="position:absolute;left:1682;top:2895;width:51;height:80" coordorigin="1682,2895" coordsize="51,80" path="m1682,2961l1682,2971,1685,2972,1689,2973,1692,2974,1696,2974,1699,2974,1712,2974,1719,2972,1727,2966,1698,2966,1695,2965,1688,2964,1685,2962,1682,2961xe" filled="t" fillcolor="#231F20" stroked="f">
                <v:path arrowok="t"/>
                <v:fill type="solid"/>
              </v:shape>
              <v:shape style="position:absolute;left:1682;top:2895;width:51;height:80" coordorigin="1682,2895" coordsize="51,80" path="m1727,2930l1708,2930,1713,2932,1717,2935,1720,2938,1722,2942,1722,2953,1720,2958,1717,2961,1713,2964,1708,2966,1727,2966,1730,2963,1732,2956,1732,2940,1730,2933,1727,2930xe" filled="t" fillcolor="#231F20" stroked="f">
                <v:path arrowok="t"/>
                <v:fill type="solid"/>
              </v:shape>
              <v:shape style="position:absolute;left:1682;top:2895;width:51;height:80" coordorigin="1682,2895" coordsize="51,80" path="m1727,2895l1685,2895,1685,2934,1688,2933,1691,2932,1696,2930,1699,2930,1727,2930,1725,2928,1720,2924,1717,2923,1695,2923,1695,2903,1727,2903,1727,2895xe" filled="t" fillcolor="#231F20" stroked="f">
                <v:path arrowok="t"/>
                <v:fill type="solid"/>
              </v:shape>
              <v:shape style="position:absolute;left:1682;top:2895;width:51;height:80" coordorigin="1682,2895" coordsize="51,80" path="m1713,2921l1702,2921,1699,2922,1698,2922,1696,2922,1695,2923,1717,2923,1713,2921xe" filled="t" fillcolor="#231F20" stroked="f">
                <v:path arrowok="t"/>
                <v:fill type="solid"/>
              </v:shape>
            </v:group>
            <v:group style="position:absolute;left:1761;top:5803;width:3605;height:120" coordorigin="1761,5803" coordsize="3605,120">
              <v:shape style="position:absolute;left:1761;top:5803;width:3605;height:120" coordorigin="1761,5803" coordsize="3605,120" path="m1761,5803l4298,5803,4432,5923,4699,5923,4832,5895,4966,5894,5233,5894,5366,5895e" filled="f" stroked="t" strokeweight=".448801pt" strokecolor="#231F20">
                <v:path arrowok="t"/>
                <v:stroke dashstyle="longDash"/>
              </v:shape>
              <v:shape style="position:absolute;left:1759;top:5773;width:3636;height:152" type="#_x0000_t75">
                <v:imagedata r:id="rId60" o:title=""/>
              </v:shape>
            </v:group>
            <v:group style="position:absolute;left:5767;top:4599;width:2;height:1324" coordorigin="5767,4599" coordsize="2,1324">
              <v:shape style="position:absolute;left:5767;top:4599;width:2;height:1324" coordorigin="5767,4599" coordsize="0,1324" path="m5767,4599l5767,5923e" filled="f" stroked="t" strokeweight=".448801pt" strokecolor="#231F20">
                <v:path arrowok="t"/>
              </v:shape>
            </v:group>
            <v:group style="position:absolute;left:1761;top:4599;width:4005;height:2" coordorigin="1761,4599" coordsize="4005,2">
              <v:shape style="position:absolute;left:1761;top:4599;width:4005;height:2" coordorigin="1761,4599" coordsize="4005,0" path="m1761,4599l5767,4599e" filled="f" stroked="t" strokeweight=".448801pt" strokecolor="#231F20">
                <v:path arrowok="t"/>
              </v:shape>
            </v:group>
            <v:group style="position:absolute;left:1761;top:5923;width:4005;height:2" coordorigin="1761,5923" coordsize="4005,2">
              <v:shape style="position:absolute;left:1761;top:5923;width:4005;height:2" coordorigin="1761,5923" coordsize="4005,0" path="m1761,5923l5767,5923e" filled="f" stroked="t" strokeweight=".448801pt" strokecolor="#231F20">
                <v:path arrowok="t"/>
              </v:shape>
              <v:shape style="position:absolute;left:1345;top:4546;width:454;height:1498" type="#_x0000_t75">
                <v:imagedata r:id="rId61" o:title=""/>
              </v:shape>
            </v:group>
            <v:group style="position:absolute;left:2429;top:5887;width:2;height:36" coordorigin="2429,5887" coordsize="2,36">
              <v:shape style="position:absolute;left:2429;top:5887;width:2;height:36" coordorigin="2429,5887" coordsize="0,36" path="m2429,5923l2429,5887e" filled="t" fillcolor="#231F20" stroked="f">
                <v:path arrowok="t"/>
                <v:fill type="solid"/>
              </v:shape>
            </v:group>
            <v:group style="position:absolute;left:2429;top:5887;width:2;height:36" coordorigin="2429,5887" coordsize="2,36">
              <v:shape style="position:absolute;left:2429;top:5887;width:2;height:36" coordorigin="2429,5887" coordsize="0,36" path="m2429,5887l2429,5923e" filled="f" stroked="t" strokeweight=".224401pt" strokecolor="#231F20">
                <v:path arrowok="t"/>
              </v:shape>
            </v:group>
            <v:group style="position:absolute;left:2429;top:4599;width:2;height:36" coordorigin="2429,4599" coordsize="2,36">
              <v:shape style="position:absolute;left:2429;top:4599;width:2;height:36" coordorigin="2429,4599" coordsize="0,36" path="m2429,4599l2429,4635e" filled="t" fillcolor="#231F20" stroked="f">
                <v:path arrowok="t"/>
                <v:fill type="solid"/>
              </v:shape>
            </v:group>
            <v:group style="position:absolute;left:2429;top:4599;width:2;height:36" coordorigin="2429,4599" coordsize="2,36">
              <v:shape style="position:absolute;left:2429;top:4599;width:2;height:36" coordorigin="2429,4599" coordsize="0,36" path="m2429,4599l2429,4635e" filled="f" stroked="t" strokeweight=".224401pt" strokecolor="#231F20">
                <v:path arrowok="t"/>
              </v:shape>
            </v:group>
            <v:group style="position:absolute;left:2412;top:5962;width:51;height:80" coordorigin="2412,5962" coordsize="51,80">
              <v:shape style="position:absolute;left:2412;top:5962;width:51;height:80" coordorigin="2412,5962" coordsize="51,80" path="m2412,6028l2412,6039,2415,6040,2419,6041,2422,6041,2426,6042,2429,6042,2442,6042,2449,6040,2457,6033,2428,6033,2425,6033,2418,6031,2415,6030,2412,6028xe" filled="t" fillcolor="#231F20" stroked="f">
                <v:path arrowok="t"/>
                <v:fill type="solid"/>
              </v:shape>
              <v:shape style="position:absolute;left:2412;top:5962;width:51;height:80" coordorigin="2412,5962" coordsize="51,80" path="m2457,5998l2438,5998,2443,5999,2447,6003,2450,6006,2452,6010,2452,6021,2450,6025,2447,6029,2443,6032,2438,6033,2457,6033,2460,6031,2463,6024,2463,6007,2460,6001,2457,5998xe" filled="t" fillcolor="#231F20" stroked="f">
                <v:path arrowok="t"/>
                <v:fill type="solid"/>
              </v:shape>
              <v:shape style="position:absolute;left:2412;top:5962;width:51;height:80" coordorigin="2412,5962" coordsize="51,80" path="m2457,5962l2415,5962,2415,6002,2418,6000,2421,5999,2427,5998,2429,5998,2457,5998,2455,5996,2450,5991,2447,5991,2425,5991,2425,5971,2457,5971,2457,5962xe" filled="t" fillcolor="#231F20" stroked="f">
                <v:path arrowok="t"/>
                <v:fill type="solid"/>
              </v:shape>
              <v:shape style="position:absolute;left:2412;top:5962;width:51;height:80" coordorigin="2412,5962" coordsize="51,80" path="m2443,5989l2433,5989,2431,5989,2428,5990,2426,5990,2425,5991,2447,5991,2443,5989xe" filled="t" fillcolor="#231F20" stroked="f">
                <v:path arrowok="t"/>
                <v:fill type="solid"/>
              </v:shape>
            </v:group>
            <v:group style="position:absolute;left:3097;top:5887;width:2;height:36" coordorigin="3097,5887" coordsize="2,36">
              <v:shape style="position:absolute;left:3097;top:5887;width:2;height:36" coordorigin="3097,5887" coordsize="0,36" path="m3097,5923l3097,5887e" filled="t" fillcolor="#231F20" stroked="f">
                <v:path arrowok="t"/>
                <v:fill type="solid"/>
              </v:shape>
            </v:group>
            <v:group style="position:absolute;left:3097;top:5887;width:2;height:36" coordorigin="3097,5887" coordsize="2,36">
              <v:shape style="position:absolute;left:3097;top:5887;width:2;height:36" coordorigin="3097,5887" coordsize="0,36" path="m3097,5887l3097,5923e" filled="f" stroked="t" strokeweight=".224401pt" strokecolor="#231F20">
                <v:path arrowok="t"/>
              </v:shape>
            </v:group>
            <v:group style="position:absolute;left:3097;top:4599;width:2;height:36" coordorigin="3097,4599" coordsize="2,36">
              <v:shape style="position:absolute;left:3097;top:4599;width:2;height:36" coordorigin="3097,4599" coordsize="0,36" path="m3097,4599l3097,4635e" filled="t" fillcolor="#231F20" stroked="f">
                <v:path arrowok="t"/>
                <v:fill type="solid"/>
              </v:shape>
            </v:group>
            <v:group style="position:absolute;left:3097;top:4599;width:2;height:36" coordorigin="3097,4599" coordsize="2,36">
              <v:shape style="position:absolute;left:3097;top:4599;width:2;height:36" coordorigin="3097,4599" coordsize="0,36" path="m3097,4599l3097,4635e" filled="f" stroked="t" strokeweight=".224401pt" strokecolor="#231F20">
                <v:path arrowok="t"/>
              </v:shape>
            </v:group>
            <v:group style="position:absolute;left:3049;top:5962;width:47;height:79" coordorigin="3049,5962" coordsize="47,79">
              <v:shape style="position:absolute;left:3049;top:5962;width:47;height:79" coordorigin="3049,5962" coordsize="47,79" path="m3096,6032l3051,6032,3051,6041,3096,6041,3096,6032xe" filled="t" fillcolor="#231F20" stroked="f">
                <v:path arrowok="t"/>
                <v:fill type="solid"/>
              </v:shape>
              <v:shape style="position:absolute;left:3049;top:5962;width:47;height:79" coordorigin="3049,5962" coordsize="47,79" path="m3079,5972l3068,5972,3068,6032,3079,6032,3079,5972xe" filled="t" fillcolor="#231F20" stroked="f">
                <v:path arrowok="t"/>
                <v:fill type="solid"/>
              </v:shape>
              <v:shape style="position:absolute;left:3049;top:5962;width:47;height:79" coordorigin="3049,5962" coordsize="47,79" path="m3079,5962l3068,5962,3049,5966,3049,5976,3068,5972,3079,5972,3079,5962xe" filled="t" fillcolor="#231F20" stroked="f">
                <v:path arrowok="t"/>
                <v:fill type="solid"/>
              </v:shape>
            </v:group>
            <v:group style="position:absolute;left:3113;top:5961;width:54;height:81" coordorigin="3113,5961" coordsize="54,81">
              <v:shape style="position:absolute;left:3113;top:5961;width:54;height:81" coordorigin="3113,5961" coordsize="54,81" path="m3149,5961l3131,5961,3125,5964,3120,5971,3115,5978,3113,5988,3113,6015,3115,6025,3125,6039,3131,6042,3149,6042,3156,6039,3159,6034,3135,6034,3131,6031,3125,6020,3124,6012,3124,5991,3125,5983,3131,5972,3135,5969,3159,5969,3156,5964,3149,5961xe" filled="t" fillcolor="#231F20" stroked="f">
                <v:path arrowok="t"/>
                <v:fill type="solid"/>
              </v:shape>
              <v:shape style="position:absolute;left:3113;top:5961;width:54;height:81" coordorigin="3113,5961" coordsize="54,81" path="m3159,5969l3146,5969,3150,5972,3153,5977,3155,5983,3157,5991,3157,6012,3155,6020,3153,6026,3150,6031,3146,6034,3159,6034,3160,6032,3165,6025,3167,6015,3167,5988,3165,5978,3160,5971,3159,5969xe" filled="t" fillcolor="#231F20" stroked="f">
                <v:path arrowok="t"/>
                <v:fill type="solid"/>
              </v:shape>
            </v:group>
            <v:group style="position:absolute;left:3764;top:5887;width:2;height:36" coordorigin="3764,5887" coordsize="2,36">
              <v:shape style="position:absolute;left:3764;top:5887;width:2;height:36" coordorigin="3764,5887" coordsize="0,36" path="m3764,5923l3764,5887e" filled="t" fillcolor="#231F20" stroked="f">
                <v:path arrowok="t"/>
                <v:fill type="solid"/>
              </v:shape>
            </v:group>
            <v:group style="position:absolute;left:3764;top:5887;width:2;height:36" coordorigin="3764,5887" coordsize="2,36">
              <v:shape style="position:absolute;left:3764;top:5887;width:2;height:36" coordorigin="3764,5887" coordsize="0,36" path="m3764,5887l3764,5923e" filled="f" stroked="t" strokeweight=".224401pt" strokecolor="#231F20">
                <v:path arrowok="t"/>
              </v:shape>
            </v:group>
            <v:group style="position:absolute;left:3764;top:4599;width:2;height:36" coordorigin="3764,4599" coordsize="2,36">
              <v:shape style="position:absolute;left:3764;top:4599;width:2;height:36" coordorigin="3764,4599" coordsize="0,36" path="m3764,4599l3764,4635e" filled="t" fillcolor="#231F20" stroked="f">
                <v:path arrowok="t"/>
                <v:fill type="solid"/>
              </v:shape>
            </v:group>
            <v:group style="position:absolute;left:3764;top:4599;width:2;height:36" coordorigin="3764,4599" coordsize="2,36">
              <v:shape style="position:absolute;left:3764;top:4599;width:2;height:36" coordorigin="3764,4599" coordsize="0,36" path="m3764,4599l3764,4635e" filled="f" stroked="t" strokeweight=".224401pt" strokecolor="#231F20">
                <v:path arrowok="t"/>
              </v:shape>
            </v:group>
            <v:group style="position:absolute;left:3718;top:5962;width:47;height:79" coordorigin="3718,5962" coordsize="47,79">
              <v:shape style="position:absolute;left:3718;top:5962;width:47;height:79" coordorigin="3718,5962" coordsize="47,79" path="m3765,6032l3719,6032,3719,6041,3765,6041,3765,6032xe" filled="t" fillcolor="#231F20" stroked="f">
                <v:path arrowok="t"/>
                <v:fill type="solid"/>
              </v:shape>
              <v:shape style="position:absolute;left:3718;top:5962;width:47;height:79" coordorigin="3718,5962" coordsize="47,79" path="m3747,5972l3737,5972,3737,6032,3747,6032,3747,5972xe" filled="t" fillcolor="#231F20" stroked="f">
                <v:path arrowok="t"/>
                <v:fill type="solid"/>
              </v:shape>
              <v:shape style="position:absolute;left:3718;top:5962;width:47;height:79" coordorigin="3718,5962" coordsize="47,79" path="m3747,5962l3737,5962,3718,5966,3718,5976,3737,5972,3747,5972,3747,5962xe" filled="t" fillcolor="#231F20" stroked="f">
                <v:path arrowok="t"/>
                <v:fill type="solid"/>
              </v:shape>
            </v:group>
            <v:group style="position:absolute;left:3783;top:5962;width:51;height:80" coordorigin="3783,5962" coordsize="51,80">
              <v:shape style="position:absolute;left:3783;top:5962;width:51;height:80" coordorigin="3783,5962" coordsize="51,80" path="m3783,6028l3783,6039,3787,6040,3790,6041,3793,6041,3797,6042,3800,6042,3813,6042,3820,6040,3828,6033,3800,6033,3796,6033,3789,6031,3786,6030,3783,6028xe" filled="t" fillcolor="#231F20" stroked="f">
                <v:path arrowok="t"/>
                <v:fill type="solid"/>
              </v:shape>
              <v:shape style="position:absolute;left:3783;top:5962;width:51;height:80" coordorigin="3783,5962" coordsize="51,80" path="m3828,5998l3809,5998,3814,5999,3818,6003,3821,6006,3823,6010,3823,6021,3821,6025,3818,6029,3814,6032,3809,6033,3828,6033,3831,6031,3834,6024,3834,6007,3831,6001,3828,5998xe" filled="t" fillcolor="#231F20" stroked="f">
                <v:path arrowok="t"/>
                <v:fill type="solid"/>
              </v:shape>
              <v:shape style="position:absolute;left:3783;top:5962;width:51;height:80" coordorigin="3783,5962" coordsize="51,80" path="m3828,5962l3786,5962,3786,6002,3789,6000,3792,5999,3798,5998,3801,5998,3828,5998,3826,5996,3821,5991,3818,5991,3796,5991,3796,5971,3828,5971,3828,5962xe" filled="t" fillcolor="#231F20" stroked="f">
                <v:path arrowok="t"/>
                <v:fill type="solid"/>
              </v:shape>
              <v:shape style="position:absolute;left:3783;top:5962;width:51;height:80" coordorigin="3783,5962" coordsize="51,80" path="m3814,5989l3804,5989,3802,5989,3799,5990,3797,5990,3796,5991,3818,5991,3814,5989xe" filled="t" fillcolor="#231F20" stroked="f">
                <v:path arrowok="t"/>
                <v:fill type="solid"/>
              </v:shape>
            </v:group>
            <v:group style="position:absolute;left:4432;top:5887;width:2;height:36" coordorigin="4432,5887" coordsize="2,36">
              <v:shape style="position:absolute;left:4432;top:5887;width:2;height:36" coordorigin="4432,5887" coordsize="0,36" path="m4432,5923l4432,5887e" filled="t" fillcolor="#231F20" stroked="f">
                <v:path arrowok="t"/>
                <v:fill type="solid"/>
              </v:shape>
            </v:group>
            <v:group style="position:absolute;left:4432;top:5887;width:2;height:36" coordorigin="4432,5887" coordsize="2,36">
              <v:shape style="position:absolute;left:4432;top:5887;width:2;height:36" coordorigin="4432,5887" coordsize="0,36" path="m4432,5887l4432,5923e" filled="f" stroked="t" strokeweight=".224401pt" strokecolor="#231F20">
                <v:path arrowok="t"/>
              </v:shape>
            </v:group>
            <v:group style="position:absolute;left:4432;top:4599;width:2;height:36" coordorigin="4432,4599" coordsize="2,36">
              <v:shape style="position:absolute;left:4432;top:4599;width:2;height:36" coordorigin="4432,4599" coordsize="0,36" path="m4432,4599l4432,4635e" filled="t" fillcolor="#231F20" stroked="f">
                <v:path arrowok="t"/>
                <v:fill type="solid"/>
              </v:shape>
            </v:group>
            <v:group style="position:absolute;left:4432;top:4599;width:2;height:36" coordorigin="4432,4599" coordsize="2,36">
              <v:shape style="position:absolute;left:4432;top:4599;width:2;height:36" coordorigin="4432,4599" coordsize="0,36" path="m4432,4599l4432,4635e" filled="f" stroked="t" strokeweight=".224401pt" strokecolor="#231F20">
                <v:path arrowok="t"/>
              </v:shape>
            </v:group>
            <v:group style="position:absolute;left:4378;top:5961;width:50;height:80" coordorigin="4378,5961" coordsize="50,80">
              <v:shape style="position:absolute;left:4378;top:5961;width:50;height:80" coordorigin="4378,5961" coordsize="50,80" path="m4424,5970l4406,5970,4410,5971,4416,5976,4417,5980,4417,5987,4416,5989,4415,5992,4414,5995,4412,5998,4408,6002,4406,6004,4382,6028,4378,6032,4378,6041,4428,6041,4428,6032,4391,6032,4416,6007,4419,6004,4419,6003,4423,5999,4425,5995,4426,5992,4427,5990,4428,5987,4428,5977,4425,5971,4424,5970xe" filled="t" fillcolor="#231F20" stroked="f">
                <v:path arrowok="t"/>
                <v:fill type="solid"/>
              </v:shape>
              <v:shape style="position:absolute;left:4378;top:5961;width:50;height:80" coordorigin="4378,5961" coordsize="50,80" path="m4409,5961l4398,5961,4395,5961,4387,5963,4383,5964,4379,5966,4379,5977,4383,5974,4387,5973,4391,5972,4395,5971,4398,5970,4424,5970,4416,5963,4409,5961xe" filled="t" fillcolor="#231F20" stroked="f">
                <v:path arrowok="t"/>
                <v:fill type="solid"/>
              </v:shape>
            </v:group>
            <v:group style="position:absolute;left:4446;top:5961;width:54;height:81" coordorigin="4446,5961" coordsize="54,81">
              <v:shape style="position:absolute;left:4446;top:5961;width:54;height:81" coordorigin="4446,5961" coordsize="54,81" path="m4482,5961l4465,5961,4458,5964,4453,5971,4448,5978,4446,5988,4446,6015,4448,6025,4458,6039,4465,6042,4482,6042,4489,6039,4492,6034,4468,6034,4464,6031,4461,6026,4458,6020,4457,6012,4457,5991,4458,5983,4461,5977,4464,5972,4468,5969,4492,5969,4489,5964,4482,5961xe" filled="t" fillcolor="#231F20" stroked="f">
                <v:path arrowok="t"/>
                <v:fill type="solid"/>
              </v:shape>
              <v:shape style="position:absolute;left:4446;top:5961;width:54;height:81" coordorigin="4446,5961" coordsize="54,81" path="m4492,5969l4479,5969,4483,5972,4486,5977,4488,5983,4490,5991,4490,6012,4488,6020,4486,6026,4483,6031,4479,6034,4492,6034,4493,6032,4498,6025,4500,6015,4500,5988,4498,5978,4493,5971,4492,5969xe" filled="t" fillcolor="#231F20" stroked="f">
                <v:path arrowok="t"/>
                <v:fill type="solid"/>
              </v:shape>
            </v:group>
            <v:group style="position:absolute;left:5099;top:5887;width:2;height:36" coordorigin="5099,5887" coordsize="2,36">
              <v:shape style="position:absolute;left:5099;top:5887;width:2;height:36" coordorigin="5099,5887" coordsize="0,36" path="m5099,5923l5099,5887e" filled="t" fillcolor="#231F20" stroked="f">
                <v:path arrowok="t"/>
                <v:fill type="solid"/>
              </v:shape>
            </v:group>
            <v:group style="position:absolute;left:5099;top:5887;width:2;height:36" coordorigin="5099,5887" coordsize="2,36">
              <v:shape style="position:absolute;left:5099;top:5887;width:2;height:36" coordorigin="5099,5887" coordsize="0,36" path="m5099,5887l5099,5923e" filled="f" stroked="t" strokeweight=".224401pt" strokecolor="#231F20">
                <v:path arrowok="t"/>
              </v:shape>
            </v:group>
            <v:group style="position:absolute;left:5099;top:4599;width:2;height:36" coordorigin="5099,4599" coordsize="2,36">
              <v:shape style="position:absolute;left:5099;top:4599;width:2;height:36" coordorigin="5099,4599" coordsize="0,36" path="m5099,4599l5099,4635e" filled="t" fillcolor="#231F20" stroked="f">
                <v:path arrowok="t"/>
                <v:fill type="solid"/>
              </v:shape>
            </v:group>
            <v:group style="position:absolute;left:5099;top:4599;width:2;height:36" coordorigin="5099,4599" coordsize="2,36">
              <v:shape style="position:absolute;left:5099;top:4599;width:2;height:36" coordorigin="5099,4599" coordsize="0,36" path="m5099,4599l5099,4635e" filled="f" stroked="t" strokeweight=".224401pt" strokecolor="#231F20">
                <v:path arrowok="t"/>
              </v:shape>
            </v:group>
            <v:group style="position:absolute;left:5047;top:5961;width:50;height:80" coordorigin="5047,5961" coordsize="50,80">
              <v:shape style="position:absolute;left:5047;top:5961;width:50;height:80" coordorigin="5047,5961" coordsize="50,80" path="m5093,5970l5075,5970,5079,5971,5084,5976,5086,5980,5086,5987,5085,5989,5084,5992,5083,5995,5080,5998,5077,6002,5075,6004,5047,6032,5047,6041,5097,6041,5097,6032,5060,6032,5080,6012,5085,6007,5087,6004,5088,6003,5091,5999,5094,5995,5095,5992,5096,5990,5097,5987,5097,5977,5094,5971,5093,5970xe" filled="t" fillcolor="#231F20" stroked="f">
                <v:path arrowok="t"/>
                <v:fill type="solid"/>
              </v:shape>
              <v:shape style="position:absolute;left:5047;top:5961;width:50;height:80" coordorigin="5047,5961" coordsize="50,80" path="m5078,5961l5067,5961,5063,5961,5056,5963,5052,5964,5048,5966,5048,5977,5052,5974,5056,5973,5060,5972,5063,5971,5067,5970,5093,5970,5084,5963,5078,5961xe" filled="t" fillcolor="#231F20" stroked="f">
                <v:path arrowok="t"/>
                <v:fill type="solid"/>
              </v:shape>
            </v:group>
            <v:group style="position:absolute;left:5116;top:5962;width:51;height:80" coordorigin="5116,5962" coordsize="51,80">
              <v:shape style="position:absolute;left:5116;top:5962;width:51;height:80" coordorigin="5116,5962" coordsize="51,80" path="m5116,6028l5116,6039,5120,6040,5123,6041,5127,6041,5130,6042,5133,6042,5146,6042,5154,6040,5161,6033,5133,6033,5129,6033,5122,6031,5119,6030,5116,6028xe" filled="t" fillcolor="#231F20" stroked="f">
                <v:path arrowok="t"/>
                <v:fill type="solid"/>
              </v:shape>
              <v:shape style="position:absolute;left:5116;top:5962;width:51;height:80" coordorigin="5116,5962" coordsize="51,80" path="m5161,5998l5143,5998,5147,5999,5151,6003,5154,6006,5156,6010,5156,6021,5154,6025,5151,6029,5147,6032,5143,6033,5161,6033,5164,6031,5167,6024,5167,6007,5164,6001,5161,5998xe" filled="t" fillcolor="#231F20" stroked="f">
                <v:path arrowok="t"/>
                <v:fill type="solid"/>
              </v:shape>
              <v:shape style="position:absolute;left:5116;top:5962;width:51;height:80" coordorigin="5116,5962" coordsize="51,80" path="m5161,5962l5119,5962,5119,6002,5122,6000,5125,5999,5131,5998,5134,5998,5161,5998,5159,5996,5154,5991,5152,5991,5129,5991,5129,5971,5161,5971,5161,5962xe" filled="t" fillcolor="#231F20" stroked="f">
                <v:path arrowok="t"/>
                <v:fill type="solid"/>
              </v:shape>
              <v:shape style="position:absolute;left:5116;top:5962;width:51;height:80" coordorigin="5116,5962" coordsize="51,80" path="m5147,5989l5137,5989,5135,5989,5132,5990,5131,5990,5129,5991,5152,5991,5147,5989xe" filled="t" fillcolor="#231F20" stroked="f">
                <v:path arrowok="t"/>
                <v:fill type="solid"/>
              </v:shape>
            </v:group>
            <v:group style="position:absolute;left:5767;top:5887;width:2;height:36" coordorigin="5767,5887" coordsize="2,36">
              <v:shape style="position:absolute;left:5767;top:5887;width:2;height:36" coordorigin="5767,5887" coordsize="0,36" path="m5767,5923l5767,5887e" filled="t" fillcolor="#231F20" stroked="f">
                <v:path arrowok="t"/>
                <v:fill type="solid"/>
              </v:shape>
            </v:group>
            <v:group style="position:absolute;left:5767;top:4599;width:2;height:36" coordorigin="5767,4599" coordsize="2,36">
              <v:shape style="position:absolute;left:5767;top:4599;width:2;height:36" coordorigin="5767,4599" coordsize="0,36" path="m5767,4599l5767,4635e" filled="t" fillcolor="#231F20" stroked="f">
                <v:path arrowok="t"/>
                <v:fill type="solid"/>
              </v:shape>
            </v:group>
            <v:group style="position:absolute;left:5714;top:5961;width:52;height:81" coordorigin="5714,5961" coordsize="52,81">
              <v:shape style="position:absolute;left:5714;top:5961;width:52;height:81" coordorigin="5714,5961" coordsize="52,81" path="m5714,6028l5714,6038,5718,6040,5721,6041,5725,6041,5728,6042,5732,6042,5745,6042,5752,6040,5758,6036,5761,6033,5731,6033,5727,6033,5720,6031,5717,6030,5714,6028xe" filled="t" fillcolor="#231F20" stroked="f">
                <v:path arrowok="t"/>
                <v:fill type="solid"/>
              </v:shape>
              <v:shape style="position:absolute;left:5714;top:5961;width:52;height:81" coordorigin="5714,5961" coordsize="52,81" path="m5761,5970l5742,5970,5746,5971,5749,5973,5752,5975,5753,5978,5753,5986,5752,5989,5749,5991,5746,5994,5742,5995,5728,5995,5728,6003,5743,6003,5747,6005,5754,6010,5755,6013,5755,6023,5753,6027,5747,6032,5741,6033,5761,6033,5763,6032,5766,6026,5766,6013,5764,6009,5759,6002,5755,6000,5750,5999,5754,5997,5758,5995,5763,5989,5764,5986,5764,5975,5762,5970,5761,5970xe" filled="t" fillcolor="#231F20" stroked="f">
                <v:path arrowok="t"/>
                <v:fill type="solid"/>
              </v:shape>
              <v:shape style="position:absolute;left:5714;top:5961;width:52;height:81" coordorigin="5714,5961" coordsize="52,81" path="m5746,5961l5735,5961,5731,5961,5724,5962,5720,5963,5716,5964,5716,5974,5720,5972,5724,5971,5731,5970,5734,5970,5761,5970,5752,5963,5746,5961xe" filled="t" fillcolor="#231F20" stroked="f">
                <v:path arrowok="t"/>
                <v:fill type="solid"/>
              </v:shape>
            </v:group>
            <v:group style="position:absolute;left:5782;top:5961;width:54;height:81" coordorigin="5782,5961" coordsize="54,81">
              <v:shape style="position:absolute;left:5782;top:5961;width:54;height:81" coordorigin="5782,5961" coordsize="54,81" path="m5817,5961l5800,5961,5793,5964,5788,5971,5784,5978,5782,5988,5782,6015,5784,6025,5793,6039,5800,6042,5817,6042,5824,6039,5827,6034,5803,6034,5799,6031,5796,6026,5794,6020,5792,6012,5792,5991,5794,5983,5796,5977,5799,5972,5803,5969,5827,5969,5824,5964,5817,5961xe" filled="t" fillcolor="#231F20" stroked="f">
                <v:path arrowok="t"/>
                <v:fill type="solid"/>
              </v:shape>
              <v:shape style="position:absolute;left:5782;top:5961;width:54;height:81" coordorigin="5782,5961" coordsize="54,81" path="m5827,5969l5814,5969,5818,5972,5821,5977,5824,5983,5825,5991,5825,6012,5824,6020,5821,6026,5818,6031,5814,6034,5827,6034,5829,6032,5833,6025,5836,6015,5836,5988,5833,5978,5829,5971,5827,5969xe" filled="t" fillcolor="#231F20" stroked="f">
                <v:path arrowok="t"/>
                <v:fill type="solid"/>
              </v:shape>
            </v:group>
            <v:group style="position:absolute;left:5731;top:5923;width:36;height:2" coordorigin="5731,5923" coordsize="36,2">
              <v:shape style="position:absolute;left:5731;top:5923;width:36;height:2" coordorigin="5731,5923" coordsize="36,0" path="m5767,5923l5731,5923e" filled="t" fillcolor="#231F20" stroked="f">
                <v:path arrowok="t"/>
                <v:fill type="solid"/>
              </v:shape>
            </v:group>
            <v:group style="position:absolute;left:5731;top:5658;width:36;height:2" coordorigin="5731,5658" coordsize="36,2">
              <v:shape style="position:absolute;left:5731;top:5658;width:36;height:2" coordorigin="5731,5658" coordsize="36,0" path="m5767,5658l5731,5658e" filled="t" fillcolor="#231F20" stroked="f">
                <v:path arrowok="t"/>
                <v:fill type="solid"/>
              </v:shape>
            </v:group>
            <v:group style="position:absolute;left:5731;top:5658;width:36;height:2" coordorigin="5731,5658" coordsize="36,2">
              <v:shape style="position:absolute;left:5731;top:5658;width:36;height:2" coordorigin="5731,5658" coordsize="36,0" path="m5731,5658l5767,5658e" filled="f" stroked="t" strokeweight=".224401pt" strokecolor="#231F20">
                <v:path arrowok="t"/>
              </v:shape>
            </v:group>
            <v:group style="position:absolute;left:5731;top:5393;width:36;height:2" coordorigin="5731,5393" coordsize="36,2">
              <v:shape style="position:absolute;left:5731;top:5393;width:36;height:2" coordorigin="5731,5393" coordsize="36,0" path="m5767,5393l5731,5393e" filled="t" fillcolor="#231F20" stroked="f">
                <v:path arrowok="t"/>
                <v:fill type="solid"/>
              </v:shape>
            </v:group>
            <v:group style="position:absolute;left:5731;top:5393;width:36;height:2" coordorigin="5731,5393" coordsize="36,2">
              <v:shape style="position:absolute;left:5731;top:5393;width:36;height:2" coordorigin="5731,5393" coordsize="36,0" path="m5731,5393l5767,5393e" filled="f" stroked="t" strokeweight=".224401pt" strokecolor="#231F20">
                <v:path arrowok="t"/>
              </v:shape>
            </v:group>
            <v:group style="position:absolute;left:5731;top:5128;width:36;height:2" coordorigin="5731,5128" coordsize="36,2">
              <v:shape style="position:absolute;left:5731;top:5128;width:36;height:2" coordorigin="5731,5128" coordsize="36,0" path="m5767,5128l5731,5128e" filled="t" fillcolor="#231F20" stroked="f">
                <v:path arrowok="t"/>
                <v:fill type="solid"/>
              </v:shape>
            </v:group>
            <v:group style="position:absolute;left:5731;top:5128;width:36;height:2" coordorigin="5731,5128" coordsize="36,2">
              <v:shape style="position:absolute;left:5731;top:5128;width:36;height:2" coordorigin="5731,5128" coordsize="36,0" path="m5731,5128l5767,5128e" filled="f" stroked="t" strokeweight=".224401pt" strokecolor="#231F20">
                <v:path arrowok="t"/>
              </v:shape>
            </v:group>
            <v:group style="position:absolute;left:5731;top:4864;width:36;height:2" coordorigin="5731,4864" coordsize="36,2">
              <v:shape style="position:absolute;left:5731;top:4864;width:36;height:2" coordorigin="5731,4864" coordsize="36,0" path="m5767,4864l5731,4864e" filled="t" fillcolor="#231F20" stroked="f">
                <v:path arrowok="t"/>
                <v:fill type="solid"/>
              </v:shape>
            </v:group>
            <v:group style="position:absolute;left:5731;top:4864;width:36;height:2" coordorigin="5731,4864" coordsize="36,2">
              <v:shape style="position:absolute;left:5731;top:4864;width:36;height:2" coordorigin="5731,4864" coordsize="36,0" path="m5731,4864l5767,4864e" filled="f" stroked="t" strokeweight=".224401pt" strokecolor="#231F20">
                <v:path arrowok="t"/>
              </v:shape>
            </v:group>
            <v:group style="position:absolute;left:5731;top:4599;width:36;height:2" coordorigin="5731,4599" coordsize="36,2">
              <v:shape style="position:absolute;left:5731;top:4599;width:36;height:2" coordorigin="5731,4599" coordsize="36,0" path="m5767,4599l5731,4599e" filled="t" fillcolor="#231F20" stroked="f">
                <v:path arrowok="t"/>
                <v:fill type="solid"/>
              </v:shape>
            </v:group>
            <v:group style="position:absolute;left:1761;top:4599;width:3605;height:1324" coordorigin="1761,4599" coordsize="3605,1324">
              <v:shape style="position:absolute;left:1761;top:4599;width:3605;height:1324" coordorigin="1761,4599" coordsize="3605,1324" path="m1761,4599l2028,4599,2162,5734,2295,4599,3898,4599,4031,4864,4165,5740,4298,4599,4432,5923,5366,5923e" filled="f" stroked="t" strokeweight=".448801pt" strokecolor="#231F20">
                <v:path arrowok="t"/>
                <v:stroke dashstyle="longDash"/>
              </v:shape>
            </v:group>
            <v:group style="position:absolute;left:1761;top:4599;width:23;height:38" coordorigin="1761,4599" coordsize="23,38">
              <v:shape style="position:absolute;left:1761;top:4599;width:23;height:38" coordorigin="1761,4599" coordsize="23,38" path="m1761,4637l1784,4599e" filled="f" stroked="t" strokeweight=".224401pt" strokecolor="#231F20">
                <v:path arrowok="t"/>
              </v:shape>
            </v:group>
            <v:group style="position:absolute;left:1895;top:4599;width:23;height:38" coordorigin="1895,4599" coordsize="23,38">
              <v:shape style="position:absolute;left:1895;top:4599;width:23;height:38" coordorigin="1895,4599" coordsize="23,38" path="m1895,4637l1918,4599e" filled="f" stroked="t" strokeweight=".224401pt" strokecolor="#231F20">
                <v:path arrowok="t"/>
              </v:shape>
            </v:group>
            <v:group style="position:absolute;left:1872;top:4599;width:23;height:38" coordorigin="1872,4599" coordsize="23,38">
              <v:shape style="position:absolute;left:1872;top:4599;width:23;height:38" coordorigin="1872,4599" coordsize="23,38" path="m1872,4599l1895,4637e" filled="f" stroked="t" strokeweight=".224401pt" strokecolor="#231F20">
                <v:path arrowok="t"/>
              </v:shape>
            </v:group>
            <v:group style="position:absolute;left:2028;top:4599;width:23;height:38" coordorigin="2028,4599" coordsize="23,38">
              <v:shape style="position:absolute;left:2028;top:4599;width:23;height:38" coordorigin="2028,4599" coordsize="23,38" path="m2028,4637l2051,4599e" filled="f" stroked="t" strokeweight=".224401pt" strokecolor="#231F20">
                <v:path arrowok="t"/>
              </v:shape>
            </v:group>
            <v:group style="position:absolute;left:2006;top:4599;width:23;height:38" coordorigin="2006,4599" coordsize="23,38">
              <v:shape style="position:absolute;left:2006;top:4599;width:23;height:38" coordorigin="2006,4599" coordsize="23,38" path="m2006,4599l2028,4637e" filled="f" stroked="t" strokeweight=".224401pt" strokecolor="#231F20">
                <v:path arrowok="t"/>
              </v:shape>
            </v:group>
            <v:group style="position:absolute;left:2139;top:5696;width:46;height:76" coordorigin="2139,5696" coordsize="46,76">
              <v:shape style="position:absolute;left:2139;top:5696;width:46;height:76" coordorigin="2139,5696" coordsize="46,76" path="m2162,5696l2139,5734,2162,5772,2185,5734,2162,5696xe" filled="t" fillcolor="#231F20" stroked="f">
                <v:path arrowok="t"/>
                <v:fill type="solid"/>
              </v:shape>
            </v:group>
            <v:group style="position:absolute;left:2139;top:5696;width:46;height:76" coordorigin="2139,5696" coordsize="46,76">
              <v:shape style="position:absolute;left:2139;top:5696;width:46;height:76" coordorigin="2139,5696" coordsize="46,76" path="m2162,5772l2185,5734,2162,5696,2139,5734,2162,5772xe" filled="f" stroked="t" strokeweight=".224401pt" strokecolor="#231F20">
                <v:path arrowok="t"/>
              </v:shape>
            </v:group>
            <v:group style="position:absolute;left:2295;top:4599;width:23;height:38" coordorigin="2295,4599" coordsize="23,38">
              <v:shape style="position:absolute;left:2295;top:4599;width:23;height:38" coordorigin="2295,4599" coordsize="23,38" path="m2295,4637l2318,4599e" filled="f" stroked="t" strokeweight=".224401pt" strokecolor="#231F20">
                <v:path arrowok="t"/>
              </v:shape>
            </v:group>
            <v:group style="position:absolute;left:2273;top:4599;width:23;height:38" coordorigin="2273,4599" coordsize="23,38">
              <v:shape style="position:absolute;left:2273;top:4599;width:23;height:38" coordorigin="2273,4599" coordsize="23,38" path="m2273,4599l2295,4637e" filled="f" stroked="t" strokeweight=".224401pt" strokecolor="#231F20">
                <v:path arrowok="t"/>
              </v:shape>
            </v:group>
            <v:group style="position:absolute;left:2429;top:4599;width:23;height:38" coordorigin="2429,4599" coordsize="23,38">
              <v:shape style="position:absolute;left:2429;top:4599;width:23;height:38" coordorigin="2429,4599" coordsize="23,38" path="m2429,4637l2452,4599e" filled="f" stroked="t" strokeweight=".224401pt" strokecolor="#231F20">
                <v:path arrowok="t"/>
              </v:shape>
            </v:group>
            <v:group style="position:absolute;left:2406;top:4599;width:23;height:38" coordorigin="2406,4599" coordsize="23,38">
              <v:shape style="position:absolute;left:2406;top:4599;width:23;height:38" coordorigin="2406,4599" coordsize="23,38" path="m2406,4599l2429,4637e" filled="f" stroked="t" strokeweight=".224401pt" strokecolor="#231F20">
                <v:path arrowok="t"/>
              </v:shape>
            </v:group>
            <v:group style="position:absolute;left:2562;top:4599;width:23;height:38" coordorigin="2562,4599" coordsize="23,38">
              <v:shape style="position:absolute;left:2562;top:4599;width:23;height:38" coordorigin="2562,4599" coordsize="23,38" path="m2562,4637l2585,4599e" filled="f" stroked="t" strokeweight=".224401pt" strokecolor="#231F20">
                <v:path arrowok="t"/>
              </v:shape>
            </v:group>
            <v:group style="position:absolute;left:2540;top:4599;width:23;height:38" coordorigin="2540,4599" coordsize="23,38">
              <v:shape style="position:absolute;left:2540;top:4599;width:23;height:38" coordorigin="2540,4599" coordsize="23,38" path="m2540,4599l2562,4637e" filled="f" stroked="t" strokeweight=".224401pt" strokecolor="#231F20">
                <v:path arrowok="t"/>
              </v:shape>
            </v:group>
            <v:group style="position:absolute;left:2696;top:4599;width:23;height:38" coordorigin="2696,4599" coordsize="23,38">
              <v:shape style="position:absolute;left:2696;top:4599;width:23;height:38" coordorigin="2696,4599" coordsize="23,38" path="m2696,4637l2719,4599e" filled="f" stroked="t" strokeweight=".224401pt" strokecolor="#231F20">
                <v:path arrowok="t"/>
              </v:shape>
            </v:group>
            <v:group style="position:absolute;left:2673;top:4599;width:23;height:38" coordorigin="2673,4599" coordsize="23,38">
              <v:shape style="position:absolute;left:2673;top:4599;width:23;height:38" coordorigin="2673,4599" coordsize="23,38" path="m2673,4599l2696,4637e" filled="f" stroked="t" strokeweight=".224401pt" strokecolor="#231F20">
                <v:path arrowok="t"/>
              </v:shape>
            </v:group>
            <v:group style="position:absolute;left:2829;top:4599;width:23;height:38" coordorigin="2829,4599" coordsize="23,38">
              <v:shape style="position:absolute;left:2829;top:4599;width:23;height:38" coordorigin="2829,4599" coordsize="23,38" path="m2829,4637l2852,4599e" filled="f" stroked="t" strokeweight=".224401pt" strokecolor="#231F20">
                <v:path arrowok="t"/>
              </v:shape>
            </v:group>
            <v:group style="position:absolute;left:2807;top:4599;width:23;height:38" coordorigin="2807,4599" coordsize="23,38">
              <v:shape style="position:absolute;left:2807;top:4599;width:23;height:38" coordorigin="2807,4599" coordsize="23,38" path="m2807,4599l2829,4637e" filled="f" stroked="t" strokeweight=".224401pt" strokecolor="#231F20">
                <v:path arrowok="t"/>
              </v:shape>
            </v:group>
            <v:group style="position:absolute;left:2963;top:4599;width:23;height:38" coordorigin="2963,4599" coordsize="23,38">
              <v:shape style="position:absolute;left:2963;top:4599;width:23;height:38" coordorigin="2963,4599" coordsize="23,38" path="m2963,4637l2986,4599e" filled="f" stroked="t" strokeweight=".224401pt" strokecolor="#231F20">
                <v:path arrowok="t"/>
              </v:shape>
            </v:group>
            <v:group style="position:absolute;left:2940;top:4599;width:23;height:38" coordorigin="2940,4599" coordsize="23,38">
              <v:shape style="position:absolute;left:2940;top:4599;width:23;height:38" coordorigin="2940,4599" coordsize="23,38" path="m2940,4599l2963,4637e" filled="f" stroked="t" strokeweight=".224401pt" strokecolor="#231F20">
                <v:path arrowok="t"/>
              </v:shape>
            </v:group>
            <v:group style="position:absolute;left:3097;top:4599;width:23;height:38" coordorigin="3097,4599" coordsize="23,38">
              <v:shape style="position:absolute;left:3097;top:4599;width:23;height:38" coordorigin="3097,4599" coordsize="23,38" path="m3097,4637l3119,4599e" filled="f" stroked="t" strokeweight=".224401pt" strokecolor="#231F20">
                <v:path arrowok="t"/>
              </v:shape>
            </v:group>
            <v:group style="position:absolute;left:3074;top:4599;width:23;height:38" coordorigin="3074,4599" coordsize="23,38">
              <v:shape style="position:absolute;left:3074;top:4599;width:23;height:38" coordorigin="3074,4599" coordsize="23,38" path="m3074,4599l3097,4637e" filled="f" stroked="t" strokeweight=".224401pt" strokecolor="#231F20">
                <v:path arrowok="t"/>
              </v:shape>
            </v:group>
            <v:group style="position:absolute;left:3230;top:4599;width:23;height:38" coordorigin="3230,4599" coordsize="23,38">
              <v:shape style="position:absolute;left:3230;top:4599;width:23;height:38" coordorigin="3230,4599" coordsize="23,38" path="m3230,4637l3253,4599e" filled="f" stroked="t" strokeweight=".224401pt" strokecolor="#231F20">
                <v:path arrowok="t"/>
              </v:shape>
            </v:group>
            <v:group style="position:absolute;left:3207;top:4599;width:23;height:38" coordorigin="3207,4599" coordsize="23,38">
              <v:shape style="position:absolute;left:3207;top:4599;width:23;height:38" coordorigin="3207,4599" coordsize="23,38" path="m3207,4599l3230,4637e" filled="f" stroked="t" strokeweight=".224401pt" strokecolor="#231F20">
                <v:path arrowok="t"/>
              </v:shape>
            </v:group>
            <v:group style="position:absolute;left:3364;top:4599;width:23;height:38" coordorigin="3364,4599" coordsize="23,38">
              <v:shape style="position:absolute;left:3364;top:4599;width:23;height:38" coordorigin="3364,4599" coordsize="23,38" path="m3364,4637l3386,4599e" filled="f" stroked="t" strokeweight=".224401pt" strokecolor="#231F20">
                <v:path arrowok="t"/>
              </v:shape>
            </v:group>
            <v:group style="position:absolute;left:3341;top:4599;width:23;height:38" coordorigin="3341,4599" coordsize="23,38">
              <v:shape style="position:absolute;left:3341;top:4599;width:23;height:38" coordorigin="3341,4599" coordsize="23,38" path="m3341,4599l3364,4637e" filled="f" stroked="t" strokeweight=".224401pt" strokecolor="#231F20">
                <v:path arrowok="t"/>
              </v:shape>
            </v:group>
            <v:group style="position:absolute;left:3497;top:4599;width:23;height:38" coordorigin="3497,4599" coordsize="23,38">
              <v:shape style="position:absolute;left:3497;top:4599;width:23;height:38" coordorigin="3497,4599" coordsize="23,38" path="m3497,4637l3520,4599e" filled="f" stroked="t" strokeweight=".224401pt" strokecolor="#231F20">
                <v:path arrowok="t"/>
              </v:shape>
            </v:group>
            <v:group style="position:absolute;left:3474;top:4599;width:23;height:38" coordorigin="3474,4599" coordsize="23,38">
              <v:shape style="position:absolute;left:3474;top:4599;width:23;height:38" coordorigin="3474,4599" coordsize="23,38" path="m3474,4599l3497,4637e" filled="f" stroked="t" strokeweight=".224401pt" strokecolor="#231F20">
                <v:path arrowok="t"/>
              </v:shape>
            </v:group>
            <v:group style="position:absolute;left:3631;top:4599;width:23;height:38" coordorigin="3631,4599" coordsize="23,38">
              <v:shape style="position:absolute;left:3631;top:4599;width:23;height:38" coordorigin="3631,4599" coordsize="23,38" path="m3631,4637l3653,4599e" filled="f" stroked="t" strokeweight=".224401pt" strokecolor="#231F20">
                <v:path arrowok="t"/>
              </v:shape>
            </v:group>
            <v:group style="position:absolute;left:3608;top:4599;width:23;height:38" coordorigin="3608,4599" coordsize="23,38">
              <v:shape style="position:absolute;left:3608;top:4599;width:23;height:38" coordorigin="3608,4599" coordsize="23,38" path="m3608,4599l3631,4637e" filled="f" stroked="t" strokeweight=".224401pt" strokecolor="#231F20">
                <v:path arrowok="t"/>
              </v:shape>
            </v:group>
            <v:group style="position:absolute;left:3764;top:4599;width:23;height:38" coordorigin="3764,4599" coordsize="23,38">
              <v:shape style="position:absolute;left:3764;top:4599;width:23;height:38" coordorigin="3764,4599" coordsize="23,38" path="m3764,4637l3787,4599e" filled="f" stroked="t" strokeweight=".224401pt" strokecolor="#231F20">
                <v:path arrowok="t"/>
              </v:shape>
            </v:group>
            <v:group style="position:absolute;left:3741;top:4599;width:23;height:38" coordorigin="3741,4599" coordsize="23,38">
              <v:shape style="position:absolute;left:3741;top:4599;width:23;height:38" coordorigin="3741,4599" coordsize="23,38" path="m3741,4599l3764,4637e" filled="f" stroked="t" strokeweight=".224401pt" strokecolor="#231F20">
                <v:path arrowok="t"/>
              </v:shape>
            </v:group>
            <v:group style="position:absolute;left:3898;top:4599;width:23;height:38" coordorigin="3898,4599" coordsize="23,38">
              <v:shape style="position:absolute;left:3898;top:4599;width:23;height:38" coordorigin="3898,4599" coordsize="23,38" path="m3898,4637l3920,4599e" filled="f" stroked="t" strokeweight=".224401pt" strokecolor="#231F20">
                <v:path arrowok="t"/>
              </v:shape>
            </v:group>
            <v:group style="position:absolute;left:3875;top:4599;width:23;height:38" coordorigin="3875,4599" coordsize="23,38">
              <v:shape style="position:absolute;left:3875;top:4599;width:23;height:38" coordorigin="3875,4599" coordsize="23,38" path="m3875,4599l3898,4637e" filled="f" stroked="t" strokeweight=".224401pt" strokecolor="#231F20">
                <v:path arrowok="t"/>
              </v:shape>
            </v:group>
            <v:group style="position:absolute;left:4008;top:4826;width:46;height:76" coordorigin="4008,4826" coordsize="46,76">
              <v:shape style="position:absolute;left:4008;top:4826;width:46;height:76" coordorigin="4008,4826" coordsize="46,76" path="m4031,4826l4008,4864,4031,4902,4054,4864,4031,4826xe" filled="t" fillcolor="#231F20" stroked="f">
                <v:path arrowok="t"/>
                <v:fill type="solid"/>
              </v:shape>
            </v:group>
            <v:group style="position:absolute;left:4008;top:4826;width:46;height:76" coordorigin="4008,4826" coordsize="46,76">
              <v:shape style="position:absolute;left:4008;top:4826;width:46;height:76" coordorigin="4008,4826" coordsize="46,76" path="m4031,4902l4054,4864,4031,4826,4008,4864,4031,4902xe" filled="f" stroked="t" strokeweight=".224401pt" strokecolor="#231F20">
                <v:path arrowok="t"/>
              </v:shape>
            </v:group>
            <v:group style="position:absolute;left:4142;top:5702;width:46;height:76" coordorigin="4142,5702" coordsize="46,76">
              <v:shape style="position:absolute;left:4142;top:5702;width:46;height:76" coordorigin="4142,5702" coordsize="46,76" path="m4165,5702l4142,5740,4165,5778,4187,5740,4165,5702xe" filled="t" fillcolor="#231F20" stroked="f">
                <v:path arrowok="t"/>
                <v:fill type="solid"/>
              </v:shape>
            </v:group>
            <v:group style="position:absolute;left:4142;top:5702;width:46;height:76" coordorigin="4142,5702" coordsize="46,76">
              <v:shape style="position:absolute;left:4142;top:5702;width:46;height:76" coordorigin="4142,5702" coordsize="46,76" path="m4165,5778l4187,5740,4165,5702,4142,5740,4165,5778xe" filled="f" stroked="t" strokeweight=".224401pt" strokecolor="#231F20">
                <v:path arrowok="t"/>
              </v:shape>
            </v:group>
            <v:group style="position:absolute;left:4298;top:4599;width:23;height:38" coordorigin="4298,4599" coordsize="23,38">
              <v:shape style="position:absolute;left:4298;top:4599;width:23;height:38" coordorigin="4298,4599" coordsize="23,38" path="m4298,4637l4321,4599e" filled="f" stroked="t" strokeweight=".224401pt" strokecolor="#231F20">
                <v:path arrowok="t"/>
              </v:shape>
            </v:group>
            <v:group style="position:absolute;left:4275;top:4599;width:23;height:38" coordorigin="4275,4599" coordsize="23,38">
              <v:shape style="position:absolute;left:4275;top:4599;width:23;height:38" coordorigin="4275,4599" coordsize="23,38" path="m4275,4599l4298,4637e" filled="f" stroked="t" strokeweight=".224401pt" strokecolor="#231F20">
                <v:path arrowok="t"/>
              </v:shape>
            </v:group>
            <v:group style="position:absolute;left:4409;top:5885;width:46;height:38" coordorigin="4409,5885" coordsize="46,38">
              <v:shape style="position:absolute;left:4409;top:5885;width:46;height:38" coordorigin="4409,5885" coordsize="46,38" path="m4432,5885l4409,5923,4455,5923,4432,5885xe" filled="t" fillcolor="#231F20" stroked="f">
                <v:path arrowok="t"/>
                <v:fill type="solid"/>
              </v:shape>
            </v:group>
            <v:group style="position:absolute;left:4409;top:5885;width:46;height:38" coordorigin="4409,5885" coordsize="46,38">
              <v:shape style="position:absolute;left:4409;top:5885;width:46;height:38" coordorigin="4409,5885" coordsize="46,38" path="m4455,5923l4432,5885,4409,5923e" filled="f" stroked="t" strokeweight=".224401pt" strokecolor="#231F20">
                <v:path arrowok="t"/>
              </v:shape>
            </v:group>
            <v:group style="position:absolute;left:4542;top:5885;width:46;height:38" coordorigin="4542,5885" coordsize="46,38">
              <v:shape style="position:absolute;left:4542;top:5885;width:46;height:38" coordorigin="4542,5885" coordsize="46,38" path="m4565,5885l4542,5923,4588,5923,4565,5885xe" filled="t" fillcolor="#231F20" stroked="f">
                <v:path arrowok="t"/>
                <v:fill type="solid"/>
              </v:shape>
            </v:group>
            <v:group style="position:absolute;left:4542;top:5885;width:46;height:38" coordorigin="4542,5885" coordsize="46,38">
              <v:shape style="position:absolute;left:4542;top:5885;width:46;height:38" coordorigin="4542,5885" coordsize="46,38" path="m4588,5923l4565,5885,4542,5923e" filled="f" stroked="t" strokeweight=".224401pt" strokecolor="#231F20">
                <v:path arrowok="t"/>
              </v:shape>
            </v:group>
            <v:group style="position:absolute;left:4676;top:5885;width:46;height:38" coordorigin="4676,5885" coordsize="46,38">
              <v:shape style="position:absolute;left:4676;top:5885;width:46;height:38" coordorigin="4676,5885" coordsize="46,38" path="m4699,5885l4676,5923,4722,5923,4699,5885xe" filled="t" fillcolor="#231F20" stroked="f">
                <v:path arrowok="t"/>
                <v:fill type="solid"/>
              </v:shape>
            </v:group>
            <v:group style="position:absolute;left:4676;top:5885;width:46;height:38" coordorigin="4676,5885" coordsize="46,38">
              <v:shape style="position:absolute;left:4676;top:5885;width:46;height:38" coordorigin="4676,5885" coordsize="46,38" path="m4722,5923l4699,5885,4676,5923e" filled="f" stroked="t" strokeweight=".224401pt" strokecolor="#231F20">
                <v:path arrowok="t"/>
              </v:shape>
            </v:group>
            <v:group style="position:absolute;left:4809;top:5885;width:46;height:38" coordorigin="4809,5885" coordsize="46,38">
              <v:shape style="position:absolute;left:4809;top:5885;width:46;height:38" coordorigin="4809,5885" coordsize="46,38" path="m4832,5885l4809,5923,4855,5923,4832,5885xe" filled="t" fillcolor="#231F20" stroked="f">
                <v:path arrowok="t"/>
                <v:fill type="solid"/>
              </v:shape>
            </v:group>
            <v:group style="position:absolute;left:4809;top:5885;width:46;height:38" coordorigin="4809,5885" coordsize="46,38">
              <v:shape style="position:absolute;left:4809;top:5885;width:46;height:38" coordorigin="4809,5885" coordsize="46,38" path="m4855,5923l4832,5885,4809,5923e" filled="f" stroked="t" strokeweight=".224401pt" strokecolor="#231F20">
                <v:path arrowok="t"/>
              </v:shape>
            </v:group>
            <v:group style="position:absolute;left:4943;top:5885;width:46;height:38" coordorigin="4943,5885" coordsize="46,38">
              <v:shape style="position:absolute;left:4943;top:5885;width:46;height:38" coordorigin="4943,5885" coordsize="46,38" path="m4966,5885l4943,5923,4989,5923,4966,5885xe" filled="t" fillcolor="#231F20" stroked="f">
                <v:path arrowok="t"/>
                <v:fill type="solid"/>
              </v:shape>
            </v:group>
            <v:group style="position:absolute;left:4943;top:5885;width:46;height:38" coordorigin="4943,5885" coordsize="46,38">
              <v:shape style="position:absolute;left:4943;top:5885;width:46;height:38" coordorigin="4943,5885" coordsize="46,38" path="m4989,5923l4966,5885,4943,5923e" filled="f" stroked="t" strokeweight=".224401pt" strokecolor="#231F20">
                <v:path arrowok="t"/>
              </v:shape>
            </v:group>
            <v:group style="position:absolute;left:5076;top:5885;width:46;height:38" coordorigin="5076,5885" coordsize="46,38">
              <v:shape style="position:absolute;left:5076;top:5885;width:46;height:38" coordorigin="5076,5885" coordsize="46,38" path="m5099,5885l5076,5923,5122,5923,5099,5885xe" filled="t" fillcolor="#231F20" stroked="f">
                <v:path arrowok="t"/>
                <v:fill type="solid"/>
              </v:shape>
            </v:group>
            <v:group style="position:absolute;left:5076;top:5885;width:46;height:38" coordorigin="5076,5885" coordsize="46,38">
              <v:shape style="position:absolute;left:5076;top:5885;width:46;height:38" coordorigin="5076,5885" coordsize="46,38" path="m5122,5923l5099,5885,5076,5923e" filled="f" stroked="t" strokeweight=".224401pt" strokecolor="#231F20">
                <v:path arrowok="t"/>
              </v:shape>
            </v:group>
            <v:group style="position:absolute;left:5210;top:5885;width:46;height:38" coordorigin="5210,5885" coordsize="46,38">
              <v:shape style="position:absolute;left:5210;top:5885;width:46;height:38" coordorigin="5210,5885" coordsize="46,38" path="m5233,5885l5210,5923,5256,5923,5233,5885xe" filled="t" fillcolor="#231F20" stroked="f">
                <v:path arrowok="t"/>
                <v:fill type="solid"/>
              </v:shape>
            </v:group>
            <v:group style="position:absolute;left:5210;top:5885;width:46;height:38" coordorigin="5210,5885" coordsize="46,38">
              <v:shape style="position:absolute;left:5210;top:5885;width:46;height:38" coordorigin="5210,5885" coordsize="46,38" path="m5256,5923l5233,5885,5210,5923e" filled="f" stroked="t" strokeweight=".224401pt" strokecolor="#231F20">
                <v:path arrowok="t"/>
              </v:shape>
            </v:group>
            <v:group style="position:absolute;left:5343;top:5885;width:46;height:38" coordorigin="5343,5885" coordsize="46,38">
              <v:shape style="position:absolute;left:5343;top:5885;width:46;height:38" coordorigin="5343,5885" coordsize="46,38" path="m5366,5885l5343,5923,5389,5923,5366,5885xe" filled="t" fillcolor="#231F20" stroked="f">
                <v:path arrowok="t"/>
                <v:fill type="solid"/>
              </v:shape>
            </v:group>
            <v:group style="position:absolute;left:5343;top:5885;width:46;height:38" coordorigin="5343,5885" coordsize="46,38">
              <v:shape style="position:absolute;left:5343;top:5885;width:46;height:38" coordorigin="5343,5885" coordsize="46,38" path="m5389,5923l5366,5885,5343,5923e" filled="f" stroked="t" strokeweight=".224401pt" strokecolor="#231F20">
                <v:path arrowok="t"/>
              </v:shape>
            </v:group>
            <v:group style="position:absolute;left:1761;top:5887;width:2;height:36" coordorigin="1761,5887" coordsize="2,36">
              <v:shape style="position:absolute;left:1761;top:5887;width:2;height:36" coordorigin="1761,5887" coordsize="0,36" path="m1761,5923l1761,5887e" filled="t" fillcolor="#231F20" stroked="f">
                <v:path arrowok="t"/>
                <v:fill type="solid"/>
              </v:shape>
            </v:group>
            <v:group style="position:absolute;left:1761;top:4599;width:2;height:36" coordorigin="1761,4599" coordsize="2,36">
              <v:shape style="position:absolute;left:1761;top:4599;width:2;height:36" coordorigin="1761,4599" coordsize="0,36" path="m1761,4599l1761,4635e" filled="t" fillcolor="#231F20" stroked="f">
                <v:path arrowok="t"/>
                <v:fill type="solid"/>
              </v:shape>
            </v:group>
            <v:group style="position:absolute;left:1741;top:5961;width:54;height:81" coordorigin="1741,5961" coordsize="54,81">
              <v:shape style="position:absolute;left:1741;top:5961;width:54;height:81" coordorigin="1741,5961" coordsize="54,81" path="m1777,5961l1760,5961,1753,5964,1748,5971,1744,5978,1741,5988,1741,6015,1744,6025,1753,6039,1760,6042,1777,6042,1784,6039,1787,6034,1763,6034,1759,6031,1753,6020,1752,6012,1752,5991,1753,5983,1759,5972,1763,5969,1787,5969,1784,5964,1777,5961xe" filled="t" fillcolor="#231F20" stroked="f">
                <v:path arrowok="t"/>
                <v:fill type="solid"/>
              </v:shape>
              <v:shape style="position:absolute;left:1741;top:5961;width:54;height:81" coordorigin="1741,5961" coordsize="54,81" path="m1787,5969l1774,5969,1778,5972,1781,5977,1784,5983,1785,5991,1785,6012,1784,6020,1781,6026,1778,6031,1774,6034,1787,6034,1789,6032,1793,6025,1796,6015,1796,5988,1793,5978,1789,5971,1787,5969xe" filled="t" fillcolor="#231F20" stroked="f">
                <v:path arrowok="t"/>
                <v:fill type="solid"/>
              </v:shape>
            </v:group>
            <v:group style="position:absolute;left:2429;top:5887;width:2;height:36" coordorigin="2429,5887" coordsize="2,36">
              <v:shape style="position:absolute;left:2429;top:5887;width:2;height:36" coordorigin="2429,5887" coordsize="0,36" path="m2429,5923l2429,5887e" filled="t" fillcolor="#231F20" stroked="f">
                <v:path arrowok="t"/>
                <v:fill type="solid"/>
              </v:shape>
            </v:group>
            <v:group style="position:absolute;left:2429;top:4599;width:2;height:36" coordorigin="2429,4599" coordsize="2,36">
              <v:shape style="position:absolute;left:2429;top:4599;width:2;height:36" coordorigin="2429,4599" coordsize="0,36" path="m2429,4599l2429,4635e" filled="t" fillcolor="#231F20" stroked="f">
                <v:path arrowok="t"/>
                <v:fill type="solid"/>
              </v:shape>
            </v:group>
            <v:group style="position:absolute;left:2412;top:5962;width:51;height:80" coordorigin="2412,5962" coordsize="51,80">
              <v:shape style="position:absolute;left:2412;top:5962;width:51;height:80" coordorigin="2412,5962" coordsize="51,80" path="m2412,6028l2412,6039,2415,6040,2419,6041,2422,6041,2426,6042,2429,6042,2442,6042,2449,6040,2457,6033,2428,6033,2425,6033,2418,6031,2415,6030,2412,6028xe" filled="t" fillcolor="#231F20" stroked="f">
                <v:path arrowok="t"/>
                <v:fill type="solid"/>
              </v:shape>
              <v:shape style="position:absolute;left:2412;top:5962;width:51;height:80" coordorigin="2412,5962" coordsize="51,80" path="m2457,5998l2438,5998,2443,5999,2447,6003,2450,6006,2452,6010,2452,6021,2450,6025,2447,6029,2443,6032,2438,6033,2457,6033,2460,6031,2463,6024,2463,6007,2460,6001,2457,5998xe" filled="t" fillcolor="#231F20" stroked="f">
                <v:path arrowok="t"/>
                <v:fill type="solid"/>
              </v:shape>
              <v:shape style="position:absolute;left:2412;top:5962;width:51;height:80" coordorigin="2412,5962" coordsize="51,80" path="m2457,5962l2415,5962,2415,6002,2418,6000,2421,5999,2427,5998,2429,5998,2457,5998,2455,5996,2450,5991,2447,5991,2425,5991,2425,5971,2457,5971,2457,5962xe" filled="t" fillcolor="#231F20" stroked="f">
                <v:path arrowok="t"/>
                <v:fill type="solid"/>
              </v:shape>
              <v:shape style="position:absolute;left:2412;top:5962;width:51;height:80" coordorigin="2412,5962" coordsize="51,80" path="m2443,5989l2433,5989,2431,5989,2428,5990,2426,5990,2425,5991,2447,5991,2443,5989xe" filled="t" fillcolor="#231F20" stroked="f">
                <v:path arrowok="t"/>
                <v:fill type="solid"/>
              </v:shape>
            </v:group>
            <v:group style="position:absolute;left:3097;top:5887;width:2;height:36" coordorigin="3097,5887" coordsize="2,36">
              <v:shape style="position:absolute;left:3097;top:5887;width:2;height:36" coordorigin="3097,5887" coordsize="0,36" path="m3097,5923l3097,5887e" filled="t" fillcolor="#231F20" stroked="f">
                <v:path arrowok="t"/>
                <v:fill type="solid"/>
              </v:shape>
            </v:group>
            <v:group style="position:absolute;left:3097;top:4599;width:2;height:36" coordorigin="3097,4599" coordsize="2,36">
              <v:shape style="position:absolute;left:3097;top:4599;width:2;height:36" coordorigin="3097,4599" coordsize="0,36" path="m3097,4599l3097,4635e" filled="t" fillcolor="#231F20" stroked="f">
                <v:path arrowok="t"/>
                <v:fill type="solid"/>
              </v:shape>
            </v:group>
            <v:group style="position:absolute;left:3049;top:5962;width:47;height:79" coordorigin="3049,5962" coordsize="47,79">
              <v:shape style="position:absolute;left:3049;top:5962;width:47;height:79" coordorigin="3049,5962" coordsize="47,79" path="m3096,6032l3051,6032,3051,6041,3096,6041,3096,6032xe" filled="t" fillcolor="#231F20" stroked="f">
                <v:path arrowok="t"/>
                <v:fill type="solid"/>
              </v:shape>
              <v:shape style="position:absolute;left:3049;top:5962;width:47;height:79" coordorigin="3049,5962" coordsize="47,79" path="m3079,5972l3068,5972,3068,6032,3079,6032,3079,5972xe" filled="t" fillcolor="#231F20" stroked="f">
                <v:path arrowok="t"/>
                <v:fill type="solid"/>
              </v:shape>
              <v:shape style="position:absolute;left:3049;top:5962;width:47;height:79" coordorigin="3049,5962" coordsize="47,79" path="m3079,5962l3068,5962,3049,5966,3049,5976,3068,5972,3079,5972,3079,5962xe" filled="t" fillcolor="#231F20" stroked="f">
                <v:path arrowok="t"/>
                <v:fill type="solid"/>
              </v:shape>
            </v:group>
            <v:group style="position:absolute;left:3113;top:5961;width:54;height:81" coordorigin="3113,5961" coordsize="54,81">
              <v:shape style="position:absolute;left:3113;top:5961;width:54;height:81" coordorigin="3113,5961" coordsize="54,81" path="m3149,5961l3131,5961,3125,5964,3120,5971,3115,5978,3113,5988,3113,6015,3115,6025,3125,6039,3131,6042,3149,6042,3156,6039,3159,6034,3135,6034,3131,6031,3125,6020,3124,6012,3124,5991,3125,5983,3131,5972,3135,5969,3159,5969,3156,5964,3149,5961xe" filled="t" fillcolor="#231F20" stroked="f">
                <v:path arrowok="t"/>
                <v:fill type="solid"/>
              </v:shape>
              <v:shape style="position:absolute;left:3113;top:5961;width:54;height:81" coordorigin="3113,5961" coordsize="54,81" path="m3159,5969l3146,5969,3150,5972,3153,5977,3155,5983,3157,5991,3157,6012,3155,6020,3153,6026,3150,6031,3146,6034,3159,6034,3160,6032,3165,6025,3167,6015,3167,5988,3165,5978,3160,5971,3159,5969xe" filled="t" fillcolor="#231F20" stroked="f">
                <v:path arrowok="t"/>
                <v:fill type="solid"/>
              </v:shape>
            </v:group>
            <v:group style="position:absolute;left:3764;top:5887;width:2;height:36" coordorigin="3764,5887" coordsize="2,36">
              <v:shape style="position:absolute;left:3764;top:5887;width:2;height:36" coordorigin="3764,5887" coordsize="0,36" path="m3764,5923l3764,5887e" filled="t" fillcolor="#231F20" stroked="f">
                <v:path arrowok="t"/>
                <v:fill type="solid"/>
              </v:shape>
            </v:group>
            <v:group style="position:absolute;left:3764;top:4599;width:2;height:36" coordorigin="3764,4599" coordsize="2,36">
              <v:shape style="position:absolute;left:3764;top:4599;width:2;height:36" coordorigin="3764,4599" coordsize="0,36" path="m3764,4599l3764,4635e" filled="t" fillcolor="#231F20" stroked="f">
                <v:path arrowok="t"/>
                <v:fill type="solid"/>
              </v:shape>
            </v:group>
            <v:group style="position:absolute;left:3718;top:5962;width:47;height:79" coordorigin="3718,5962" coordsize="47,79">
              <v:shape style="position:absolute;left:3718;top:5962;width:47;height:79" coordorigin="3718,5962" coordsize="47,79" path="m3765,6032l3719,6032,3719,6041,3765,6041,3765,6032xe" filled="t" fillcolor="#231F20" stroked="f">
                <v:path arrowok="t"/>
                <v:fill type="solid"/>
              </v:shape>
              <v:shape style="position:absolute;left:3718;top:5962;width:47;height:79" coordorigin="3718,5962" coordsize="47,79" path="m3747,5972l3737,5972,3737,6032,3747,6032,3747,5972xe" filled="t" fillcolor="#231F20" stroked="f">
                <v:path arrowok="t"/>
                <v:fill type="solid"/>
              </v:shape>
              <v:shape style="position:absolute;left:3718;top:5962;width:47;height:79" coordorigin="3718,5962" coordsize="47,79" path="m3747,5962l3737,5962,3718,5966,3718,5976,3737,5972,3747,5972,3747,5962xe" filled="t" fillcolor="#231F20" stroked="f">
                <v:path arrowok="t"/>
                <v:fill type="solid"/>
              </v:shape>
            </v:group>
            <v:group style="position:absolute;left:3783;top:5962;width:51;height:80" coordorigin="3783,5962" coordsize="51,80">
              <v:shape style="position:absolute;left:3783;top:5962;width:51;height:80" coordorigin="3783,5962" coordsize="51,80" path="m3783,6028l3783,6039,3787,6040,3790,6041,3793,6041,3797,6042,3800,6042,3813,6042,3820,6040,3828,6033,3800,6033,3796,6033,3789,6031,3786,6030,3783,6028xe" filled="t" fillcolor="#231F20" stroked="f">
                <v:path arrowok="t"/>
                <v:fill type="solid"/>
              </v:shape>
              <v:shape style="position:absolute;left:3783;top:5962;width:51;height:80" coordorigin="3783,5962" coordsize="51,80" path="m3828,5998l3809,5998,3814,5999,3818,6003,3821,6006,3823,6010,3823,6021,3821,6025,3818,6029,3814,6032,3809,6033,3828,6033,3831,6031,3834,6024,3834,6007,3831,6001,3828,5998xe" filled="t" fillcolor="#231F20" stroked="f">
                <v:path arrowok="t"/>
                <v:fill type="solid"/>
              </v:shape>
              <v:shape style="position:absolute;left:3783;top:5962;width:51;height:80" coordorigin="3783,5962" coordsize="51,80" path="m3828,5962l3786,5962,3786,6002,3789,6000,3792,5999,3798,5998,3801,5998,3828,5998,3826,5996,3821,5991,3818,5991,3796,5991,3796,5971,3828,5971,3828,5962xe" filled="t" fillcolor="#231F20" stroked="f">
                <v:path arrowok="t"/>
                <v:fill type="solid"/>
              </v:shape>
              <v:shape style="position:absolute;left:3783;top:5962;width:51;height:80" coordorigin="3783,5962" coordsize="51,80" path="m3814,5989l3804,5989,3802,5989,3799,5990,3797,5990,3796,5991,3818,5991,3814,5989xe" filled="t" fillcolor="#231F20" stroked="f">
                <v:path arrowok="t"/>
                <v:fill type="solid"/>
              </v:shape>
            </v:group>
            <v:group style="position:absolute;left:4432;top:5887;width:2;height:36" coordorigin="4432,5887" coordsize="2,36">
              <v:shape style="position:absolute;left:4432;top:5887;width:2;height:36" coordorigin="4432,5887" coordsize="0,36" path="m4432,5923l4432,5887e" filled="t" fillcolor="#231F20" stroked="f">
                <v:path arrowok="t"/>
                <v:fill type="solid"/>
              </v:shape>
            </v:group>
            <v:group style="position:absolute;left:4432;top:4599;width:2;height:36" coordorigin="4432,4599" coordsize="2,36">
              <v:shape style="position:absolute;left:4432;top:4599;width:2;height:36" coordorigin="4432,4599" coordsize="0,36" path="m4432,4599l4432,4635e" filled="t" fillcolor="#231F20" stroked="f">
                <v:path arrowok="t"/>
                <v:fill type="solid"/>
              </v:shape>
            </v:group>
            <v:group style="position:absolute;left:4378;top:5961;width:50;height:80" coordorigin="4378,5961" coordsize="50,80">
              <v:shape style="position:absolute;left:4378;top:5961;width:50;height:80" coordorigin="4378,5961" coordsize="50,80" path="m4424,5970l4406,5970,4410,5971,4416,5976,4417,5980,4417,5987,4416,5989,4415,5992,4414,5995,4412,5998,4408,6002,4406,6004,4382,6028,4378,6032,4378,6041,4428,6041,4428,6032,4391,6032,4416,6007,4419,6004,4419,6003,4423,5999,4425,5995,4426,5992,4427,5990,4428,5987,4428,5977,4425,5971,4424,5970xe" filled="t" fillcolor="#231F20" stroked="f">
                <v:path arrowok="t"/>
                <v:fill type="solid"/>
              </v:shape>
              <v:shape style="position:absolute;left:4378;top:5961;width:50;height:80" coordorigin="4378,5961" coordsize="50,80" path="m4409,5961l4398,5961,4395,5961,4387,5963,4383,5964,4379,5966,4379,5977,4383,5974,4387,5973,4391,5972,4395,5971,4398,5970,4424,5970,4416,5963,4409,5961xe" filled="t" fillcolor="#231F20" stroked="f">
                <v:path arrowok="t"/>
                <v:fill type="solid"/>
              </v:shape>
            </v:group>
            <v:group style="position:absolute;left:4446;top:5961;width:54;height:81" coordorigin="4446,5961" coordsize="54,81">
              <v:shape style="position:absolute;left:4446;top:5961;width:54;height:81" coordorigin="4446,5961" coordsize="54,81" path="m4482,5961l4465,5961,4458,5964,4453,5971,4448,5978,4446,5988,4446,6015,4448,6025,4458,6039,4465,6042,4482,6042,4489,6039,4492,6034,4468,6034,4464,6031,4461,6026,4458,6020,4457,6012,4457,5991,4458,5983,4461,5977,4464,5972,4468,5969,4492,5969,4489,5964,4482,5961xe" filled="t" fillcolor="#231F20" stroked="f">
                <v:path arrowok="t"/>
                <v:fill type="solid"/>
              </v:shape>
              <v:shape style="position:absolute;left:4446;top:5961;width:54;height:81" coordorigin="4446,5961" coordsize="54,81" path="m4492,5969l4479,5969,4483,5972,4486,5977,4488,5983,4490,5991,4490,6012,4488,6020,4486,6026,4483,6031,4479,6034,4492,6034,4493,6032,4498,6025,4500,6015,4500,5988,4498,5978,4493,5971,4492,5969xe" filled="t" fillcolor="#231F20" stroked="f">
                <v:path arrowok="t"/>
                <v:fill type="solid"/>
              </v:shape>
            </v:group>
            <v:group style="position:absolute;left:5099;top:5887;width:2;height:36" coordorigin="5099,5887" coordsize="2,36">
              <v:shape style="position:absolute;left:5099;top:5887;width:2;height:36" coordorigin="5099,5887" coordsize="0,36" path="m5099,5923l5099,5887e" filled="t" fillcolor="#231F20" stroked="f">
                <v:path arrowok="t"/>
                <v:fill type="solid"/>
              </v:shape>
            </v:group>
            <v:group style="position:absolute;left:5099;top:4599;width:2;height:36" coordorigin="5099,4599" coordsize="2,36">
              <v:shape style="position:absolute;left:5099;top:4599;width:2;height:36" coordorigin="5099,4599" coordsize="0,36" path="m5099,4599l5099,4635e" filled="t" fillcolor="#231F20" stroked="f">
                <v:path arrowok="t"/>
                <v:fill type="solid"/>
              </v:shape>
            </v:group>
            <v:group style="position:absolute;left:5047;top:5961;width:50;height:80" coordorigin="5047,5961" coordsize="50,80">
              <v:shape style="position:absolute;left:5047;top:5961;width:50;height:80" coordorigin="5047,5961" coordsize="50,80" path="m5093,5970l5075,5970,5079,5971,5084,5976,5086,5980,5086,5987,5085,5989,5084,5992,5083,5995,5080,5998,5077,6002,5075,6004,5047,6032,5047,6041,5097,6041,5097,6032,5060,6032,5080,6012,5085,6007,5087,6004,5088,6003,5091,5999,5094,5995,5095,5992,5096,5990,5097,5987,5097,5977,5094,5971,5093,5970xe" filled="t" fillcolor="#231F20" stroked="f">
                <v:path arrowok="t"/>
                <v:fill type="solid"/>
              </v:shape>
              <v:shape style="position:absolute;left:5047;top:5961;width:50;height:80" coordorigin="5047,5961" coordsize="50,80" path="m5078,5961l5067,5961,5063,5961,5056,5963,5052,5964,5048,5966,5048,5977,5052,5974,5056,5973,5060,5972,5063,5971,5067,5970,5093,5970,5084,5963,5078,5961xe" filled="t" fillcolor="#231F20" stroked="f">
                <v:path arrowok="t"/>
                <v:fill type="solid"/>
              </v:shape>
            </v:group>
            <v:group style="position:absolute;left:5116;top:5962;width:51;height:80" coordorigin="5116,5962" coordsize="51,80">
              <v:shape style="position:absolute;left:5116;top:5962;width:51;height:80" coordorigin="5116,5962" coordsize="51,80" path="m5116,6028l5116,6039,5120,6040,5123,6041,5127,6041,5130,6042,5133,6042,5146,6042,5154,6040,5161,6033,5133,6033,5129,6033,5122,6031,5119,6030,5116,6028xe" filled="t" fillcolor="#231F20" stroked="f">
                <v:path arrowok="t"/>
                <v:fill type="solid"/>
              </v:shape>
              <v:shape style="position:absolute;left:5116;top:5962;width:51;height:80" coordorigin="5116,5962" coordsize="51,80" path="m5161,5998l5143,5998,5147,5999,5151,6003,5154,6006,5156,6010,5156,6021,5154,6025,5151,6029,5147,6032,5143,6033,5161,6033,5164,6031,5167,6024,5167,6007,5164,6001,5161,5998xe" filled="t" fillcolor="#231F20" stroked="f">
                <v:path arrowok="t"/>
                <v:fill type="solid"/>
              </v:shape>
              <v:shape style="position:absolute;left:5116;top:5962;width:51;height:80" coordorigin="5116,5962" coordsize="51,80" path="m5161,5962l5119,5962,5119,6002,5122,6000,5125,5999,5131,5998,5134,5998,5161,5998,5159,5996,5154,5991,5152,5991,5129,5991,5129,5971,5161,5971,5161,5962xe" filled="t" fillcolor="#231F20" stroked="f">
                <v:path arrowok="t"/>
                <v:fill type="solid"/>
              </v:shape>
              <v:shape style="position:absolute;left:5116;top:5962;width:51;height:80" coordorigin="5116,5962" coordsize="51,80" path="m5147,5989l5137,5989,5135,5989,5132,5990,5131,5990,5129,5991,5152,5991,5147,5989xe" filled="t" fillcolor="#231F20" stroked="f">
                <v:path arrowok="t"/>
                <v:fill type="solid"/>
              </v:shape>
            </v:group>
            <v:group style="position:absolute;left:5767;top:5887;width:2;height:36" coordorigin="5767,5887" coordsize="2,36">
              <v:shape style="position:absolute;left:5767;top:5887;width:2;height:36" coordorigin="5767,5887" coordsize="0,36" path="m5767,5923l5767,5887e" filled="t" fillcolor="#231F20" stroked="f">
                <v:path arrowok="t"/>
                <v:fill type="solid"/>
              </v:shape>
            </v:group>
            <v:group style="position:absolute;left:5767;top:4599;width:2;height:36" coordorigin="5767,4599" coordsize="2,36">
              <v:shape style="position:absolute;left:5767;top:4599;width:2;height:36" coordorigin="5767,4599" coordsize="0,36" path="m5767,4599l5767,4635e" filled="t" fillcolor="#231F20" stroked="f">
                <v:path arrowok="t"/>
                <v:fill type="solid"/>
              </v:shape>
            </v:group>
            <v:group style="position:absolute;left:5714;top:5961;width:52;height:81" coordorigin="5714,5961" coordsize="52,81">
              <v:shape style="position:absolute;left:5714;top:5961;width:52;height:81" coordorigin="5714,5961" coordsize="52,81" path="m5714,6028l5714,6038,5718,6040,5721,6041,5725,6041,5728,6042,5732,6042,5745,6042,5752,6040,5758,6036,5761,6033,5731,6033,5727,6033,5720,6031,5717,6030,5714,6028xe" filled="t" fillcolor="#231F20" stroked="f">
                <v:path arrowok="t"/>
                <v:fill type="solid"/>
              </v:shape>
              <v:shape style="position:absolute;left:5714;top:5961;width:52;height:81" coordorigin="5714,5961" coordsize="52,81" path="m5761,5970l5742,5970,5746,5971,5749,5973,5752,5975,5753,5978,5753,5986,5752,5989,5749,5991,5746,5994,5742,5995,5728,5995,5728,6003,5743,6003,5747,6005,5754,6010,5755,6013,5755,6023,5753,6027,5747,6032,5741,6033,5761,6033,5763,6032,5766,6026,5766,6013,5764,6009,5759,6002,5755,6000,5750,5999,5754,5997,5758,5995,5763,5989,5764,5986,5764,5975,5762,5970,5761,5970xe" filled="t" fillcolor="#231F20" stroked="f">
                <v:path arrowok="t"/>
                <v:fill type="solid"/>
              </v:shape>
              <v:shape style="position:absolute;left:5714;top:5961;width:52;height:81" coordorigin="5714,5961" coordsize="52,81" path="m5746,5961l5735,5961,5731,5961,5724,5962,5720,5963,5716,5964,5716,5974,5720,5972,5724,5971,5731,5970,5734,5970,5761,5970,5752,5963,5746,5961xe" filled="t" fillcolor="#231F20" stroked="f">
                <v:path arrowok="t"/>
                <v:fill type="solid"/>
              </v:shape>
            </v:group>
            <v:group style="position:absolute;left:5782;top:5961;width:54;height:81" coordorigin="5782,5961" coordsize="54,81">
              <v:shape style="position:absolute;left:5782;top:5961;width:54;height:81" coordorigin="5782,5961" coordsize="54,81" path="m5817,5961l5800,5961,5793,5964,5788,5971,5784,5978,5782,5988,5782,6015,5784,6025,5793,6039,5800,6042,5817,6042,5824,6039,5827,6034,5803,6034,5799,6031,5796,6026,5794,6020,5792,6012,5792,5991,5794,5983,5796,5977,5799,5972,5803,5969,5827,5969,5824,5964,5817,5961xe" filled="t" fillcolor="#231F20" stroked="f">
                <v:path arrowok="t"/>
                <v:fill type="solid"/>
              </v:shape>
              <v:shape style="position:absolute;left:5782;top:5961;width:54;height:81" coordorigin="5782,5961" coordsize="54,81" path="m5827,5969l5814,5969,5818,5972,5821,5977,5824,5983,5825,5991,5825,6012,5824,6020,5821,6026,5818,6031,5814,6034,5827,6034,5829,6032,5833,6025,5836,6015,5836,5988,5833,5978,5829,5971,5827,5969xe" filled="t" fillcolor="#231F20" stroked="f">
                <v:path arrowok="t"/>
                <v:fill type="solid"/>
              </v:shape>
            </v:group>
            <v:group style="position:absolute;left:1761;top:5923;width:36;height:2" coordorigin="1761,5923" coordsize="36,2">
              <v:shape style="position:absolute;left:1761;top:5923;width:36;height:2" coordorigin="1761,5923" coordsize="36,0" path="m1761,5923l1797,5923e" filled="t" fillcolor="#231F20" stroked="f">
                <v:path arrowok="t"/>
                <v:fill type="solid"/>
              </v:shape>
            </v:group>
            <v:group style="position:absolute;left:5731;top:5923;width:36;height:2" coordorigin="5731,5923" coordsize="36,2">
              <v:shape style="position:absolute;left:5731;top:5923;width:36;height:2" coordorigin="5731,5923" coordsize="36,0" path="m5767,5923l5731,5923e" filled="t" fillcolor="#231F20" stroked="f">
                <v:path arrowok="t"/>
                <v:fill type="solid"/>
              </v:shape>
            </v:group>
            <v:group style="position:absolute;left:1507;top:5873;width:54;height:81" coordorigin="1507,5873" coordsize="54,81">
              <v:shape style="position:absolute;left:1507;top:5873;width:54;height:81" coordorigin="1507,5873" coordsize="54,81" path="m1543,5873l1525,5873,1518,5876,1514,5883,1509,5890,1507,5900,1507,5927,1509,5937,1518,5951,1525,5954,1543,5954,1549,5951,1553,5946,1529,5946,1524,5943,1519,5932,1518,5924,1518,5903,1519,5895,1524,5884,1529,5881,1553,5881,1549,5876,1543,5873xe" filled="t" fillcolor="#231F20" stroked="f">
                <v:path arrowok="t"/>
                <v:fill type="solid"/>
              </v:shape>
              <v:shape style="position:absolute;left:1507;top:5873;width:54;height:81" coordorigin="1507,5873" coordsize="54,81" path="m1553,5881l1540,5881,1544,5884,1546,5889,1549,5895,1551,5903,1551,5924,1549,5932,1546,5938,1544,5943,1540,5946,1553,5946,1554,5944,1559,5937,1561,5927,1561,5900,1559,5890,1554,5883,1553,5881xe" filled="t" fillcolor="#231F20" stroked="f">
                <v:path arrowok="t"/>
                <v:fill type="solid"/>
              </v:shape>
            </v:group>
            <v:group style="position:absolute;left:1610;top:5873;width:54;height:81" coordorigin="1610,5873" coordsize="54,81">
              <v:shape style="position:absolute;left:1610;top:5873;width:54;height:81" coordorigin="1610,5873" coordsize="54,81" path="m1646,5873l1628,5873,1621,5876,1617,5883,1612,5890,1610,5900,1610,5927,1612,5937,1621,5951,1628,5954,1646,5954,1652,5951,1656,5946,1631,5946,1627,5943,1622,5932,1620,5924,1620,5903,1622,5895,1627,5884,1631,5881,1656,5881,1652,5876,1646,5873xe" filled="t" fillcolor="#231F20" stroked="f">
                <v:path arrowok="t"/>
                <v:fill type="solid"/>
              </v:shape>
              <v:shape style="position:absolute;left:1610;top:5873;width:54;height:81" coordorigin="1610,5873" coordsize="54,81" path="m1656,5881l1642,5881,1646,5884,1649,5889,1652,5895,1653,5903,1653,5924,1652,5932,1649,5938,1646,5943,1642,5946,1656,5946,1657,5944,1662,5937,1664,5927,1664,5900,1662,5890,1657,5883,1656,5881xe" filled="t" fillcolor="#231F20" stroked="f">
                <v:path arrowok="t"/>
                <v:fill type="solid"/>
              </v:shape>
            </v:group>
            <v:group style="position:absolute;left:1678;top:5873;width:54;height:81" coordorigin="1678,5873" coordsize="54,81">
              <v:shape style="position:absolute;left:1678;top:5873;width:54;height:81" coordorigin="1678,5873" coordsize="54,81" path="m1714,5873l1696,5873,1690,5876,1685,5883,1680,5890,1678,5900,1678,5927,1680,5937,1690,5951,1696,5954,1714,5954,1721,5951,1724,5946,1700,5946,1696,5943,1690,5932,1689,5924,1689,5903,1690,5895,1696,5884,1700,5881,1724,5881,1721,5876,1714,5873xe" filled="t" fillcolor="#231F20" stroked="f">
                <v:path arrowok="t"/>
                <v:fill type="solid"/>
              </v:shape>
              <v:shape style="position:absolute;left:1678;top:5873;width:54;height:81" coordorigin="1678,5873" coordsize="54,81" path="m1724,5881l1711,5881,1715,5884,1718,5889,1720,5895,1722,5903,1722,5924,1720,5932,1718,5938,1715,5943,1711,5946,1724,5946,1725,5944,1730,5937,1732,5927,1732,5900,1730,5890,1725,5883,1724,5881xe" filled="t" fillcolor="#231F20" stroked="f">
                <v:path arrowok="t"/>
                <v:fill type="solid"/>
              </v:shape>
            </v:group>
            <v:group style="position:absolute;left:1761;top:5658;width:36;height:2" coordorigin="1761,5658" coordsize="36,2">
              <v:shape style="position:absolute;left:1761;top:5658;width:36;height:2" coordorigin="1761,5658" coordsize="36,0" path="m1761,5658l1797,5658e" filled="t" fillcolor="#231F20" stroked="f">
                <v:path arrowok="t"/>
                <v:fill type="solid"/>
              </v:shape>
            </v:group>
            <v:group style="position:absolute;left:5731;top:5658;width:36;height:2" coordorigin="5731,5658" coordsize="36,2">
              <v:shape style="position:absolute;left:5731;top:5658;width:36;height:2" coordorigin="5731,5658" coordsize="36,0" path="m5767,5658l5731,5658e" filled="t" fillcolor="#231F20" stroked="f">
                <v:path arrowok="t"/>
                <v:fill type="solid"/>
              </v:shape>
            </v:group>
            <v:group style="position:absolute;left:1509;top:5608;width:54;height:81" coordorigin="1509,5608" coordsize="54,81">
              <v:shape style="position:absolute;left:1509;top:5608;width:54;height:81" coordorigin="1509,5608" coordsize="54,81" path="m1545,5608l1527,5608,1521,5612,1516,5618,1511,5625,1509,5636,1509,5662,1511,5672,1521,5686,1527,5689,1545,5689,1552,5686,1555,5681,1531,5681,1527,5678,1521,5668,1520,5659,1520,5638,1521,5630,1527,5619,1531,5616,1555,5616,1552,5612,1545,5608xe" filled="t" fillcolor="#231F20" stroked="f">
                <v:path arrowok="t"/>
                <v:fill type="solid"/>
              </v:shape>
              <v:shape style="position:absolute;left:1509;top:5608;width:54;height:81" coordorigin="1509,5608" coordsize="54,81" path="m1555,5616l1542,5616,1546,5619,1549,5624,1551,5630,1553,5638,1553,5659,1551,5668,1549,5673,1546,5678,1542,5681,1555,5681,1556,5679,1561,5672,1563,5662,1563,5636,1561,5625,1556,5618,1555,5616xe" filled="t" fillcolor="#231F20" stroked="f">
                <v:path arrowok="t"/>
                <v:fill type="solid"/>
              </v:shape>
            </v:group>
            <v:group style="position:absolute;left:1612;top:5608;width:54;height:81" coordorigin="1612,5608" coordsize="54,81">
              <v:shape style="position:absolute;left:1612;top:5608;width:54;height:81" coordorigin="1612,5608" coordsize="54,81" path="m1648,5608l1630,5608,1623,5612,1619,5618,1614,5625,1612,5636,1612,5662,1614,5672,1623,5686,1630,5689,1648,5689,1654,5686,1658,5681,1634,5681,1629,5678,1627,5673,1624,5668,1623,5659,1623,5638,1624,5630,1629,5619,1634,5616,1658,5616,1654,5612,1648,5608xe" filled="t" fillcolor="#231F20" stroked="f">
                <v:path arrowok="t"/>
                <v:fill type="solid"/>
              </v:shape>
              <v:shape style="position:absolute;left:1612;top:5608;width:54;height:81" coordorigin="1612,5608" coordsize="54,81" path="m1658,5616l1645,5616,1649,5619,1651,5624,1654,5630,1656,5638,1656,5659,1654,5668,1651,5673,1649,5678,1645,5681,1658,5681,1659,5679,1664,5672,1666,5662,1666,5636,1664,5625,1659,5618,1658,5616xe" filled="t" fillcolor="#231F20" stroked="f">
                <v:path arrowok="t"/>
                <v:fill type="solid"/>
              </v:shape>
            </v:group>
            <v:group style="position:absolute;left:1682;top:5609;width:51;height:80" coordorigin="1682,5609" coordsize="51,80">
              <v:shape style="position:absolute;left:1682;top:5609;width:51;height:80" coordorigin="1682,5609" coordsize="51,80" path="m1682,5675l1682,5686,1685,5687,1689,5688,1692,5689,1696,5689,1699,5689,1712,5689,1719,5687,1727,5680,1698,5680,1695,5680,1688,5678,1685,5677,1682,5675xe" filled="t" fillcolor="#231F20" stroked="f">
                <v:path arrowok="t"/>
                <v:fill type="solid"/>
              </v:shape>
              <v:shape style="position:absolute;left:1682;top:5609;width:51;height:80" coordorigin="1682,5609" coordsize="51,80" path="m1727,5645l1708,5645,1713,5647,1717,5650,1720,5653,1722,5657,1722,5668,1720,5673,1717,5676,1713,5679,1708,5680,1727,5680,1730,5678,1732,5671,1732,5655,1730,5648,1727,5645xe" filled="t" fillcolor="#231F20" stroked="f">
                <v:path arrowok="t"/>
                <v:fill type="solid"/>
              </v:shape>
              <v:shape style="position:absolute;left:1682;top:5609;width:51;height:80" coordorigin="1682,5609" coordsize="51,80" path="m1727,5609l1685,5609,1685,5649,1688,5648,1691,5647,1696,5645,1699,5645,1727,5645,1725,5643,1720,5638,1717,5638,1695,5638,1695,5618,1727,5618,1727,5609xe" filled="t" fillcolor="#231F20" stroked="f">
                <v:path arrowok="t"/>
                <v:fill type="solid"/>
              </v:shape>
              <v:shape style="position:absolute;left:1682;top:5609;width:51;height:80" coordorigin="1682,5609" coordsize="51,80" path="m1713,5636l1702,5636,1698,5637,1696,5637,1695,5638,1717,5638,1713,5636xe" filled="t" fillcolor="#231F20" stroked="f">
                <v:path arrowok="t"/>
                <v:fill type="solid"/>
              </v:shape>
            </v:group>
            <v:group style="position:absolute;left:1761;top:5393;width:36;height:2" coordorigin="1761,5393" coordsize="36,2">
              <v:shape style="position:absolute;left:1761;top:5393;width:36;height:2" coordorigin="1761,5393" coordsize="36,0" path="m1761,5393l1797,5393e" filled="t" fillcolor="#231F20" stroked="f">
                <v:path arrowok="t"/>
                <v:fill type="solid"/>
              </v:shape>
            </v:group>
            <v:group style="position:absolute;left:5731;top:5393;width:36;height:2" coordorigin="5731,5393" coordsize="36,2">
              <v:shape style="position:absolute;left:5731;top:5393;width:36;height:2" coordorigin="5731,5393" coordsize="36,0" path="m5767,5393l5731,5393e" filled="t" fillcolor="#231F20" stroked="f">
                <v:path arrowok="t"/>
                <v:fill type="solid"/>
              </v:shape>
            </v:group>
            <v:group style="position:absolute;left:1507;top:5343;width:54;height:81" coordorigin="1507,5343" coordsize="54,81">
              <v:shape style="position:absolute;left:1507;top:5343;width:54;height:81" coordorigin="1507,5343" coordsize="54,81" path="m1543,5343l1525,5343,1518,5347,1514,5354,1509,5361,1507,5371,1507,5397,1509,5407,1518,5421,1525,5424,1543,5424,1549,5421,1553,5416,1529,5416,1524,5413,1519,5403,1518,5395,1518,5373,1519,5365,1524,5354,1529,5352,1553,5352,1549,5347,1543,5343xe" filled="t" fillcolor="#231F20" stroked="f">
                <v:path arrowok="t"/>
                <v:fill type="solid"/>
              </v:shape>
              <v:shape style="position:absolute;left:1507;top:5343;width:54;height:81" coordorigin="1507,5343" coordsize="54,81" path="m1553,5352l1540,5352,1544,5354,1546,5360,1549,5365,1551,5373,1551,5395,1549,5403,1546,5408,1544,5413,1540,5416,1553,5416,1554,5414,1559,5407,1561,5397,1561,5371,1559,5361,1554,5354,1553,5352xe" filled="t" fillcolor="#231F20" stroked="f">
                <v:path arrowok="t"/>
                <v:fill type="solid"/>
              </v:shape>
            </v:group>
            <v:group style="position:absolute;left:1614;top:5345;width:47;height:79" coordorigin="1614,5345" coordsize="47,79">
              <v:shape style="position:absolute;left:1614;top:5345;width:47;height:79" coordorigin="1614,5345" coordsize="47,79" path="m1661,5414l1616,5414,1616,5423,1661,5423,1661,5414xe" filled="t" fillcolor="#231F20" stroked="f">
                <v:path arrowok="t"/>
                <v:fill type="solid"/>
              </v:shape>
              <v:shape style="position:absolute;left:1614;top:5345;width:47;height:79" coordorigin="1614,5345" coordsize="47,79" path="m1644,5354l1633,5354,1633,5414,1644,5414,1644,5354xe" filled="t" fillcolor="#231F20" stroked="f">
                <v:path arrowok="t"/>
                <v:fill type="solid"/>
              </v:shape>
              <v:shape style="position:absolute;left:1614;top:5345;width:47;height:79" coordorigin="1614,5345" coordsize="47,79" path="m1644,5345l1633,5345,1614,5348,1614,5358,1633,5354,1644,5354,1644,5345xe" filled="t" fillcolor="#231F20" stroked="f">
                <v:path arrowok="t"/>
                <v:fill type="solid"/>
              </v:shape>
            </v:group>
            <v:group style="position:absolute;left:1678;top:5343;width:54;height:81" coordorigin="1678,5343" coordsize="54,81">
              <v:shape style="position:absolute;left:1678;top:5343;width:54;height:81" coordorigin="1678,5343" coordsize="54,81" path="m1714,5343l1696,5343,1690,5347,1685,5354,1680,5361,1678,5371,1678,5397,1680,5407,1690,5421,1696,5424,1714,5424,1721,5421,1724,5416,1700,5416,1696,5413,1690,5403,1689,5395,1689,5373,1690,5365,1696,5354,1700,5352,1724,5352,1721,5347,1714,5343xe" filled="t" fillcolor="#231F20" stroked="f">
                <v:path arrowok="t"/>
                <v:fill type="solid"/>
              </v:shape>
              <v:shape style="position:absolute;left:1678;top:5343;width:54;height:81" coordorigin="1678,5343" coordsize="54,81" path="m1724,5352l1711,5352,1715,5354,1718,5360,1720,5365,1722,5373,1722,5395,1720,5403,1718,5408,1715,5413,1711,5416,1724,5416,1725,5414,1730,5407,1732,5397,1732,5371,1730,5361,1725,5354,1724,5352xe" filled="t" fillcolor="#231F20" stroked="f">
                <v:path arrowok="t"/>
                <v:fill type="solid"/>
              </v:shape>
            </v:group>
            <v:group style="position:absolute;left:1761;top:5128;width:36;height:2" coordorigin="1761,5128" coordsize="36,2">
              <v:shape style="position:absolute;left:1761;top:5128;width:36;height:2" coordorigin="1761,5128" coordsize="36,0" path="m1761,5128l1797,5128e" filled="t" fillcolor="#231F20" stroked="f">
                <v:path arrowok="t"/>
                <v:fill type="solid"/>
              </v:shape>
            </v:group>
            <v:group style="position:absolute;left:5731;top:5128;width:36;height:2" coordorigin="5731,5128" coordsize="36,2">
              <v:shape style="position:absolute;left:5731;top:5128;width:36;height:2" coordorigin="5731,5128" coordsize="36,0" path="m5767,5128l5731,5128e" filled="t" fillcolor="#231F20" stroked="f">
                <v:path arrowok="t"/>
                <v:fill type="solid"/>
              </v:shape>
            </v:group>
            <v:group style="position:absolute;left:1509;top:5078;width:54;height:81" coordorigin="1509,5078" coordsize="54,81">
              <v:shape style="position:absolute;left:1509;top:5078;width:54;height:81" coordorigin="1509,5078" coordsize="54,81" path="m1545,5078l1527,5078,1521,5082,1516,5089,1511,5096,1509,5106,1509,5132,1511,5142,1521,5156,1527,5160,1545,5160,1552,5156,1555,5151,1531,5151,1527,5149,1521,5138,1520,5130,1520,5108,1521,5100,1527,5089,1531,5087,1555,5087,1552,5082,1545,5078xe" filled="t" fillcolor="#231F20" stroked="f">
                <v:path arrowok="t"/>
                <v:fill type="solid"/>
              </v:shape>
              <v:shape style="position:absolute;left:1509;top:5078;width:54;height:81" coordorigin="1509,5078" coordsize="54,81" path="m1555,5087l1542,5087,1546,5089,1549,5095,1551,5100,1553,5108,1553,5130,1551,5138,1549,5143,1546,5149,1542,5151,1555,5151,1556,5149,1561,5142,1563,5132,1563,5106,1561,5096,1556,5089,1555,5087xe" filled="t" fillcolor="#231F20" stroked="f">
                <v:path arrowok="t"/>
                <v:fill type="solid"/>
              </v:shape>
            </v:group>
            <v:group style="position:absolute;left:1617;top:5080;width:47;height:79" coordorigin="1617,5080" coordsize="47,79">
              <v:shape style="position:absolute;left:1617;top:5080;width:47;height:79" coordorigin="1617,5080" coordsize="47,79" path="m1663,5149l1618,5149,1618,5158,1663,5158,1663,5149xe" filled="t" fillcolor="#231F20" stroked="f">
                <v:path arrowok="t"/>
                <v:fill type="solid"/>
              </v:shape>
              <v:shape style="position:absolute;left:1617;top:5080;width:47;height:79" coordorigin="1617,5080" coordsize="47,79" path="m1646,5089l1636,5089,1636,5149,1646,5149,1646,5089xe" filled="t" fillcolor="#231F20" stroked="f">
                <v:path arrowok="t"/>
                <v:fill type="solid"/>
              </v:shape>
              <v:shape style="position:absolute;left:1617;top:5080;width:47;height:79" coordorigin="1617,5080" coordsize="47,79" path="m1646,5080l1635,5080,1617,5083,1617,5093,1636,5089,1646,5089,1646,5080xe" filled="t" fillcolor="#231F20" stroked="f">
                <v:path arrowok="t"/>
                <v:fill type="solid"/>
              </v:shape>
            </v:group>
            <v:group style="position:absolute;left:1682;top:5080;width:51;height:80" coordorigin="1682,5080" coordsize="51,80">
              <v:shape style="position:absolute;left:1682;top:5080;width:51;height:80" coordorigin="1682,5080" coordsize="51,80" path="m1682,5146l1682,5156,1685,5158,1689,5158,1692,5159,1696,5159,1699,5160,1712,5160,1719,5157,1727,5151,1698,5151,1695,5150,1688,5149,1685,5147,1682,5146xe" filled="t" fillcolor="#231F20" stroked="f">
                <v:path arrowok="t"/>
                <v:fill type="solid"/>
              </v:shape>
              <v:shape style="position:absolute;left:1682;top:5080;width:51;height:80" coordorigin="1682,5080" coordsize="51,80" path="m1727,5115l1708,5115,1713,5117,1717,5120,1720,5123,1722,5128,1722,5138,1720,5143,1717,5146,1713,5149,1708,5151,1727,5151,1730,5148,1732,5141,1732,5125,1730,5118,1727,5115xe" filled="t" fillcolor="#231F20" stroked="f">
                <v:path arrowok="t"/>
                <v:fill type="solid"/>
              </v:shape>
              <v:shape style="position:absolute;left:1682;top:5080;width:51;height:80" coordorigin="1682,5080" coordsize="51,80" path="m1727,5080l1685,5080,1685,5119,1688,5118,1691,5117,1696,5116,1699,5115,1727,5115,1725,5113,1720,5109,1717,5108,1695,5108,1695,5089,1727,5089,1727,5080xe" filled="t" fillcolor="#231F20" stroked="f">
                <v:path arrowok="t"/>
                <v:fill type="solid"/>
              </v:shape>
              <v:shape style="position:absolute;left:1682;top:5080;width:51;height:80" coordorigin="1682,5080" coordsize="51,80" path="m1713,5106l1702,5106,1701,5106,1698,5107,1696,5107,1695,5108,1717,5108,1713,5106xe" filled="t" fillcolor="#231F20" stroked="f">
                <v:path arrowok="t"/>
                <v:fill type="solid"/>
              </v:shape>
            </v:group>
            <v:group style="position:absolute;left:1761;top:4864;width:36;height:2" coordorigin="1761,4864" coordsize="36,2">
              <v:shape style="position:absolute;left:1761;top:4864;width:36;height:2" coordorigin="1761,4864" coordsize="36,0" path="m1761,4864l1797,4864e" filled="t" fillcolor="#231F20" stroked="f">
                <v:path arrowok="t"/>
                <v:fill type="solid"/>
              </v:shape>
            </v:group>
            <v:group style="position:absolute;left:5731;top:4864;width:36;height:2" coordorigin="5731,4864" coordsize="36,2">
              <v:shape style="position:absolute;left:5731;top:4864;width:36;height:2" coordorigin="5731,4864" coordsize="36,0" path="m5767,4864l5731,4864e" filled="t" fillcolor="#231F20" stroked="f">
                <v:path arrowok="t"/>
                <v:fill type="solid"/>
              </v:shape>
            </v:group>
            <v:group style="position:absolute;left:1507;top:4813;width:54;height:81" coordorigin="1507,4813" coordsize="54,81">
              <v:shape style="position:absolute;left:1507;top:4813;width:54;height:81" coordorigin="1507,4813" coordsize="54,81" path="m1543,4813l1525,4813,1518,4817,1514,4824,1509,4831,1507,4841,1507,4867,1509,4877,1518,4891,1525,4895,1543,4895,1549,4891,1553,4886,1529,4886,1524,4884,1519,4873,1518,4865,1518,4843,1519,4835,1524,4824,1529,4822,1553,4822,1549,4817,1543,4813xe" filled="t" fillcolor="#231F20" stroked="f">
                <v:path arrowok="t"/>
                <v:fill type="solid"/>
              </v:shape>
              <v:shape style="position:absolute;left:1507;top:4813;width:54;height:81" coordorigin="1507,4813" coordsize="54,81" path="m1553,4822l1540,4822,1544,4824,1546,4830,1549,4835,1551,4843,1551,4865,1549,4873,1546,4878,1544,4884,1540,4886,1553,4886,1554,4884,1559,4877,1561,4867,1561,4841,1559,4831,1554,4824,1553,4822xe" filled="t" fillcolor="#231F20" stroked="f">
                <v:path arrowok="t"/>
                <v:fill type="solid"/>
              </v:shape>
            </v:group>
            <v:group style="position:absolute;left:1610;top:4813;width:50;height:80" coordorigin="1610,4813" coordsize="50,80">
              <v:shape style="position:absolute;left:1610;top:4813;width:50;height:80" coordorigin="1610,4813" coordsize="50,80" path="m1656,4822l1638,4822,1642,4824,1648,4829,1649,4832,1649,4839,1648,4842,1647,4844,1646,4847,1643,4850,1640,4854,1638,4856,1610,4884,1610,4893,1660,4893,1660,4884,1623,4884,1648,4859,1651,4856,1651,4855,1655,4851,1657,4848,1658,4845,1659,4842,1660,4839,1660,4829,1657,4824,1656,4822xe" filled="t" fillcolor="#231F20" stroked="f">
                <v:path arrowok="t"/>
                <v:fill type="solid"/>
              </v:shape>
              <v:shape style="position:absolute;left:1610;top:4813;width:50;height:80" coordorigin="1610,4813" coordsize="50,80" path="m1641,4813l1630,4813,1627,4814,1619,4816,1615,4817,1611,4819,1611,4829,1615,4827,1619,4825,1623,4824,1626,4823,1630,4822,1656,4822,1648,4815,1641,4813xe" filled="t" fillcolor="#231F20" stroked="f">
                <v:path arrowok="t"/>
                <v:fill type="solid"/>
              </v:shape>
            </v:group>
            <v:group style="position:absolute;left:1678;top:4813;width:54;height:81" coordorigin="1678,4813" coordsize="54,81">
              <v:shape style="position:absolute;left:1678;top:4813;width:54;height:81" coordorigin="1678,4813" coordsize="54,81" path="m1714,4813l1696,4813,1690,4817,1685,4824,1680,4831,1678,4841,1678,4867,1680,4877,1690,4891,1696,4895,1714,4895,1721,4891,1724,4886,1700,4886,1696,4884,1690,4873,1689,4865,1689,4843,1690,4835,1696,4824,1700,4822,1724,4822,1721,4817,1714,4813xe" filled="t" fillcolor="#231F20" stroked="f">
                <v:path arrowok="t"/>
                <v:fill type="solid"/>
              </v:shape>
              <v:shape style="position:absolute;left:1678;top:4813;width:54;height:81" coordorigin="1678,4813" coordsize="54,81" path="m1724,4822l1711,4822,1715,4824,1718,4830,1720,4835,1722,4843,1722,4865,1720,4873,1718,4878,1715,4884,1711,4886,1724,4886,1725,4884,1730,4877,1732,4867,1732,4841,1730,4831,1725,4824,1724,4822xe" filled="t" fillcolor="#231F20" stroked="f">
                <v:path arrowok="t"/>
                <v:fill type="solid"/>
              </v:shape>
            </v:group>
            <v:group style="position:absolute;left:1761;top:4599;width:36;height:2" coordorigin="1761,4599" coordsize="36,2">
              <v:shape style="position:absolute;left:1761;top:4599;width:36;height:2" coordorigin="1761,4599" coordsize="36,0" path="m1761,4599l1797,4599e" filled="t" fillcolor="#231F20" stroked="f">
                <v:path arrowok="t"/>
                <v:fill type="solid"/>
              </v:shape>
            </v:group>
            <v:group style="position:absolute;left:5731;top:4599;width:36;height:2" coordorigin="5731,4599" coordsize="36,2">
              <v:shape style="position:absolute;left:5731;top:4599;width:36;height:2" coordorigin="5731,4599" coordsize="36,0" path="m5767,4599l5731,4599e" filled="t" fillcolor="#231F20" stroked="f">
                <v:path arrowok="t"/>
                <v:fill type="solid"/>
              </v:shape>
            </v:group>
            <v:group style="position:absolute;left:1509;top:4549;width:54;height:81" coordorigin="1509,4549" coordsize="54,81">
              <v:shape style="position:absolute;left:1509;top:4549;width:54;height:81" coordorigin="1509,4549" coordsize="54,81" path="m1545,4549l1527,4549,1521,4552,1516,4559,1511,4566,1509,4576,1509,4602,1511,4613,1521,4626,1527,4630,1545,4630,1552,4626,1555,4622,1531,4622,1527,4619,1521,4608,1520,4600,1520,4578,1521,4570,1527,4560,1531,4557,1555,4557,1552,4552,1545,4549xe" filled="t" fillcolor="#231F20" stroked="f">
                <v:path arrowok="t"/>
                <v:fill type="solid"/>
              </v:shape>
              <v:shape style="position:absolute;left:1509;top:4549;width:54;height:81" coordorigin="1509,4549" coordsize="54,81" path="m1555,4557l1542,4557,1546,4560,1549,4565,1551,4570,1553,4578,1553,4600,1551,4608,1549,4613,1546,4619,1542,4622,1555,4622,1556,4620,1561,4613,1563,4602,1563,4576,1561,4566,1556,4559,1555,4557xe" filled="t" fillcolor="#231F20" stroked="f">
                <v:path arrowok="t"/>
                <v:fill type="solid"/>
              </v:shape>
            </v:group>
            <v:group style="position:absolute;left:1613;top:4549;width:50;height:80" coordorigin="1613,4549" coordsize="50,80">
              <v:shape style="position:absolute;left:1613;top:4549;width:50;height:80" coordorigin="1613,4549" coordsize="50,80" path="m1658,4557l1640,4557,1644,4559,1650,4564,1651,4567,1651,4574,1651,4577,1649,4579,1648,4582,1646,4585,1642,4589,1640,4591,1613,4620,1613,4628,1663,4628,1663,4620,1625,4620,1650,4594,1653,4591,1654,4590,1657,4586,1659,4583,1660,4580,1661,4577,1662,4574,1662,4564,1660,4559,1658,4557xe" filled="t" fillcolor="#231F20" stroked="f">
                <v:path arrowok="t"/>
                <v:fill type="solid"/>
              </v:shape>
              <v:shape style="position:absolute;left:1613;top:4549;width:50;height:80" coordorigin="1613,4549" coordsize="50,80" path="m1643,4549l1632,4549,1629,4549,1622,4551,1618,4552,1613,4554,1613,4564,1617,4562,1621,4560,1625,4559,1629,4558,1632,4557,1658,4557,1650,4551,1643,4549xe" filled="t" fillcolor="#231F20" stroked="f">
                <v:path arrowok="t"/>
                <v:fill type="solid"/>
              </v:shape>
            </v:group>
            <v:group style="position:absolute;left:1682;top:4550;width:51;height:80" coordorigin="1682,4550" coordsize="51,80">
              <v:shape style="position:absolute;left:1682;top:4550;width:51;height:80" coordorigin="1682,4550" coordsize="51,80" path="m1682,4616l1682,4627,1685,4628,1689,4629,1692,4629,1696,4630,1699,4630,1712,4630,1719,4628,1727,4621,1698,4621,1695,4621,1688,4619,1685,4618,1682,4616xe" filled="t" fillcolor="#231F20" stroked="f">
                <v:path arrowok="t"/>
                <v:fill type="solid"/>
              </v:shape>
              <v:shape style="position:absolute;left:1682;top:4550;width:51;height:80" coordorigin="1682,4550" coordsize="51,80" path="m1727,4585l1708,4585,1713,4587,1717,4590,1720,4594,1722,4598,1722,4609,1720,4613,1717,4616,1713,4620,1708,4621,1727,4621,1730,4618,1732,4612,1732,4595,1730,4589,1727,4585xe" filled="t" fillcolor="#231F20" stroked="f">
                <v:path arrowok="t"/>
                <v:fill type="solid"/>
              </v:shape>
              <v:shape style="position:absolute;left:1682;top:4550;width:51;height:80" coordorigin="1682,4550" coordsize="51,80" path="m1727,4550l1685,4550,1685,4589,1688,4588,1691,4587,1696,4586,1699,4585,1727,4585,1725,4584,1720,4579,1717,4578,1695,4578,1695,4559,1727,4559,1727,4550xe" filled="t" fillcolor="#231F20" stroked="f">
                <v:path arrowok="t"/>
                <v:fill type="solid"/>
              </v:shape>
              <v:shape style="position:absolute;left:1682;top:4550;width:51;height:80" coordorigin="1682,4550" coordsize="51,80" path="m1713,4577l1702,4577,1698,4577,1696,4578,1695,4578,1717,4578,1713,4577xe" filled="t" fillcolor="#231F20" stroked="f">
                <v:path arrowok="t"/>
                <v:fill type="solid"/>
              </v:shape>
              <v:shape style="position:absolute;left:1143;top:2017;width:137;height:3381" type="#_x0000_t75">
                <v:imagedata r:id="rId62" o:title=""/>
              </v:shape>
              <v:shape style="position:absolute;left:3258;top:1095;width:538;height:94" type="#_x0000_t75">
                <v:imagedata r:id="rId63" o:title=""/>
              </v:shape>
              <v:shape style="position:absolute;left:1116;top:1118;width:1267;height:168" type="#_x0000_t75">
                <v:imagedata r:id="rId64" o:title=""/>
              </v:shape>
            </v:group>
            <w10:wrap type="none"/>
          </v:group>
        </w:pict>
      </w:r>
      <w:r>
        <w:rPr/>
        <w:pict>
          <v:group style="position:absolute;margin-left:307.57785pt;margin-top:54.745579pt;width:226.354064pt;height:81.940036pt;mso-position-horizontal-relative:page;mso-position-vertical-relative:page;z-index:-4790" coordorigin="6152,1095" coordsize="4527,1639">
            <v:group style="position:absolute;left:6568;top:2452;width:3220;height:161" coordorigin="6568,2452" coordsize="3220,161">
              <v:shape style="position:absolute;left:6568;top:2452;width:3220;height:161" coordorigin="6568,2452" coordsize="3220,161" path="m6568,2492l6872,2492,6888,2533,6904,2535,6920,2480,6936,2489,6952,2535,6968,2533,6984,2469,7000,2489,7016,2452,7065,2452,7081,2489,7097,2533,7113,2489,7129,2533,7145,2469,7161,2469,7177,2480,7193,2480,7209,2535,7225,2535,7241,2469,7257,2480,7273,2612,7321,2612,7337,2575,7369,2577,7385,2583,7401,2582,7417,2583,7433,2582,7449,2585,7465,2582,7481,2583,7513,2582,7593,2582,7609,2584,7625,2585,7641,2583,7673,2583,7689,2582,7705,2585,7721,2582,7753,2583,7770,2583,7786,2586,7818,2585,7834,2586,7850,2612,9788,2612e" filled="f" stroked="t" strokeweight=".448801pt" strokecolor="#231F20">
                <v:path arrowok="t"/>
                <v:stroke dashstyle="longDash"/>
              </v:shape>
              <v:shape style="position:absolute;left:6566;top:2423;width:3252;height:192" type="#_x0000_t75">
                <v:imagedata r:id="rId65" o:title=""/>
              </v:shape>
            </v:group>
            <v:group style="position:absolute;left:10573;top:1288;width:2;height:1324" coordorigin="10573,1288" coordsize="2,1324">
              <v:shape style="position:absolute;left:10573;top:1288;width:2;height:1324" coordorigin="10573,1288" coordsize="0,1324" path="m10573,1288l10573,2612e" filled="f" stroked="t" strokeweight=".448801pt" strokecolor="#231F20">
                <v:path arrowok="t"/>
              </v:shape>
            </v:group>
            <v:group style="position:absolute;left:6568;top:1288;width:4005;height:2" coordorigin="6568,1288" coordsize="4005,2">
              <v:shape style="position:absolute;left:6568;top:1288;width:4005;height:2" coordorigin="6568,1288" coordsize="4005,0" path="m6568,1288l10573,1288e" filled="f" stroked="t" strokeweight=".448801pt" strokecolor="#231F20">
                <v:path arrowok="t"/>
              </v:shape>
            </v:group>
            <v:group style="position:absolute;left:6568;top:2612;width:4005;height:2" coordorigin="6568,2612" coordsize="4005,2">
              <v:shape style="position:absolute;left:6568;top:2612;width:4005;height:2" coordorigin="6568,2612" coordsize="4005,0" path="m6568,2612l10573,2612e" filled="f" stroked="t" strokeweight=".448801pt" strokecolor="#231F20">
                <v:path arrowok="t"/>
              </v:shape>
              <v:shape style="position:absolute;left:6152;top:1236;width:454;height:1498" type="#_x0000_t75">
                <v:imagedata r:id="rId66" o:title=""/>
              </v:shape>
            </v:group>
            <v:group style="position:absolute;left:7369;top:2576;width:2;height:36" coordorigin="7369,2576" coordsize="2,36">
              <v:shape style="position:absolute;left:7369;top:2576;width:2;height:36" coordorigin="7369,2576" coordsize="0,36" path="m7369,2612l7369,2576e" filled="t" fillcolor="#231F20" stroked="f">
                <v:path arrowok="t"/>
                <v:fill type="solid"/>
              </v:shape>
            </v:group>
            <v:group style="position:absolute;left:7369;top:2576;width:2;height:36" coordorigin="7369,2576" coordsize="2,36">
              <v:shape style="position:absolute;left:7369;top:2576;width:2;height:36" coordorigin="7369,2576" coordsize="0,36" path="m7369,2576l7369,2612e" filled="f" stroked="t" strokeweight=".224401pt" strokecolor="#231F20">
                <v:path arrowok="t"/>
              </v:shape>
            </v:group>
            <v:group style="position:absolute;left:7369;top:1288;width:2;height:36" coordorigin="7369,1288" coordsize="2,36">
              <v:shape style="position:absolute;left:7369;top:1288;width:2;height:36" coordorigin="7369,1288" coordsize="0,36" path="m7369,1288l7369,1324e" filled="t" fillcolor="#231F20" stroked="f">
                <v:path arrowok="t"/>
                <v:fill type="solid"/>
              </v:shape>
            </v:group>
            <v:group style="position:absolute;left:7369;top:1288;width:2;height:36" coordorigin="7369,1288" coordsize="2,36">
              <v:shape style="position:absolute;left:7369;top:1288;width:2;height:36" coordorigin="7369,1288" coordsize="0,36" path="m7369,1288l7369,1324e" filled="f" stroked="t" strokeweight=".224401pt" strokecolor="#231F20">
                <v:path arrowok="t"/>
              </v:shape>
            </v:group>
            <v:group style="position:absolute;left:7316;top:2652;width:51;height:80" coordorigin="7316,2652" coordsize="51,80">
              <v:shape style="position:absolute;left:7316;top:2652;width:51;height:80" coordorigin="7316,2652" coordsize="51,80" path="m7316,2718l7316,2728,7320,2729,7323,2730,7327,2731,7330,2731,7334,2731,7347,2731,7354,2729,7361,2723,7333,2723,7330,2722,7323,2721,7320,2719,7316,2718xe" filled="t" fillcolor="#231F20" stroked="f">
                <v:path arrowok="t"/>
                <v:fill type="solid"/>
              </v:shape>
              <v:shape style="position:absolute;left:7316;top:2652;width:51;height:80" coordorigin="7316,2652" coordsize="51,80" path="m7361,2687l7343,2687,7348,2689,7351,2692,7355,2695,7357,2699,7357,2710,7355,2715,7351,2718,7348,2721,7343,2723,7361,2723,7365,2720,7367,2713,7367,2697,7365,2690,7361,2687xe" filled="t" fillcolor="#231F20" stroked="f">
                <v:path arrowok="t"/>
                <v:fill type="solid"/>
              </v:shape>
              <v:shape style="position:absolute;left:7316;top:2652;width:51;height:80" coordorigin="7316,2652" coordsize="51,80" path="m7361,2652l7320,2652,7320,2691,7323,2690,7326,2689,7331,2687,7334,2687,7361,2687,7359,2685,7354,2681,7352,2680,7329,2680,7329,2660,7361,2660,7361,2652xe" filled="t" fillcolor="#231F20" stroked="f">
                <v:path arrowok="t"/>
                <v:fill type="solid"/>
              </v:shape>
              <v:shape style="position:absolute;left:7316;top:2652;width:51;height:80" coordorigin="7316,2652" coordsize="51,80" path="m7347,2678l7337,2678,7334,2679,7333,2679,7331,2679,7329,2680,7352,2680,7347,2678xe" filled="t" fillcolor="#231F20" stroked="f">
                <v:path arrowok="t"/>
                <v:fill type="solid"/>
              </v:shape>
            </v:group>
            <v:group style="position:absolute;left:7384;top:2650;width:54;height:81" coordorigin="7384,2650" coordsize="54,81">
              <v:shape style="position:absolute;left:7384;top:2650;width:54;height:81" coordorigin="7384,2650" coordsize="54,81" path="m7420,2650l7402,2650,7395,2654,7391,2661,7386,2668,7384,2678,7384,2704,7386,2714,7395,2728,7402,2731,7420,2731,7426,2728,7430,2723,7405,2723,7401,2720,7396,2710,7394,2702,7394,2680,7396,2672,7401,2661,7405,2659,7430,2659,7426,2654,7420,2650xe" filled="t" fillcolor="#231F20" stroked="f">
                <v:path arrowok="t"/>
                <v:fill type="solid"/>
              </v:shape>
              <v:shape style="position:absolute;left:7384;top:2650;width:54;height:81" coordorigin="7384,2650" coordsize="54,81" path="m7430,2659l7416,2659,7420,2661,7423,2667,7426,2672,7427,2680,7427,2702,7426,2710,7423,2715,7420,2720,7416,2723,7430,2723,7431,2721,7436,2714,7438,2704,7438,2678,7436,2668,7431,2661,7430,2659xe" filled="t" fillcolor="#231F20" stroked="f">
                <v:path arrowok="t"/>
                <v:fill type="solid"/>
              </v:shape>
            </v:group>
            <v:group style="position:absolute;left:8170;top:2576;width:2;height:36" coordorigin="8170,2576" coordsize="2,36">
              <v:shape style="position:absolute;left:8170;top:2576;width:2;height:36" coordorigin="8170,2576" coordsize="0,36" path="m8170,2612l8170,2576e" filled="t" fillcolor="#231F20" stroked="f">
                <v:path arrowok="t"/>
                <v:fill type="solid"/>
              </v:shape>
            </v:group>
            <v:group style="position:absolute;left:8170;top:2576;width:2;height:36" coordorigin="8170,2576" coordsize="2,36">
              <v:shape style="position:absolute;left:8170;top:2576;width:2;height:36" coordorigin="8170,2576" coordsize="0,36" path="m8170,2576l8170,2612e" filled="f" stroked="t" strokeweight=".224401pt" strokecolor="#231F20">
                <v:path arrowok="t"/>
              </v:shape>
            </v:group>
            <v:group style="position:absolute;left:8170;top:1288;width:2;height:36" coordorigin="8170,1288" coordsize="2,36">
              <v:shape style="position:absolute;left:8170;top:1288;width:2;height:36" coordorigin="8170,1288" coordsize="0,36" path="m8170,1288l8170,1324e" filled="t" fillcolor="#231F20" stroked="f">
                <v:path arrowok="t"/>
                <v:fill type="solid"/>
              </v:shape>
            </v:group>
            <v:group style="position:absolute;left:8170;top:1288;width:2;height:36" coordorigin="8170,1288" coordsize="2,36">
              <v:shape style="position:absolute;left:8170;top:1288;width:2;height:36" coordorigin="8170,1288" coordsize="0,36" path="m8170,1288l8170,1324e" filled="f" stroked="t" strokeweight=".224401pt" strokecolor="#231F20">
                <v:path arrowok="t"/>
              </v:shape>
            </v:group>
            <v:group style="position:absolute;left:8088;top:2652;width:47;height:79" coordorigin="8088,2652" coordsize="47,79">
              <v:shape style="position:absolute;left:8088;top:2652;width:47;height:79" coordorigin="8088,2652" coordsize="47,79" path="m8135,2721l8090,2721,8090,2730,8135,2730,8135,2721xe" filled="t" fillcolor="#231F20" stroked="f">
                <v:path arrowok="t"/>
                <v:fill type="solid"/>
              </v:shape>
              <v:shape style="position:absolute;left:8088;top:2652;width:47;height:79" coordorigin="8088,2652" coordsize="47,79" path="m8118,2661l8107,2661,8107,2721,8118,2721,8118,2661xe" filled="t" fillcolor="#231F20" stroked="f">
                <v:path arrowok="t"/>
                <v:fill type="solid"/>
              </v:shape>
              <v:shape style="position:absolute;left:8088;top:2652;width:47;height:79" coordorigin="8088,2652" coordsize="47,79" path="m8118,2652l8107,2652,8088,2655,8088,2665,8107,2661,8118,2661,8118,2652xe" filled="t" fillcolor="#231F20" stroked="f">
                <v:path arrowok="t"/>
                <v:fill type="solid"/>
              </v:shape>
            </v:group>
            <v:group style="position:absolute;left:8152;top:2650;width:54;height:81" coordorigin="8152,2650" coordsize="54,81">
              <v:shape style="position:absolute;left:8152;top:2650;width:54;height:81" coordorigin="8152,2650" coordsize="54,81" path="m8188,2650l8171,2650,8164,2654,8159,2661,8155,2668,8152,2678,8152,2704,8155,2714,8159,2721,8164,2728,8171,2731,8188,2731,8195,2728,8198,2723,8174,2723,8170,2720,8167,2715,8164,2710,8163,2702,8163,2680,8164,2672,8170,2661,8174,2659,8198,2659,8195,2654,8188,2650xe" filled="t" fillcolor="#231F20" stroked="f">
                <v:path arrowok="t"/>
                <v:fill type="solid"/>
              </v:shape>
              <v:shape style="position:absolute;left:8152;top:2650;width:54;height:81" coordorigin="8152,2650" coordsize="54,81" path="m8198,2659l8185,2659,8189,2661,8192,2667,8194,2672,8196,2680,8196,2702,8194,2710,8192,2715,8189,2720,8185,2723,8198,2723,8200,2721,8204,2714,8207,2704,8207,2678,8204,2668,8200,2661,8198,2659xe" filled="t" fillcolor="#231F20" stroked="f">
                <v:path arrowok="t"/>
                <v:fill type="solid"/>
              </v:shape>
            </v:group>
            <v:group style="position:absolute;left:8221;top:2650;width:54;height:81" coordorigin="8221,2650" coordsize="54,81">
              <v:shape style="position:absolute;left:8221;top:2650;width:54;height:81" coordorigin="8221,2650" coordsize="54,81" path="m8257,2650l8239,2650,8232,2654,8228,2661,8223,2668,8221,2678,8221,2704,8223,2714,8232,2728,8239,2731,8257,2731,8263,2728,8267,2723,8242,2723,8238,2720,8233,2710,8231,2702,8231,2680,8233,2672,8238,2661,8242,2659,8267,2659,8263,2654,8257,2650xe" filled="t" fillcolor="#231F20" stroked="f">
                <v:path arrowok="t"/>
                <v:fill type="solid"/>
              </v:shape>
              <v:shape style="position:absolute;left:8221;top:2650;width:54;height:81" coordorigin="8221,2650" coordsize="54,81" path="m8267,2659l8253,2659,8257,2661,8260,2667,8263,2672,8264,2680,8264,2702,8263,2710,8260,2715,8257,2720,8253,2723,8267,2723,8268,2721,8273,2714,8275,2704,8275,2678,8273,2668,8268,2661,8267,2659xe" filled="t" fillcolor="#231F20" stroked="f">
                <v:path arrowok="t"/>
                <v:fill type="solid"/>
              </v:shape>
            </v:group>
            <v:group style="position:absolute;left:8971;top:2576;width:2;height:36" coordorigin="8971,2576" coordsize="2,36">
              <v:shape style="position:absolute;left:8971;top:2576;width:2;height:36" coordorigin="8971,2576" coordsize="0,36" path="m8971,2612l8971,2576e" filled="t" fillcolor="#231F20" stroked="f">
                <v:path arrowok="t"/>
                <v:fill type="solid"/>
              </v:shape>
            </v:group>
            <v:group style="position:absolute;left:8971;top:2576;width:2;height:36" coordorigin="8971,2576" coordsize="2,36">
              <v:shape style="position:absolute;left:8971;top:2576;width:2;height:36" coordorigin="8971,2576" coordsize="0,36" path="m8971,2576l8971,2612e" filled="f" stroked="t" strokeweight=".224401pt" strokecolor="#231F20">
                <v:path arrowok="t"/>
              </v:shape>
            </v:group>
            <v:group style="position:absolute;left:8971;top:1288;width:2;height:36" coordorigin="8971,1288" coordsize="2,36">
              <v:shape style="position:absolute;left:8971;top:1288;width:2;height:36" coordorigin="8971,1288" coordsize="0,36" path="m8971,1288l8971,1324e" filled="t" fillcolor="#231F20" stroked="f">
                <v:path arrowok="t"/>
                <v:fill type="solid"/>
              </v:shape>
            </v:group>
            <v:group style="position:absolute;left:8971;top:1288;width:2;height:36" coordorigin="8971,1288" coordsize="2,36">
              <v:shape style="position:absolute;left:8971;top:1288;width:2;height:36" coordorigin="8971,1288" coordsize="0,36" path="m8971,1288l8971,1324e" filled="f" stroked="t" strokeweight=".224401pt" strokecolor="#231F20">
                <v:path arrowok="t"/>
              </v:shape>
            </v:group>
            <v:group style="position:absolute;left:8890;top:2652;width:47;height:79" coordorigin="8890,2652" coordsize="47,79">
              <v:shape style="position:absolute;left:8890;top:2652;width:47;height:79" coordorigin="8890,2652" coordsize="47,79" path="m8936,2721l8891,2721,8891,2730,8936,2730,8936,2721xe" filled="t" fillcolor="#231F20" stroked="f">
                <v:path arrowok="t"/>
                <v:fill type="solid"/>
              </v:shape>
              <v:shape style="position:absolute;left:8890;top:2652;width:47;height:79" coordorigin="8890,2652" coordsize="47,79" path="m8919,2661l8908,2661,8908,2721,8919,2721,8919,2661xe" filled="t" fillcolor="#231F20" stroked="f">
                <v:path arrowok="t"/>
                <v:fill type="solid"/>
              </v:shape>
              <v:shape style="position:absolute;left:8890;top:2652;width:47;height:79" coordorigin="8890,2652" coordsize="47,79" path="m8919,2652l8908,2652,8890,2655,8890,2665,8908,2661,8919,2661,8919,2652xe" filled="t" fillcolor="#231F20" stroked="f">
                <v:path arrowok="t"/>
                <v:fill type="solid"/>
              </v:shape>
            </v:group>
            <v:group style="position:absolute;left:8955;top:2652;width:51;height:80" coordorigin="8955,2652" coordsize="51,80">
              <v:shape style="position:absolute;left:8955;top:2652;width:51;height:80" coordorigin="8955,2652" coordsize="51,80" path="m8955,2718l8955,2728,8958,2729,8962,2730,8965,2731,8969,2731,8972,2731,8985,2731,8992,2729,9000,2723,8971,2723,8968,2722,8961,2721,8958,2719,8955,2718xe" filled="t" fillcolor="#231F20" stroked="f">
                <v:path arrowok="t"/>
                <v:fill type="solid"/>
              </v:shape>
              <v:shape style="position:absolute;left:8955;top:2652;width:51;height:80" coordorigin="8955,2652" coordsize="51,80" path="m8999,2687l8981,2687,8986,2689,8989,2692,8993,2695,8995,2699,8995,2710,8993,2715,8989,2718,8986,2721,8981,2723,9000,2723,9003,2720,9005,2713,9005,2697,9003,2690,8999,2687xe" filled="t" fillcolor="#231F20" stroked="f">
                <v:path arrowok="t"/>
                <v:fill type="solid"/>
              </v:shape>
              <v:shape style="position:absolute;left:8955;top:2652;width:51;height:80" coordorigin="8955,2652" coordsize="51,80" path="m9000,2652l8958,2652,8958,2691,8961,2690,8964,2689,8969,2687,8972,2687,8999,2687,8998,2685,8992,2681,8990,2680,8968,2680,8968,2660,9000,2660,9000,2652xe" filled="t" fillcolor="#231F20" stroked="f">
                <v:path arrowok="t"/>
                <v:fill type="solid"/>
              </v:shape>
              <v:shape style="position:absolute;left:8955;top:2652;width:51;height:80" coordorigin="8955,2652" coordsize="51,80" path="m8986,2678l8975,2678,8972,2679,8971,2679,8969,2679,8968,2680,8990,2680,8986,2678xe" filled="t" fillcolor="#231F20" stroked="f">
                <v:path arrowok="t"/>
                <v:fill type="solid"/>
              </v:shape>
            </v:group>
            <v:group style="position:absolute;left:9022;top:2650;width:54;height:81" coordorigin="9022,2650" coordsize="54,81">
              <v:shape style="position:absolute;left:9022;top:2650;width:54;height:81" coordorigin="9022,2650" coordsize="54,81" path="m9058,2650l9040,2650,9033,2654,9029,2661,9024,2668,9022,2678,9022,2704,9024,2714,9033,2728,9040,2731,9058,2731,9064,2728,9068,2723,9043,2723,9039,2720,9034,2710,9033,2702,9033,2680,9034,2672,9039,2661,9043,2659,9068,2659,9064,2654,9058,2650xe" filled="t" fillcolor="#231F20" stroked="f">
                <v:path arrowok="t"/>
                <v:fill type="solid"/>
              </v:shape>
              <v:shape style="position:absolute;left:9022;top:2650;width:54;height:81" coordorigin="9022,2650" coordsize="54,81" path="m9068,2659l9054,2659,9059,2661,9061,2667,9064,2672,9065,2680,9065,2702,9064,2710,9061,2715,9059,2720,9054,2723,9068,2723,9069,2721,9074,2714,9076,2704,9076,2678,9074,2668,9069,2661,9068,2659xe" filled="t" fillcolor="#231F20" stroked="f">
                <v:path arrowok="t"/>
                <v:fill type="solid"/>
              </v:shape>
            </v:group>
            <v:group style="position:absolute;left:9772;top:2576;width:2;height:36" coordorigin="9772,2576" coordsize="2,36">
              <v:shape style="position:absolute;left:9772;top:2576;width:2;height:36" coordorigin="9772,2576" coordsize="0,36" path="m9772,2612l9772,2576e" filled="t" fillcolor="#231F20" stroked="f">
                <v:path arrowok="t"/>
                <v:fill type="solid"/>
              </v:shape>
            </v:group>
            <v:group style="position:absolute;left:9772;top:2576;width:2;height:36" coordorigin="9772,2576" coordsize="2,36">
              <v:shape style="position:absolute;left:9772;top:2576;width:2;height:36" coordorigin="9772,2576" coordsize="0,36" path="m9772,2576l9772,2612e" filled="f" stroked="t" strokeweight=".224401pt" strokecolor="#231F20">
                <v:path arrowok="t"/>
              </v:shape>
            </v:group>
            <v:group style="position:absolute;left:9772;top:1288;width:2;height:36" coordorigin="9772,1288" coordsize="2,36">
              <v:shape style="position:absolute;left:9772;top:1288;width:2;height:36" coordorigin="9772,1288" coordsize="0,36" path="m9772,1288l9772,1324e" filled="t" fillcolor="#231F20" stroked="f">
                <v:path arrowok="t"/>
                <v:fill type="solid"/>
              </v:shape>
            </v:group>
            <v:group style="position:absolute;left:9772;top:1288;width:2;height:36" coordorigin="9772,1288" coordsize="2,36">
              <v:shape style="position:absolute;left:9772;top:1288;width:2;height:36" coordorigin="9772,1288" coordsize="0,36" path="m9772,1288l9772,1324e" filled="f" stroked="t" strokeweight=".224401pt" strokecolor="#231F20">
                <v:path arrowok="t"/>
              </v:shape>
            </v:group>
            <v:group style="position:absolute;left:9685;top:2650;width:50;height:80" coordorigin="9685,2650" coordsize="50,80">
              <v:shape style="position:absolute;left:9685;top:2650;width:50;height:80" coordorigin="9685,2650" coordsize="50,80" path="m9730,2659l9712,2659,9716,2660,9722,2666,9723,2669,9723,2676,9723,2678,9721,2681,9720,2684,9718,2687,9714,2691,9713,2693,9689,2717,9685,2721,9685,2730,9735,2730,9735,2721,9698,2721,9706,2712,9713,2706,9717,2701,9725,2693,9726,2692,9729,2688,9731,2685,9732,2682,9734,2679,9734,2676,9734,2666,9732,2660,9730,2659xe" filled="t" fillcolor="#231F20" stroked="f">
                <v:path arrowok="t"/>
                <v:fill type="solid"/>
              </v:shape>
              <v:shape style="position:absolute;left:9685;top:2650;width:50;height:80" coordorigin="9685,2650" coordsize="50,80" path="m9716,2650l9704,2650,9701,2651,9694,2652,9690,2654,9685,2655,9685,2666,9689,2664,9693,2662,9697,2661,9701,2660,9704,2659,9730,2659,9722,2652,9716,2650xe" filled="t" fillcolor="#231F20" stroked="f">
                <v:path arrowok="t"/>
                <v:fill type="solid"/>
              </v:shape>
            </v:group>
            <v:group style="position:absolute;left:9752;top:2650;width:54;height:81" coordorigin="9752,2650" coordsize="54,81">
              <v:shape style="position:absolute;left:9752;top:2650;width:54;height:81" coordorigin="9752,2650" coordsize="54,81" path="m9788,2650l9771,2650,9764,2654,9759,2661,9755,2668,9752,2678,9752,2704,9755,2714,9764,2728,9771,2731,9788,2731,9795,2728,9798,2723,9774,2723,9770,2720,9764,2710,9763,2702,9763,2680,9764,2672,9770,2661,9774,2659,9798,2659,9795,2654,9788,2650xe" filled="t" fillcolor="#231F20" stroked="f">
                <v:path arrowok="t"/>
                <v:fill type="solid"/>
              </v:shape>
              <v:shape style="position:absolute;left:9752;top:2650;width:54;height:81" coordorigin="9752,2650" coordsize="54,81" path="m9798,2659l9785,2659,9789,2661,9792,2667,9795,2672,9796,2680,9796,2702,9795,2710,9792,2715,9789,2720,9785,2723,9798,2723,9800,2721,9804,2714,9807,2704,9807,2678,9804,2668,9800,2661,9798,2659xe" filled="t" fillcolor="#231F20" stroked="f">
                <v:path arrowok="t"/>
                <v:fill type="solid"/>
              </v:shape>
            </v:group>
            <v:group style="position:absolute;left:9821;top:2650;width:54;height:81" coordorigin="9821,2650" coordsize="54,81">
              <v:shape style="position:absolute;left:9821;top:2650;width:54;height:81" coordorigin="9821,2650" coordsize="54,81" path="m9857,2650l9839,2650,9833,2654,9828,2661,9823,2668,9821,2678,9821,2704,9823,2714,9833,2728,9839,2731,9857,2731,9864,2728,9867,2723,9843,2723,9839,2720,9836,2715,9833,2710,9832,2702,9832,2680,9833,2672,9836,2667,9839,2661,9843,2659,9867,2659,9864,2654,9857,2650xe" filled="t" fillcolor="#231F20" stroked="f">
                <v:path arrowok="t"/>
                <v:fill type="solid"/>
              </v:shape>
              <v:shape style="position:absolute;left:9821;top:2650;width:54;height:81" coordorigin="9821,2650" coordsize="54,81" path="m9867,2659l9854,2659,9858,2661,9861,2667,9863,2672,9865,2680,9865,2702,9863,2710,9861,2715,9858,2720,9854,2723,9867,2723,9868,2721,9873,2714,9875,2704,9875,2678,9873,2668,9868,2661,9867,2659xe" filled="t" fillcolor="#231F20" stroked="f">
                <v:path arrowok="t"/>
                <v:fill type="solid"/>
              </v:shape>
            </v:group>
            <v:group style="position:absolute;left:10573;top:2576;width:2;height:36" coordorigin="10573,2576" coordsize="2,36">
              <v:shape style="position:absolute;left:10573;top:2576;width:2;height:36" coordorigin="10573,2576" coordsize="0,36" path="m10573,2612l10573,2576e" filled="t" fillcolor="#231F20" stroked="f">
                <v:path arrowok="t"/>
                <v:fill type="solid"/>
              </v:shape>
            </v:group>
            <v:group style="position:absolute;left:10573;top:1288;width:2;height:36" coordorigin="10573,1288" coordsize="2,36">
              <v:shape style="position:absolute;left:10573;top:1288;width:2;height:36" coordorigin="10573,1288" coordsize="0,36" path="m10573,1288l10573,1324e" filled="t" fillcolor="#231F20" stroked="f">
                <v:path arrowok="t"/>
                <v:fill type="solid"/>
              </v:shape>
            </v:group>
            <v:group style="position:absolute;left:10486;top:2650;width:50;height:80" coordorigin="10486,2650" coordsize="50,80">
              <v:shape style="position:absolute;left:10486;top:2650;width:50;height:80" coordorigin="10486,2650" coordsize="50,80" path="m10531,2659l10513,2659,10517,2660,10520,2663,10523,2666,10525,2669,10525,2676,10524,2678,10523,2681,10521,2684,10490,2717,10486,2721,10486,2730,10536,2730,10536,2721,10499,2721,10523,2696,10526,2693,10527,2692,10530,2688,10532,2685,10533,2682,10535,2679,10535,2676,10535,2666,10533,2660,10531,2659xe" filled="t" fillcolor="#231F20" stroked="f">
                <v:path arrowok="t"/>
                <v:fill type="solid"/>
              </v:shape>
              <v:shape style="position:absolute;left:10486;top:2650;width:50;height:80" coordorigin="10486,2650" coordsize="50,80" path="m10517,2650l10505,2650,10502,2651,10495,2652,10491,2654,10486,2655,10486,2666,10491,2664,10495,2662,10498,2661,10502,2660,10505,2659,10531,2659,10523,2652,10517,2650xe" filled="t" fillcolor="#231F20" stroked="f">
                <v:path arrowok="t"/>
                <v:fill type="solid"/>
              </v:shape>
            </v:group>
            <v:group style="position:absolute;left:10555;top:2652;width:51;height:80" coordorigin="10555,2652" coordsize="51,80">
              <v:shape style="position:absolute;left:10555;top:2652;width:51;height:80" coordorigin="10555,2652" coordsize="51,80" path="m10555,2718l10555,2728,10558,2729,10562,2730,10565,2731,10569,2731,10572,2731,10585,2731,10592,2729,10600,2723,10571,2723,10568,2722,10565,2721,10561,2721,10558,2719,10555,2718xe" filled="t" fillcolor="#231F20" stroked="f">
                <v:path arrowok="t"/>
                <v:fill type="solid"/>
              </v:shape>
              <v:shape style="position:absolute;left:10555;top:2652;width:51;height:80" coordorigin="10555,2652" coordsize="51,80" path="m10600,2687l10581,2687,10586,2689,10590,2692,10593,2695,10595,2699,10595,2710,10593,2715,10590,2718,10586,2721,10581,2723,10600,2723,10603,2720,10606,2713,10606,2697,10603,2690,10600,2687xe" filled="t" fillcolor="#231F20" stroked="f">
                <v:path arrowok="t"/>
                <v:fill type="solid"/>
              </v:shape>
              <v:shape style="position:absolute;left:10555;top:2652;width:51;height:80" coordorigin="10555,2652" coordsize="51,80" path="m10600,2652l10558,2652,10558,2691,10561,2690,10564,2689,10569,2687,10572,2687,10600,2687,10598,2685,10593,2681,10590,2680,10568,2680,10568,2660,10600,2660,10600,2652xe" filled="t" fillcolor="#231F20" stroked="f">
                <v:path arrowok="t"/>
                <v:fill type="solid"/>
              </v:shape>
              <v:shape style="position:absolute;left:10555;top:2652;width:51;height:80" coordorigin="10555,2652" coordsize="51,80" path="m10586,2678l10576,2678,10572,2679,10571,2679,10569,2679,10568,2680,10590,2680,10586,2678xe" filled="t" fillcolor="#231F20" stroked="f">
                <v:path arrowok="t"/>
                <v:fill type="solid"/>
              </v:shape>
            </v:group>
            <v:group style="position:absolute;left:10622;top:2650;width:54;height:81" coordorigin="10622,2650" coordsize="54,81">
              <v:shape style="position:absolute;left:10622;top:2650;width:54;height:81" coordorigin="10622,2650" coordsize="54,81" path="m10658,2650l10640,2650,10634,2654,10624,2668,10622,2678,10622,2704,10624,2714,10629,2721,10634,2728,10640,2731,10658,2731,10665,2728,10668,2723,10644,2723,10640,2720,10634,2710,10633,2702,10633,2680,10634,2672,10640,2661,10644,2659,10668,2659,10665,2654,10658,2650xe" filled="t" fillcolor="#231F20" stroked="f">
                <v:path arrowok="t"/>
                <v:fill type="solid"/>
              </v:shape>
              <v:shape style="position:absolute;left:10622;top:2650;width:54;height:81" coordorigin="10622,2650" coordsize="54,81" path="m10668,2659l10655,2659,10659,2661,10662,2667,10664,2672,10666,2680,10666,2702,10664,2710,10662,2715,10659,2720,10655,2723,10668,2723,10669,2721,10674,2714,10676,2704,10676,2678,10674,2668,10669,2661,10668,2659xe" filled="t" fillcolor="#231F20" stroked="f">
                <v:path arrowok="t"/>
                <v:fill type="solid"/>
              </v:shape>
            </v:group>
            <v:group style="position:absolute;left:10537;top:2612;width:36;height:2" coordorigin="10537,2612" coordsize="36,2">
              <v:shape style="position:absolute;left:10537;top:2612;width:36;height:2" coordorigin="10537,2612" coordsize="36,0" path="m10573,2612l10537,2612e" filled="t" fillcolor="#231F20" stroked="f">
                <v:path arrowok="t"/>
                <v:fill type="solid"/>
              </v:shape>
            </v:group>
            <v:group style="position:absolute;left:10537;top:2347;width:36;height:2" coordorigin="10537,2347" coordsize="36,2">
              <v:shape style="position:absolute;left:10537;top:2347;width:36;height:2" coordorigin="10537,2347" coordsize="36,0" path="m10573,2347l10537,2347e" filled="t" fillcolor="#231F20" stroked="f">
                <v:path arrowok="t"/>
                <v:fill type="solid"/>
              </v:shape>
            </v:group>
            <v:group style="position:absolute;left:10537;top:2347;width:36;height:2" coordorigin="10537,2347" coordsize="36,2">
              <v:shape style="position:absolute;left:10537;top:2347;width:36;height:2" coordorigin="10537,2347" coordsize="36,0" path="m10537,2347l10573,2347e" filled="f" stroked="t" strokeweight=".224401pt" strokecolor="#231F20">
                <v:path arrowok="t"/>
              </v:shape>
            </v:group>
            <v:group style="position:absolute;left:10537;top:2083;width:36;height:2" coordorigin="10537,2083" coordsize="36,2">
              <v:shape style="position:absolute;left:10537;top:2083;width:36;height:2" coordorigin="10537,2083" coordsize="36,0" path="m10573,2083l10537,2083e" filled="t" fillcolor="#231F20" stroked="f">
                <v:path arrowok="t"/>
                <v:fill type="solid"/>
              </v:shape>
            </v:group>
            <v:group style="position:absolute;left:10537;top:2083;width:36;height:2" coordorigin="10537,2083" coordsize="36,2">
              <v:shape style="position:absolute;left:10537;top:2083;width:36;height:2" coordorigin="10537,2083" coordsize="36,0" path="m10537,2083l10573,2083e" filled="f" stroked="t" strokeweight=".224401pt" strokecolor="#231F20">
                <v:path arrowok="t"/>
              </v:shape>
            </v:group>
            <v:group style="position:absolute;left:10537;top:1818;width:36;height:2" coordorigin="10537,1818" coordsize="36,2">
              <v:shape style="position:absolute;left:10537;top:1818;width:36;height:2" coordorigin="10537,1818" coordsize="36,0" path="m10573,1818l10537,1818e" filled="t" fillcolor="#231F20" stroked="f">
                <v:path arrowok="t"/>
                <v:fill type="solid"/>
              </v:shape>
            </v:group>
            <v:group style="position:absolute;left:10537;top:1818;width:36;height:2" coordorigin="10537,1818" coordsize="36,2">
              <v:shape style="position:absolute;left:10537;top:1818;width:36;height:2" coordorigin="10537,1818" coordsize="36,0" path="m10537,1818l10573,1818e" filled="f" stroked="t" strokeweight=".224401pt" strokecolor="#231F20">
                <v:path arrowok="t"/>
              </v:shape>
            </v:group>
            <v:group style="position:absolute;left:10537;top:1553;width:36;height:2" coordorigin="10537,1553" coordsize="36,2">
              <v:shape style="position:absolute;left:10537;top:1553;width:36;height:2" coordorigin="10537,1553" coordsize="36,0" path="m10573,1553l10537,1553e" filled="t" fillcolor="#231F20" stroked="f">
                <v:path arrowok="t"/>
                <v:fill type="solid"/>
              </v:shape>
            </v:group>
            <v:group style="position:absolute;left:10537;top:1553;width:36;height:2" coordorigin="10537,1553" coordsize="36,2">
              <v:shape style="position:absolute;left:10537;top:1553;width:36;height:2" coordorigin="10537,1553" coordsize="36,0" path="m10537,1553l10573,1553e" filled="f" stroked="t" strokeweight=".224401pt" strokecolor="#231F20">
                <v:path arrowok="t"/>
              </v:shape>
            </v:group>
            <v:group style="position:absolute;left:10537;top:1288;width:36;height:2" coordorigin="10537,1288" coordsize="36,2">
              <v:shape style="position:absolute;left:10537;top:1288;width:36;height:2" coordorigin="10537,1288" coordsize="36,0" path="m10573,1288l10537,1288e" filled="t" fillcolor="#231F20" stroked="f">
                <v:path arrowok="t"/>
                <v:fill type="solid"/>
              </v:shape>
            </v:group>
            <v:group style="position:absolute;left:6568;top:1288;width:3220;height:1324" coordorigin="6568,1288" coordsize="3220,1324">
              <v:shape style="position:absolute;left:6568;top:1288;width:3220;height:1324" coordorigin="6568,1288" coordsize="3220,1324" path="m6568,1288l6600,1288,6616,2423,6632,1288,6824,1288,6840,1553,6856,2430,6872,1288,6888,2612,9788,2612e" filled="f" stroked="t" strokeweight=".448801pt" strokecolor="#231F20">
                <v:path arrowok="t"/>
                <v:stroke dashstyle="longDash"/>
              </v:shape>
            </v:group>
            <v:group style="position:absolute;left:6568;top:1288;width:23;height:38" coordorigin="6568,1288" coordsize="23,38">
              <v:shape style="position:absolute;left:6568;top:1288;width:23;height:38" coordorigin="6568,1288" coordsize="23,38" path="m6568,1288l6568,1326,6591,1288,6568,1288xe" filled="t" fillcolor="#231F20" stroked="f">
                <v:path arrowok="t"/>
                <v:fill type="solid"/>
              </v:shape>
            </v:group>
            <v:group style="position:absolute;left:6568;top:1288;width:23;height:38" coordorigin="6568,1288" coordsize="23,38">
              <v:shape style="position:absolute;left:6568;top:1288;width:23;height:38" coordorigin="6568,1288" coordsize="23,38" path="m6568,1326l6591,1288,6591,1288e" filled="f" stroked="t" strokeweight=".224401pt" strokecolor="#231F20">
                <v:path arrowok="t"/>
              </v:shape>
            </v:group>
            <v:group style="position:absolute;left:6584;top:1288;width:23;height:38" coordorigin="6584,1288" coordsize="23,38">
              <v:shape style="position:absolute;left:6584;top:1288;width:23;height:38" coordorigin="6584,1288" coordsize="23,38" path="m6584,1326l6607,1288,6607,1288e" filled="f" stroked="t" strokeweight=".224401pt" strokecolor="#231F20">
                <v:path arrowok="t"/>
              </v:shape>
            </v:group>
            <v:group style="position:absolute;left:6568;top:1299;width:16;height:27" coordorigin="6568,1299" coordsize="16,27">
              <v:shape style="position:absolute;left:6568;top:1299;width:16;height:27" coordorigin="6568,1299" coordsize="16,27" path="m6568,1299l6584,1326e" filled="f" stroked="t" strokeweight=".224401pt" strokecolor="#231F20">
                <v:path arrowok="t"/>
              </v:shape>
            </v:group>
            <v:group style="position:absolute;left:6600;top:1288;width:23;height:38" coordorigin="6600,1288" coordsize="23,38">
              <v:shape style="position:absolute;left:6600;top:1288;width:23;height:38" coordorigin="6600,1288" coordsize="23,38" path="m6600,1326l6623,1288,6623,1288e" filled="f" stroked="t" strokeweight=".224401pt" strokecolor="#231F20">
                <v:path arrowok="t"/>
              </v:shape>
            </v:group>
            <v:group style="position:absolute;left:6577;top:1288;width:23;height:38" coordorigin="6577,1288" coordsize="23,38">
              <v:shape style="position:absolute;left:6577;top:1288;width:23;height:38" coordorigin="6577,1288" coordsize="23,38" path="m6577,1288l6577,1288,6600,1326e" filled="f" stroked="t" strokeweight=".224401pt" strokecolor="#231F20">
                <v:path arrowok="t"/>
              </v:shape>
            </v:group>
            <v:group style="position:absolute;left:6593;top:2385;width:46;height:76" coordorigin="6593,2385" coordsize="46,76">
              <v:shape style="position:absolute;left:6593;top:2385;width:46;height:76" coordorigin="6593,2385" coordsize="46,76" path="m6616,2385l6593,2423,6616,2461,6639,2423,6616,2385xe" filled="t" fillcolor="#231F20" stroked="f">
                <v:path arrowok="t"/>
                <v:fill type="solid"/>
              </v:shape>
            </v:group>
            <v:group style="position:absolute;left:6593;top:2385;width:46;height:76" coordorigin="6593,2385" coordsize="46,76">
              <v:shape style="position:absolute;left:6593;top:2385;width:46;height:76" coordorigin="6593,2385" coordsize="46,76" path="m6616,2461l6639,2423,6616,2385,6593,2423,6616,2461xe" filled="f" stroked="t" strokeweight=".224401pt" strokecolor="#231F20">
                <v:path arrowok="t"/>
              </v:shape>
            </v:group>
            <v:group style="position:absolute;left:6632;top:1288;width:23;height:38" coordorigin="6632,1288" coordsize="23,38">
              <v:shape style="position:absolute;left:6632;top:1288;width:23;height:38" coordorigin="6632,1288" coordsize="23,38" path="m6632,1326l6655,1288,6655,1288e" filled="f" stroked="t" strokeweight=".224401pt" strokecolor="#231F20">
                <v:path arrowok="t"/>
              </v:shape>
            </v:group>
            <v:group style="position:absolute;left:6609;top:1288;width:23;height:38" coordorigin="6609,1288" coordsize="23,38">
              <v:shape style="position:absolute;left:6609;top:1288;width:23;height:38" coordorigin="6609,1288" coordsize="23,38" path="m6609,1288l6609,1288,6632,1326e" filled="f" stroked="t" strokeweight=".224401pt" strokecolor="#231F20">
                <v:path arrowok="t"/>
              </v:shape>
            </v:group>
            <v:group style="position:absolute;left:6648;top:1288;width:23;height:38" coordorigin="6648,1288" coordsize="23,38">
              <v:shape style="position:absolute;left:6648;top:1288;width:23;height:38" coordorigin="6648,1288" coordsize="23,38" path="m6648,1326l6671,1288,6671,1288e" filled="f" stroked="t" strokeweight=".224401pt" strokecolor="#231F20">
                <v:path arrowok="t"/>
              </v:shape>
            </v:group>
            <v:group style="position:absolute;left:6625;top:1288;width:23;height:38" coordorigin="6625,1288" coordsize="23,38">
              <v:shape style="position:absolute;left:6625;top:1288;width:23;height:38" coordorigin="6625,1288" coordsize="23,38" path="m6625,1288l6625,1288,6648,1326e" filled="f" stroked="t" strokeweight=".224401pt" strokecolor="#231F20">
                <v:path arrowok="t"/>
              </v:shape>
            </v:group>
            <v:group style="position:absolute;left:6664;top:1288;width:23;height:38" coordorigin="6664,1288" coordsize="23,38">
              <v:shape style="position:absolute;left:6664;top:1288;width:23;height:38" coordorigin="6664,1288" coordsize="23,38" path="m6664,1326l6687,1288,6687,1288e" filled="f" stroked="t" strokeweight=".224401pt" strokecolor="#231F20">
                <v:path arrowok="t"/>
              </v:shape>
            </v:group>
            <v:group style="position:absolute;left:6641;top:1288;width:23;height:38" coordorigin="6641,1288" coordsize="23,38">
              <v:shape style="position:absolute;left:6641;top:1288;width:23;height:38" coordorigin="6641,1288" coordsize="23,38" path="m6641,1288l6641,1288,6664,1326e" filled="f" stroked="t" strokeweight=".224401pt" strokecolor="#231F20">
                <v:path arrowok="t"/>
              </v:shape>
            </v:group>
            <v:group style="position:absolute;left:6680;top:1288;width:23;height:38" coordorigin="6680,1288" coordsize="23,38">
              <v:shape style="position:absolute;left:6680;top:1288;width:23;height:38" coordorigin="6680,1288" coordsize="23,38" path="m6680,1326l6703,1288,6703,1288e" filled="f" stroked="t" strokeweight=".224401pt" strokecolor="#231F20">
                <v:path arrowok="t"/>
              </v:shape>
            </v:group>
            <v:group style="position:absolute;left:6657;top:1288;width:23;height:38" coordorigin="6657,1288" coordsize="23,38">
              <v:shape style="position:absolute;left:6657;top:1288;width:23;height:38" coordorigin="6657,1288" coordsize="23,38" path="m6657,1288l6657,1288,6680,1326e" filled="f" stroked="t" strokeweight=".224401pt" strokecolor="#231F20">
                <v:path arrowok="t"/>
              </v:shape>
            </v:group>
            <v:group style="position:absolute;left:6696;top:1288;width:23;height:38" coordorigin="6696,1288" coordsize="23,38">
              <v:shape style="position:absolute;left:6696;top:1288;width:23;height:38" coordorigin="6696,1288" coordsize="23,38" path="m6696,1326l6719,1288,6719,1288e" filled="f" stroked="t" strokeweight=".224401pt" strokecolor="#231F20">
                <v:path arrowok="t"/>
              </v:shape>
            </v:group>
            <v:group style="position:absolute;left:6673;top:1288;width:23;height:38" coordorigin="6673,1288" coordsize="23,38">
              <v:shape style="position:absolute;left:6673;top:1288;width:23;height:38" coordorigin="6673,1288" coordsize="23,38" path="m6673,1288l6673,1288,6696,1326e" filled="f" stroked="t" strokeweight=".224401pt" strokecolor="#231F20">
                <v:path arrowok="t"/>
              </v:shape>
            </v:group>
            <v:group style="position:absolute;left:6712;top:1288;width:23;height:38" coordorigin="6712,1288" coordsize="23,38">
              <v:shape style="position:absolute;left:6712;top:1288;width:23;height:38" coordorigin="6712,1288" coordsize="23,38" path="m6712,1326l6735,1288,6735,1288e" filled="f" stroked="t" strokeweight=".224401pt" strokecolor="#231F20">
                <v:path arrowok="t"/>
              </v:shape>
            </v:group>
            <v:group style="position:absolute;left:6689;top:1288;width:23;height:38" coordorigin="6689,1288" coordsize="23,38">
              <v:shape style="position:absolute;left:6689;top:1288;width:23;height:38" coordorigin="6689,1288" coordsize="23,38" path="m6689,1288l6689,1288,6712,1326e" filled="f" stroked="t" strokeweight=".224401pt" strokecolor="#231F20">
                <v:path arrowok="t"/>
              </v:shape>
            </v:group>
            <v:group style="position:absolute;left:6728;top:1288;width:23;height:38" coordorigin="6728,1288" coordsize="23,38">
              <v:shape style="position:absolute;left:6728;top:1288;width:23;height:38" coordorigin="6728,1288" coordsize="23,38" path="m6728,1326l6751,1288,6751,1288e" filled="f" stroked="t" strokeweight=".224401pt" strokecolor="#231F20">
                <v:path arrowok="t"/>
              </v:shape>
            </v:group>
            <v:group style="position:absolute;left:6705;top:1288;width:23;height:38" coordorigin="6705,1288" coordsize="23,38">
              <v:shape style="position:absolute;left:6705;top:1288;width:23;height:38" coordorigin="6705,1288" coordsize="23,38" path="m6705,1288l6705,1288,6728,1326e" filled="f" stroked="t" strokeweight=".224401pt" strokecolor="#231F20">
                <v:path arrowok="t"/>
              </v:shape>
            </v:group>
            <v:group style="position:absolute;left:6744;top:1288;width:23;height:38" coordorigin="6744,1288" coordsize="23,38">
              <v:shape style="position:absolute;left:6744;top:1288;width:23;height:38" coordorigin="6744,1288" coordsize="23,38" path="m6744,1326l6767,1288,6767,1288e" filled="f" stroked="t" strokeweight=".224401pt" strokecolor="#231F20">
                <v:path arrowok="t"/>
              </v:shape>
            </v:group>
            <v:group style="position:absolute;left:6721;top:1288;width:23;height:38" coordorigin="6721,1288" coordsize="23,38">
              <v:shape style="position:absolute;left:6721;top:1288;width:23;height:38" coordorigin="6721,1288" coordsize="23,38" path="m6721,1288l6721,1288,6744,1326e" filled="f" stroked="t" strokeweight=".224401pt" strokecolor="#231F20">
                <v:path arrowok="t"/>
              </v:shape>
            </v:group>
            <v:group style="position:absolute;left:6760;top:1288;width:23;height:38" coordorigin="6760,1288" coordsize="23,38">
              <v:shape style="position:absolute;left:6760;top:1288;width:23;height:38" coordorigin="6760,1288" coordsize="23,38" path="m6760,1326l6783,1288,6783,1288e" filled="f" stroked="t" strokeweight=".224401pt" strokecolor="#231F20">
                <v:path arrowok="t"/>
              </v:shape>
            </v:group>
            <v:group style="position:absolute;left:6737;top:1288;width:23;height:38" coordorigin="6737,1288" coordsize="23,38">
              <v:shape style="position:absolute;left:6737;top:1288;width:23;height:38" coordorigin="6737,1288" coordsize="23,38" path="m6737,1288l6737,1288,6760,1326e" filled="f" stroked="t" strokeweight=".224401pt" strokecolor="#231F20">
                <v:path arrowok="t"/>
              </v:shape>
            </v:group>
            <v:group style="position:absolute;left:6776;top:1288;width:23;height:38" coordorigin="6776,1288" coordsize="23,38">
              <v:shape style="position:absolute;left:6776;top:1288;width:23;height:38" coordorigin="6776,1288" coordsize="23,38" path="m6776,1326l6799,1288,6799,1288e" filled="f" stroked="t" strokeweight=".224401pt" strokecolor="#231F20">
                <v:path arrowok="t"/>
              </v:shape>
            </v:group>
            <v:group style="position:absolute;left:6753;top:1288;width:23;height:38" coordorigin="6753,1288" coordsize="23,38">
              <v:shape style="position:absolute;left:6753;top:1288;width:23;height:38" coordorigin="6753,1288" coordsize="23,38" path="m6753,1288l6753,1288,6776,1326e" filled="f" stroked="t" strokeweight=".224401pt" strokecolor="#231F20">
                <v:path arrowok="t"/>
              </v:shape>
            </v:group>
            <v:group style="position:absolute;left:6792;top:1288;width:23;height:38" coordorigin="6792,1288" coordsize="23,38">
              <v:shape style="position:absolute;left:6792;top:1288;width:23;height:38" coordorigin="6792,1288" coordsize="23,38" path="m6792,1326l6815,1288,6815,1288e" filled="f" stroked="t" strokeweight=".224401pt" strokecolor="#231F20">
                <v:path arrowok="t"/>
              </v:shape>
            </v:group>
            <v:group style="position:absolute;left:6769;top:1288;width:23;height:38" coordorigin="6769,1288" coordsize="23,38">
              <v:shape style="position:absolute;left:6769;top:1288;width:23;height:38" coordorigin="6769,1288" coordsize="23,38" path="m6769,1288l6769,1288,6792,1326e" filled="f" stroked="t" strokeweight=".224401pt" strokecolor="#231F20">
                <v:path arrowok="t"/>
              </v:shape>
            </v:group>
            <v:group style="position:absolute;left:6808;top:1288;width:23;height:38" coordorigin="6808,1288" coordsize="23,38">
              <v:shape style="position:absolute;left:6808;top:1288;width:23;height:38" coordorigin="6808,1288" coordsize="23,38" path="m6808,1326l6831,1288,6831,1288e" filled="f" stroked="t" strokeweight=".224401pt" strokecolor="#231F20">
                <v:path arrowok="t"/>
              </v:shape>
            </v:group>
            <v:group style="position:absolute;left:6785;top:1288;width:23;height:38" coordorigin="6785,1288" coordsize="23,38">
              <v:shape style="position:absolute;left:6785;top:1288;width:23;height:38" coordorigin="6785,1288" coordsize="23,38" path="m6785,1288l6785,1288,6808,1326e" filled="f" stroked="t" strokeweight=".224401pt" strokecolor="#231F20">
                <v:path arrowok="t"/>
              </v:shape>
            </v:group>
            <v:group style="position:absolute;left:6824;top:1288;width:23;height:38" coordorigin="6824,1288" coordsize="23,38">
              <v:shape style="position:absolute;left:6824;top:1288;width:23;height:38" coordorigin="6824,1288" coordsize="23,38" path="m6824,1326l6847,1288,6847,1288e" filled="f" stroked="t" strokeweight=".224401pt" strokecolor="#231F20">
                <v:path arrowok="t"/>
              </v:shape>
            </v:group>
            <v:group style="position:absolute;left:6801;top:1288;width:23;height:38" coordorigin="6801,1288" coordsize="23,38">
              <v:shape style="position:absolute;left:6801;top:1288;width:23;height:38" coordorigin="6801,1288" coordsize="23,38" path="m6801,1288l6801,1288,6824,1326e" filled="f" stroked="t" strokeweight=".224401pt" strokecolor="#231F20">
                <v:path arrowok="t"/>
              </v:shape>
            </v:group>
            <v:group style="position:absolute;left:6817;top:1515;width:46;height:76" coordorigin="6817,1515" coordsize="46,76">
              <v:shape style="position:absolute;left:6817;top:1515;width:46;height:76" coordorigin="6817,1515" coordsize="46,76" path="m6840,1515l6817,1553,6840,1591,6863,1553,6840,1515xe" filled="t" fillcolor="#231F20" stroked="f">
                <v:path arrowok="t"/>
                <v:fill type="solid"/>
              </v:shape>
            </v:group>
            <v:group style="position:absolute;left:6817;top:1515;width:46;height:76" coordorigin="6817,1515" coordsize="46,76">
              <v:shape style="position:absolute;left:6817;top:1515;width:46;height:76" coordorigin="6817,1515" coordsize="46,76" path="m6840,1591l6863,1553,6840,1515,6817,1553,6840,1591xe" filled="f" stroked="t" strokeweight=".224401pt" strokecolor="#231F20">
                <v:path arrowok="t"/>
              </v:shape>
            </v:group>
            <v:group style="position:absolute;left:6833;top:2392;width:46;height:76" coordorigin="6833,2392" coordsize="46,76">
              <v:shape style="position:absolute;left:6833;top:2392;width:46;height:76" coordorigin="6833,2392" coordsize="46,76" path="m6856,2392l6833,2430,6856,2468,6879,2430,6856,2392xe" filled="t" fillcolor="#231F20" stroked="f">
                <v:path arrowok="t"/>
                <v:fill type="solid"/>
              </v:shape>
            </v:group>
            <v:group style="position:absolute;left:6833;top:2392;width:46;height:76" coordorigin="6833,2392" coordsize="46,76">
              <v:shape style="position:absolute;left:6833;top:2392;width:46;height:76" coordorigin="6833,2392" coordsize="46,76" path="m6856,2468l6879,2430,6856,2392,6833,2430,6856,2468xe" filled="f" stroked="t" strokeweight=".224401pt" strokecolor="#231F20">
                <v:path arrowok="t"/>
              </v:shape>
            </v:group>
            <v:group style="position:absolute;left:6872;top:1288;width:23;height:38" coordorigin="6872,1288" coordsize="23,38">
              <v:shape style="position:absolute;left:6872;top:1288;width:23;height:38" coordorigin="6872,1288" coordsize="23,38" path="m6872,1326l6895,1288,6895,1288e" filled="f" stroked="t" strokeweight=".224401pt" strokecolor="#231F20">
                <v:path arrowok="t"/>
              </v:shape>
            </v:group>
            <v:group style="position:absolute;left:6849;top:1288;width:23;height:38" coordorigin="6849,1288" coordsize="23,38">
              <v:shape style="position:absolute;left:6849;top:1288;width:23;height:38" coordorigin="6849,1288" coordsize="23,38" path="m6849,1288l6849,1288,6872,1326e" filled="f" stroked="t" strokeweight=".224401pt" strokecolor="#231F20">
                <v:path arrowok="t"/>
              </v:shape>
              <v:shape style="position:absolute;left:6863;top:2572;width:3014;height:162" type="#_x0000_t75">
                <v:imagedata r:id="rId67" o:title=""/>
              </v:shape>
            </v:group>
            <v:group style="position:absolute;left:6568;top:2576;width:2;height:36" coordorigin="6568,2576" coordsize="2,36">
              <v:shape style="position:absolute;left:6568;top:2576;width:2;height:36" coordorigin="6568,2576" coordsize="0,36" path="m6568,2612l6568,2576e" filled="t" fillcolor="#231F20" stroked="f">
                <v:path arrowok="t"/>
                <v:fill type="solid"/>
              </v:shape>
            </v:group>
            <v:group style="position:absolute;left:6568;top:1288;width:2;height:36" coordorigin="6568,1288" coordsize="2,36">
              <v:shape style="position:absolute;left:6568;top:1288;width:2;height:36" coordorigin="6568,1288" coordsize="0,36" path="m6568,1288l6568,1324e" filled="t" fillcolor="#231F20" stroked="f">
                <v:path arrowok="t"/>
                <v:fill type="solid"/>
              </v:shape>
            </v:group>
            <v:group style="position:absolute;left:6548;top:2650;width:54;height:81" coordorigin="6548,2650" coordsize="54,81">
              <v:shape style="position:absolute;left:6548;top:2650;width:54;height:81" coordorigin="6548,2650" coordsize="54,81" path="m6584,2650l6566,2650,6559,2654,6555,2661,6550,2668,6548,2678,6548,2704,6550,2714,6559,2728,6566,2731,6584,2731,6590,2728,6594,2723,6570,2723,6565,2720,6560,2710,6559,2702,6559,2680,6560,2672,6565,2661,6570,2659,6594,2659,6590,2654,6584,2650xe" filled="t" fillcolor="#231F20" stroked="f">
                <v:path arrowok="t"/>
                <v:fill type="solid"/>
              </v:shape>
              <v:shape style="position:absolute;left:6548;top:2650;width:54;height:81" coordorigin="6548,2650" coordsize="54,81" path="m6594,2659l6580,2659,6585,2661,6587,2667,6590,2672,6591,2680,6591,2702,6590,2710,6587,2715,6585,2720,6580,2723,6594,2723,6595,2721,6600,2714,6602,2704,6602,2678,6600,2668,6595,2661,6594,2659xe" filled="t" fillcolor="#231F20" stroked="f">
                <v:path arrowok="t"/>
                <v:fill type="solid"/>
              </v:shape>
            </v:group>
            <v:group style="position:absolute;left:7369;top:1288;width:2;height:36" coordorigin="7369,1288" coordsize="2,36">
              <v:shape style="position:absolute;left:7369;top:1288;width:2;height:36" coordorigin="7369,1288" coordsize="0,36" path="m7369,1288l7369,1324e" filled="t" fillcolor="#231F20" stroked="f">
                <v:path arrowok="t"/>
                <v:fill type="solid"/>
              </v:shape>
            </v:group>
            <v:group style="position:absolute;left:8170;top:1288;width:2;height:36" coordorigin="8170,1288" coordsize="2,36">
              <v:shape style="position:absolute;left:8170;top:1288;width:2;height:36" coordorigin="8170,1288" coordsize="0,36" path="m8170,1288l8170,1324e" filled="t" fillcolor="#231F20" stroked="f">
                <v:path arrowok="t"/>
                <v:fill type="solid"/>
              </v:shape>
            </v:group>
            <v:group style="position:absolute;left:8971;top:1288;width:2;height:36" coordorigin="8971,1288" coordsize="2,36">
              <v:shape style="position:absolute;left:8971;top:1288;width:2;height:36" coordorigin="8971,1288" coordsize="0,36" path="m8971,1288l8971,1324e" filled="t" fillcolor="#231F20" stroked="f">
                <v:path arrowok="t"/>
                <v:fill type="solid"/>
              </v:shape>
            </v:group>
            <v:group style="position:absolute;left:9772;top:1288;width:2;height:36" coordorigin="9772,1288" coordsize="2,36">
              <v:shape style="position:absolute;left:9772;top:1288;width:2;height:36" coordorigin="9772,1288" coordsize="0,36" path="m9772,1288l9772,1324e" filled="t" fillcolor="#231F20" stroked="f">
                <v:path arrowok="t"/>
                <v:fill type="solid"/>
              </v:shape>
            </v:group>
            <v:group style="position:absolute;left:10573;top:2576;width:2;height:36" coordorigin="10573,2576" coordsize="2,36">
              <v:shape style="position:absolute;left:10573;top:2576;width:2;height:36" coordorigin="10573,2576" coordsize="0,36" path="m10573,2612l10573,2576e" filled="t" fillcolor="#231F20" stroked="f">
                <v:path arrowok="t"/>
                <v:fill type="solid"/>
              </v:shape>
            </v:group>
            <v:group style="position:absolute;left:10573;top:1288;width:2;height:36" coordorigin="10573,1288" coordsize="2,36">
              <v:shape style="position:absolute;left:10573;top:1288;width:2;height:36" coordorigin="10573,1288" coordsize="0,36" path="m10573,1288l10573,1324e" filled="t" fillcolor="#231F20" stroked="f">
                <v:path arrowok="t"/>
                <v:fill type="solid"/>
              </v:shape>
            </v:group>
            <v:group style="position:absolute;left:10486;top:2650;width:50;height:80" coordorigin="10486,2650" coordsize="50,80">
              <v:shape style="position:absolute;left:10486;top:2650;width:50;height:80" coordorigin="10486,2650" coordsize="50,80" path="m10531,2659l10513,2659,10517,2660,10520,2663,10523,2666,10525,2669,10525,2676,10524,2678,10523,2681,10521,2684,10490,2717,10486,2721,10486,2730,10536,2730,10536,2721,10499,2721,10523,2696,10526,2693,10527,2692,10530,2688,10532,2685,10533,2682,10535,2679,10535,2676,10535,2666,10533,2660,10531,2659xe" filled="t" fillcolor="#231F20" stroked="f">
                <v:path arrowok="t"/>
                <v:fill type="solid"/>
              </v:shape>
              <v:shape style="position:absolute;left:10486;top:2650;width:50;height:80" coordorigin="10486,2650" coordsize="50,80" path="m10517,2650l10505,2650,10502,2651,10495,2652,10491,2654,10486,2655,10486,2666,10491,2664,10495,2662,10498,2661,10502,2660,10505,2659,10531,2659,10523,2652,10517,2650xe" filled="t" fillcolor="#231F20" stroked="f">
                <v:path arrowok="t"/>
                <v:fill type="solid"/>
              </v:shape>
            </v:group>
            <v:group style="position:absolute;left:10555;top:2652;width:51;height:80" coordorigin="10555,2652" coordsize="51,80">
              <v:shape style="position:absolute;left:10555;top:2652;width:51;height:80" coordorigin="10555,2652" coordsize="51,80" path="m10555,2718l10555,2728,10558,2729,10562,2730,10565,2731,10569,2731,10572,2731,10585,2731,10592,2729,10600,2723,10571,2723,10568,2722,10565,2721,10561,2721,10558,2719,10555,2718xe" filled="t" fillcolor="#231F20" stroked="f">
                <v:path arrowok="t"/>
                <v:fill type="solid"/>
              </v:shape>
              <v:shape style="position:absolute;left:10555;top:2652;width:51;height:80" coordorigin="10555,2652" coordsize="51,80" path="m10600,2687l10581,2687,10586,2689,10590,2692,10593,2695,10595,2699,10595,2710,10593,2715,10590,2718,10586,2721,10581,2723,10600,2723,10603,2720,10606,2713,10606,2697,10603,2690,10600,2687xe" filled="t" fillcolor="#231F20" stroked="f">
                <v:path arrowok="t"/>
                <v:fill type="solid"/>
              </v:shape>
              <v:shape style="position:absolute;left:10555;top:2652;width:51;height:80" coordorigin="10555,2652" coordsize="51,80" path="m10600,2652l10558,2652,10558,2691,10561,2690,10564,2689,10569,2687,10572,2687,10600,2687,10598,2685,10593,2681,10590,2680,10568,2680,10568,2660,10600,2660,10600,2652xe" filled="t" fillcolor="#231F20" stroked="f">
                <v:path arrowok="t"/>
                <v:fill type="solid"/>
              </v:shape>
              <v:shape style="position:absolute;left:10555;top:2652;width:51;height:80" coordorigin="10555,2652" coordsize="51,80" path="m10586,2678l10576,2678,10572,2679,10571,2679,10569,2679,10568,2680,10590,2680,10586,2678xe" filled="t" fillcolor="#231F20" stroked="f">
                <v:path arrowok="t"/>
                <v:fill type="solid"/>
              </v:shape>
            </v:group>
            <v:group style="position:absolute;left:10622;top:2650;width:54;height:81" coordorigin="10622,2650" coordsize="54,81">
              <v:shape style="position:absolute;left:10622;top:2650;width:54;height:81" coordorigin="10622,2650" coordsize="54,81" path="m10658,2650l10640,2650,10634,2654,10624,2668,10622,2678,10622,2704,10624,2714,10629,2721,10634,2728,10640,2731,10658,2731,10665,2728,10668,2723,10644,2723,10640,2720,10634,2710,10633,2702,10633,2680,10634,2672,10640,2661,10644,2659,10668,2659,10665,2654,10658,2650xe" filled="t" fillcolor="#231F20" stroked="f">
                <v:path arrowok="t"/>
                <v:fill type="solid"/>
              </v:shape>
              <v:shape style="position:absolute;left:10622;top:2650;width:54;height:81" coordorigin="10622,2650" coordsize="54,81" path="m10668,2659l10655,2659,10659,2661,10662,2667,10664,2672,10666,2680,10666,2702,10664,2710,10662,2715,10659,2720,10655,2723,10668,2723,10669,2721,10674,2714,10676,2704,10676,2678,10674,2668,10669,2661,10668,2659xe" filled="t" fillcolor="#231F20" stroked="f">
                <v:path arrowok="t"/>
                <v:fill type="solid"/>
              </v:shape>
            </v:group>
            <v:group style="position:absolute;left:6568;top:2612;width:36;height:2" coordorigin="6568,2612" coordsize="36,2">
              <v:shape style="position:absolute;left:6568;top:2612;width:36;height:2" coordorigin="6568,2612" coordsize="36,0" path="m6568,2612l6604,2612e" filled="t" fillcolor="#231F20" stroked="f">
                <v:path arrowok="t"/>
                <v:fill type="solid"/>
              </v:shape>
            </v:group>
            <v:group style="position:absolute;left:10537;top:2612;width:36;height:2" coordorigin="10537,2612" coordsize="36,2">
              <v:shape style="position:absolute;left:10537;top:2612;width:36;height:2" coordorigin="10537,2612" coordsize="36,0" path="m10573,2612l10537,2612e" filled="t" fillcolor="#231F20" stroked="f">
                <v:path arrowok="t"/>
                <v:fill type="solid"/>
              </v:shape>
            </v:group>
            <v:group style="position:absolute;left:6313;top:2562;width:54;height:81" coordorigin="6313,2562" coordsize="54,81">
              <v:shape style="position:absolute;left:6313;top:2562;width:54;height:81" coordorigin="6313,2562" coordsize="54,81" path="m6349,2562l6332,2562,6325,2566,6320,2573,6316,2580,6313,2590,6313,2616,6316,2626,6325,2640,6332,2643,6349,2643,6356,2640,6359,2635,6335,2635,6331,2632,6325,2622,6324,2614,6324,2592,6325,2584,6331,2573,6335,2570,6359,2570,6356,2566,6349,2562xe" filled="t" fillcolor="#231F20" stroked="f">
                <v:path arrowok="t"/>
                <v:fill type="solid"/>
              </v:shape>
              <v:shape style="position:absolute;left:6313;top:2562;width:54;height:81" coordorigin="6313,2562" coordsize="54,81" path="m6359,2570l6346,2570,6350,2573,6353,2579,6356,2584,6357,2592,6357,2614,6356,2622,6353,2627,6350,2632,6346,2635,6359,2635,6361,2633,6365,2626,6368,2616,6368,2590,6365,2580,6361,2573,6359,2570xe" filled="t" fillcolor="#231F20" stroked="f">
                <v:path arrowok="t"/>
                <v:fill type="solid"/>
              </v:shape>
            </v:group>
            <v:group style="position:absolute;left:6416;top:2562;width:54;height:81" coordorigin="6416,2562" coordsize="54,81">
              <v:shape style="position:absolute;left:6416;top:2562;width:54;height:81" coordorigin="6416,2562" coordsize="54,81" path="m6452,2562l6434,2562,6428,2566,6423,2573,6418,2580,6416,2590,6416,2616,6418,2626,6428,2640,6434,2643,6452,2643,6459,2640,6462,2635,6438,2635,6434,2632,6431,2627,6428,2622,6427,2614,6427,2592,6428,2584,6434,2573,6438,2570,6462,2570,6459,2566,6452,2562xe" filled="t" fillcolor="#231F20" stroked="f">
                <v:path arrowok="t"/>
                <v:fill type="solid"/>
              </v:shape>
              <v:shape style="position:absolute;left:6416;top:2562;width:54;height:81" coordorigin="6416,2562" coordsize="54,81" path="m6462,2570l6449,2570,6453,2573,6456,2579,6458,2584,6460,2592,6460,2614,6458,2622,6456,2627,6453,2632,6449,2635,6462,2635,6463,2633,6468,2626,6470,2616,6470,2590,6468,2580,6463,2573,6462,2570xe" filled="t" fillcolor="#231F20" stroked="f">
                <v:path arrowok="t"/>
                <v:fill type="solid"/>
              </v:shape>
            </v:group>
            <v:group style="position:absolute;left:6485;top:2562;width:54;height:81" coordorigin="6485,2562" coordsize="54,81">
              <v:shape style="position:absolute;left:6485;top:2562;width:54;height:81" coordorigin="6485,2562" coordsize="54,81" path="m6521,2562l6503,2562,6496,2566,6492,2573,6487,2580,6485,2590,6485,2616,6487,2626,6496,2640,6503,2643,6521,2643,6527,2640,6531,2635,6506,2635,6502,2632,6497,2622,6495,2614,6495,2592,6497,2584,6502,2573,6506,2570,6531,2570,6527,2566,6521,2562xe" filled="t" fillcolor="#231F20" stroked="f">
                <v:path arrowok="t"/>
                <v:fill type="solid"/>
              </v:shape>
              <v:shape style="position:absolute;left:6485;top:2562;width:54;height:81" coordorigin="6485,2562" coordsize="54,81" path="m6531,2570l6517,2570,6521,2573,6524,2579,6527,2584,6528,2592,6528,2614,6527,2622,6524,2627,6521,2632,6517,2635,6531,2635,6532,2633,6537,2626,6539,2616,6539,2590,6537,2580,6532,2573,6531,2570xe" filled="t" fillcolor="#231F20" stroked="f">
                <v:path arrowok="t"/>
                <v:fill type="solid"/>
              </v:shape>
            </v:group>
            <v:group style="position:absolute;left:6568;top:2347;width:36;height:2" coordorigin="6568,2347" coordsize="36,2">
              <v:shape style="position:absolute;left:6568;top:2347;width:36;height:2" coordorigin="6568,2347" coordsize="36,0" path="m6568,2347l6604,2347e" filled="t" fillcolor="#231F20" stroked="f">
                <v:path arrowok="t"/>
                <v:fill type="solid"/>
              </v:shape>
            </v:group>
            <v:group style="position:absolute;left:10537;top:2347;width:36;height:2" coordorigin="10537,2347" coordsize="36,2">
              <v:shape style="position:absolute;left:10537;top:2347;width:36;height:2" coordorigin="10537,2347" coordsize="36,0" path="m10573,2347l10537,2347e" filled="t" fillcolor="#231F20" stroked="f">
                <v:path arrowok="t"/>
                <v:fill type="solid"/>
              </v:shape>
            </v:group>
            <v:group style="position:absolute;left:6316;top:2297;width:54;height:81" coordorigin="6316,2297" coordsize="54,81">
              <v:shape style="position:absolute;left:6316;top:2297;width:54;height:81" coordorigin="6316,2297" coordsize="54,81" path="m6352,2297l6334,2297,6327,2301,6323,2308,6318,2315,6316,2325,6316,2351,6318,2361,6327,2375,6334,2379,6352,2379,6358,2375,6362,2370,6337,2370,6333,2368,6328,2357,6326,2349,6326,2327,6328,2319,6333,2308,6337,2306,6362,2306,6358,2301,6352,2297xe" filled="t" fillcolor="#231F20" stroked="f">
                <v:path arrowok="t"/>
                <v:fill type="solid"/>
              </v:shape>
              <v:shape style="position:absolute;left:6316;top:2297;width:54;height:81" coordorigin="6316,2297" coordsize="54,81" path="m6362,2306l6348,2306,6352,2308,6355,2314,6358,2319,6359,2327,6359,2349,6358,2357,6355,2362,6352,2368,6348,2370,6362,2370,6363,2368,6368,2361,6370,2351,6370,2325,6368,2315,6363,2308,6362,2306xe" filled="t" fillcolor="#231F20" stroked="f">
                <v:path arrowok="t"/>
                <v:fill type="solid"/>
              </v:shape>
            </v:group>
            <v:group style="position:absolute;left:6418;top:2297;width:54;height:81" coordorigin="6418,2297" coordsize="54,81">
              <v:shape style="position:absolute;left:6418;top:2297;width:54;height:81" coordorigin="6418,2297" coordsize="54,81" path="m6454,2297l6437,2297,6430,2301,6425,2308,6421,2315,6418,2325,6418,2351,6421,2361,6430,2375,6437,2379,6454,2379,6461,2375,6464,2370,6440,2370,6436,2368,6433,2362,6430,2357,6429,2349,6429,2327,6430,2319,6433,2314,6436,2308,6440,2306,6464,2306,6461,2301,6454,2297xe" filled="t" fillcolor="#231F20" stroked="f">
                <v:path arrowok="t"/>
                <v:fill type="solid"/>
              </v:shape>
              <v:shape style="position:absolute;left:6418;top:2297;width:54;height:81" coordorigin="6418,2297" coordsize="54,81" path="m6464,2306l6451,2306,6455,2308,6458,2314,6461,2319,6462,2327,6462,2349,6461,2357,6458,2362,6455,2368,6451,2370,6464,2370,6466,2368,6470,2361,6473,2351,6473,2325,6470,2315,6466,2308,6464,2306xe" filled="t" fillcolor="#231F20" stroked="f">
                <v:path arrowok="t"/>
                <v:fill type="solid"/>
              </v:shape>
            </v:group>
            <v:group style="position:absolute;left:6488;top:2299;width:51;height:80" coordorigin="6488,2299" coordsize="51,80">
              <v:shape style="position:absolute;left:6488;top:2299;width:51;height:80" coordorigin="6488,2299" coordsize="51,80" path="m6488,2365l6488,2375,6492,2376,6495,2377,6499,2378,6502,2378,6505,2379,6518,2379,6526,2376,6533,2370,6505,2370,6501,2369,6494,2368,6491,2366,6488,2365xe" filled="t" fillcolor="#231F20" stroked="f">
                <v:path arrowok="t"/>
                <v:fill type="solid"/>
              </v:shape>
              <v:shape style="position:absolute;left:6488;top:2299;width:51;height:80" coordorigin="6488,2299" coordsize="51,80" path="m6533,2334l6515,2334,6519,2336,6523,2339,6526,2342,6528,2347,6528,2357,6526,2362,6523,2365,6519,2368,6515,2370,6533,2370,6536,2367,6539,2360,6539,2344,6536,2337,6533,2334xe" filled="t" fillcolor="#231F20" stroked="f">
                <v:path arrowok="t"/>
                <v:fill type="solid"/>
              </v:shape>
              <v:shape style="position:absolute;left:6488;top:2299;width:51;height:80" coordorigin="6488,2299" coordsize="51,80" path="m6533,2299l6491,2299,6491,2338,6494,2337,6497,2336,6503,2334,6506,2334,6533,2334,6531,2332,6526,2328,6524,2327,6501,2327,6501,2308,6533,2308,6533,2299xe" filled="t" fillcolor="#231F20" stroked="f">
                <v:path arrowok="t"/>
                <v:fill type="solid"/>
              </v:shape>
              <v:shape style="position:absolute;left:6488;top:2299;width:51;height:80" coordorigin="6488,2299" coordsize="51,80" path="m6519,2325l6509,2325,6507,2325,6506,2326,6504,2326,6503,2326,6501,2327,6524,2327,6519,2325xe" filled="t" fillcolor="#231F20" stroked="f">
                <v:path arrowok="t"/>
                <v:fill type="solid"/>
              </v:shape>
            </v:group>
            <v:group style="position:absolute;left:6568;top:2083;width:36;height:2" coordorigin="6568,2083" coordsize="36,2">
              <v:shape style="position:absolute;left:6568;top:2083;width:36;height:2" coordorigin="6568,2083" coordsize="36,0" path="m6568,2083l6604,2083e" filled="t" fillcolor="#231F20" stroked="f">
                <v:path arrowok="t"/>
                <v:fill type="solid"/>
              </v:shape>
            </v:group>
            <v:group style="position:absolute;left:10537;top:2083;width:36;height:2" coordorigin="10537,2083" coordsize="36,2">
              <v:shape style="position:absolute;left:10537;top:2083;width:36;height:2" coordorigin="10537,2083" coordsize="36,0" path="m10573,2083l10537,2083e" filled="t" fillcolor="#231F20" stroked="f">
                <v:path arrowok="t"/>
                <v:fill type="solid"/>
              </v:shape>
            </v:group>
            <v:group style="position:absolute;left:6313;top:2032;width:54;height:81" coordorigin="6313,2032" coordsize="54,81">
              <v:shape style="position:absolute;left:6313;top:2032;width:54;height:81" coordorigin="6313,2032" coordsize="54,81" path="m6349,2032l6332,2032,6325,2036,6320,2043,6316,2050,6313,2060,6313,2086,6316,2096,6325,2110,6332,2114,6349,2114,6356,2110,6359,2105,6335,2105,6331,2103,6325,2092,6324,2084,6324,2062,6325,2054,6331,2043,6335,2041,6359,2041,6356,2036,6349,2032xe" filled="t" fillcolor="#231F20" stroked="f">
                <v:path arrowok="t"/>
                <v:fill type="solid"/>
              </v:shape>
              <v:shape style="position:absolute;left:6313;top:2032;width:54;height:81" coordorigin="6313,2032" coordsize="54,81" path="m6359,2041l6346,2041,6350,2043,6353,2049,6356,2054,6357,2062,6357,2084,6356,2092,6353,2097,6350,2103,6346,2105,6359,2105,6361,2103,6365,2096,6368,2086,6368,2060,6365,2050,6361,2043,6359,2041xe" filled="t" fillcolor="#231F20" stroked="f">
                <v:path arrowok="t"/>
                <v:fill type="solid"/>
              </v:shape>
            </v:group>
            <v:group style="position:absolute;left:6421;top:2034;width:47;height:79" coordorigin="6421,2034" coordsize="47,79">
              <v:shape style="position:absolute;left:6421;top:2034;width:47;height:79" coordorigin="6421,2034" coordsize="47,79" path="m6468,2103l6422,2103,6422,2112,6468,2112,6468,2103xe" filled="t" fillcolor="#231F20" stroked="f">
                <v:path arrowok="t"/>
                <v:fill type="solid"/>
              </v:shape>
              <v:shape style="position:absolute;left:6421;top:2034;width:47;height:79" coordorigin="6421,2034" coordsize="47,79" path="m6450,2043l6440,2043,6440,2103,6450,2103,6450,2043xe" filled="t" fillcolor="#231F20" stroked="f">
                <v:path arrowok="t"/>
                <v:fill type="solid"/>
              </v:shape>
              <v:shape style="position:absolute;left:6421;top:2034;width:47;height:79" coordorigin="6421,2034" coordsize="47,79" path="m6450,2034l6440,2034,6421,2038,6421,2047,6440,2043,6450,2043,6450,2034xe" filled="t" fillcolor="#231F20" stroked="f">
                <v:path arrowok="t"/>
                <v:fill type="solid"/>
              </v:shape>
            </v:group>
            <v:group style="position:absolute;left:6485;top:2032;width:54;height:81" coordorigin="6485,2032" coordsize="54,81">
              <v:shape style="position:absolute;left:6485;top:2032;width:54;height:81" coordorigin="6485,2032" coordsize="54,81" path="m6521,2032l6503,2032,6496,2036,6492,2043,6487,2050,6485,2060,6485,2086,6487,2096,6496,2110,6503,2114,6521,2114,6527,2110,6531,2105,6506,2105,6502,2103,6497,2092,6495,2084,6495,2062,6497,2054,6502,2043,6506,2041,6531,2041,6527,2036,6521,2032xe" filled="t" fillcolor="#231F20" stroked="f">
                <v:path arrowok="t"/>
                <v:fill type="solid"/>
              </v:shape>
              <v:shape style="position:absolute;left:6485;top:2032;width:54;height:81" coordorigin="6485,2032" coordsize="54,81" path="m6531,2041l6517,2041,6521,2043,6524,2049,6527,2054,6528,2062,6528,2084,6527,2092,6524,2097,6521,2103,6517,2105,6531,2105,6532,2103,6537,2096,6539,2086,6539,2060,6537,2050,6532,2043,6531,2041xe" filled="t" fillcolor="#231F20" stroked="f">
                <v:path arrowok="t"/>
                <v:fill type="solid"/>
              </v:shape>
            </v:group>
            <v:group style="position:absolute;left:6568;top:1818;width:36;height:2" coordorigin="6568,1818" coordsize="36,2">
              <v:shape style="position:absolute;left:6568;top:1818;width:36;height:2" coordorigin="6568,1818" coordsize="36,0" path="m6568,1818l6604,1818e" filled="t" fillcolor="#231F20" stroked="f">
                <v:path arrowok="t"/>
                <v:fill type="solid"/>
              </v:shape>
            </v:group>
            <v:group style="position:absolute;left:10537;top:1818;width:36;height:2" coordorigin="10537,1818" coordsize="36,2">
              <v:shape style="position:absolute;left:10537;top:1818;width:36;height:2" coordorigin="10537,1818" coordsize="36,0" path="m10573,1818l10537,1818e" filled="t" fillcolor="#231F20" stroked="f">
                <v:path arrowok="t"/>
                <v:fill type="solid"/>
              </v:shape>
            </v:group>
            <v:group style="position:absolute;left:6316;top:1767;width:54;height:81" coordorigin="6316,1767" coordsize="54,81">
              <v:shape style="position:absolute;left:6316;top:1767;width:54;height:81" coordorigin="6316,1767" coordsize="54,81" path="m6352,1767l6334,1767,6327,1771,6323,1778,6318,1785,6316,1795,6316,1821,6318,1832,6327,1845,6334,1849,6352,1849,6358,1845,6362,1841,6337,1841,6333,1838,6328,1827,6326,1819,6326,1797,6328,1789,6333,1779,6337,1776,6362,1776,6358,1771,6352,1767xe" filled="t" fillcolor="#231F20" stroked="f">
                <v:path arrowok="t"/>
                <v:fill type="solid"/>
              </v:shape>
              <v:shape style="position:absolute;left:6316;top:1767;width:54;height:81" coordorigin="6316,1767" coordsize="54,81" path="m6362,1776l6348,1776,6352,1779,6355,1784,6358,1789,6359,1797,6359,1819,6358,1827,6355,1832,6352,1838,6348,1841,6362,1841,6363,1838,6368,1832,6370,1821,6370,1795,6368,1785,6363,1778,6362,1776xe" filled="t" fillcolor="#231F20" stroked="f">
                <v:path arrowok="t"/>
                <v:fill type="solid"/>
              </v:shape>
            </v:group>
            <v:group style="position:absolute;left:6423;top:1769;width:47;height:79" coordorigin="6423,1769" coordsize="47,79">
              <v:shape style="position:absolute;left:6423;top:1769;width:47;height:79" coordorigin="6423,1769" coordsize="47,79" path="m6470,1838l6425,1838,6425,1847,6470,1847,6470,1838xe" filled="t" fillcolor="#231F20" stroked="f">
                <v:path arrowok="t"/>
                <v:fill type="solid"/>
              </v:shape>
              <v:shape style="position:absolute;left:6423;top:1769;width:47;height:79" coordorigin="6423,1769" coordsize="47,79" path="m6453,1779l6442,1779,6442,1838,6453,1838,6453,1779xe" filled="t" fillcolor="#231F20" stroked="f">
                <v:path arrowok="t"/>
                <v:fill type="solid"/>
              </v:shape>
              <v:shape style="position:absolute;left:6423;top:1769;width:47;height:79" coordorigin="6423,1769" coordsize="47,79" path="m6453,1769l6442,1769,6423,1773,6423,1782,6442,1779,6453,1779,6453,1769xe" filled="t" fillcolor="#231F20" stroked="f">
                <v:path arrowok="t"/>
                <v:fill type="solid"/>
              </v:shape>
            </v:group>
            <v:group style="position:absolute;left:6488;top:1769;width:51;height:80" coordorigin="6488,1769" coordsize="51,80">
              <v:shape style="position:absolute;left:6488;top:1769;width:51;height:80" coordorigin="6488,1769" coordsize="51,80" path="m6488,1835l6488,1846,6492,1847,6495,1848,6499,1848,6502,1848,6505,1849,6518,1849,6526,1847,6533,1840,6505,1840,6501,1840,6494,1838,6491,1837,6488,1835xe" filled="t" fillcolor="#231F20" stroked="f">
                <v:path arrowok="t"/>
                <v:fill type="solid"/>
              </v:shape>
              <v:shape style="position:absolute;left:6488;top:1769;width:51;height:80" coordorigin="6488,1769" coordsize="51,80" path="m6533,1804l6515,1804,6519,1806,6523,1809,6526,1813,6528,1817,6528,1828,6526,1832,6523,1835,6519,1838,6515,1840,6533,1840,6536,1837,6539,1831,6539,1814,6536,1808,6533,1804xe" filled="t" fillcolor="#231F20" stroked="f">
                <v:path arrowok="t"/>
                <v:fill type="solid"/>
              </v:shape>
              <v:shape style="position:absolute;left:6488;top:1769;width:51;height:80" coordorigin="6488,1769" coordsize="51,80" path="m6533,1769l6491,1769,6491,1808,6494,1807,6497,1806,6503,1805,6506,1804,6533,1804,6531,1803,6526,1798,6524,1797,6501,1797,6501,1778,6533,1778,6533,1769xe" filled="t" fillcolor="#231F20" stroked="f">
                <v:path arrowok="t"/>
                <v:fill type="solid"/>
              </v:shape>
              <v:shape style="position:absolute;left:6488;top:1769;width:51;height:80" coordorigin="6488,1769" coordsize="51,80" path="m6519,1795l6509,1795,6504,1796,6503,1797,6501,1797,6524,1797,6519,1795xe" filled="t" fillcolor="#231F20" stroked="f">
                <v:path arrowok="t"/>
                <v:fill type="solid"/>
              </v:shape>
            </v:group>
            <v:group style="position:absolute;left:6568;top:1553;width:36;height:2" coordorigin="6568,1553" coordsize="36,2">
              <v:shape style="position:absolute;left:6568;top:1553;width:36;height:2" coordorigin="6568,1553" coordsize="36,0" path="m6568,1553l6604,1553e" filled="t" fillcolor="#231F20" stroked="f">
                <v:path arrowok="t"/>
                <v:fill type="solid"/>
              </v:shape>
            </v:group>
            <v:group style="position:absolute;left:10537;top:1553;width:36;height:2" coordorigin="10537,1553" coordsize="36,2">
              <v:shape style="position:absolute;left:10537;top:1553;width:36;height:2" coordorigin="10537,1553" coordsize="36,0" path="m10573,1553l10537,1553e" filled="t" fillcolor="#231F20" stroked="f">
                <v:path arrowok="t"/>
                <v:fill type="solid"/>
              </v:shape>
            </v:group>
            <v:group style="position:absolute;left:6313;top:1503;width:54;height:81" coordorigin="6313,1503" coordsize="54,81">
              <v:shape style="position:absolute;left:6313;top:1503;width:54;height:81" coordorigin="6313,1503" coordsize="54,81" path="m6349,1503l6332,1503,6325,1506,6320,1513,6316,1520,6313,1530,6313,1557,6316,1567,6325,1580,6332,1584,6349,1584,6356,1580,6359,1576,6335,1576,6331,1573,6325,1562,6324,1554,6324,1533,6325,1524,6331,1514,6335,1511,6359,1511,6356,1506,6349,1503xe" filled="t" fillcolor="#231F20" stroked="f">
                <v:path arrowok="t"/>
                <v:fill type="solid"/>
              </v:shape>
              <v:shape style="position:absolute;left:6313;top:1503;width:54;height:81" coordorigin="6313,1503" coordsize="54,81" path="m6359,1511l6346,1511,6350,1514,6353,1519,6356,1524,6357,1533,6357,1554,6356,1562,6353,1568,6350,1573,6346,1576,6359,1576,6361,1574,6365,1567,6368,1557,6368,1530,6365,1520,6361,1513,6359,1511xe" filled="t" fillcolor="#231F20" stroked="f">
                <v:path arrowok="t"/>
                <v:fill type="solid"/>
              </v:shape>
            </v:group>
            <v:group style="position:absolute;left:6417;top:1503;width:50;height:80" coordorigin="6417,1503" coordsize="50,80">
              <v:shape style="position:absolute;left:6417;top:1503;width:50;height:80" coordorigin="6417,1503" coordsize="50,80" path="m6462,1512l6445,1512,6448,1513,6454,1518,6456,1522,6456,1528,6455,1531,6454,1534,6452,1536,6450,1539,6447,1543,6445,1545,6440,1550,6417,1574,6417,1583,6467,1583,6467,1574,6430,1574,6438,1565,6445,1558,6454,1548,6457,1546,6458,1544,6461,1541,6463,1537,6465,1534,6466,1531,6466,1528,6466,1518,6464,1513,6462,1512xe" filled="t" fillcolor="#231F20" stroked="f">
                <v:path arrowok="t"/>
                <v:fill type="solid"/>
              </v:shape>
              <v:shape style="position:absolute;left:6417;top:1503;width:50;height:80" coordorigin="6417,1503" coordsize="50,80" path="m6448,1503l6437,1503,6433,1503,6426,1505,6422,1506,6417,1508,6417,1519,6422,1516,6426,1514,6429,1513,6433,1512,6437,1512,6462,1512,6454,1505,6448,1503xe" filled="t" fillcolor="#231F20" stroked="f">
                <v:path arrowok="t"/>
                <v:fill type="solid"/>
              </v:shape>
            </v:group>
            <v:group style="position:absolute;left:6485;top:1503;width:54;height:81" coordorigin="6485,1503" coordsize="54,81">
              <v:shape style="position:absolute;left:6485;top:1503;width:54;height:81" coordorigin="6485,1503" coordsize="54,81" path="m6521,1503l6503,1503,6496,1506,6492,1513,6487,1520,6485,1530,6485,1557,6487,1567,6496,1580,6503,1584,6521,1584,6527,1580,6531,1576,6506,1576,6502,1573,6497,1562,6495,1554,6495,1533,6497,1524,6502,1514,6506,1511,6531,1511,6527,1506,6521,1503xe" filled="t" fillcolor="#231F20" stroked="f">
                <v:path arrowok="t"/>
                <v:fill type="solid"/>
              </v:shape>
              <v:shape style="position:absolute;left:6485;top:1503;width:54;height:81" coordorigin="6485,1503" coordsize="54,81" path="m6531,1511l6517,1511,6521,1514,6524,1519,6527,1524,6528,1533,6528,1554,6527,1562,6524,1568,6521,1573,6517,1576,6531,1576,6532,1574,6537,1567,6539,1557,6539,1530,6537,1520,6532,1513,6531,1511xe" filled="t" fillcolor="#231F20" stroked="f">
                <v:path arrowok="t"/>
                <v:fill type="solid"/>
              </v:shape>
            </v:group>
            <v:group style="position:absolute;left:6568;top:1288;width:36;height:2" coordorigin="6568,1288" coordsize="36,2">
              <v:shape style="position:absolute;left:6568;top:1288;width:36;height:2" coordorigin="6568,1288" coordsize="36,0" path="m6568,1288l6604,1288e" filled="t" fillcolor="#231F20" stroked="f">
                <v:path arrowok="t"/>
                <v:fill type="solid"/>
              </v:shape>
            </v:group>
            <v:group style="position:absolute;left:10537;top:1288;width:36;height:2" coordorigin="10537,1288" coordsize="36,2">
              <v:shape style="position:absolute;left:10537;top:1288;width:36;height:2" coordorigin="10537,1288" coordsize="36,0" path="m10573,1288l10537,1288e" filled="t" fillcolor="#231F20" stroked="f">
                <v:path arrowok="t"/>
                <v:fill type="solid"/>
              </v:shape>
            </v:group>
            <v:group style="position:absolute;left:6316;top:1238;width:54;height:81" coordorigin="6316,1238" coordsize="54,81">
              <v:shape style="position:absolute;left:6316;top:1238;width:54;height:81" coordorigin="6316,1238" coordsize="54,81" path="m6352,1238l6334,1238,6327,1241,6323,1248,6318,1255,6316,1265,6316,1292,6318,1302,6327,1316,6334,1319,6352,1319,6358,1316,6362,1311,6337,1311,6333,1308,6328,1297,6326,1289,6326,1268,6328,1260,6333,1249,6337,1246,6362,1246,6358,1241,6352,1238xe" filled="t" fillcolor="#231F20" stroked="f">
                <v:path arrowok="t"/>
                <v:fill type="solid"/>
              </v:shape>
              <v:shape style="position:absolute;left:6316;top:1238;width:54;height:81" coordorigin="6316,1238" coordsize="54,81" path="m6362,1246l6348,1246,6352,1249,6355,1254,6358,1260,6359,1268,6359,1289,6358,1297,6355,1303,6352,1308,6348,1311,6362,1311,6363,1309,6368,1302,6370,1292,6370,1265,6368,1255,6363,1248,6362,1246xe" filled="t" fillcolor="#231F20" stroked="f">
                <v:path arrowok="t"/>
                <v:fill type="solid"/>
              </v:shape>
            </v:group>
            <v:group style="position:absolute;left:6419;top:1238;width:50;height:80" coordorigin="6419,1238" coordsize="50,80">
              <v:shape style="position:absolute;left:6419;top:1238;width:50;height:80" coordorigin="6419,1238" coordsize="50,80" path="m6465,1247l6447,1247,6451,1248,6456,1253,6458,1257,6458,1263,6457,1266,6456,1269,6455,1271,6452,1275,6449,1278,6447,1280,6443,1285,6419,1309,6419,1318,6469,1318,6469,1309,6432,1309,6441,1300,6447,1293,6457,1284,6459,1281,6460,1280,6463,1276,6466,1272,6467,1269,6468,1267,6469,1263,6469,1253,6466,1248,6465,1247xe" filled="t" fillcolor="#231F20" stroked="f">
                <v:path arrowok="t"/>
                <v:fill type="solid"/>
              </v:shape>
              <v:shape style="position:absolute;left:6419;top:1238;width:50;height:80" coordorigin="6419,1238" coordsize="50,80" path="m6450,1238l6439,1238,6435,1238,6428,1240,6424,1241,6420,1243,6420,1254,6424,1251,6428,1250,6432,1248,6435,1247,6439,1247,6465,1247,6456,1240,6450,1238xe" filled="t" fillcolor="#231F20" stroked="f">
                <v:path arrowok="t"/>
                <v:fill type="solid"/>
              </v:shape>
            </v:group>
            <v:group style="position:absolute;left:6488;top:1239;width:51;height:80" coordorigin="6488,1239" coordsize="51,80">
              <v:shape style="position:absolute;left:6488;top:1239;width:51;height:80" coordorigin="6488,1239" coordsize="51,80" path="m6488,1305l6488,1316,6492,1317,6495,1318,6499,1318,6502,1319,6505,1319,6518,1319,6526,1317,6533,1310,6505,1310,6501,1310,6494,1308,6491,1307,6488,1305xe" filled="t" fillcolor="#231F20" stroked="f">
                <v:path arrowok="t"/>
                <v:fill type="solid"/>
              </v:shape>
              <v:shape style="position:absolute;left:6488;top:1239;width:51;height:80" coordorigin="6488,1239" coordsize="51,80" path="m6533,1275l6515,1275,6519,1276,6523,1280,6526,1283,6528,1287,6528,1298,6526,1302,6523,1306,6519,1309,6515,1310,6533,1310,6536,1308,6539,1301,6539,1284,6536,1278,6533,1275xe" filled="t" fillcolor="#231F20" stroked="f">
                <v:path arrowok="t"/>
                <v:fill type="solid"/>
              </v:shape>
              <v:shape style="position:absolute;left:6488;top:1239;width:51;height:80" coordorigin="6488,1239" coordsize="51,80" path="m6533,1239l6491,1239,6491,1279,6494,1277,6497,1276,6503,1275,6506,1275,6533,1275,6531,1273,6526,1268,6524,1267,6501,1267,6501,1248,6533,1248,6533,1239xe" filled="t" fillcolor="#231F20" stroked="f">
                <v:path arrowok="t"/>
                <v:fill type="solid"/>
              </v:shape>
              <v:shape style="position:absolute;left:6488;top:1239;width:51;height:80" coordorigin="6488,1239" coordsize="51,80" path="m6519,1266l6509,1266,6507,1266,6506,1266,6504,1266,6503,1267,6501,1267,6524,1267,6519,1266xe" filled="t" fillcolor="#231F20" stroked="f">
                <v:path arrowok="t"/>
                <v:fill type="solid"/>
              </v:shape>
            </v:group>
            <v:group style="position:absolute;left:8138;top:1144;width:11;height:38" coordorigin="8138,1144" coordsize="11,38">
              <v:shape style="position:absolute;left:8138;top:1144;width:11;height:38" coordorigin="8138,1144" coordsize="11,38" path="m8138,1163l8148,1163e" filled="f" stroked="t" strokeweight="2.0pt" strokecolor="#231F20">
                <v:path arrowok="t"/>
              </v:shape>
            </v:group>
            <v:group style="position:absolute;left:8138;top:1136;width:42;height:8" coordorigin="8138,1136" coordsize="42,8">
              <v:shape style="position:absolute;left:8138;top:1136;width:42;height:8" coordorigin="8138,1136" coordsize="42,8" path="m8138,1140l8179,1140e" filled="f" stroked="t" strokeweight=".5pt" strokecolor="#231F20">
                <v:path arrowok="t"/>
              </v:shape>
            </v:group>
            <v:group style="position:absolute;left:8138;top:1112;width:11;height:24" coordorigin="8138,1112" coordsize="11,24">
              <v:shape style="position:absolute;left:8138;top:1112;width:11;height:24" coordorigin="8138,1112" coordsize="11,24" path="m8138,1124l8148,1124e" filled="f" stroked="t" strokeweight="1.3pt" strokecolor="#231F20">
                <v:path arrowok="t"/>
              </v:shape>
            </v:group>
            <v:group style="position:absolute;left:8138;top:1104;width:45;height:8" coordorigin="8138,1104" coordsize="45,8">
              <v:shape style="position:absolute;left:8138;top:1104;width:45;height:8" coordorigin="8138,1104" coordsize="45,8" path="m8138,1108l8183,1108e" filled="f" stroked="t" strokeweight=".5pt" strokecolor="#231F20">
                <v:path arrowok="t"/>
              </v:shape>
            </v:group>
            <v:group style="position:absolute;left:8196;top:1122;width:50;height:62" coordorigin="8196,1122" coordsize="50,62">
              <v:shape style="position:absolute;left:8196;top:1122;width:50;height:62" coordorigin="8196,1122" coordsize="50,62" path="m8240,1130l8224,1130,8228,1132,8231,1134,8234,1137,8236,1140,8236,1145,8213,1145,8207,1147,8202,1151,8198,1154,8196,1159,8196,1171,8197,1176,8201,1179,8204,1182,8209,1184,8220,1184,8224,1183,8231,1180,8233,1177,8234,1176,8214,1176,8211,1175,8209,1173,8206,1171,8205,1168,8205,1161,8207,1158,8210,1156,8213,1154,8218,1153,8245,1153,8245,1140,8243,1133,8240,1130xe" filled="t" fillcolor="#231F20" stroked="f">
                <v:path arrowok="t"/>
                <v:fill type="solid"/>
              </v:shape>
              <v:shape style="position:absolute;left:8196;top:1122;width:50;height:62" coordorigin="8196,1122" coordsize="50,62" path="m8245,1174l8236,1174,8236,1183,8245,1183,8245,1174xe" filled="t" fillcolor="#231F20" stroked="f">
                <v:path arrowok="t"/>
                <v:fill type="solid"/>
              </v:shape>
              <v:shape style="position:absolute;left:8196;top:1122;width:50;height:62" coordorigin="8196,1122" coordsize="50,62" path="m8245,1153l8236,1153,8236,1162,8234,1167,8231,1170,8228,1174,8223,1176,8234,1176,8236,1174,8245,1174,8245,1153xe" filled="t" fillcolor="#231F20" stroked="f">
                <v:path arrowok="t"/>
                <v:fill type="solid"/>
              </v:shape>
              <v:shape style="position:absolute;left:8196;top:1122;width:50;height:62" coordorigin="8196,1122" coordsize="50,62" path="m8228,1122l8217,1122,8213,1123,8207,1124,8203,1125,8200,1126,8200,1135,8203,1134,8206,1133,8212,1131,8215,1130,8240,1130,8235,1125,8228,1122xe" filled="t" fillcolor="#231F20" stroked="f">
                <v:path arrowok="t"/>
                <v:fill type="solid"/>
              </v:shape>
            </v:group>
            <v:group style="position:absolute;left:8264;top:1124;width:49;height:60" coordorigin="8264,1124" coordsize="49,60">
              <v:shape style="position:absolute;left:8264;top:1124;width:49;height:60" coordorigin="8264,1124" coordsize="49,60" path="m8274,1124l8264,1124,8264,1168,8266,1174,8270,1178,8273,1182,8278,1184,8289,1184,8302,1176,8283,1176,8279,1174,8277,1172,8275,1169,8274,1165,8274,1124xe" filled="t" fillcolor="#231F20" stroked="f">
                <v:path arrowok="t"/>
                <v:fill type="solid"/>
              </v:shape>
              <v:shape style="position:absolute;left:8264;top:1124;width:49;height:60" coordorigin="8264,1124" coordsize="49,60" path="m8314,1174l8304,1174,8304,1183,8314,1183,8314,1174xe" filled="t" fillcolor="#231F20" stroked="f">
                <v:path arrowok="t"/>
                <v:fill type="solid"/>
              </v:shape>
              <v:shape style="position:absolute;left:8264;top:1124;width:49;height:60" coordorigin="8264,1124" coordsize="49,60" path="m8314,1124l8304,1124,8304,1163,8302,1167,8296,1174,8292,1176,8302,1176,8304,1174,8314,1174,8314,1124xe" filled="t" fillcolor="#231F20" stroked="f">
                <v:path arrowok="t"/>
                <v:fill type="solid"/>
              </v:shape>
            </v:group>
            <v:group style="position:absolute;left:8334;top:1101;width:10;height:82" coordorigin="8334,1101" coordsize="10,82">
              <v:shape style="position:absolute;left:8334;top:1101;width:10;height:82" coordorigin="8334,1101" coordsize="10,82" path="m8338,1101l8338,1183e" filled="f" stroked="t" strokeweight=".584484pt" strokecolor="#231F20">
                <v:path arrowok="t"/>
              </v:shape>
            </v:group>
            <v:group style="position:absolute;left:8356;top:1107;width:37;height:76" coordorigin="8356,1107" coordsize="37,76">
              <v:shape style="position:absolute;left:8356;top:1107;width:37;height:76" coordorigin="8356,1107" coordsize="37,76" path="m8373,1131l8363,1131,8363,1171,8365,1176,8368,1178,8370,1181,8376,1183,8393,1183,8393,1175,8379,1175,8376,1174,8375,1172,8374,1171,8373,1168,8373,1131xe" filled="t" fillcolor="#231F20" stroked="f">
                <v:path arrowok="t"/>
                <v:fill type="solid"/>
              </v:shape>
              <v:shape style="position:absolute;left:8356;top:1107;width:37;height:76" coordorigin="8356,1107" coordsize="37,76" path="m8393,1124l8356,1124,8356,1131,8393,1131,8393,1124xe" filled="t" fillcolor="#231F20" stroked="f">
                <v:path arrowok="t"/>
                <v:fill type="solid"/>
              </v:shape>
              <v:shape style="position:absolute;left:8356;top:1107;width:37;height:76" coordorigin="8356,1107" coordsize="37,76" path="m8373,1107l8363,1107,8363,1124,8373,1124,8373,1107xe" filled="t" fillcolor="#231F20" stroked="f">
                <v:path arrowok="t"/>
                <v:fill type="solid"/>
              </v:shape>
            </v:group>
            <v:group style="position:absolute;left:8433;top:1107;width:37;height:76" coordorigin="8433,1107" coordsize="37,76">
              <v:shape style="position:absolute;left:8433;top:1107;width:37;height:76" coordorigin="8433,1107" coordsize="37,76" path="m8450,1131l8440,1131,8440,1171,8441,1176,8444,1178,8447,1181,8452,1183,8469,1183,8469,1175,8455,1175,8453,1174,8451,1172,8450,1171,8450,1168,8450,1131xe" filled="t" fillcolor="#231F20" stroked="f">
                <v:path arrowok="t"/>
                <v:fill type="solid"/>
              </v:shape>
              <v:shape style="position:absolute;left:8433;top:1107;width:37;height:76" coordorigin="8433,1107" coordsize="37,76" path="m8469,1124l8433,1124,8433,1131,8469,1131,8469,1124xe" filled="t" fillcolor="#231F20" stroked="f">
                <v:path arrowok="t"/>
                <v:fill type="solid"/>
              </v:shape>
              <v:shape style="position:absolute;left:8433;top:1107;width:37;height:76" coordorigin="8433,1107" coordsize="37,76" path="m8450,1107l8440,1107,8440,1124,8450,1124,8450,1107xe" filled="t" fillcolor="#231F20" stroked="f">
                <v:path arrowok="t"/>
                <v:fill type="solid"/>
              </v:shape>
            </v:group>
            <v:group style="position:absolute;left:8475;top:1124;width:57;height:81" coordorigin="8475,1124" coordsize="57,81">
              <v:shape style="position:absolute;left:8475;top:1124;width:57;height:81" coordorigin="8475,1124" coordsize="57,81" path="m8486,1124l8475,1124,8499,1182,8497,1186,8489,1197,8481,1197,8481,1205,8493,1205,8496,1204,8501,1200,8504,1195,8507,1188,8514,1170,8504,1170,8486,1124xe" filled="t" fillcolor="#231F20" stroked="f">
                <v:path arrowok="t"/>
                <v:fill type="solid"/>
              </v:shape>
              <v:shape style="position:absolute;left:8475;top:1124;width:57;height:81" coordorigin="8475,1124" coordsize="57,81" path="m8533,1124l8522,1124,8504,1170,8514,1170,8533,1124xe" filled="t" fillcolor="#231F20" stroked="f">
                <v:path arrowok="t"/>
                <v:fill type="solid"/>
              </v:shape>
            </v:group>
            <v:group style="position:absolute;left:8546;top:1122;width:53;height:83" coordorigin="8546,1122" coordsize="53,83">
              <v:shape style="position:absolute;left:8546;top:1122;width:53;height:83" coordorigin="8546,1122" coordsize="53,83" path="m8555,1124l8546,1124,8546,1205,8555,1205,8555,1174,8562,1174,8560,1170,8557,1166,8555,1160,8555,1146,8557,1141,8560,1137,8562,1133,8555,1133,8555,1124xe" filled="t" fillcolor="#231F20" stroked="f">
                <v:path arrowok="t"/>
                <v:fill type="solid"/>
              </v:shape>
              <v:shape style="position:absolute;left:8546;top:1122;width:53;height:83" coordorigin="8546,1122" coordsize="53,83" path="m8562,1174l8555,1174,8557,1177,8560,1180,8566,1183,8570,1184,8581,1184,8587,1181,8591,1176,8567,1176,8563,1174,8562,1174xe" filled="t" fillcolor="#231F20" stroked="f">
                <v:path arrowok="t"/>
                <v:fill type="solid"/>
              </v:shape>
              <v:shape style="position:absolute;left:8546;top:1122;width:53;height:83" coordorigin="8546,1122" coordsize="53,83" path="m8591,1130l8577,1130,8581,1132,8584,1137,8587,1141,8588,1146,8588,1160,8587,1166,8584,1170,8581,1174,8577,1176,8591,1176,8592,1176,8596,1170,8598,1162,8598,1144,8596,1137,8592,1131,8591,1130xe" filled="t" fillcolor="#231F20" stroked="f">
                <v:path arrowok="t"/>
                <v:fill type="solid"/>
              </v:shape>
              <v:shape style="position:absolute;left:8546;top:1122;width:53;height:83" coordorigin="8546,1122" coordsize="53,83" path="m8581,1122l8570,1122,8566,1123,8560,1127,8557,1129,8555,1133,8562,1133,8563,1132,8567,1130,8591,1130,8587,1125,8581,1122xe" filled="t" fillcolor="#231F20" stroked="f">
                <v:path arrowok="t"/>
                <v:fill type="solid"/>
              </v:shape>
            </v:group>
            <v:group style="position:absolute;left:8610;top:1122;width:55;height:62" coordorigin="8610,1122" coordsize="55,62">
              <v:shape style="position:absolute;left:8610;top:1122;width:55;height:62" coordorigin="8610,1122" coordsize="55,62" path="m8647,1122l8630,1122,8623,1125,8618,1131,8613,1137,8610,1144,8610,1163,8613,1171,8624,1181,8631,1184,8644,1184,8648,1184,8655,1182,8659,1181,8662,1180,8662,1176,8635,1176,8630,1174,8626,1171,8623,1167,8621,1162,8620,1155,8665,1155,8665,1148,8621,1148,8621,1142,8623,1138,8629,1132,8634,1130,8658,1130,8658,1130,8653,1125,8647,1122xe" filled="t" fillcolor="#231F20" stroked="f">
                <v:path arrowok="t"/>
                <v:fill type="solid"/>
              </v:shape>
              <v:shape style="position:absolute;left:8610;top:1122;width:55;height:62" coordorigin="8610,1122" coordsize="55,62" path="m8662,1170l8659,1172,8655,1174,8649,1176,8645,1176,8662,1176,8662,1170xe" filled="t" fillcolor="#231F20" stroked="f">
                <v:path arrowok="t"/>
                <v:fill type="solid"/>
              </v:shape>
              <v:shape style="position:absolute;left:8610;top:1122;width:55;height:62" coordorigin="8610,1122" coordsize="55,62" path="m8658,1130l8644,1130,8648,1132,8651,1135,8653,1138,8655,1143,8655,1148,8665,1148,8665,1142,8662,1135,8658,1130xe" filled="t" fillcolor="#231F20" stroked="f">
                <v:path arrowok="t"/>
                <v:fill type="solid"/>
              </v:shape>
            </v:group>
            <v:group style="position:absolute;left:8676;top:1122;width:45;height:62" coordorigin="8676,1122" coordsize="45,62">
              <v:shape style="position:absolute;left:8676;top:1122;width:45;height:62" coordorigin="8676,1122" coordsize="45,62" path="m8676,1170l8676,1180,8680,1182,8684,1183,8690,1184,8694,1184,8704,1184,8711,1183,8715,1179,8719,1176,8694,1176,8690,1176,8687,1175,8683,1174,8680,1172,8676,1170xe" filled="t" fillcolor="#231F20" stroked="f">
                <v:path arrowok="t"/>
                <v:fill type="solid"/>
              </v:shape>
              <v:shape style="position:absolute;left:8676;top:1122;width:45;height:62" coordorigin="8676,1122" coordsize="45,62" path="m8703,1122l8692,1122,8686,1124,8679,1130,8677,1134,8677,1144,8678,1148,8681,1150,8683,1153,8688,1155,8694,1156,8697,1157,8703,1158,8707,1160,8710,1162,8711,1165,8711,1170,8710,1172,8708,1174,8705,1175,8702,1176,8719,1176,8721,1172,8721,1162,8694,1147,8690,1146,8687,1143,8686,1141,8686,1136,8687,1134,8692,1131,8696,1130,8718,1130,8718,1125,8715,1124,8713,1124,8709,1123,8706,1123,8703,1122xe" filled="t" fillcolor="#231F20" stroked="f">
                <v:path arrowok="t"/>
                <v:fill type="solid"/>
              </v:shape>
              <v:shape style="position:absolute;left:8676;top:1122;width:45;height:62" coordorigin="8676,1122" coordsize="45,62" path="m8718,1130l8704,1130,8707,1131,8710,1131,8713,1132,8715,1133,8718,1135,8718,1130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07.522156pt;margin-top:144.545181pt;width:226.503557pt;height:74.909678pt;mso-position-horizontal-relative:page;mso-position-vertical-relative:page;z-index:-4789" coordorigin="6150,2891" coordsize="4530,1498">
            <v:group style="position:absolute;left:6568;top:3249;width:3605;height:1019" coordorigin="6568,3249" coordsize="3605,1019">
              <v:shape style="position:absolute;left:6568;top:3249;width:3605;height:1019" coordorigin="6568,3249" coordsize="3605,1019" path="m6568,3249l6593,3249,6618,3973,6643,3249,6668,3973,6693,3249,6718,3941,6793,3941,6818,4268,7094,4268,7119,3941,7144,3941,7169,3932,7194,3932,7219,3941,7244,3932,7269,3941,7319,3941,7344,3932,7369,3941,7494,3941,7519,3905,7544,3905,7569,3895,7594,3895,7619,3905,7644,3895,7669,3905,7719,3905,7744,3895,7770,3905,7845,3905,7870,3895,7895,3895,7920,3905,7945,3895,7970,3905,8020,3905,8045,3895,8070,3905,8095,3905,8120,3532,8195,3532,8220,3465,8245,3532,8295,3532,8320,3465,8345,3532,8370,3532,8395,3511,8420,3552,8445,3552,8470,3532,8496,3532,8521,3511,8546,3532,8571,3511,8596,3552,8621,3532,8646,3552,8671,3532,8696,3532,8721,3511,8746,3532,8846,3532,8871,3465,8896,3465,8921,4268,9347,4268,9372,3970,9397,4031,9422,4031,9447,4268,9472,4081,9497,4081,9522,4076,9547,4074,9572,4078,9597,4128,9622,4124,9697,4125,9722,3928,9747,3928,9772,4123,9797,4124,9822,4119,9847,4123,9872,4119,9897,4125,9922,4268,10173,4268e" filled="f" stroked="t" strokeweight=".448801pt" strokecolor="#231F20">
                <v:path arrowok="t"/>
                <v:stroke dashstyle="longDash"/>
              </v:shape>
            </v:group>
            <v:group style="position:absolute;left:6568;top:3222;width:27;height:54" coordorigin="6568,3222" coordsize="27,54">
              <v:shape style="position:absolute;left:6568;top:3222;width:27;height:54" coordorigin="6568,3222" coordsize="27,54" path="m6568,3276l6575,3276,6582,3273,6587,3268,6592,3263,6595,3256,6595,3249,6595,3242,6592,3235,6587,3230,6582,3225,6575,3222,6568,3222e" filled="f" stroked="t" strokeweight=".224401pt" strokecolor="#231F20">
                <v:path arrowok="t"/>
              </v:shape>
            </v:group>
            <v:group style="position:absolute;left:6568;top:3222;width:52;height:54" coordorigin="6568,3222" coordsize="52,54">
              <v:shape style="position:absolute;left:6568;top:3222;width:52;height:54" coordorigin="6568,3222" coordsize="52,54" path="m6595,3276l6602,3276,6609,3273,6614,3268,6619,3263,6622,3256,6622,3249,6622,3242,6619,3235,6614,3230,6609,3225,6602,3222,6595,3222,6588,3222,6581,3225,6576,3230,6571,3235,6570,3237e" filled="f" stroked="t" strokeweight=".224401pt" strokecolor="#231F20">
                <v:path arrowok="t"/>
              </v:shape>
              <v:shape style="position:absolute;left:6568;top:3222;width:52;height:54" coordorigin="6568,3222" coordsize="52,54" path="m6570,3261l6571,3263,6576,3268,6581,3273,6588,3276,6595,3276e" filled="f" stroked="t" strokeweight=".224401pt" strokecolor="#231F20">
                <v:path arrowok="t"/>
              </v:shape>
            </v:group>
            <v:group style="position:absolute;left:6591;top:3946;width:54;height:54" coordorigin="6591,3946" coordsize="54,54">
              <v:shape style="position:absolute;left:6591;top:3946;width:54;height:54" coordorigin="6591,3946" coordsize="54,54" path="m6618,4000l6625,4000,6632,3997,6637,3992,6642,3987,6645,3980,6645,3973,6645,3966,6642,3959,6637,3954,6632,3949,6625,3946,6618,3946,6611,3946,6604,3949,6599,3954,6594,3959,6591,3966,6591,3973,6591,3980,6594,3987,6599,3992,6604,3997,6611,4000,6618,4000xe" filled="f" stroked="t" strokeweight=".224401pt" strokecolor="#231F20">
                <v:path arrowok="t"/>
              </v:shape>
            </v:group>
            <v:group style="position:absolute;left:6616;top:3222;width:54;height:54" coordorigin="6616,3222" coordsize="54,54">
              <v:shape style="position:absolute;left:6616;top:3222;width:54;height:54" coordorigin="6616,3222" coordsize="54,54" path="m6643,3276l6650,3276,6657,3273,6662,3268,6667,3263,6670,3256,6670,3249,6670,3242,6667,3235,6662,3230,6657,3225,6650,3222,6643,3222,6636,3222,6629,3225,6624,3230,6619,3235,6616,3242,6616,3249,6616,3256,6619,3263,6624,3268,6629,3273,6636,3276,6643,3276xe" filled="f" stroked="t" strokeweight=".224401pt" strokecolor="#231F20">
                <v:path arrowok="t"/>
              </v:shape>
            </v:group>
            <v:group style="position:absolute;left:6641;top:3946;width:54;height:54" coordorigin="6641,3946" coordsize="54,54">
              <v:shape style="position:absolute;left:6641;top:3946;width:54;height:54" coordorigin="6641,3946" coordsize="54,54" path="m6668,4000l6675,4000,6682,3997,6687,3992,6692,3987,6695,3980,6695,3973,6695,3966,6692,3959,6687,3954,6682,3949,6675,3946,6668,3946,6661,3946,6654,3949,6649,3954,6644,3959,6641,3966,6641,3973,6641,3980,6644,3987,6649,3992,6654,3997,6661,4000,6668,4000xe" filled="f" stroked="t" strokeweight=".224401pt" strokecolor="#231F20">
                <v:path arrowok="t"/>
              </v:shape>
            </v:group>
            <v:group style="position:absolute;left:6666;top:3222;width:54;height:54" coordorigin="6666,3222" coordsize="54,54">
              <v:shape style="position:absolute;left:6666;top:3222;width:54;height:54" coordorigin="6666,3222" coordsize="54,54" path="m6693,3276l6700,3276,6707,3273,6712,3268,6717,3263,6720,3256,6720,3249,6720,3242,6717,3235,6712,3230,6707,3225,6700,3222,6693,3222,6686,3222,6679,3225,6674,3230,6669,3235,6666,3242,6666,3249,6666,3256,6669,3263,6674,3268,6679,3273,6686,3276,6693,3276xe" filled="f" stroked="t" strokeweight=".224401pt" strokecolor="#231F20">
                <v:path arrowok="t"/>
              </v:shape>
            </v:group>
            <v:group style="position:absolute;left:6691;top:3914;width:54;height:54" coordorigin="6691,3914" coordsize="54,54">
              <v:shape style="position:absolute;left:6691;top:3914;width:54;height:54" coordorigin="6691,3914" coordsize="54,54" path="m6718,3968l6725,3968,6732,3965,6737,3960,6742,3955,6745,3948,6745,3941,6745,3934,6742,3927,6737,3922,6732,3917,6725,3914,6718,3914,6711,3914,6704,3917,6699,3922,6694,3927,6691,3934,6691,3941,6691,3948,6694,3955,6699,3960,6704,3965,6711,3968,6718,3968xe" filled="f" stroked="t" strokeweight=".224401pt" strokecolor="#231F20">
                <v:path arrowok="t"/>
              </v:shape>
            </v:group>
            <v:group style="position:absolute;left:6716;top:3914;width:54;height:54" coordorigin="6716,3914" coordsize="54,54">
              <v:shape style="position:absolute;left:6716;top:3914;width:54;height:54" coordorigin="6716,3914" coordsize="54,54" path="m6743,3968l6750,3968,6757,3965,6762,3960,6767,3955,6770,3948,6770,3941,6770,3934,6767,3927,6762,3922,6757,3917,6750,3914,6743,3914,6736,3914,6729,3917,6724,3922,6719,3927,6716,3934,6716,3941,6716,3948,6719,3955,6724,3960,6729,3965,6736,3968,6743,3968xe" filled="f" stroked="t" strokeweight=".224401pt" strokecolor="#231F20">
                <v:path arrowok="t"/>
              </v:shape>
            </v:group>
            <v:group style="position:absolute;left:6741;top:3914;width:54;height:54" coordorigin="6741,3914" coordsize="54,54">
              <v:shape style="position:absolute;left:6741;top:3914;width:54;height:54" coordorigin="6741,3914" coordsize="54,54" path="m6768,3968l6775,3968,6782,3965,6787,3960,6792,3955,6795,3948,6795,3941,6795,3934,6792,3927,6787,3922,6782,3917,6775,3914,6768,3914,6761,3914,6754,3917,6749,3922,6744,3927,6741,3934,6741,3941,6741,3948,6744,3955,6749,3960,6754,3965,6761,3968,6768,3968xe" filled="f" stroked="t" strokeweight=".224401pt" strokecolor="#231F20">
                <v:path arrowok="t"/>
              </v:shape>
            </v:group>
            <v:group style="position:absolute;left:6766;top:3914;width:54;height:54" coordorigin="6766,3914" coordsize="54,54">
              <v:shape style="position:absolute;left:6766;top:3914;width:54;height:54" coordorigin="6766,3914" coordsize="54,54" path="m6793,3968l6800,3968,6807,3965,6812,3960,6817,3955,6820,3948,6820,3941,6820,3934,6817,3927,6812,3922,6807,3917,6800,3914,6793,3914,6786,3914,6779,3917,6774,3922,6769,3927,6766,3934,6766,3941,6766,3948,6769,3955,6774,3960,6779,3965,6786,3968,6793,3968xe" filled="f" stroked="t" strokeweight=".224401pt" strokecolor="#231F20">
                <v:path arrowok="t"/>
              </v:shape>
            </v:group>
            <v:group style="position:absolute;left:6791;top:4241;width:54;height:27" coordorigin="6791,4241" coordsize="54,27">
              <v:shape style="position:absolute;left:6791;top:4241;width:54;height:27" coordorigin="6791,4241" coordsize="54,27" path="m6845,4268l6845,4261,6842,4254,6837,4249,6832,4244,6825,4241,6818,4241,6811,4241,6804,4244,6799,4249,6794,4254,6791,4261,6791,4268e" filled="f" stroked="t" strokeweight=".224401pt" strokecolor="#231F20">
                <v:path arrowok="t"/>
              </v:shape>
            </v:group>
            <v:group style="position:absolute;left:6816;top:4241;width:54;height:27" coordorigin="6816,4241" coordsize="54,27">
              <v:shape style="position:absolute;left:6816;top:4241;width:54;height:27" coordorigin="6816,4241" coordsize="54,27" path="m6870,4268l6870,4261,6867,4254,6862,4249,6857,4244,6850,4241,6843,4241,6836,4241,6829,4244,6824,4249,6819,4254,6816,4261,6816,4268e" filled="f" stroked="t" strokeweight=".224401pt" strokecolor="#231F20">
                <v:path arrowok="t"/>
              </v:shape>
            </v:group>
            <v:group style="position:absolute;left:6841;top:4241;width:54;height:27" coordorigin="6841,4241" coordsize="54,27">
              <v:shape style="position:absolute;left:6841;top:4241;width:54;height:27" coordorigin="6841,4241" coordsize="54,27" path="m6895,4268l6895,4261,6892,4254,6887,4249,6882,4244,6875,4241,6868,4241,6861,4241,6854,4244,6849,4249,6844,4254,6841,4261,6841,4268e" filled="f" stroked="t" strokeweight=".224401pt" strokecolor="#231F20">
                <v:path arrowok="t"/>
              </v:shape>
            </v:group>
            <v:group style="position:absolute;left:6866;top:4241;width:54;height:27" coordorigin="6866,4241" coordsize="54,27">
              <v:shape style="position:absolute;left:6866;top:4241;width:54;height:27" coordorigin="6866,4241" coordsize="54,27" path="m6920,4268l6920,4261,6917,4254,6912,4249,6907,4244,6900,4241,6893,4241,6886,4241,6879,4244,6874,4249,6869,4254,6866,4261,6866,4268e" filled="f" stroked="t" strokeweight=".224401pt" strokecolor="#231F20">
                <v:path arrowok="t"/>
              </v:shape>
            </v:group>
            <v:group style="position:absolute;left:6891;top:4241;width:54;height:27" coordorigin="6891,4241" coordsize="54,27">
              <v:shape style="position:absolute;left:6891;top:4241;width:54;height:27" coordorigin="6891,4241" coordsize="54,27" path="m6945,4268l6945,4261,6942,4254,6937,4249,6932,4244,6925,4241,6918,4241,6911,4241,6904,4244,6899,4249,6894,4254,6891,4261,6891,4268e" filled="f" stroked="t" strokeweight=".224401pt" strokecolor="#231F20">
                <v:path arrowok="t"/>
              </v:shape>
            </v:group>
            <v:group style="position:absolute;left:6916;top:4241;width:54;height:27" coordorigin="6916,4241" coordsize="54,27">
              <v:shape style="position:absolute;left:6916;top:4241;width:54;height:27" coordorigin="6916,4241" coordsize="54,27" path="m6970,4268l6970,4261,6967,4254,6962,4249,6957,4244,6951,4241,6943,4241,6936,4241,6929,4244,6924,4249,6919,4254,6916,4261,6916,4268e" filled="f" stroked="t" strokeweight=".224401pt" strokecolor="#231F20">
                <v:path arrowok="t"/>
              </v:shape>
            </v:group>
            <v:group style="position:absolute;left:6942;top:4241;width:54;height:27" coordorigin="6942,4241" coordsize="54,27">
              <v:shape style="position:absolute;left:6942;top:4241;width:54;height:27" coordorigin="6942,4241" coordsize="54,27" path="m6995,4268l6995,4261,6993,4254,6987,4249,6982,4244,6976,4241,6968,4241,6961,4241,6954,4244,6949,4249,6944,4254,6942,4261,6942,4268e" filled="f" stroked="t" strokeweight=".224401pt" strokecolor="#231F20">
                <v:path arrowok="t"/>
              </v:shape>
            </v:group>
            <v:group style="position:absolute;left:6967;top:4241;width:54;height:27" coordorigin="6967,4241" coordsize="54,27">
              <v:shape style="position:absolute;left:6967;top:4241;width:54;height:27" coordorigin="6967,4241" coordsize="54,27" path="m7020,4268l7020,4261,7018,4254,7013,4249,7007,4244,7001,4241,6993,4241,6986,4241,6979,4244,6974,4249,6969,4254,6967,4261,6967,4268e" filled="f" stroked="t" strokeweight=".224401pt" strokecolor="#231F20">
                <v:path arrowok="t"/>
              </v:shape>
            </v:group>
            <v:group style="position:absolute;left:6992;top:4241;width:54;height:27" coordorigin="6992,4241" coordsize="54,27">
              <v:shape style="position:absolute;left:6992;top:4241;width:54;height:27" coordorigin="6992,4241" coordsize="54,27" path="m7045,4268l7045,4261,7043,4254,7038,4249,7032,4244,7026,4241,7019,4241,7011,4241,7005,4244,6999,4249,6994,4254,6992,4261,6992,4268e" filled="f" stroked="t" strokeweight=".224401pt" strokecolor="#231F20">
                <v:path arrowok="t"/>
              </v:shape>
            </v:group>
            <v:group style="position:absolute;left:7017;top:4241;width:54;height:27" coordorigin="7017,4241" coordsize="54,27">
              <v:shape style="position:absolute;left:7017;top:4241;width:54;height:27" coordorigin="7017,4241" coordsize="54,27" path="m7070,4268l7070,4261,7068,4254,7063,4249,7058,4244,7051,4241,7044,4241,7036,4241,7030,4244,7024,4249,7019,4254,7017,4261,7017,4268e" filled="f" stroked="t" strokeweight=".224401pt" strokecolor="#231F20">
                <v:path arrowok="t"/>
              </v:shape>
            </v:group>
            <v:group style="position:absolute;left:7042;top:4241;width:54;height:27" coordorigin="7042,4241" coordsize="54,27">
              <v:shape style="position:absolute;left:7042;top:4241;width:54;height:27" coordorigin="7042,4241" coordsize="54,27" path="m7096,4268l7096,4261,7093,4254,7088,4249,7083,4244,7076,4241,7069,4241,7061,4241,7055,4244,7050,4249,7044,4254,7042,4261,7042,4268e" filled="f" stroked="t" strokeweight=".224401pt" strokecolor="#231F20">
                <v:path arrowok="t"/>
              </v:shape>
            </v:group>
            <v:group style="position:absolute;left:7067;top:4241;width:54;height:27" coordorigin="7067,4241" coordsize="54,27">
              <v:shape style="position:absolute;left:7067;top:4241;width:54;height:27" coordorigin="7067,4241" coordsize="54,27" path="m7121,4268l7121,4261,7118,4254,7113,4249,7108,4244,7101,4241,7094,4241,7086,4241,7080,4244,7075,4249,7070,4254,7067,4261,7067,4268e" filled="f" stroked="t" strokeweight=".224401pt" strokecolor="#231F20">
                <v:path arrowok="t"/>
              </v:shape>
              <v:shape style="position:absolute;left:7089;top:3865;width:1035;height:104" type="#_x0000_t75">
                <v:imagedata r:id="rId68" o:title=""/>
              </v:shape>
              <v:shape style="position:absolute;left:8091;top:3436;width:834;height:145" type="#_x0000_t75">
                <v:imagedata r:id="rId69" o:title=""/>
              </v:shape>
              <v:shape style="position:absolute;left:8892;top:3899;width:1310;height:371" type="#_x0000_t75">
                <v:imagedata r:id="rId70" o:title=""/>
              </v:shape>
            </v:group>
            <v:group style="position:absolute;left:10573;top:2943;width:2;height:1324" coordorigin="10573,2943" coordsize="2,1324">
              <v:shape style="position:absolute;left:10573;top:2943;width:2;height:1324" coordorigin="10573,2943" coordsize="0,1324" path="m10573,2943l10573,4268e" filled="f" stroked="t" strokeweight=".448801pt" strokecolor="#231F20">
                <v:path arrowok="t"/>
              </v:shape>
            </v:group>
            <v:group style="position:absolute;left:6568;top:2943;width:4005;height:2" coordorigin="6568,2943" coordsize="4005,2">
              <v:shape style="position:absolute;left:6568;top:2943;width:4005;height:2" coordorigin="6568,2943" coordsize="4005,0" path="m6568,2943l10573,2943e" filled="f" stroked="t" strokeweight=".448801pt" strokecolor="#231F20">
                <v:path arrowok="t"/>
              </v:shape>
            </v:group>
            <v:group style="position:absolute;left:6568;top:4268;width:4005;height:2" coordorigin="6568,4268" coordsize="4005,2">
              <v:shape style="position:absolute;left:6568;top:4268;width:4005;height:2" coordorigin="6568,4268" coordsize="4005,0" path="m6568,4268l10573,4268e" filled="f" stroked="t" strokeweight=".448801pt" strokecolor="#231F20">
                <v:path arrowok="t"/>
              </v:shape>
              <v:shape style="position:absolute;left:6150;top:2891;width:456;height:1498" type="#_x0000_t75">
                <v:imagedata r:id="rId71" o:title=""/>
              </v:shape>
            </v:group>
            <v:group style="position:absolute;left:7069;top:4232;width:2;height:36" coordorigin="7069,4232" coordsize="2,36">
              <v:shape style="position:absolute;left:7069;top:4232;width:2;height:36" coordorigin="7069,4232" coordsize="0,36" path="m7069,4268l7069,4232e" filled="t" fillcolor="#231F20" stroked="f">
                <v:path arrowok="t"/>
                <v:fill type="solid"/>
              </v:shape>
            </v:group>
            <v:group style="position:absolute;left:7069;top:4232;width:2;height:36" coordorigin="7069,4232" coordsize="2,36">
              <v:shape style="position:absolute;left:7069;top:4232;width:2;height:36" coordorigin="7069,4232" coordsize="0,36" path="m7069,4232l7069,4268e" filled="f" stroked="t" strokeweight=".224401pt" strokecolor="#231F20">
                <v:path arrowok="t"/>
              </v:shape>
            </v:group>
            <v:group style="position:absolute;left:7069;top:2943;width:2;height:36" coordorigin="7069,2943" coordsize="2,36">
              <v:shape style="position:absolute;left:7069;top:2943;width:2;height:36" coordorigin="7069,2943" coordsize="0,36" path="m7069,2943l7069,2979e" filled="t" fillcolor="#231F20" stroked="f">
                <v:path arrowok="t"/>
                <v:fill type="solid"/>
              </v:shape>
            </v:group>
            <v:group style="position:absolute;left:7069;top:2943;width:2;height:36" coordorigin="7069,2943" coordsize="2,36">
              <v:shape style="position:absolute;left:7069;top:2943;width:2;height:36" coordorigin="7069,2943" coordsize="0,36" path="m7069,2943l7069,2979e" filled="f" stroked="t" strokeweight=".224401pt" strokecolor="#231F20">
                <v:path arrowok="t"/>
              </v:shape>
            </v:group>
            <v:group style="position:absolute;left:7015;top:4306;width:50;height:80" coordorigin="7015,4306" coordsize="50,80">
              <v:shape style="position:absolute;left:7015;top:4306;width:50;height:80" coordorigin="7015,4306" coordsize="50,80" path="m7061,4314l7043,4314,7047,4316,7053,4321,7054,4324,7054,4331,7053,4334,7052,4336,7051,4339,7048,4342,7043,4348,7015,4377,7015,4385,7065,4385,7065,4377,7028,4377,7053,4351,7056,4348,7056,4347,7060,4343,7062,4340,7063,4337,7064,4334,7065,4331,7065,4321,7062,4316,7061,4314xe" filled="t" fillcolor="#231F20" stroked="f">
                <v:path arrowok="t"/>
                <v:fill type="solid"/>
              </v:shape>
              <v:shape style="position:absolute;left:7015;top:4306;width:50;height:80" coordorigin="7015,4306" coordsize="50,80" path="m7046,4306l7035,4306,7032,4306,7024,4308,7020,4309,7016,4311,7016,4321,7020,4319,7024,4317,7028,4316,7031,4315,7035,4314,7061,4314,7053,4308,7046,4306xe" filled="t" fillcolor="#231F20" stroked="f">
                <v:path arrowok="t"/>
                <v:fill type="solid"/>
              </v:shape>
            </v:group>
            <v:group style="position:absolute;left:7083;top:4306;width:54;height:81" coordorigin="7083,4306" coordsize="54,81">
              <v:shape style="position:absolute;left:7083;top:4306;width:54;height:81" coordorigin="7083,4306" coordsize="54,81" path="m7119,4306l7101,4306,7095,4309,7090,4316,7085,4323,7083,4333,7083,4359,7085,4370,7095,4383,7101,4387,7119,4387,7126,4383,7129,4379,7105,4379,7101,4376,7095,4365,7094,4357,7094,4335,7095,4327,7101,4317,7105,4314,7129,4314,7126,4309,7119,4306xe" filled="t" fillcolor="#231F20" stroked="f">
                <v:path arrowok="t"/>
                <v:fill type="solid"/>
              </v:shape>
              <v:shape style="position:absolute;left:7083;top:4306;width:54;height:81" coordorigin="7083,4306" coordsize="54,81" path="m7129,4314l7116,4314,7120,4317,7123,4322,7125,4327,7127,4335,7127,4357,7125,4365,7123,4370,7120,4376,7116,4379,7129,4379,7130,4377,7135,4370,7137,4359,7137,4333,7135,4323,7130,4316,7129,4314xe" filled="t" fillcolor="#231F20" stroked="f">
                <v:path arrowok="t"/>
                <v:fill type="solid"/>
              </v:shape>
            </v:group>
            <v:group style="position:absolute;left:7569;top:4232;width:2;height:36" coordorigin="7569,4232" coordsize="2,36">
              <v:shape style="position:absolute;left:7569;top:4232;width:2;height:36" coordorigin="7569,4232" coordsize="0,36" path="m7569,4268l7569,4232e" filled="t" fillcolor="#231F20" stroked="f">
                <v:path arrowok="t"/>
                <v:fill type="solid"/>
              </v:shape>
            </v:group>
            <v:group style="position:absolute;left:7569;top:4232;width:2;height:36" coordorigin="7569,4232" coordsize="2,36">
              <v:shape style="position:absolute;left:7569;top:4232;width:2;height:36" coordorigin="7569,4232" coordsize="0,36" path="m7569,4232l7569,4268e" filled="f" stroked="t" strokeweight=".224401pt" strokecolor="#231F20">
                <v:path arrowok="t"/>
              </v:shape>
            </v:group>
            <v:group style="position:absolute;left:7569;top:2943;width:2;height:36" coordorigin="7569,2943" coordsize="2,36">
              <v:shape style="position:absolute;left:7569;top:2943;width:2;height:36" coordorigin="7569,2943" coordsize="0,36" path="m7569,2943l7569,2979e" filled="t" fillcolor="#231F20" stroked="f">
                <v:path arrowok="t"/>
                <v:fill type="solid"/>
              </v:shape>
            </v:group>
            <v:group style="position:absolute;left:7569;top:2943;width:2;height:36" coordorigin="7569,2943" coordsize="2,36">
              <v:shape style="position:absolute;left:7569;top:2943;width:2;height:36" coordorigin="7569,2943" coordsize="0,36" path="m7569,2943l7569,2979e" filled="f" stroked="t" strokeweight=".224401pt" strokecolor="#231F20">
                <v:path arrowok="t"/>
              </v:shape>
            </v:group>
            <v:group style="position:absolute;left:7512;top:4307;width:46;height:79" coordorigin="7512,4307" coordsize="46,79">
              <v:shape style="position:absolute;left:7512;top:4307;width:46;height:79" coordorigin="7512,4307" coordsize="46,79" path="m7558,4367l7548,4367,7548,4385,7558,4385,7558,4367xe" filled="t" fillcolor="#231F20" stroked="f">
                <v:path arrowok="t"/>
                <v:fill type="solid"/>
              </v:shape>
              <v:shape style="position:absolute;left:7512;top:4307;width:46;height:79" coordorigin="7512,4307" coordsize="46,79" path="m7558,4307l7545,4307,7512,4357,7512,4367,7569,4367,7569,4358,7521,4358,7548,4316,7558,4316,7558,4307xe" filled="t" fillcolor="#231F20" stroked="f">
                <v:path arrowok="t"/>
                <v:fill type="solid"/>
              </v:shape>
              <v:shape style="position:absolute;left:7512;top:4307;width:46;height:79" coordorigin="7512,4307" coordsize="46,79" path="m7558,4316l7548,4316,7548,4358,7558,4358,7558,4316xe" filled="t" fillcolor="#231F20" stroked="f">
                <v:path arrowok="t"/>
                <v:fill type="solid"/>
              </v:shape>
            </v:group>
            <v:group style="position:absolute;left:7583;top:4306;width:54;height:81" coordorigin="7583,4306" coordsize="54,81">
              <v:shape style="position:absolute;left:7583;top:4306;width:54;height:81" coordorigin="7583,4306" coordsize="54,81" path="m7618,4306l7601,4306,7594,4309,7589,4316,7585,4323,7583,4333,7583,4359,7585,4370,7594,4383,7601,4387,7618,4387,7625,4383,7628,4379,7604,4379,7600,4376,7594,4365,7593,4357,7593,4335,7594,4327,7600,4317,7604,4314,7628,4314,7625,4309,7618,4306xe" filled="t" fillcolor="#231F20" stroked="f">
                <v:path arrowok="t"/>
                <v:fill type="solid"/>
              </v:shape>
              <v:shape style="position:absolute;left:7583;top:4306;width:54;height:81" coordorigin="7583,4306" coordsize="54,81" path="m7628,4314l7615,4314,7619,4317,7622,4322,7625,4327,7626,4335,7626,4357,7625,4365,7622,4370,7619,4376,7615,4379,7628,4379,7630,4377,7634,4370,7637,4359,7637,4333,7634,4323,7630,4316,7628,4314xe" filled="t" fillcolor="#231F20" stroked="f">
                <v:path arrowok="t"/>
                <v:fill type="solid"/>
              </v:shape>
            </v:group>
            <v:group style="position:absolute;left:8070;top:4232;width:2;height:36" coordorigin="8070,4232" coordsize="2,36">
              <v:shape style="position:absolute;left:8070;top:4232;width:2;height:36" coordorigin="8070,4232" coordsize="0,36" path="m8070,4268l8070,4232e" filled="t" fillcolor="#231F20" stroked="f">
                <v:path arrowok="t"/>
                <v:fill type="solid"/>
              </v:shape>
            </v:group>
            <v:group style="position:absolute;left:8070;top:4232;width:2;height:36" coordorigin="8070,4232" coordsize="2,36">
              <v:shape style="position:absolute;left:8070;top:4232;width:2;height:36" coordorigin="8070,4232" coordsize="0,36" path="m8070,4232l8070,4268e" filled="f" stroked="t" strokeweight=".224401pt" strokecolor="#231F20">
                <v:path arrowok="t"/>
              </v:shape>
            </v:group>
            <v:group style="position:absolute;left:8070;top:2943;width:2;height:36" coordorigin="8070,2943" coordsize="2,36">
              <v:shape style="position:absolute;left:8070;top:2943;width:2;height:36" coordorigin="8070,2943" coordsize="0,36" path="m8070,2943l8070,2979e" filled="t" fillcolor="#231F20" stroked="f">
                <v:path arrowok="t"/>
                <v:fill type="solid"/>
              </v:shape>
            </v:group>
            <v:group style="position:absolute;left:8070;top:2943;width:2;height:36" coordorigin="8070,2943" coordsize="2,36">
              <v:shape style="position:absolute;left:8070;top:2943;width:2;height:36" coordorigin="8070,2943" coordsize="0,36" path="m8070,2943l8070,2979e" filled="f" stroked="t" strokeweight=".224401pt" strokecolor="#231F20">
                <v:path arrowok="t"/>
              </v:shape>
            </v:group>
            <v:group style="position:absolute;left:8016;top:4306;width:54;height:81" coordorigin="8016,4306" coordsize="54,81">
              <v:shape style="position:absolute;left:8016;top:4306;width:54;height:81" coordorigin="8016,4306" coordsize="54,81" path="m8051,4306l8039,4306,8031,4309,8025,4317,8019,4324,8016,4334,8016,4359,8019,4370,8023,4377,8028,4383,8035,4387,8052,4387,8058,4384,8064,4379,8040,4379,8036,4377,8030,4370,8029,4366,8029,4355,8030,4350,8036,4344,8037,4343,8027,4343,8027,4334,8029,4326,8037,4317,8042,4314,8065,4314,8065,4309,8062,4308,8060,4307,8057,4306,8054,4306,8051,4306xe" filled="t" fillcolor="#231F20" stroked="f">
                <v:path arrowok="t"/>
                <v:fill type="solid"/>
              </v:shape>
              <v:shape style="position:absolute;left:8016;top:4306;width:54;height:81" coordorigin="8016,4306" coordsize="54,81" path="m8065,4342l8049,4342,8053,4344,8058,4350,8060,4355,8060,4366,8058,4370,8053,4377,8049,4379,8064,4379,8068,4375,8070,4368,8070,4352,8068,4345,8065,4342xe" filled="t" fillcolor="#231F20" stroked="f">
                <v:path arrowok="t"/>
                <v:fill type="solid"/>
              </v:shape>
              <v:shape style="position:absolute;left:8016;top:4306;width:54;height:81" coordorigin="8016,4306" coordsize="54,81" path="m8053,4334l8041,4334,8038,4334,8031,4338,8029,4340,8027,4343,8037,4343,8040,4342,8065,4342,8059,4336,8053,4334xe" filled="t" fillcolor="#231F20" stroked="f">
                <v:path arrowok="t"/>
                <v:fill type="solid"/>
              </v:shape>
              <v:shape style="position:absolute;left:8016;top:4306;width:54;height:81" coordorigin="8016,4306" coordsize="54,81" path="m8065,4314l8052,4314,8054,4315,8057,4315,8060,4316,8063,4317,8065,4318,8065,4314xe" filled="t" fillcolor="#231F20" stroked="f">
                <v:path arrowok="t"/>
                <v:fill type="solid"/>
              </v:shape>
            </v:group>
            <v:group style="position:absolute;left:8084;top:4306;width:54;height:81" coordorigin="8084,4306" coordsize="54,81">
              <v:shape style="position:absolute;left:8084;top:4306;width:54;height:81" coordorigin="8084,4306" coordsize="54,81" path="m8120,4306l8103,4306,8096,4309,8091,4316,8087,4323,8084,4333,8084,4359,8087,4370,8096,4383,8103,4387,8120,4387,8127,4383,8130,4379,8106,4379,8102,4376,8096,4365,8095,4357,8095,4335,8096,4327,8102,4317,8106,4314,8130,4314,8127,4309,8120,4306xe" filled="t" fillcolor="#231F20" stroked="f">
                <v:path arrowok="t"/>
                <v:fill type="solid"/>
              </v:shape>
              <v:shape style="position:absolute;left:8084;top:4306;width:54;height:81" coordorigin="8084,4306" coordsize="54,81" path="m8130,4314l8117,4314,8121,4317,8124,4322,8127,4327,8128,4335,8128,4357,8127,4365,8124,4370,8121,4376,8117,4379,8130,4379,8132,4377,8136,4370,8139,4359,8139,4333,8136,4323,8132,4316,8130,4314xe" filled="t" fillcolor="#231F20" stroked="f">
                <v:path arrowok="t"/>
                <v:fill type="solid"/>
              </v:shape>
            </v:group>
            <v:group style="position:absolute;left:8571;top:4232;width:2;height:36" coordorigin="8571,4232" coordsize="2,36">
              <v:shape style="position:absolute;left:8571;top:4232;width:2;height:36" coordorigin="8571,4232" coordsize="0,36" path="m8571,4268l8571,4232e" filled="t" fillcolor="#231F20" stroked="f">
                <v:path arrowok="t"/>
                <v:fill type="solid"/>
              </v:shape>
            </v:group>
            <v:group style="position:absolute;left:8571;top:4232;width:2;height:36" coordorigin="8571,4232" coordsize="2,36">
              <v:shape style="position:absolute;left:8571;top:4232;width:2;height:36" coordorigin="8571,4232" coordsize="0,36" path="m8571,4232l8571,4268e" filled="f" stroked="t" strokeweight=".224401pt" strokecolor="#231F20">
                <v:path arrowok="t"/>
              </v:shape>
            </v:group>
            <v:group style="position:absolute;left:8571;top:2943;width:2;height:36" coordorigin="8571,2943" coordsize="2,36">
              <v:shape style="position:absolute;left:8571;top:2943;width:2;height:36" coordorigin="8571,2943" coordsize="0,36" path="m8571,2943l8571,2979e" filled="t" fillcolor="#231F20" stroked="f">
                <v:path arrowok="t"/>
                <v:fill type="solid"/>
              </v:shape>
            </v:group>
            <v:group style="position:absolute;left:8571;top:2943;width:2;height:36" coordorigin="8571,2943" coordsize="2,36">
              <v:shape style="position:absolute;left:8571;top:2943;width:2;height:36" coordorigin="8571,2943" coordsize="0,36" path="m8571,2943l8571,2979e" filled="f" stroked="t" strokeweight=".224401pt" strokecolor="#231F20">
                <v:path arrowok="t"/>
              </v:shape>
            </v:group>
            <v:group style="position:absolute;left:8517;top:4306;width:54;height:81" coordorigin="8517,4306" coordsize="54,81">
              <v:shape style="position:absolute;left:8517;top:4306;width:54;height:81" coordorigin="8517,4306" coordsize="54,81" path="m8551,4306l8536,4306,8529,4307,8525,4311,8521,4315,8518,4320,8518,4330,8520,4334,8525,4340,8528,4343,8533,4344,8528,4345,8524,4347,8521,4351,8518,4354,8517,4358,8517,4371,8519,4377,8523,4381,8528,4385,8535,4387,8552,4387,8559,4385,8566,4379,8538,4379,8534,4377,8529,4372,8527,4368,8527,4359,8529,4355,8534,4350,8538,4348,8564,4348,8563,4347,8559,4345,8554,4344,8559,4343,8562,4340,8563,4340,8539,4340,8535,4339,8530,4334,8529,4331,8529,4323,8530,4320,8535,4315,8539,4314,8565,4314,8562,4311,8557,4307,8551,4306xe" filled="t" fillcolor="#231F20" stroked="f">
                <v:path arrowok="t"/>
                <v:fill type="solid"/>
              </v:shape>
              <v:shape style="position:absolute;left:8517;top:4306;width:54;height:81" coordorigin="8517,4306" coordsize="54,81" path="m8564,4348l8549,4348,8553,4350,8555,4352,8558,4355,8560,4359,8560,4368,8558,4372,8555,4374,8552,4377,8548,4379,8566,4379,8568,4377,8570,4371,8570,4358,8569,4354,8566,4351,8564,4348xe" filled="t" fillcolor="#231F20" stroked="f">
                <v:path arrowok="t"/>
                <v:fill type="solid"/>
              </v:shape>
              <v:shape style="position:absolute;left:8517;top:4306;width:54;height:81" coordorigin="8517,4306" coordsize="54,81" path="m8565,4314l8548,4314,8552,4315,8557,4320,8558,4323,8558,4331,8557,4334,8552,4339,8548,4340,8563,4340,8565,4337,8567,4334,8569,4330,8569,4320,8566,4315,8565,4314xe" filled="t" fillcolor="#231F20" stroked="f">
                <v:path arrowok="t"/>
                <v:fill type="solid"/>
              </v:shape>
            </v:group>
            <v:group style="position:absolute;left:8585;top:4306;width:54;height:81" coordorigin="8585,4306" coordsize="54,81">
              <v:shape style="position:absolute;left:8585;top:4306;width:54;height:81" coordorigin="8585,4306" coordsize="54,81" path="m8621,4306l8603,4306,8596,4309,8592,4316,8587,4323,8585,4333,8585,4359,8587,4370,8596,4383,8603,4387,8621,4387,8627,4383,8631,4379,8607,4379,8602,4376,8597,4365,8596,4357,8596,4335,8597,4327,8602,4317,8607,4314,8631,4314,8627,4309,8621,4306xe" filled="t" fillcolor="#231F20" stroked="f">
                <v:path arrowok="t"/>
                <v:fill type="solid"/>
              </v:shape>
              <v:shape style="position:absolute;left:8585;top:4306;width:54;height:81" coordorigin="8585,4306" coordsize="54,81" path="m8631,4314l8617,4314,8622,4317,8624,4322,8627,4327,8628,4335,8628,4357,8627,4365,8624,4370,8622,4376,8617,4379,8631,4379,8632,4377,8637,4370,8639,4359,8639,4333,8637,4323,8632,4316,8631,4314xe" filled="t" fillcolor="#231F20" stroked="f">
                <v:path arrowok="t"/>
                <v:fill type="solid"/>
              </v:shape>
            </v:group>
            <v:group style="position:absolute;left:9071;top:4232;width:2;height:36" coordorigin="9071,4232" coordsize="2,36">
              <v:shape style="position:absolute;left:9071;top:4232;width:2;height:36" coordorigin="9071,4232" coordsize="0,36" path="m9071,4268l9071,4232e" filled="t" fillcolor="#231F20" stroked="f">
                <v:path arrowok="t"/>
                <v:fill type="solid"/>
              </v:shape>
            </v:group>
            <v:group style="position:absolute;left:9071;top:4232;width:2;height:36" coordorigin="9071,4232" coordsize="2,36">
              <v:shape style="position:absolute;left:9071;top:4232;width:2;height:36" coordorigin="9071,4232" coordsize="0,36" path="m9071,4232l9071,4268e" filled="f" stroked="t" strokeweight=".224401pt" strokecolor="#231F20">
                <v:path arrowok="t"/>
              </v:shape>
            </v:group>
            <v:group style="position:absolute;left:9071;top:2943;width:2;height:36" coordorigin="9071,2943" coordsize="2,36">
              <v:shape style="position:absolute;left:9071;top:2943;width:2;height:36" coordorigin="9071,2943" coordsize="0,36" path="m9071,2943l9071,2979e" filled="t" fillcolor="#231F20" stroked="f">
                <v:path arrowok="t"/>
                <v:fill type="solid"/>
              </v:shape>
            </v:group>
            <v:group style="position:absolute;left:9071;top:2943;width:2;height:36" coordorigin="9071,2943" coordsize="2,36">
              <v:shape style="position:absolute;left:9071;top:2943;width:2;height:36" coordorigin="9071,2943" coordsize="0,36" path="m9071,2943l9071,2979e" filled="f" stroked="t" strokeweight=".224401pt" strokecolor="#231F20">
                <v:path arrowok="t"/>
              </v:shape>
            </v:group>
            <v:group style="position:absolute;left:8990;top:4307;width:47;height:79" coordorigin="8990,4307" coordsize="47,79">
              <v:shape style="position:absolute;left:8990;top:4307;width:47;height:79" coordorigin="8990,4307" coordsize="47,79" path="m9036,4377l8991,4377,8991,4385,9036,4385,9036,4377xe" filled="t" fillcolor="#231F20" stroked="f">
                <v:path arrowok="t"/>
                <v:fill type="solid"/>
              </v:shape>
              <v:shape style="position:absolute;left:8990;top:4307;width:47;height:79" coordorigin="8990,4307" coordsize="47,79" path="m9019,4317l9009,4317,9009,4377,9019,4377,9019,4317xe" filled="t" fillcolor="#231F20" stroked="f">
                <v:path arrowok="t"/>
                <v:fill type="solid"/>
              </v:shape>
              <v:shape style="position:absolute;left:8990;top:4307;width:47;height:79" coordorigin="8990,4307" coordsize="47,79" path="m9019,4307l9008,4307,8990,4311,8990,4320,9009,4317,9019,4317,9019,4307xe" filled="t" fillcolor="#231F20" stroked="f">
                <v:path arrowok="t"/>
                <v:fill type="solid"/>
              </v:shape>
            </v:group>
            <v:group style="position:absolute;left:9053;top:4306;width:54;height:81" coordorigin="9053,4306" coordsize="54,81">
              <v:shape style="position:absolute;left:9053;top:4306;width:54;height:81" coordorigin="9053,4306" coordsize="54,81" path="m9089,4306l9072,4306,9065,4309,9060,4316,9056,4323,9053,4333,9053,4359,9056,4370,9065,4383,9072,4387,9089,4387,9096,4383,9099,4379,9075,4379,9071,4376,9065,4365,9064,4357,9064,4335,9065,4327,9071,4317,9075,4314,9099,4314,9096,4309,9089,4306xe" filled="t" fillcolor="#231F20" stroked="f">
                <v:path arrowok="t"/>
                <v:fill type="solid"/>
              </v:shape>
              <v:shape style="position:absolute;left:9053;top:4306;width:54;height:81" coordorigin="9053,4306" coordsize="54,81" path="m9099,4314l9086,4314,9090,4317,9093,4322,9096,4327,9097,4335,9097,4357,9096,4365,9093,4370,9090,4376,9086,4379,9099,4379,9101,4377,9105,4370,9108,4359,9108,4333,9105,4323,9101,4316,9099,4314xe" filled="t" fillcolor="#231F20" stroked="f">
                <v:path arrowok="t"/>
                <v:fill type="solid"/>
              </v:shape>
            </v:group>
            <v:group style="position:absolute;left:9122;top:4306;width:54;height:81" coordorigin="9122,4306" coordsize="54,81">
              <v:shape style="position:absolute;left:9122;top:4306;width:54;height:81" coordorigin="9122,4306" coordsize="54,81" path="m9158,4306l9140,4306,9134,4309,9129,4316,9124,4323,9122,4333,9122,4359,9124,4370,9134,4383,9140,4387,9158,4387,9165,4383,9168,4379,9144,4379,9140,4376,9137,4370,9134,4365,9133,4357,9133,4335,9134,4327,9137,4322,9140,4317,9144,4314,9168,4314,9165,4309,9158,4306xe" filled="t" fillcolor="#231F20" stroked="f">
                <v:path arrowok="t"/>
                <v:fill type="solid"/>
              </v:shape>
              <v:shape style="position:absolute;left:9122;top:4306;width:54;height:81" coordorigin="9122,4306" coordsize="54,81" path="m9168,4314l9155,4314,9159,4317,9162,4322,9164,4327,9166,4335,9166,4357,9164,4365,9162,4370,9159,4376,9155,4379,9168,4379,9169,4377,9174,4370,9176,4359,9176,4333,9174,4323,9169,4316,9168,4314xe" filled="t" fillcolor="#231F20" stroked="f">
                <v:path arrowok="t"/>
                <v:fill type="solid"/>
              </v:shape>
            </v:group>
            <v:group style="position:absolute;left:9572;top:4232;width:2;height:36" coordorigin="9572,4232" coordsize="2,36">
              <v:shape style="position:absolute;left:9572;top:4232;width:2;height:36" coordorigin="9572,4232" coordsize="0,36" path="m9572,4268l9572,4232e" filled="t" fillcolor="#231F20" stroked="f">
                <v:path arrowok="t"/>
                <v:fill type="solid"/>
              </v:shape>
            </v:group>
            <v:group style="position:absolute;left:9572;top:4232;width:2;height:36" coordorigin="9572,4232" coordsize="2,36">
              <v:shape style="position:absolute;left:9572;top:4232;width:2;height:36" coordorigin="9572,4232" coordsize="0,36" path="m9572,4232l9572,4268e" filled="f" stroked="t" strokeweight=".224401pt" strokecolor="#231F20">
                <v:path arrowok="t"/>
              </v:shape>
            </v:group>
            <v:group style="position:absolute;left:9572;top:2943;width:2;height:36" coordorigin="9572,2943" coordsize="2,36">
              <v:shape style="position:absolute;left:9572;top:2943;width:2;height:36" coordorigin="9572,2943" coordsize="0,36" path="m9572,2943l9572,2979e" filled="t" fillcolor="#231F20" stroked="f">
                <v:path arrowok="t"/>
                <v:fill type="solid"/>
              </v:shape>
            </v:group>
            <v:group style="position:absolute;left:9572;top:2943;width:2;height:36" coordorigin="9572,2943" coordsize="2,36">
              <v:shape style="position:absolute;left:9572;top:2943;width:2;height:36" coordorigin="9572,2943" coordsize="0,36" path="m9572,2943l9572,2979e" filled="f" stroked="t" strokeweight=".224401pt" strokecolor="#231F20">
                <v:path arrowok="t"/>
              </v:shape>
            </v:group>
            <v:group style="position:absolute;left:9490;top:4307;width:47;height:79" coordorigin="9490,4307" coordsize="47,79">
              <v:shape style="position:absolute;left:9490;top:4307;width:47;height:79" coordorigin="9490,4307" coordsize="47,79" path="m9537,4377l9492,4377,9492,4385,9537,4385,9537,4377xe" filled="t" fillcolor="#231F20" stroked="f">
                <v:path arrowok="t"/>
                <v:fill type="solid"/>
              </v:shape>
              <v:shape style="position:absolute;left:9490;top:4307;width:47;height:79" coordorigin="9490,4307" coordsize="47,79" path="m9520,4317l9509,4317,9509,4377,9520,4377,9520,4317xe" filled="t" fillcolor="#231F20" stroked="f">
                <v:path arrowok="t"/>
                <v:fill type="solid"/>
              </v:shape>
              <v:shape style="position:absolute;left:9490;top:4307;width:47;height:79" coordorigin="9490,4307" coordsize="47,79" path="m9520,4307l9509,4307,9490,4311,9490,4320,9509,4317,9520,4317,9520,4307xe" filled="t" fillcolor="#231F20" stroked="f">
                <v:path arrowok="t"/>
                <v:fill type="solid"/>
              </v:shape>
            </v:group>
            <v:group style="position:absolute;left:9555;top:4306;width:50;height:80" coordorigin="9555,4306" coordsize="50,80">
              <v:shape style="position:absolute;left:9555;top:4306;width:50;height:80" coordorigin="9555,4306" coordsize="50,80" path="m9600,4314l9583,4314,9586,4316,9592,4321,9594,4324,9594,4331,9593,4334,9592,4336,9590,4339,9588,4342,9585,4346,9583,4348,9564,4367,9555,4377,9555,4385,9605,4385,9605,4377,9568,4377,9592,4351,9595,4348,9596,4347,9599,4343,9601,4340,9603,4337,9604,4334,9604,4331,9604,4321,9602,4316,9600,4314xe" filled="t" fillcolor="#231F20" stroked="f">
                <v:path arrowok="t"/>
                <v:fill type="solid"/>
              </v:shape>
              <v:shape style="position:absolute;left:9555;top:4306;width:50;height:80" coordorigin="9555,4306" coordsize="50,80" path="m9586,4306l9575,4306,9571,4306,9564,4308,9560,4309,9555,4311,9555,4321,9560,4319,9564,4317,9567,4316,9571,4315,9575,4314,9600,4314,9592,4308,9586,4306xe" filled="t" fillcolor="#231F20" stroked="f">
                <v:path arrowok="t"/>
                <v:fill type="solid"/>
              </v:shape>
            </v:group>
            <v:group style="position:absolute;left:9623;top:4306;width:54;height:81" coordorigin="9623,4306" coordsize="54,81">
              <v:shape style="position:absolute;left:9623;top:4306;width:54;height:81" coordorigin="9623,4306" coordsize="54,81" path="m9659,4306l9641,4306,9634,4309,9630,4316,9625,4323,9623,4333,9623,4359,9625,4370,9634,4383,9641,4387,9659,4387,9665,4383,9669,4379,9644,4379,9640,4376,9635,4365,9633,4357,9633,4335,9635,4327,9640,4317,9644,4314,9669,4314,9665,4309,9659,4306xe" filled="t" fillcolor="#231F20" stroked="f">
                <v:path arrowok="t"/>
                <v:fill type="solid"/>
              </v:shape>
              <v:shape style="position:absolute;left:9623;top:4306;width:54;height:81" coordorigin="9623,4306" coordsize="54,81" path="m9669,4314l9655,4314,9659,4317,9662,4322,9665,4327,9666,4335,9666,4357,9665,4365,9662,4370,9659,4376,9655,4379,9669,4379,9670,4377,9675,4370,9677,4359,9677,4333,9675,4323,9670,4316,9669,4314xe" filled="t" fillcolor="#231F20" stroked="f">
                <v:path arrowok="t"/>
                <v:fill type="solid"/>
              </v:shape>
            </v:group>
            <v:group style="position:absolute;left:10073;top:4232;width:2;height:36" coordorigin="10073,4232" coordsize="2,36">
              <v:shape style="position:absolute;left:10073;top:4232;width:2;height:36" coordorigin="10073,4232" coordsize="0,36" path="m10073,4268l10073,4232e" filled="t" fillcolor="#231F20" stroked="f">
                <v:path arrowok="t"/>
                <v:fill type="solid"/>
              </v:shape>
            </v:group>
            <v:group style="position:absolute;left:10073;top:4232;width:2;height:36" coordorigin="10073,4232" coordsize="2,36">
              <v:shape style="position:absolute;left:10073;top:4232;width:2;height:36" coordorigin="10073,4232" coordsize="0,36" path="m10073,4232l10073,4268e" filled="f" stroked="t" strokeweight=".224401pt" strokecolor="#231F20">
                <v:path arrowok="t"/>
              </v:shape>
            </v:group>
            <v:group style="position:absolute;left:10073;top:2943;width:2;height:36" coordorigin="10073,2943" coordsize="2,36">
              <v:shape style="position:absolute;left:10073;top:2943;width:2;height:36" coordorigin="10073,2943" coordsize="0,36" path="m10073,2943l10073,2979e" filled="t" fillcolor="#231F20" stroked="f">
                <v:path arrowok="t"/>
                <v:fill type="solid"/>
              </v:shape>
            </v:group>
            <v:group style="position:absolute;left:10073;top:2943;width:2;height:36" coordorigin="10073,2943" coordsize="2,36">
              <v:shape style="position:absolute;left:10073;top:2943;width:2;height:36" coordorigin="10073,2943" coordsize="0,36" path="m10073,2943l10073,2979e" filled="f" stroked="t" strokeweight=".224401pt" strokecolor="#231F20">
                <v:path arrowok="t"/>
              </v:shape>
            </v:group>
            <v:group style="position:absolute;left:9991;top:4307;width:47;height:79" coordorigin="9991,4307" coordsize="47,79">
              <v:shape style="position:absolute;left:9991;top:4307;width:47;height:79" coordorigin="9991,4307" coordsize="47,79" path="m10038,4377l9993,4377,9993,4385,10038,4385,10038,4377xe" filled="t" fillcolor="#231F20" stroked="f">
                <v:path arrowok="t"/>
                <v:fill type="solid"/>
              </v:shape>
              <v:shape style="position:absolute;left:9991;top:4307;width:47;height:79" coordorigin="9991,4307" coordsize="47,79" path="m10020,4317l10010,4317,10010,4377,10020,4377,10020,4317xe" filled="t" fillcolor="#231F20" stroked="f">
                <v:path arrowok="t"/>
                <v:fill type="solid"/>
              </v:shape>
              <v:shape style="position:absolute;left:9991;top:4307;width:47;height:79" coordorigin="9991,4307" coordsize="47,79" path="m10020,4307l10010,4307,9991,4311,9991,4320,10010,4317,10020,4317,10020,4307xe" filled="t" fillcolor="#231F20" stroked="f">
                <v:path arrowok="t"/>
                <v:fill type="solid"/>
              </v:shape>
            </v:group>
            <v:group style="position:absolute;left:10053;top:4307;width:46;height:79" coordorigin="10053,4307" coordsize="46,79">
              <v:shape style="position:absolute;left:10053;top:4307;width:46;height:79" coordorigin="10053,4307" coordsize="46,79" path="m10099,4367l10088,4367,10088,4385,10099,4385,10099,4367xe" filled="t" fillcolor="#231F20" stroked="f">
                <v:path arrowok="t"/>
                <v:fill type="solid"/>
              </v:shape>
              <v:shape style="position:absolute;left:10053;top:4307;width:46;height:79" coordorigin="10053,4307" coordsize="46,79" path="m10099,4307l10086,4307,10053,4357,10053,4367,10110,4367,10110,4358,10062,4358,10088,4316,10099,4316,10099,4307xe" filled="t" fillcolor="#231F20" stroked="f">
                <v:path arrowok="t"/>
                <v:fill type="solid"/>
              </v:shape>
              <v:shape style="position:absolute;left:10053;top:4307;width:46;height:79" coordorigin="10053,4307" coordsize="46,79" path="m10099,4316l10088,4316,10088,4358,10099,4358,10099,4316xe" filled="t" fillcolor="#231F20" stroked="f">
                <v:path arrowok="t"/>
                <v:fill type="solid"/>
              </v:shape>
            </v:group>
            <v:group style="position:absolute;left:10123;top:4306;width:54;height:81" coordorigin="10123,4306" coordsize="54,81">
              <v:shape style="position:absolute;left:10123;top:4306;width:54;height:81" coordorigin="10123,4306" coordsize="54,81" path="m10159,4306l10142,4306,10135,4309,10130,4316,10126,4323,10123,4333,10123,4359,10126,4370,10130,4377,10135,4383,10142,4387,10159,4387,10166,4383,10169,4379,10145,4379,10141,4376,10135,4365,10134,4357,10134,4335,10135,4327,10141,4317,10145,4314,10169,4314,10166,4309,10159,4306xe" filled="t" fillcolor="#231F20" stroked="f">
                <v:path arrowok="t"/>
                <v:fill type="solid"/>
              </v:shape>
              <v:shape style="position:absolute;left:10123;top:4306;width:54;height:81" coordorigin="10123,4306" coordsize="54,81" path="m10169,4314l10156,4314,10160,4317,10163,4322,10166,4327,10167,4335,10167,4357,10166,4365,10163,4370,10160,4376,10156,4379,10169,4379,10175,4370,10178,4359,10178,4333,10175,4323,10171,4316,10169,4314xe" filled="t" fillcolor="#231F20" stroked="f">
                <v:path arrowok="t"/>
                <v:fill type="solid"/>
              </v:shape>
            </v:group>
            <v:group style="position:absolute;left:10573;top:4232;width:2;height:36" coordorigin="10573,4232" coordsize="2,36">
              <v:shape style="position:absolute;left:10573;top:4232;width:2;height:36" coordorigin="10573,4232" coordsize="0,36" path="m10573,4268l10573,4232e" filled="t" fillcolor="#231F20" stroked="f">
                <v:path arrowok="t"/>
                <v:fill type="solid"/>
              </v:shape>
            </v:group>
            <v:group style="position:absolute;left:10573;top:2943;width:2;height:36" coordorigin="10573,2943" coordsize="2,36">
              <v:shape style="position:absolute;left:10573;top:2943;width:2;height:36" coordorigin="10573,2943" coordsize="0,36" path="m10573,2943l10573,2979e" filled="t" fillcolor="#231F20" stroked="f">
                <v:path arrowok="t"/>
                <v:fill type="solid"/>
              </v:shape>
            </v:group>
            <v:group style="position:absolute;left:10492;top:4307;width:47;height:79" coordorigin="10492,4307" coordsize="47,79">
              <v:shape style="position:absolute;left:10492;top:4307;width:47;height:79" coordorigin="10492,4307" coordsize="47,79" path="m10539,4377l10493,4377,10493,4385,10539,4385,10539,4377xe" filled="t" fillcolor="#231F20" stroked="f">
                <v:path arrowok="t"/>
                <v:fill type="solid"/>
              </v:shape>
              <v:shape style="position:absolute;left:10492;top:4307;width:47;height:79" coordorigin="10492,4307" coordsize="47,79" path="m10521,4317l10511,4317,10511,4377,10521,4377,10521,4317xe" filled="t" fillcolor="#231F20" stroked="f">
                <v:path arrowok="t"/>
                <v:fill type="solid"/>
              </v:shape>
              <v:shape style="position:absolute;left:10492;top:4307;width:47;height:79" coordorigin="10492,4307" coordsize="47,79" path="m10521,4307l10511,4307,10492,4311,10492,4320,10511,4317,10521,4317,10521,4307xe" filled="t" fillcolor="#231F20" stroked="f">
                <v:path arrowok="t"/>
                <v:fill type="solid"/>
              </v:shape>
            </v:group>
            <v:group style="position:absolute;left:10556;top:4306;width:54;height:81" coordorigin="10556,4306" coordsize="54,81">
              <v:shape style="position:absolute;left:10556;top:4306;width:54;height:81" coordorigin="10556,4306" coordsize="54,81" path="m10591,4306l10579,4306,10571,4309,10565,4317,10559,4324,10556,4334,10556,4359,10558,4370,10563,4377,10568,4383,10575,4387,10592,4387,10598,4384,10603,4380,10604,4379,10579,4379,10575,4377,10570,4370,10568,4366,10568,4355,10570,4350,10575,4344,10577,4343,10567,4343,10582,4314,10605,4314,10605,4309,10602,4308,10599,4307,10597,4306,10594,4306,10591,4306xe" filled="t" fillcolor="#231F20" stroked="f">
                <v:path arrowok="t"/>
                <v:fill type="solid"/>
              </v:shape>
              <v:shape style="position:absolute;left:10556;top:4306;width:54;height:81" coordorigin="10556,4306" coordsize="54,81" path="m10604,4342l10589,4342,10592,4344,10598,4350,10599,4355,10599,4366,10598,4370,10592,4377,10589,4379,10604,4379,10608,4375,10610,4368,10610,4352,10608,4345,10604,4342xe" filled="t" fillcolor="#231F20" stroked="f">
                <v:path arrowok="t"/>
                <v:fill type="solid"/>
              </v:shape>
              <v:shape style="position:absolute;left:10556;top:4306;width:54;height:81" coordorigin="10556,4306" coordsize="54,81" path="m10592,4334l10581,4334,10577,4334,10571,4338,10569,4340,10567,4343,10577,4343,10579,4342,10604,4342,10599,4336,10592,4334xe" filled="t" fillcolor="#231F20" stroked="f">
                <v:path arrowok="t"/>
                <v:fill type="solid"/>
              </v:shape>
              <v:shape style="position:absolute;left:10556;top:4306;width:54;height:81" coordorigin="10556,4306" coordsize="54,81" path="m10605,4314l10591,4314,10594,4315,10600,4316,10602,4317,10605,4318,10605,4314xe" filled="t" fillcolor="#231F20" stroked="f">
                <v:path arrowok="t"/>
                <v:fill type="solid"/>
              </v:shape>
            </v:group>
            <v:group style="position:absolute;left:10624;top:4306;width:54;height:81" coordorigin="10624,4306" coordsize="54,81">
              <v:shape style="position:absolute;left:10624;top:4306;width:54;height:81" coordorigin="10624,4306" coordsize="54,81" path="m10660,4306l10642,4306,10636,4309,10631,4316,10626,4323,10624,4333,10624,4359,10626,4370,10631,4377,10636,4383,10642,4387,10660,4387,10667,4383,10670,4379,10646,4379,10642,4376,10636,4365,10635,4357,10635,4335,10636,4327,10642,4317,10646,4314,10670,4314,10667,4309,10660,4306xe" filled="t" fillcolor="#231F20" stroked="f">
                <v:path arrowok="t"/>
                <v:fill type="solid"/>
              </v:shape>
              <v:shape style="position:absolute;left:10624;top:4306;width:54;height:81" coordorigin="10624,4306" coordsize="54,81" path="m10670,4314l10657,4314,10661,4317,10664,4322,10666,4327,10668,4335,10668,4357,10666,4365,10664,4370,10661,4376,10657,4379,10670,4379,10676,4370,10678,4359,10678,4333,10676,4323,10671,4316,10670,4314xe" filled="t" fillcolor="#231F20" stroked="f">
                <v:path arrowok="t"/>
                <v:fill type="solid"/>
              </v:shape>
            </v:group>
            <v:group style="position:absolute;left:10537;top:4268;width:36;height:2" coordorigin="10537,4268" coordsize="36,2">
              <v:shape style="position:absolute;left:10537;top:4268;width:36;height:2" coordorigin="10537,4268" coordsize="36,0" path="m10573,4268l10537,4268e" filled="t" fillcolor="#231F20" stroked="f">
                <v:path arrowok="t"/>
                <v:fill type="solid"/>
              </v:shape>
            </v:group>
            <v:group style="position:absolute;left:10537;top:4003;width:36;height:2" coordorigin="10537,4003" coordsize="36,2">
              <v:shape style="position:absolute;left:10537;top:4003;width:36;height:2" coordorigin="10537,4003" coordsize="36,0" path="m10573,4003l10537,4003e" filled="t" fillcolor="#231F20" stroked="f">
                <v:path arrowok="t"/>
                <v:fill type="solid"/>
              </v:shape>
            </v:group>
            <v:group style="position:absolute;left:10537;top:4003;width:36;height:2" coordorigin="10537,4003" coordsize="36,2">
              <v:shape style="position:absolute;left:10537;top:4003;width:36;height:2" coordorigin="10537,4003" coordsize="36,0" path="m10537,4003l10573,4003e" filled="f" stroked="t" strokeweight=".224401pt" strokecolor="#231F20">
                <v:path arrowok="t"/>
              </v:shape>
            </v:group>
            <v:group style="position:absolute;left:10537;top:3738;width:36;height:2" coordorigin="10537,3738" coordsize="36,2">
              <v:shape style="position:absolute;left:10537;top:3738;width:36;height:2" coordorigin="10537,3738" coordsize="36,0" path="m10573,3738l10537,3738e" filled="t" fillcolor="#231F20" stroked="f">
                <v:path arrowok="t"/>
                <v:fill type="solid"/>
              </v:shape>
            </v:group>
            <v:group style="position:absolute;left:10537;top:3738;width:36;height:2" coordorigin="10537,3738" coordsize="36,2">
              <v:shape style="position:absolute;left:10537;top:3738;width:36;height:2" coordorigin="10537,3738" coordsize="36,0" path="m10537,3738l10573,3738e" filled="f" stroked="t" strokeweight=".224401pt" strokecolor="#231F20">
                <v:path arrowok="t"/>
              </v:shape>
            </v:group>
            <v:group style="position:absolute;left:10537;top:3473;width:36;height:2" coordorigin="10537,3473" coordsize="36,2">
              <v:shape style="position:absolute;left:10537;top:3473;width:36;height:2" coordorigin="10537,3473" coordsize="36,0" path="m10573,3473l10537,3473e" filled="t" fillcolor="#231F20" stroked="f">
                <v:path arrowok="t"/>
                <v:fill type="solid"/>
              </v:shape>
            </v:group>
            <v:group style="position:absolute;left:10537;top:3473;width:36;height:2" coordorigin="10537,3473" coordsize="36,2">
              <v:shape style="position:absolute;left:10537;top:3473;width:36;height:2" coordorigin="10537,3473" coordsize="36,0" path="m10537,3473l10573,3473e" filled="f" stroked="t" strokeweight=".224401pt" strokecolor="#231F20">
                <v:path arrowok="t"/>
              </v:shape>
            </v:group>
            <v:group style="position:absolute;left:10537;top:3208;width:36;height:2" coordorigin="10537,3208" coordsize="36,2">
              <v:shape style="position:absolute;left:10537;top:3208;width:36;height:2" coordorigin="10537,3208" coordsize="36,0" path="m10573,3208l10537,3208e" filled="t" fillcolor="#231F20" stroked="f">
                <v:path arrowok="t"/>
                <v:fill type="solid"/>
              </v:shape>
            </v:group>
            <v:group style="position:absolute;left:10537;top:3208;width:36;height:2" coordorigin="10537,3208" coordsize="36,2">
              <v:shape style="position:absolute;left:10537;top:3208;width:36;height:2" coordorigin="10537,3208" coordsize="36,0" path="m10537,3208l10573,3208e" filled="f" stroked="t" strokeweight=".224401pt" strokecolor="#231F20">
                <v:path arrowok="t"/>
              </v:shape>
            </v:group>
            <v:group style="position:absolute;left:10537;top:2943;width:36;height:2" coordorigin="10537,2943" coordsize="36,2">
              <v:shape style="position:absolute;left:10537;top:2943;width:36;height:2" coordorigin="10537,2943" coordsize="36,0" path="m10573,2943l10537,2943e" filled="t" fillcolor="#231F20" stroked="f">
                <v:path arrowok="t"/>
                <v:fill type="solid"/>
              </v:shape>
            </v:group>
            <v:group style="position:absolute;left:6568;top:3064;width:3605;height:1204" coordorigin="6568,3064" coordsize="3605,1204">
              <v:shape style="position:absolute;left:6568;top:3064;width:3605;height:1204" coordorigin="6568,3064" coordsize="3605,1204" path="m6568,4268l6693,4268,6718,3692,6743,3704,6768,3692,6793,3692,6818,4268,7094,4268,7119,3692,7144,3872,7169,3692,7219,3692,7244,3872,7269,3692,7294,3878,7319,3704,7344,3872,7369,3692,7419,3692,7444,3704,7469,3692,7494,3692,7519,3571,7544,3819,7569,3571,7619,3571,7644,3819,7669,3571,7694,3826,7719,3589,7744,3819,7770,3571,7820,3571,7845,3819,7870,3571,7920,3571,7945,3819,7970,3571,7995,3826,8020,3589,8045,3819,8070,3571,8095,3571,8120,3064,8370,3064,8395,3164,8420,3116,8445,3116,8470,3064,8496,3064,8521,3164,8546,3064,8571,3164,8596,3116,8621,3064,8646,3116,8671,3064,8696,3064,8721,3164,8746,3064,8896,3064,8921,4268,10173,4268e" filled="f" stroked="t" strokeweight=".448801pt" strokecolor="#231F20">
                <v:path arrowok="t"/>
                <v:stroke dashstyle="longDash"/>
              </v:shape>
            </v:group>
            <v:group style="position:absolute;left:6568;top:4230;width:23;height:38" coordorigin="6568,4230" coordsize="23,38">
              <v:shape style="position:absolute;left:6568;top:4230;width:23;height:38" coordorigin="6568,4230" coordsize="23,38" path="m6568,4230l6568,4268,6591,4268,6568,4230xe" filled="t" fillcolor="#231F20" stroked="f">
                <v:path arrowok="t"/>
                <v:fill type="solid"/>
              </v:shape>
            </v:group>
            <v:group style="position:absolute;left:6568;top:4230;width:23;height:38" coordorigin="6568,4230" coordsize="23,38">
              <v:shape style="position:absolute;left:6568;top:4230;width:23;height:38" coordorigin="6568,4230" coordsize="23,38" path="m6591,4268l6568,4230e" filled="f" stroked="t" strokeweight=".224401pt" strokecolor="#231F20">
                <v:path arrowok="t"/>
              </v:shape>
            </v:group>
            <v:group style="position:absolute;left:6570;top:4230;width:46;height:38" coordorigin="6570,4230" coordsize="46,38">
              <v:shape style="position:absolute;left:6570;top:4230;width:46;height:38" coordorigin="6570,4230" coordsize="46,38" path="m6593,4230l6570,4268,6616,4268,6593,4230xe" filled="t" fillcolor="#231F20" stroked="f">
                <v:path arrowok="t"/>
                <v:fill type="solid"/>
              </v:shape>
            </v:group>
            <v:group style="position:absolute;left:6570;top:4230;width:46;height:38" coordorigin="6570,4230" coordsize="46,38">
              <v:shape style="position:absolute;left:6570;top:4230;width:46;height:38" coordorigin="6570,4230" coordsize="46,38" path="m6616,4268l6593,4230,6570,4268e" filled="f" stroked="t" strokeweight=".224401pt" strokecolor="#231F20">
                <v:path arrowok="t"/>
              </v:shape>
            </v:group>
            <v:group style="position:absolute;left:6595;top:4230;width:46;height:38" coordorigin="6595,4230" coordsize="46,38">
              <v:shape style="position:absolute;left:6595;top:4230;width:46;height:38" coordorigin="6595,4230" coordsize="46,38" path="m6618,4230l6595,4268,6641,4268,6618,4230xe" filled="t" fillcolor="#231F20" stroked="f">
                <v:path arrowok="t"/>
                <v:fill type="solid"/>
              </v:shape>
            </v:group>
            <v:group style="position:absolute;left:6595;top:4230;width:46;height:38" coordorigin="6595,4230" coordsize="46,38">
              <v:shape style="position:absolute;left:6595;top:4230;width:46;height:38" coordorigin="6595,4230" coordsize="46,38" path="m6641,4268l6618,4230,6595,4268e" filled="f" stroked="t" strokeweight=".224401pt" strokecolor="#231F20">
                <v:path arrowok="t"/>
              </v:shape>
            </v:group>
            <v:group style="position:absolute;left:6620;top:4230;width:46;height:38" coordorigin="6620,4230" coordsize="46,38">
              <v:shape style="position:absolute;left:6620;top:4230;width:46;height:38" coordorigin="6620,4230" coordsize="46,38" path="m6643,4230l6620,4268,6666,4268,6643,4230xe" filled="t" fillcolor="#231F20" stroked="f">
                <v:path arrowok="t"/>
                <v:fill type="solid"/>
              </v:shape>
            </v:group>
            <v:group style="position:absolute;left:6620;top:4230;width:46;height:38" coordorigin="6620,4230" coordsize="46,38">
              <v:shape style="position:absolute;left:6620;top:4230;width:46;height:38" coordorigin="6620,4230" coordsize="46,38" path="m6666,4268l6643,4230,6620,4268e" filled="f" stroked="t" strokeweight=".224401pt" strokecolor="#231F20">
                <v:path arrowok="t"/>
              </v:shape>
            </v:group>
            <v:group style="position:absolute;left:6645;top:4230;width:46;height:38" coordorigin="6645,4230" coordsize="46,38">
              <v:shape style="position:absolute;left:6645;top:4230;width:46;height:38" coordorigin="6645,4230" coordsize="46,38" path="m6668,4230l6645,4268,6691,4268,6668,4230xe" filled="t" fillcolor="#231F20" stroked="f">
                <v:path arrowok="t"/>
                <v:fill type="solid"/>
              </v:shape>
            </v:group>
            <v:group style="position:absolute;left:6645;top:4230;width:46;height:38" coordorigin="6645,4230" coordsize="46,38">
              <v:shape style="position:absolute;left:6645;top:4230;width:46;height:38" coordorigin="6645,4230" coordsize="46,38" path="m6691,4268l6668,4230,6645,4268e" filled="f" stroked="t" strokeweight=".224401pt" strokecolor="#231F20">
                <v:path arrowok="t"/>
              </v:shape>
            </v:group>
            <v:group style="position:absolute;left:6670;top:4230;width:46;height:38" coordorigin="6670,4230" coordsize="46,38">
              <v:shape style="position:absolute;left:6670;top:4230;width:46;height:38" coordorigin="6670,4230" coordsize="46,38" path="m6693,4230l6670,4268,6716,4268,6693,4230xe" filled="t" fillcolor="#231F20" stroked="f">
                <v:path arrowok="t"/>
                <v:fill type="solid"/>
              </v:shape>
            </v:group>
            <v:group style="position:absolute;left:6670;top:4230;width:46;height:38" coordorigin="6670,4230" coordsize="46,38">
              <v:shape style="position:absolute;left:6670;top:4230;width:46;height:38" coordorigin="6670,4230" coordsize="46,38" path="m6716,4268l6693,4230,6670,4268e" filled="f" stroked="t" strokeweight=".224401pt" strokecolor="#231F20">
                <v:path arrowok="t"/>
              </v:shape>
            </v:group>
            <v:group style="position:absolute;left:6695;top:3654;width:46;height:76" coordorigin="6695,3654" coordsize="46,76">
              <v:shape style="position:absolute;left:6695;top:3654;width:46;height:76" coordorigin="6695,3654" coordsize="46,76" path="m6718,3654l6695,3692,6718,3730,6741,3692,6718,3654xe" filled="t" fillcolor="#231F20" stroked="f">
                <v:path arrowok="t"/>
                <v:fill type="solid"/>
              </v:shape>
            </v:group>
            <v:group style="position:absolute;left:6695;top:3654;width:46;height:76" coordorigin="6695,3654" coordsize="46,76">
              <v:shape style="position:absolute;left:6695;top:3654;width:46;height:76" coordorigin="6695,3654" coordsize="46,76" path="m6718,3730l6741,3692,6718,3654,6695,3692,6718,3730xe" filled="f" stroked="t" strokeweight=".224401pt" strokecolor="#231F20">
                <v:path arrowok="t"/>
              </v:shape>
            </v:group>
            <v:group style="position:absolute;left:6720;top:3666;width:46;height:76" coordorigin="6720,3666" coordsize="46,76">
              <v:shape style="position:absolute;left:6720;top:3666;width:46;height:76" coordorigin="6720,3666" coordsize="46,76" path="m6743,3666l6720,3704,6743,3742,6766,3704,6743,3666xe" filled="t" fillcolor="#231F20" stroked="f">
                <v:path arrowok="t"/>
                <v:fill type="solid"/>
              </v:shape>
            </v:group>
            <v:group style="position:absolute;left:6720;top:3666;width:46;height:76" coordorigin="6720,3666" coordsize="46,76">
              <v:shape style="position:absolute;left:6720;top:3666;width:46;height:76" coordorigin="6720,3666" coordsize="46,76" path="m6743,3742l6766,3704,6743,3666,6720,3704,6743,3742xe" filled="f" stroked="t" strokeweight=".224401pt" strokecolor="#231F20">
                <v:path arrowok="t"/>
              </v:shape>
            </v:group>
            <v:group style="position:absolute;left:6745;top:3654;width:46;height:76" coordorigin="6745,3654" coordsize="46,76">
              <v:shape style="position:absolute;left:6745;top:3654;width:46;height:76" coordorigin="6745,3654" coordsize="46,76" path="m6768,3654l6745,3692,6768,3730,6791,3692,6768,3654xe" filled="t" fillcolor="#231F20" stroked="f">
                <v:path arrowok="t"/>
                <v:fill type="solid"/>
              </v:shape>
            </v:group>
            <v:group style="position:absolute;left:6745;top:3654;width:46;height:76" coordorigin="6745,3654" coordsize="46,76">
              <v:shape style="position:absolute;left:6745;top:3654;width:46;height:76" coordorigin="6745,3654" coordsize="46,76" path="m6768,3730l6791,3692,6768,3654,6745,3692,6768,3730xe" filled="f" stroked="t" strokeweight=".224401pt" strokecolor="#231F20">
                <v:path arrowok="t"/>
              </v:shape>
            </v:group>
            <v:group style="position:absolute;left:6770;top:3654;width:46;height:76" coordorigin="6770,3654" coordsize="46,76">
              <v:shape style="position:absolute;left:6770;top:3654;width:46;height:76" coordorigin="6770,3654" coordsize="46,76" path="m6793,3654l6770,3692,6793,3730,6816,3692,6793,3654xe" filled="t" fillcolor="#231F20" stroked="f">
                <v:path arrowok="t"/>
                <v:fill type="solid"/>
              </v:shape>
            </v:group>
            <v:group style="position:absolute;left:6770;top:3654;width:46;height:76" coordorigin="6770,3654" coordsize="46,76">
              <v:shape style="position:absolute;left:6770;top:3654;width:46;height:76" coordorigin="6770,3654" coordsize="46,76" path="m6793,3730l6816,3692,6793,3654,6770,3692,6793,3730xe" filled="f" stroked="t" strokeweight=".224401pt" strokecolor="#231F20">
                <v:path arrowok="t"/>
              </v:shape>
            </v:group>
            <v:group style="position:absolute;left:6795;top:4230;width:46;height:38" coordorigin="6795,4230" coordsize="46,38">
              <v:shape style="position:absolute;left:6795;top:4230;width:46;height:38" coordorigin="6795,4230" coordsize="46,38" path="m6818,4230l6795,4268,6841,4268,6818,4230xe" filled="t" fillcolor="#231F20" stroked="f">
                <v:path arrowok="t"/>
                <v:fill type="solid"/>
              </v:shape>
            </v:group>
            <v:group style="position:absolute;left:6795;top:4230;width:46;height:38" coordorigin="6795,4230" coordsize="46,38">
              <v:shape style="position:absolute;left:6795;top:4230;width:46;height:38" coordorigin="6795,4230" coordsize="46,38" path="m6841,4268l6818,4230,6795,4268e" filled="f" stroked="t" strokeweight=".224401pt" strokecolor="#231F20">
                <v:path arrowok="t"/>
              </v:shape>
            </v:group>
            <v:group style="position:absolute;left:6820;top:4230;width:46;height:38" coordorigin="6820,4230" coordsize="46,38">
              <v:shape style="position:absolute;left:6820;top:4230;width:46;height:38" coordorigin="6820,4230" coordsize="46,38" path="m6843,4230l6820,4268,6866,4268,6843,4230xe" filled="t" fillcolor="#231F20" stroked="f">
                <v:path arrowok="t"/>
                <v:fill type="solid"/>
              </v:shape>
            </v:group>
            <v:group style="position:absolute;left:6820;top:4230;width:46;height:38" coordorigin="6820,4230" coordsize="46,38">
              <v:shape style="position:absolute;left:6820;top:4230;width:46;height:38" coordorigin="6820,4230" coordsize="46,38" path="m6866,4268l6843,4230,6820,4268e" filled="f" stroked="t" strokeweight=".224401pt" strokecolor="#231F20">
                <v:path arrowok="t"/>
              </v:shape>
            </v:group>
            <v:group style="position:absolute;left:6845;top:4230;width:46;height:38" coordorigin="6845,4230" coordsize="46,38">
              <v:shape style="position:absolute;left:6845;top:4230;width:46;height:38" coordorigin="6845,4230" coordsize="46,38" path="m6868,4230l6845,4268,6891,4268,6868,4230xe" filled="t" fillcolor="#231F20" stroked="f">
                <v:path arrowok="t"/>
                <v:fill type="solid"/>
              </v:shape>
            </v:group>
            <v:group style="position:absolute;left:6845;top:4230;width:46;height:38" coordorigin="6845,4230" coordsize="46,38">
              <v:shape style="position:absolute;left:6845;top:4230;width:46;height:38" coordorigin="6845,4230" coordsize="46,38" path="m6891,4268l6868,4230,6845,4268e" filled="f" stroked="t" strokeweight=".224401pt" strokecolor="#231F20">
                <v:path arrowok="t"/>
              </v:shape>
            </v:group>
            <v:group style="position:absolute;left:6870;top:4230;width:46;height:38" coordorigin="6870,4230" coordsize="46,38">
              <v:shape style="position:absolute;left:6870;top:4230;width:46;height:38" coordorigin="6870,4230" coordsize="46,38" path="m6893,4230l6870,4268,6916,4268,6893,4230xe" filled="t" fillcolor="#231F20" stroked="f">
                <v:path arrowok="t"/>
                <v:fill type="solid"/>
              </v:shape>
            </v:group>
            <v:group style="position:absolute;left:6870;top:4230;width:46;height:38" coordorigin="6870,4230" coordsize="46,38">
              <v:shape style="position:absolute;left:6870;top:4230;width:46;height:38" coordorigin="6870,4230" coordsize="46,38" path="m6916,4268l6893,4230,6870,4268e" filled="f" stroked="t" strokeweight=".224401pt" strokecolor="#231F20">
                <v:path arrowok="t"/>
              </v:shape>
            </v:group>
            <v:group style="position:absolute;left:6896;top:4230;width:46;height:38" coordorigin="6896,4230" coordsize="46,38">
              <v:shape style="position:absolute;left:6896;top:4230;width:46;height:38" coordorigin="6896,4230" coordsize="46,38" path="m6918,4230l6896,4268,6941,4268,6918,4230xe" filled="t" fillcolor="#231F20" stroked="f">
                <v:path arrowok="t"/>
                <v:fill type="solid"/>
              </v:shape>
            </v:group>
            <v:group style="position:absolute;left:6896;top:4230;width:46;height:38" coordorigin="6896,4230" coordsize="46,38">
              <v:shape style="position:absolute;left:6896;top:4230;width:46;height:38" coordorigin="6896,4230" coordsize="46,38" path="m6941,4268l6918,4230,6896,4268e" filled="f" stroked="t" strokeweight=".224401pt" strokecolor="#231F20">
                <v:path arrowok="t"/>
              </v:shape>
            </v:group>
            <v:group style="position:absolute;left:6921;top:4230;width:46;height:38" coordorigin="6921,4230" coordsize="46,38">
              <v:shape style="position:absolute;left:6921;top:4230;width:46;height:38" coordorigin="6921,4230" coordsize="46,38" path="m6943,4230l6921,4268,6966,4268,6943,4230xe" filled="t" fillcolor="#231F20" stroked="f">
                <v:path arrowok="t"/>
                <v:fill type="solid"/>
              </v:shape>
            </v:group>
            <v:group style="position:absolute;left:6921;top:4230;width:46;height:38" coordorigin="6921,4230" coordsize="46,38">
              <v:shape style="position:absolute;left:6921;top:4230;width:46;height:38" coordorigin="6921,4230" coordsize="46,38" path="m6966,4268l6943,4230,6921,4268e" filled="f" stroked="t" strokeweight=".224401pt" strokecolor="#231F20">
                <v:path arrowok="t"/>
              </v:shape>
            </v:group>
            <v:group style="position:absolute;left:6946;top:4230;width:46;height:38" coordorigin="6946,4230" coordsize="46,38">
              <v:shape style="position:absolute;left:6946;top:4230;width:46;height:38" coordorigin="6946,4230" coordsize="46,38" path="m6968,4230l6946,4268,6991,4268,6968,4230xe" filled="t" fillcolor="#231F20" stroked="f">
                <v:path arrowok="t"/>
                <v:fill type="solid"/>
              </v:shape>
            </v:group>
            <v:group style="position:absolute;left:6946;top:4230;width:46;height:38" coordorigin="6946,4230" coordsize="46,38">
              <v:shape style="position:absolute;left:6946;top:4230;width:46;height:38" coordorigin="6946,4230" coordsize="46,38" path="m6991,4268l6968,4230,6946,4268e" filled="f" stroked="t" strokeweight=".224401pt" strokecolor="#231F20">
                <v:path arrowok="t"/>
              </v:shape>
            </v:group>
            <v:group style="position:absolute;left:6971;top:4230;width:46;height:38" coordorigin="6971,4230" coordsize="46,38">
              <v:shape style="position:absolute;left:6971;top:4230;width:46;height:38" coordorigin="6971,4230" coordsize="46,38" path="m6993,4230l6971,4268,7016,4268,6993,4230xe" filled="t" fillcolor="#231F20" stroked="f">
                <v:path arrowok="t"/>
                <v:fill type="solid"/>
              </v:shape>
            </v:group>
            <v:group style="position:absolute;left:6971;top:4230;width:46;height:38" coordorigin="6971,4230" coordsize="46,38">
              <v:shape style="position:absolute;left:6971;top:4230;width:46;height:38" coordorigin="6971,4230" coordsize="46,38" path="m7016,4268l6993,4230,6971,4268e" filled="f" stroked="t" strokeweight=".224401pt" strokecolor="#231F20">
                <v:path arrowok="t"/>
              </v:shape>
            </v:group>
            <v:group style="position:absolute;left:6996;top:4230;width:46;height:38" coordorigin="6996,4230" coordsize="46,38">
              <v:shape style="position:absolute;left:6996;top:4230;width:46;height:38" coordorigin="6996,4230" coordsize="46,38" path="m7019,4230l6996,4268,7041,4268,7019,4230xe" filled="t" fillcolor="#231F20" stroked="f">
                <v:path arrowok="t"/>
                <v:fill type="solid"/>
              </v:shape>
            </v:group>
            <v:group style="position:absolute;left:6996;top:4230;width:46;height:38" coordorigin="6996,4230" coordsize="46,38">
              <v:shape style="position:absolute;left:6996;top:4230;width:46;height:38" coordorigin="6996,4230" coordsize="46,38" path="m7041,4268l7019,4230,6996,4268e" filled="f" stroked="t" strokeweight=".224401pt" strokecolor="#231F20">
                <v:path arrowok="t"/>
              </v:shape>
            </v:group>
            <v:group style="position:absolute;left:7021;top:4230;width:46;height:38" coordorigin="7021,4230" coordsize="46,38">
              <v:shape style="position:absolute;left:7021;top:4230;width:46;height:38" coordorigin="7021,4230" coordsize="46,38" path="m7044,4230l7021,4268,7066,4268,7044,4230xe" filled="t" fillcolor="#231F20" stroked="f">
                <v:path arrowok="t"/>
                <v:fill type="solid"/>
              </v:shape>
            </v:group>
            <v:group style="position:absolute;left:7021;top:4230;width:46;height:38" coordorigin="7021,4230" coordsize="46,38">
              <v:shape style="position:absolute;left:7021;top:4230;width:46;height:38" coordorigin="7021,4230" coordsize="46,38" path="m7066,4268l7044,4230,7021,4268e" filled="f" stroked="t" strokeweight=".224401pt" strokecolor="#231F20">
                <v:path arrowok="t"/>
              </v:shape>
            </v:group>
            <v:group style="position:absolute;left:7046;top:4230;width:46;height:38" coordorigin="7046,4230" coordsize="46,38">
              <v:shape style="position:absolute;left:7046;top:4230;width:46;height:38" coordorigin="7046,4230" coordsize="46,38" path="m7069,4230l7046,4268,7091,4268,7069,4230xe" filled="t" fillcolor="#231F20" stroked="f">
                <v:path arrowok="t"/>
                <v:fill type="solid"/>
              </v:shape>
            </v:group>
            <v:group style="position:absolute;left:7046;top:4230;width:46;height:38" coordorigin="7046,4230" coordsize="46,38">
              <v:shape style="position:absolute;left:7046;top:4230;width:46;height:38" coordorigin="7046,4230" coordsize="46,38" path="m7091,4268l7069,4230,7046,4268e" filled="f" stroked="t" strokeweight=".224401pt" strokecolor="#231F20">
                <v:path arrowok="t"/>
              </v:shape>
            </v:group>
            <v:group style="position:absolute;left:7071;top:4230;width:46;height:38" coordorigin="7071,4230" coordsize="46,38">
              <v:shape style="position:absolute;left:7071;top:4230;width:46;height:38" coordorigin="7071,4230" coordsize="46,38" path="m7094,4230l7071,4268,7116,4268,7094,4230xe" filled="t" fillcolor="#231F20" stroked="f">
                <v:path arrowok="t"/>
                <v:fill type="solid"/>
              </v:shape>
            </v:group>
            <v:group style="position:absolute;left:7071;top:4230;width:46;height:38" coordorigin="7071,4230" coordsize="46,38">
              <v:shape style="position:absolute;left:7071;top:4230;width:46;height:38" coordorigin="7071,4230" coordsize="46,38" path="m7116,4268l7094,4230,7071,4268e" filled="f" stroked="t" strokeweight=".224401pt" strokecolor="#231F20">
                <v:path arrowok="t"/>
              </v:shape>
            </v:group>
            <v:group style="position:absolute;left:7096;top:3654;width:46;height:76" coordorigin="7096,3654" coordsize="46,76">
              <v:shape style="position:absolute;left:7096;top:3654;width:46;height:76" coordorigin="7096,3654" coordsize="46,76" path="m7119,3654l7096,3692,7119,3730,7141,3692,7119,3654xe" filled="t" fillcolor="#231F20" stroked="f">
                <v:path arrowok="t"/>
                <v:fill type="solid"/>
              </v:shape>
            </v:group>
            <v:group style="position:absolute;left:7096;top:3654;width:46;height:76" coordorigin="7096,3654" coordsize="46,76">
              <v:shape style="position:absolute;left:7096;top:3654;width:46;height:76" coordorigin="7096,3654" coordsize="46,76" path="m7119,3730l7141,3692,7119,3654,7096,3692,7119,3730xe" filled="f" stroked="t" strokeweight=".224401pt" strokecolor="#231F20">
                <v:path arrowok="t"/>
              </v:shape>
            </v:group>
            <v:group style="position:absolute;left:7121;top:3834;width:46;height:76" coordorigin="7121,3834" coordsize="46,76">
              <v:shape style="position:absolute;left:7121;top:3834;width:46;height:76" coordorigin="7121,3834" coordsize="46,76" path="m7144,3834l7121,3872,7144,3910,7167,3872,7144,3834xe" filled="t" fillcolor="#231F20" stroked="f">
                <v:path arrowok="t"/>
                <v:fill type="solid"/>
              </v:shape>
            </v:group>
            <v:group style="position:absolute;left:7121;top:3834;width:46;height:76" coordorigin="7121,3834" coordsize="46,76">
              <v:shape style="position:absolute;left:7121;top:3834;width:46;height:76" coordorigin="7121,3834" coordsize="46,76" path="m7144,3910l7167,3872,7144,3834,7121,3872,7144,3910xe" filled="f" stroked="t" strokeweight=".224401pt" strokecolor="#231F20">
                <v:path arrowok="t"/>
              </v:shape>
            </v:group>
            <v:group style="position:absolute;left:7146;top:3654;width:46;height:76" coordorigin="7146,3654" coordsize="46,76">
              <v:shape style="position:absolute;left:7146;top:3654;width:46;height:76" coordorigin="7146,3654" coordsize="46,76" path="m7169,3654l7146,3692,7169,3730,7192,3692,7169,3654xe" filled="t" fillcolor="#231F20" stroked="f">
                <v:path arrowok="t"/>
                <v:fill type="solid"/>
              </v:shape>
            </v:group>
            <v:group style="position:absolute;left:7146;top:3654;width:46;height:76" coordorigin="7146,3654" coordsize="46,76">
              <v:shape style="position:absolute;left:7146;top:3654;width:46;height:76" coordorigin="7146,3654" coordsize="46,76" path="m7169,3730l7192,3692,7169,3654,7146,3692,7169,3730xe" filled="f" stroked="t" strokeweight=".224401pt" strokecolor="#231F20">
                <v:path arrowok="t"/>
              </v:shape>
            </v:group>
            <v:group style="position:absolute;left:7171;top:3654;width:46;height:76" coordorigin="7171,3654" coordsize="46,76">
              <v:shape style="position:absolute;left:7171;top:3654;width:46;height:76" coordorigin="7171,3654" coordsize="46,76" path="m7194,3654l7171,3692,7194,3730,7217,3692,7194,3654xe" filled="t" fillcolor="#231F20" stroked="f">
                <v:path arrowok="t"/>
                <v:fill type="solid"/>
              </v:shape>
            </v:group>
            <v:group style="position:absolute;left:7171;top:3654;width:46;height:76" coordorigin="7171,3654" coordsize="46,76">
              <v:shape style="position:absolute;left:7171;top:3654;width:46;height:76" coordorigin="7171,3654" coordsize="46,76" path="m7194,3730l7217,3692,7194,3654,7171,3692,7194,3730xe" filled="f" stroked="t" strokeweight=".224401pt" strokecolor="#231F20">
                <v:path arrowok="t"/>
              </v:shape>
            </v:group>
            <v:group style="position:absolute;left:7196;top:3654;width:46;height:76" coordorigin="7196,3654" coordsize="46,76">
              <v:shape style="position:absolute;left:7196;top:3654;width:46;height:76" coordorigin="7196,3654" coordsize="46,76" path="m7219,3654l7196,3692,7219,3730,7242,3692,7219,3654xe" filled="t" fillcolor="#231F20" stroked="f">
                <v:path arrowok="t"/>
                <v:fill type="solid"/>
              </v:shape>
            </v:group>
            <v:group style="position:absolute;left:7196;top:3654;width:46;height:76" coordorigin="7196,3654" coordsize="46,76">
              <v:shape style="position:absolute;left:7196;top:3654;width:46;height:76" coordorigin="7196,3654" coordsize="46,76" path="m7219,3730l7242,3692,7219,3654,7196,3692,7219,3730xe" filled="f" stroked="t" strokeweight=".224401pt" strokecolor="#231F20">
                <v:path arrowok="t"/>
              </v:shape>
            </v:group>
            <v:group style="position:absolute;left:7221;top:3834;width:46;height:76" coordorigin="7221,3834" coordsize="46,76">
              <v:shape style="position:absolute;left:7221;top:3834;width:46;height:76" coordorigin="7221,3834" coordsize="46,76" path="m7244,3834l7221,3872,7244,3910,7267,3872,7244,3834xe" filled="t" fillcolor="#231F20" stroked="f">
                <v:path arrowok="t"/>
                <v:fill type="solid"/>
              </v:shape>
            </v:group>
            <v:group style="position:absolute;left:7221;top:3834;width:46;height:76" coordorigin="7221,3834" coordsize="46,76">
              <v:shape style="position:absolute;left:7221;top:3834;width:46;height:76" coordorigin="7221,3834" coordsize="46,76" path="m7244,3910l7267,3872,7244,3834,7221,3872,7244,3910xe" filled="f" stroked="t" strokeweight=".224401pt" strokecolor="#231F20">
                <v:path arrowok="t"/>
              </v:shape>
            </v:group>
            <v:group style="position:absolute;left:7246;top:3654;width:46;height:76" coordorigin="7246,3654" coordsize="46,76">
              <v:shape style="position:absolute;left:7246;top:3654;width:46;height:76" coordorigin="7246,3654" coordsize="46,76" path="m7269,3654l7246,3692,7269,3730,7292,3692,7269,3654xe" filled="t" fillcolor="#231F20" stroked="f">
                <v:path arrowok="t"/>
                <v:fill type="solid"/>
              </v:shape>
            </v:group>
            <v:group style="position:absolute;left:7246;top:3654;width:46;height:76" coordorigin="7246,3654" coordsize="46,76">
              <v:shape style="position:absolute;left:7246;top:3654;width:46;height:76" coordorigin="7246,3654" coordsize="46,76" path="m7269,3730l7292,3692,7269,3654,7246,3692,7269,3730xe" filled="f" stroked="t" strokeweight=".224401pt" strokecolor="#231F20">
                <v:path arrowok="t"/>
              </v:shape>
            </v:group>
            <v:group style="position:absolute;left:7271;top:3840;width:46;height:76" coordorigin="7271,3840" coordsize="46,76">
              <v:shape style="position:absolute;left:7271;top:3840;width:46;height:76" coordorigin="7271,3840" coordsize="46,76" path="m7294,3840l7271,3878,7294,3916,7317,3878,7294,3840xe" filled="t" fillcolor="#231F20" stroked="f">
                <v:path arrowok="t"/>
                <v:fill type="solid"/>
              </v:shape>
            </v:group>
            <v:group style="position:absolute;left:7271;top:3840;width:46;height:76" coordorigin="7271,3840" coordsize="46,76">
              <v:shape style="position:absolute;left:7271;top:3840;width:46;height:76" coordorigin="7271,3840" coordsize="46,76" path="m7294,3916l7317,3878,7294,3840,7271,3878,7294,3916xe" filled="f" stroked="t" strokeweight=".224401pt" strokecolor="#231F20">
                <v:path arrowok="t"/>
              </v:shape>
            </v:group>
            <v:group style="position:absolute;left:7296;top:3666;width:46;height:76" coordorigin="7296,3666" coordsize="46,76">
              <v:shape style="position:absolute;left:7296;top:3666;width:46;height:76" coordorigin="7296,3666" coordsize="46,76" path="m7319,3666l7296,3704,7319,3742,7342,3704,7319,3666xe" filled="t" fillcolor="#231F20" stroked="f">
                <v:path arrowok="t"/>
                <v:fill type="solid"/>
              </v:shape>
            </v:group>
            <v:group style="position:absolute;left:7296;top:3666;width:46;height:76" coordorigin="7296,3666" coordsize="46,76">
              <v:shape style="position:absolute;left:7296;top:3666;width:46;height:76" coordorigin="7296,3666" coordsize="46,76" path="m7319,3742l7342,3704,7319,3666,7296,3704,7319,3742xe" filled="f" stroked="t" strokeweight=".224401pt" strokecolor="#231F20">
                <v:path arrowok="t"/>
              </v:shape>
            </v:group>
            <v:group style="position:absolute;left:7321;top:3834;width:46;height:76" coordorigin="7321,3834" coordsize="46,76">
              <v:shape style="position:absolute;left:7321;top:3834;width:46;height:76" coordorigin="7321,3834" coordsize="46,76" path="m7344,3834l7321,3872,7344,3910,7367,3872,7344,3834xe" filled="t" fillcolor="#231F20" stroked="f">
                <v:path arrowok="t"/>
                <v:fill type="solid"/>
              </v:shape>
            </v:group>
            <v:group style="position:absolute;left:7321;top:3834;width:46;height:76" coordorigin="7321,3834" coordsize="46,76">
              <v:shape style="position:absolute;left:7321;top:3834;width:46;height:76" coordorigin="7321,3834" coordsize="46,76" path="m7344,3910l7367,3872,7344,3834,7321,3872,7344,3910xe" filled="f" stroked="t" strokeweight=".224401pt" strokecolor="#231F20">
                <v:path arrowok="t"/>
              </v:shape>
            </v:group>
            <v:group style="position:absolute;left:7346;top:3654;width:46;height:76" coordorigin="7346,3654" coordsize="46,76">
              <v:shape style="position:absolute;left:7346;top:3654;width:46;height:76" coordorigin="7346,3654" coordsize="46,76" path="m7369,3654l7346,3692,7369,3730,7392,3692,7369,3654xe" filled="t" fillcolor="#231F20" stroked="f">
                <v:path arrowok="t"/>
                <v:fill type="solid"/>
              </v:shape>
            </v:group>
            <v:group style="position:absolute;left:7346;top:3654;width:46;height:76" coordorigin="7346,3654" coordsize="46,76">
              <v:shape style="position:absolute;left:7346;top:3654;width:46;height:76" coordorigin="7346,3654" coordsize="46,76" path="m7369,3730l7392,3692,7369,3654,7346,3692,7369,3730xe" filled="f" stroked="t" strokeweight=".224401pt" strokecolor="#231F20">
                <v:path arrowok="t"/>
              </v:shape>
            </v:group>
            <v:group style="position:absolute;left:7371;top:3654;width:46;height:76" coordorigin="7371,3654" coordsize="46,76">
              <v:shape style="position:absolute;left:7371;top:3654;width:46;height:76" coordorigin="7371,3654" coordsize="46,76" path="m7394,3654l7371,3692,7394,3730,7417,3692,7394,3654xe" filled="t" fillcolor="#231F20" stroked="f">
                <v:path arrowok="t"/>
                <v:fill type="solid"/>
              </v:shape>
            </v:group>
            <v:group style="position:absolute;left:7371;top:3654;width:46;height:76" coordorigin="7371,3654" coordsize="46,76">
              <v:shape style="position:absolute;left:7371;top:3654;width:46;height:76" coordorigin="7371,3654" coordsize="46,76" path="m7394,3730l7417,3692,7394,3654,7371,3692,7394,3730xe" filled="f" stroked="t" strokeweight=".224401pt" strokecolor="#231F20">
                <v:path arrowok="t"/>
              </v:shape>
            </v:group>
            <v:group style="position:absolute;left:7396;top:3654;width:46;height:76" coordorigin="7396,3654" coordsize="46,76">
              <v:shape style="position:absolute;left:7396;top:3654;width:46;height:76" coordorigin="7396,3654" coordsize="46,76" path="m7419,3654l7396,3692,7419,3730,7442,3692,7419,3654xe" filled="t" fillcolor="#231F20" stroked="f">
                <v:path arrowok="t"/>
                <v:fill type="solid"/>
              </v:shape>
            </v:group>
            <v:group style="position:absolute;left:7396;top:3654;width:46;height:76" coordorigin="7396,3654" coordsize="46,76">
              <v:shape style="position:absolute;left:7396;top:3654;width:46;height:76" coordorigin="7396,3654" coordsize="46,76" path="m7419,3730l7442,3692,7419,3654,7396,3692,7419,3730xe" filled="f" stroked="t" strokeweight=".224401pt" strokecolor="#231F20">
                <v:path arrowok="t"/>
              </v:shape>
            </v:group>
            <v:group style="position:absolute;left:7421;top:3666;width:46;height:76" coordorigin="7421,3666" coordsize="46,76">
              <v:shape style="position:absolute;left:7421;top:3666;width:46;height:76" coordorigin="7421,3666" coordsize="46,76" path="m7444,3666l7421,3704,7444,3742,7467,3704,7444,3666xe" filled="t" fillcolor="#231F20" stroked="f">
                <v:path arrowok="t"/>
                <v:fill type="solid"/>
              </v:shape>
            </v:group>
            <v:group style="position:absolute;left:7421;top:3666;width:46;height:76" coordorigin="7421,3666" coordsize="46,76">
              <v:shape style="position:absolute;left:7421;top:3666;width:46;height:76" coordorigin="7421,3666" coordsize="46,76" path="m7444,3742l7467,3704,7444,3666,7421,3704,7444,3742xe" filled="f" stroked="t" strokeweight=".224401pt" strokecolor="#231F20">
                <v:path arrowok="t"/>
              </v:shape>
            </v:group>
            <v:group style="position:absolute;left:7446;top:3654;width:46;height:76" coordorigin="7446,3654" coordsize="46,76">
              <v:shape style="position:absolute;left:7446;top:3654;width:46;height:76" coordorigin="7446,3654" coordsize="46,76" path="m7469,3654l7446,3692,7469,3730,7492,3692,7469,3654xe" filled="t" fillcolor="#231F20" stroked="f">
                <v:path arrowok="t"/>
                <v:fill type="solid"/>
              </v:shape>
            </v:group>
            <v:group style="position:absolute;left:7446;top:3654;width:46;height:76" coordorigin="7446,3654" coordsize="46,76">
              <v:shape style="position:absolute;left:7446;top:3654;width:46;height:76" coordorigin="7446,3654" coordsize="46,76" path="m7469,3730l7492,3692,7469,3654,7446,3692,7469,3730xe" filled="f" stroked="t" strokeweight=".224401pt" strokecolor="#231F20">
                <v:path arrowok="t"/>
              </v:shape>
            </v:group>
            <v:group style="position:absolute;left:7471;top:3654;width:46;height:76" coordorigin="7471,3654" coordsize="46,76">
              <v:shape style="position:absolute;left:7471;top:3654;width:46;height:76" coordorigin="7471,3654" coordsize="46,76" path="m7494,3654l7471,3692,7494,3730,7517,3692,7494,3654xe" filled="t" fillcolor="#231F20" stroked="f">
                <v:path arrowok="t"/>
                <v:fill type="solid"/>
              </v:shape>
            </v:group>
            <v:group style="position:absolute;left:7471;top:3654;width:46;height:76" coordorigin="7471,3654" coordsize="46,76">
              <v:shape style="position:absolute;left:7471;top:3654;width:46;height:76" coordorigin="7471,3654" coordsize="46,76" path="m7494,3730l7517,3692,7494,3654,7471,3692,7494,3730xe" filled="f" stroked="t" strokeweight=".224401pt" strokecolor="#231F20">
                <v:path arrowok="t"/>
              </v:shape>
            </v:group>
            <v:group style="position:absolute;left:7496;top:3533;width:46;height:76" coordorigin="7496,3533" coordsize="46,76">
              <v:shape style="position:absolute;left:7496;top:3533;width:46;height:76" coordorigin="7496,3533" coordsize="46,76" path="m7519,3533l7496,3571,7519,3609,7542,3571,7519,3533xe" filled="t" fillcolor="#231F20" stroked="f">
                <v:path arrowok="t"/>
                <v:fill type="solid"/>
              </v:shape>
            </v:group>
            <v:group style="position:absolute;left:7496;top:3533;width:46;height:76" coordorigin="7496,3533" coordsize="46,76">
              <v:shape style="position:absolute;left:7496;top:3533;width:46;height:76" coordorigin="7496,3533" coordsize="46,76" path="m7519,3609l7542,3571,7519,3533,7496,3571,7519,3609xe" filled="f" stroked="t" strokeweight=".224401pt" strokecolor="#231F20">
                <v:path arrowok="t"/>
              </v:shape>
            </v:group>
            <v:group style="position:absolute;left:7521;top:3781;width:46;height:76" coordorigin="7521,3781" coordsize="46,76">
              <v:shape style="position:absolute;left:7521;top:3781;width:46;height:76" coordorigin="7521,3781" coordsize="46,76" path="m7544,3781l7521,3819,7544,3857,7567,3819,7544,3781xe" filled="t" fillcolor="#231F20" stroked="f">
                <v:path arrowok="t"/>
                <v:fill type="solid"/>
              </v:shape>
            </v:group>
            <v:group style="position:absolute;left:7521;top:3781;width:46;height:76" coordorigin="7521,3781" coordsize="46,76">
              <v:shape style="position:absolute;left:7521;top:3781;width:46;height:76" coordorigin="7521,3781" coordsize="46,76" path="m7544,3857l7567,3819,7544,3781,7521,3819,7544,3857xe" filled="f" stroked="t" strokeweight=".224401pt" strokecolor="#231F20">
                <v:path arrowok="t"/>
              </v:shape>
            </v:group>
            <v:group style="position:absolute;left:7546;top:3533;width:46;height:76" coordorigin="7546,3533" coordsize="46,76">
              <v:shape style="position:absolute;left:7546;top:3533;width:46;height:76" coordorigin="7546,3533" coordsize="46,76" path="m7569,3533l7546,3571,7569,3609,7592,3571,7569,3533xe" filled="t" fillcolor="#231F20" stroked="f">
                <v:path arrowok="t"/>
                <v:fill type="solid"/>
              </v:shape>
            </v:group>
            <v:group style="position:absolute;left:7546;top:3533;width:46;height:76" coordorigin="7546,3533" coordsize="46,76">
              <v:shape style="position:absolute;left:7546;top:3533;width:46;height:76" coordorigin="7546,3533" coordsize="46,76" path="m7569,3609l7592,3571,7569,3533,7546,3571,7569,3609xe" filled="f" stroked="t" strokeweight=".224401pt" strokecolor="#231F20">
                <v:path arrowok="t"/>
              </v:shape>
            </v:group>
            <v:group style="position:absolute;left:7571;top:3533;width:46;height:76" coordorigin="7571,3533" coordsize="46,76">
              <v:shape style="position:absolute;left:7571;top:3533;width:46;height:76" coordorigin="7571,3533" coordsize="46,76" path="m7594,3533l7571,3571,7594,3609,7617,3571,7594,3533xe" filled="t" fillcolor="#231F20" stroked="f">
                <v:path arrowok="t"/>
                <v:fill type="solid"/>
              </v:shape>
            </v:group>
            <v:group style="position:absolute;left:7571;top:3533;width:46;height:76" coordorigin="7571,3533" coordsize="46,76">
              <v:shape style="position:absolute;left:7571;top:3533;width:46;height:76" coordorigin="7571,3533" coordsize="46,76" path="m7594,3609l7617,3571,7594,3533,7571,3571,7594,3609xe" filled="f" stroked="t" strokeweight=".224401pt" strokecolor="#231F20">
                <v:path arrowok="t"/>
              </v:shape>
            </v:group>
            <v:group style="position:absolute;left:7596;top:3533;width:46;height:76" coordorigin="7596,3533" coordsize="46,76">
              <v:shape style="position:absolute;left:7596;top:3533;width:46;height:76" coordorigin="7596,3533" coordsize="46,76" path="m7619,3533l7596,3571,7619,3609,7642,3571,7619,3533xe" filled="t" fillcolor="#231F20" stroked="f">
                <v:path arrowok="t"/>
                <v:fill type="solid"/>
              </v:shape>
            </v:group>
            <v:group style="position:absolute;left:7596;top:3533;width:46;height:76" coordorigin="7596,3533" coordsize="46,76">
              <v:shape style="position:absolute;left:7596;top:3533;width:46;height:76" coordorigin="7596,3533" coordsize="46,76" path="m7619,3609l7642,3571,7619,3533,7596,3571,7619,3609xe" filled="f" stroked="t" strokeweight=".224401pt" strokecolor="#231F20">
                <v:path arrowok="t"/>
              </v:shape>
            </v:group>
            <v:group style="position:absolute;left:7621;top:3781;width:46;height:76" coordorigin="7621,3781" coordsize="46,76">
              <v:shape style="position:absolute;left:7621;top:3781;width:46;height:76" coordorigin="7621,3781" coordsize="46,76" path="m7644,3781l7621,3819,7644,3857,7667,3819,7644,3781xe" filled="t" fillcolor="#231F20" stroked="f">
                <v:path arrowok="t"/>
                <v:fill type="solid"/>
              </v:shape>
            </v:group>
            <v:group style="position:absolute;left:7621;top:3781;width:46;height:76" coordorigin="7621,3781" coordsize="46,76">
              <v:shape style="position:absolute;left:7621;top:3781;width:46;height:76" coordorigin="7621,3781" coordsize="46,76" path="m7644,3857l7667,3819,7644,3781,7621,3819,7644,3857xe" filled="f" stroked="t" strokeweight=".224401pt" strokecolor="#231F20">
                <v:path arrowok="t"/>
              </v:shape>
            </v:group>
            <v:group style="position:absolute;left:7647;top:3533;width:46;height:76" coordorigin="7647,3533" coordsize="46,76">
              <v:shape style="position:absolute;left:7647;top:3533;width:46;height:76" coordorigin="7647,3533" coordsize="46,76" path="m7669,3533l7647,3571,7669,3609,7692,3571,7669,3533xe" filled="t" fillcolor="#231F20" stroked="f">
                <v:path arrowok="t"/>
                <v:fill type="solid"/>
              </v:shape>
            </v:group>
            <v:group style="position:absolute;left:7647;top:3533;width:46;height:76" coordorigin="7647,3533" coordsize="46,76">
              <v:shape style="position:absolute;left:7647;top:3533;width:46;height:76" coordorigin="7647,3533" coordsize="46,76" path="m7669,3609l7692,3571,7669,3533,7647,3571,7669,3609xe" filled="f" stroked="t" strokeweight=".224401pt" strokecolor="#231F20">
                <v:path arrowok="t"/>
              </v:shape>
            </v:group>
            <v:group style="position:absolute;left:7672;top:3788;width:46;height:76" coordorigin="7672,3788" coordsize="46,76">
              <v:shape style="position:absolute;left:7672;top:3788;width:46;height:76" coordorigin="7672,3788" coordsize="46,76" path="m7694,3788l7672,3826,7694,3864,7717,3826,7694,3788xe" filled="t" fillcolor="#231F20" stroked="f">
                <v:path arrowok="t"/>
                <v:fill type="solid"/>
              </v:shape>
            </v:group>
            <v:group style="position:absolute;left:7672;top:3788;width:46;height:76" coordorigin="7672,3788" coordsize="46,76">
              <v:shape style="position:absolute;left:7672;top:3788;width:46;height:76" coordorigin="7672,3788" coordsize="46,76" path="m7694,3864l7717,3826,7694,3788,7672,3826,7694,3864xe" filled="f" stroked="t" strokeweight=".224401pt" strokecolor="#231F20">
                <v:path arrowok="t"/>
              </v:shape>
            </v:group>
            <v:group style="position:absolute;left:7697;top:3550;width:46;height:76" coordorigin="7697,3550" coordsize="46,76">
              <v:shape style="position:absolute;left:7697;top:3550;width:46;height:76" coordorigin="7697,3550" coordsize="46,76" path="m7719,3550l7697,3589,7719,3627,7742,3589,7719,3550xe" filled="t" fillcolor="#231F20" stroked="f">
                <v:path arrowok="t"/>
                <v:fill type="solid"/>
              </v:shape>
            </v:group>
            <v:group style="position:absolute;left:7697;top:3550;width:46;height:76" coordorigin="7697,3550" coordsize="46,76">
              <v:shape style="position:absolute;left:7697;top:3550;width:46;height:76" coordorigin="7697,3550" coordsize="46,76" path="m7719,3627l7742,3589,7719,3550,7697,3589,7719,3627xe" filled="f" stroked="t" strokeweight=".224401pt" strokecolor="#231F20">
                <v:path arrowok="t"/>
              </v:shape>
            </v:group>
            <v:group style="position:absolute;left:7722;top:3781;width:46;height:76" coordorigin="7722,3781" coordsize="46,76">
              <v:shape style="position:absolute;left:7722;top:3781;width:46;height:76" coordorigin="7722,3781" coordsize="46,76" path="m7744,3781l7722,3819,7744,3857,7767,3819,7744,3781xe" filled="t" fillcolor="#231F20" stroked="f">
                <v:path arrowok="t"/>
                <v:fill type="solid"/>
              </v:shape>
            </v:group>
            <v:group style="position:absolute;left:7722;top:3781;width:46;height:76" coordorigin="7722,3781" coordsize="46,76">
              <v:shape style="position:absolute;left:7722;top:3781;width:46;height:76" coordorigin="7722,3781" coordsize="46,76" path="m7744,3857l7767,3819,7744,3781,7722,3819,7744,3857xe" filled="f" stroked="t" strokeweight=".224401pt" strokecolor="#231F20">
                <v:path arrowok="t"/>
              </v:shape>
            </v:group>
            <v:group style="position:absolute;left:7747;top:3533;width:46;height:76" coordorigin="7747,3533" coordsize="46,76">
              <v:shape style="position:absolute;left:7747;top:3533;width:46;height:76" coordorigin="7747,3533" coordsize="46,76" path="m7770,3533l7747,3571,7770,3609,7792,3571,7770,3533xe" filled="t" fillcolor="#231F20" stroked="f">
                <v:path arrowok="t"/>
                <v:fill type="solid"/>
              </v:shape>
            </v:group>
            <v:group style="position:absolute;left:7747;top:3533;width:46;height:76" coordorigin="7747,3533" coordsize="46,76">
              <v:shape style="position:absolute;left:7747;top:3533;width:46;height:76" coordorigin="7747,3533" coordsize="46,76" path="m7770,3609l7792,3571,7770,3533,7747,3571,7770,3609xe" filled="f" stroked="t" strokeweight=".224401pt" strokecolor="#231F20">
                <v:path arrowok="t"/>
              </v:shape>
            </v:group>
            <v:group style="position:absolute;left:7772;top:3533;width:46;height:76" coordorigin="7772,3533" coordsize="46,76">
              <v:shape style="position:absolute;left:7772;top:3533;width:46;height:76" coordorigin="7772,3533" coordsize="46,76" path="m7795,3533l7772,3571,7795,3609,7817,3571,7795,3533xe" filled="t" fillcolor="#231F20" stroked="f">
                <v:path arrowok="t"/>
                <v:fill type="solid"/>
              </v:shape>
            </v:group>
            <v:group style="position:absolute;left:7772;top:3533;width:46;height:76" coordorigin="7772,3533" coordsize="46,76">
              <v:shape style="position:absolute;left:7772;top:3533;width:46;height:76" coordorigin="7772,3533" coordsize="46,76" path="m7795,3609l7817,3571,7795,3533,7772,3571,7795,3609xe" filled="f" stroked="t" strokeweight=".224401pt" strokecolor="#231F20">
                <v:path arrowok="t"/>
              </v:shape>
            </v:group>
            <v:group style="position:absolute;left:7797;top:3533;width:46;height:76" coordorigin="7797,3533" coordsize="46,76">
              <v:shape style="position:absolute;left:7797;top:3533;width:46;height:76" coordorigin="7797,3533" coordsize="46,76" path="m7820,3533l7797,3571,7820,3609,7842,3571,7820,3533xe" filled="t" fillcolor="#231F20" stroked="f">
                <v:path arrowok="t"/>
                <v:fill type="solid"/>
              </v:shape>
            </v:group>
            <v:group style="position:absolute;left:7797;top:3533;width:46;height:76" coordorigin="7797,3533" coordsize="46,76">
              <v:shape style="position:absolute;left:7797;top:3533;width:46;height:76" coordorigin="7797,3533" coordsize="46,76" path="m7820,3609l7842,3571,7820,3533,7797,3571,7820,3609xe" filled="f" stroked="t" strokeweight=".224401pt" strokecolor="#231F20">
                <v:path arrowok="t"/>
              </v:shape>
            </v:group>
            <v:group style="position:absolute;left:7822;top:3781;width:46;height:76" coordorigin="7822,3781" coordsize="46,76">
              <v:shape style="position:absolute;left:7822;top:3781;width:46;height:76" coordorigin="7822,3781" coordsize="46,76" path="m7845,3781l7822,3819,7845,3857,7867,3819,7845,3781xe" filled="t" fillcolor="#231F20" stroked="f">
                <v:path arrowok="t"/>
                <v:fill type="solid"/>
              </v:shape>
            </v:group>
            <v:group style="position:absolute;left:7822;top:3781;width:46;height:76" coordorigin="7822,3781" coordsize="46,76">
              <v:shape style="position:absolute;left:7822;top:3781;width:46;height:76" coordorigin="7822,3781" coordsize="46,76" path="m7845,3857l7867,3819,7845,3781,7822,3819,7845,3857xe" filled="f" stroked="t" strokeweight=".224401pt" strokecolor="#231F20">
                <v:path arrowok="t"/>
              </v:shape>
            </v:group>
            <v:group style="position:absolute;left:7847;top:3533;width:46;height:76" coordorigin="7847,3533" coordsize="46,76">
              <v:shape style="position:absolute;left:7847;top:3533;width:46;height:76" coordorigin="7847,3533" coordsize="46,76" path="m7870,3533l7847,3571,7870,3609,7892,3571,7870,3533xe" filled="t" fillcolor="#231F20" stroked="f">
                <v:path arrowok="t"/>
                <v:fill type="solid"/>
              </v:shape>
            </v:group>
            <v:group style="position:absolute;left:7847;top:3533;width:46;height:76" coordorigin="7847,3533" coordsize="46,76">
              <v:shape style="position:absolute;left:7847;top:3533;width:46;height:76" coordorigin="7847,3533" coordsize="46,76" path="m7870,3609l7892,3571,7870,3533,7847,3571,7870,3609xe" filled="f" stroked="t" strokeweight=".224401pt" strokecolor="#231F20">
                <v:path arrowok="t"/>
              </v:shape>
            </v:group>
            <v:group style="position:absolute;left:7872;top:3533;width:46;height:76" coordorigin="7872,3533" coordsize="46,76">
              <v:shape style="position:absolute;left:7872;top:3533;width:46;height:76" coordorigin="7872,3533" coordsize="46,76" path="m7895,3533l7872,3571,7895,3609,7918,3571,7895,3533xe" filled="t" fillcolor="#231F20" stroked="f">
                <v:path arrowok="t"/>
                <v:fill type="solid"/>
              </v:shape>
            </v:group>
            <v:group style="position:absolute;left:7872;top:3533;width:46;height:76" coordorigin="7872,3533" coordsize="46,76">
              <v:shape style="position:absolute;left:7872;top:3533;width:46;height:76" coordorigin="7872,3533" coordsize="46,76" path="m7895,3609l7918,3571,7895,3533,7872,3571,7895,3609xe" filled="f" stroked="t" strokeweight=".224401pt" strokecolor="#231F20">
                <v:path arrowok="t"/>
              </v:shape>
            </v:group>
            <v:group style="position:absolute;left:7897;top:3533;width:46;height:76" coordorigin="7897,3533" coordsize="46,76">
              <v:shape style="position:absolute;left:7897;top:3533;width:46;height:76" coordorigin="7897,3533" coordsize="46,76" path="m7920,3533l7897,3571,7920,3609,7943,3571,7920,3533xe" filled="t" fillcolor="#231F20" stroked="f">
                <v:path arrowok="t"/>
                <v:fill type="solid"/>
              </v:shape>
            </v:group>
            <v:group style="position:absolute;left:7897;top:3533;width:46;height:76" coordorigin="7897,3533" coordsize="46,76">
              <v:shape style="position:absolute;left:7897;top:3533;width:46;height:76" coordorigin="7897,3533" coordsize="46,76" path="m7920,3609l7943,3571,7920,3533,7897,3571,7920,3609xe" filled="f" stroked="t" strokeweight=".224401pt" strokecolor="#231F20">
                <v:path arrowok="t"/>
              </v:shape>
            </v:group>
            <v:group style="position:absolute;left:7922;top:3781;width:46;height:76" coordorigin="7922,3781" coordsize="46,76">
              <v:shape style="position:absolute;left:7922;top:3781;width:46;height:76" coordorigin="7922,3781" coordsize="46,76" path="m7945,3781l7922,3819,7945,3857,7968,3819,7945,3781xe" filled="t" fillcolor="#231F20" stroked="f">
                <v:path arrowok="t"/>
                <v:fill type="solid"/>
              </v:shape>
            </v:group>
            <v:group style="position:absolute;left:7922;top:3781;width:46;height:76" coordorigin="7922,3781" coordsize="46,76">
              <v:shape style="position:absolute;left:7922;top:3781;width:46;height:76" coordorigin="7922,3781" coordsize="46,76" path="m7945,3857l7968,3819,7945,3781,7922,3819,7945,3857xe" filled="f" stroked="t" strokeweight=".224401pt" strokecolor="#231F20">
                <v:path arrowok="t"/>
              </v:shape>
            </v:group>
            <v:group style="position:absolute;left:7947;top:3533;width:46;height:76" coordorigin="7947,3533" coordsize="46,76">
              <v:shape style="position:absolute;left:7947;top:3533;width:46;height:76" coordorigin="7947,3533" coordsize="46,76" path="m7970,3533l7947,3571,7970,3609,7993,3571,7970,3533xe" filled="t" fillcolor="#231F20" stroked="f">
                <v:path arrowok="t"/>
                <v:fill type="solid"/>
              </v:shape>
            </v:group>
            <v:group style="position:absolute;left:7947;top:3533;width:46;height:76" coordorigin="7947,3533" coordsize="46,76">
              <v:shape style="position:absolute;left:7947;top:3533;width:46;height:76" coordorigin="7947,3533" coordsize="46,76" path="m7970,3609l7993,3571,7970,3533,7947,3571,7970,3609xe" filled="f" stroked="t" strokeweight=".224401pt" strokecolor="#231F20">
                <v:path arrowok="t"/>
              </v:shape>
            </v:group>
            <v:group style="position:absolute;left:7972;top:3788;width:46;height:76" coordorigin="7972,3788" coordsize="46,76">
              <v:shape style="position:absolute;left:7972;top:3788;width:46;height:76" coordorigin="7972,3788" coordsize="46,76" path="m7995,3788l7972,3826,7995,3864,8018,3826,7995,3788xe" filled="t" fillcolor="#231F20" stroked="f">
                <v:path arrowok="t"/>
                <v:fill type="solid"/>
              </v:shape>
            </v:group>
            <v:group style="position:absolute;left:7972;top:3788;width:46;height:76" coordorigin="7972,3788" coordsize="46,76">
              <v:shape style="position:absolute;left:7972;top:3788;width:46;height:76" coordorigin="7972,3788" coordsize="46,76" path="m7995,3864l8018,3826,7995,3788,7972,3826,7995,3864xe" filled="f" stroked="t" strokeweight=".224401pt" strokecolor="#231F20">
                <v:path arrowok="t"/>
              </v:shape>
            </v:group>
            <v:group style="position:absolute;left:7997;top:3550;width:46;height:76" coordorigin="7997,3550" coordsize="46,76">
              <v:shape style="position:absolute;left:7997;top:3550;width:46;height:76" coordorigin="7997,3550" coordsize="46,76" path="m8020,3550l7997,3589,8020,3627,8043,3589,8020,3550xe" filled="t" fillcolor="#231F20" stroked="f">
                <v:path arrowok="t"/>
                <v:fill type="solid"/>
              </v:shape>
            </v:group>
            <v:group style="position:absolute;left:7997;top:3550;width:46;height:76" coordorigin="7997,3550" coordsize="46,76">
              <v:shape style="position:absolute;left:7997;top:3550;width:46;height:76" coordorigin="7997,3550" coordsize="46,76" path="m8020,3627l8043,3589,8020,3550,7997,3589,8020,3627xe" filled="f" stroked="t" strokeweight=".224401pt" strokecolor="#231F20">
                <v:path arrowok="t"/>
              </v:shape>
            </v:group>
            <v:group style="position:absolute;left:8022;top:3781;width:46;height:76" coordorigin="8022,3781" coordsize="46,76">
              <v:shape style="position:absolute;left:8022;top:3781;width:46;height:76" coordorigin="8022,3781" coordsize="46,76" path="m8045,3781l8022,3819,8045,3857,8068,3819,8045,3781xe" filled="t" fillcolor="#231F20" stroked="f">
                <v:path arrowok="t"/>
                <v:fill type="solid"/>
              </v:shape>
            </v:group>
            <v:group style="position:absolute;left:8022;top:3781;width:46;height:76" coordorigin="8022,3781" coordsize="46,76">
              <v:shape style="position:absolute;left:8022;top:3781;width:46;height:76" coordorigin="8022,3781" coordsize="46,76" path="m8045,3857l8068,3819,8045,3781,8022,3819,8045,3857xe" filled="f" stroked="t" strokeweight=".224401pt" strokecolor="#231F20">
                <v:path arrowok="t"/>
              </v:shape>
            </v:group>
            <v:group style="position:absolute;left:8047;top:3533;width:46;height:76" coordorigin="8047,3533" coordsize="46,76">
              <v:shape style="position:absolute;left:8047;top:3533;width:46;height:76" coordorigin="8047,3533" coordsize="46,76" path="m8070,3533l8047,3571,8070,3609,8093,3571,8070,3533xe" filled="t" fillcolor="#231F20" stroked="f">
                <v:path arrowok="t"/>
                <v:fill type="solid"/>
              </v:shape>
            </v:group>
            <v:group style="position:absolute;left:8047;top:3533;width:46;height:76" coordorigin="8047,3533" coordsize="46,76">
              <v:shape style="position:absolute;left:8047;top:3533;width:46;height:76" coordorigin="8047,3533" coordsize="46,76" path="m8070,3609l8093,3571,8070,3533,8047,3571,8070,3609xe" filled="f" stroked="t" strokeweight=".224401pt" strokecolor="#231F20">
                <v:path arrowok="t"/>
              </v:shape>
            </v:group>
            <v:group style="position:absolute;left:8072;top:3533;width:46;height:76" coordorigin="8072,3533" coordsize="46,76">
              <v:shape style="position:absolute;left:8072;top:3533;width:46;height:76" coordorigin="8072,3533" coordsize="46,76" path="m8095,3533l8072,3571,8095,3609,8118,3571,8095,3533xe" filled="t" fillcolor="#231F20" stroked="f">
                <v:path arrowok="t"/>
                <v:fill type="solid"/>
              </v:shape>
            </v:group>
            <v:group style="position:absolute;left:8072;top:3533;width:46;height:76" coordorigin="8072,3533" coordsize="46,76">
              <v:shape style="position:absolute;left:8072;top:3533;width:46;height:76" coordorigin="8072,3533" coordsize="46,76" path="m8095,3609l8118,3571,8095,3533,8072,3571,8095,3609xe" filled="f" stroked="t" strokeweight=".224401pt" strokecolor="#231F20">
                <v:path arrowok="t"/>
              </v:shape>
            </v:group>
            <v:group style="position:absolute;left:8097;top:3026;width:46;height:76" coordorigin="8097,3026" coordsize="46,76">
              <v:shape style="position:absolute;left:8097;top:3026;width:46;height:76" coordorigin="8097,3026" coordsize="46,76" path="m8120,3026l8097,3064,8120,3102,8143,3064,8120,3026xe" filled="t" fillcolor="#231F20" stroked="f">
                <v:path arrowok="t"/>
                <v:fill type="solid"/>
              </v:shape>
            </v:group>
            <v:group style="position:absolute;left:8097;top:3026;width:46;height:76" coordorigin="8097,3026" coordsize="46,76">
              <v:shape style="position:absolute;left:8097;top:3026;width:46;height:76" coordorigin="8097,3026" coordsize="46,76" path="m8120,3102l8143,3064,8120,3026,8097,3064,8120,3102xe" filled="f" stroked="t" strokeweight=".224401pt" strokecolor="#231F20">
                <v:path arrowok="t"/>
              </v:shape>
            </v:group>
            <v:group style="position:absolute;left:8122;top:3026;width:46;height:76" coordorigin="8122,3026" coordsize="46,76">
              <v:shape style="position:absolute;left:8122;top:3026;width:46;height:76" coordorigin="8122,3026" coordsize="46,76" path="m8145,3026l8122,3064,8145,3102,8168,3064,8145,3026xe" filled="t" fillcolor="#231F20" stroked="f">
                <v:path arrowok="t"/>
                <v:fill type="solid"/>
              </v:shape>
            </v:group>
            <v:group style="position:absolute;left:8122;top:3026;width:46;height:76" coordorigin="8122,3026" coordsize="46,76">
              <v:shape style="position:absolute;left:8122;top:3026;width:46;height:76" coordorigin="8122,3026" coordsize="46,76" path="m8145,3102l8168,3064,8145,3026,8122,3064,8145,3102xe" filled="f" stroked="t" strokeweight=".224401pt" strokecolor="#231F20">
                <v:path arrowok="t"/>
              </v:shape>
            </v:group>
            <v:group style="position:absolute;left:8147;top:3026;width:46;height:76" coordorigin="8147,3026" coordsize="46,76">
              <v:shape style="position:absolute;left:8147;top:3026;width:46;height:76" coordorigin="8147,3026" coordsize="46,76" path="m8170,3026l8147,3064,8170,3102,8193,3064,8170,3026xe" filled="t" fillcolor="#231F20" stroked="f">
                <v:path arrowok="t"/>
                <v:fill type="solid"/>
              </v:shape>
            </v:group>
            <v:group style="position:absolute;left:8147;top:3026;width:46;height:76" coordorigin="8147,3026" coordsize="46,76">
              <v:shape style="position:absolute;left:8147;top:3026;width:46;height:76" coordorigin="8147,3026" coordsize="46,76" path="m8170,3102l8193,3064,8170,3026,8147,3064,8170,3102xe" filled="f" stroked="t" strokeweight=".224401pt" strokecolor="#231F20">
                <v:path arrowok="t"/>
              </v:shape>
            </v:group>
            <v:group style="position:absolute;left:8172;top:3026;width:46;height:76" coordorigin="8172,3026" coordsize="46,76">
              <v:shape style="position:absolute;left:8172;top:3026;width:46;height:76" coordorigin="8172,3026" coordsize="46,76" path="m8195,3026l8172,3064,8195,3102,8218,3064,8195,3026xe" filled="t" fillcolor="#231F20" stroked="f">
                <v:path arrowok="t"/>
                <v:fill type="solid"/>
              </v:shape>
            </v:group>
            <v:group style="position:absolute;left:8172;top:3026;width:46;height:76" coordorigin="8172,3026" coordsize="46,76">
              <v:shape style="position:absolute;left:8172;top:3026;width:46;height:76" coordorigin="8172,3026" coordsize="46,76" path="m8195,3102l8218,3064,8195,3026,8172,3064,8195,3102xe" filled="f" stroked="t" strokeweight=".224401pt" strokecolor="#231F20">
                <v:path arrowok="t"/>
              </v:shape>
            </v:group>
            <v:group style="position:absolute;left:8197;top:3026;width:46;height:76" coordorigin="8197,3026" coordsize="46,76">
              <v:shape style="position:absolute;left:8197;top:3026;width:46;height:76" coordorigin="8197,3026" coordsize="46,76" path="m8220,3026l8197,3064,8220,3102,8243,3064,8220,3026xe" filled="t" fillcolor="#231F20" stroked="f">
                <v:path arrowok="t"/>
                <v:fill type="solid"/>
              </v:shape>
            </v:group>
            <v:group style="position:absolute;left:8197;top:3026;width:46;height:76" coordorigin="8197,3026" coordsize="46,76">
              <v:shape style="position:absolute;left:8197;top:3026;width:46;height:76" coordorigin="8197,3026" coordsize="46,76" path="m8220,3102l8243,3064,8220,3026,8197,3064,8220,3102xe" filled="f" stroked="t" strokeweight=".224401pt" strokecolor="#231F20">
                <v:path arrowok="t"/>
              </v:shape>
            </v:group>
            <v:group style="position:absolute;left:8222;top:3026;width:46;height:76" coordorigin="8222,3026" coordsize="46,76">
              <v:shape style="position:absolute;left:8222;top:3026;width:46;height:76" coordorigin="8222,3026" coordsize="46,76" path="m8245,3026l8222,3064,8245,3102,8268,3064,8245,3026xe" filled="t" fillcolor="#231F20" stroked="f">
                <v:path arrowok="t"/>
                <v:fill type="solid"/>
              </v:shape>
            </v:group>
            <v:group style="position:absolute;left:8222;top:3026;width:46;height:76" coordorigin="8222,3026" coordsize="46,76">
              <v:shape style="position:absolute;left:8222;top:3026;width:46;height:76" coordorigin="8222,3026" coordsize="46,76" path="m8245,3102l8268,3064,8245,3026,8222,3064,8245,3102xe" filled="f" stroked="t" strokeweight=".224401pt" strokecolor="#231F20">
                <v:path arrowok="t"/>
              </v:shape>
            </v:group>
            <v:group style="position:absolute;left:8247;top:3026;width:46;height:76" coordorigin="8247,3026" coordsize="46,76">
              <v:shape style="position:absolute;left:8247;top:3026;width:46;height:76" coordorigin="8247,3026" coordsize="46,76" path="m8270,3026l8247,3064,8270,3102,8293,3064,8270,3026xe" filled="t" fillcolor="#231F20" stroked="f">
                <v:path arrowok="t"/>
                <v:fill type="solid"/>
              </v:shape>
            </v:group>
            <v:group style="position:absolute;left:8247;top:3026;width:46;height:76" coordorigin="8247,3026" coordsize="46,76">
              <v:shape style="position:absolute;left:8247;top:3026;width:46;height:76" coordorigin="8247,3026" coordsize="46,76" path="m8270,3102l8293,3064,8270,3026,8247,3064,8270,3102xe" filled="f" stroked="t" strokeweight=".224401pt" strokecolor="#231F20">
                <v:path arrowok="t"/>
              </v:shape>
            </v:group>
            <v:group style="position:absolute;left:8272;top:3026;width:46;height:76" coordorigin="8272,3026" coordsize="46,76">
              <v:shape style="position:absolute;left:8272;top:3026;width:46;height:76" coordorigin="8272,3026" coordsize="46,76" path="m8295,3026l8272,3064,8295,3102,8318,3064,8295,3026xe" filled="t" fillcolor="#231F20" stroked="f">
                <v:path arrowok="t"/>
                <v:fill type="solid"/>
              </v:shape>
            </v:group>
            <v:group style="position:absolute;left:8272;top:3026;width:46;height:76" coordorigin="8272,3026" coordsize="46,76">
              <v:shape style="position:absolute;left:8272;top:3026;width:46;height:76" coordorigin="8272,3026" coordsize="46,76" path="m8295,3102l8318,3064,8295,3026,8272,3064,8295,3102xe" filled="f" stroked="t" strokeweight=".224401pt" strokecolor="#231F20">
                <v:path arrowok="t"/>
              </v:shape>
            </v:group>
            <v:group style="position:absolute;left:8297;top:3026;width:46;height:76" coordorigin="8297,3026" coordsize="46,76">
              <v:shape style="position:absolute;left:8297;top:3026;width:46;height:76" coordorigin="8297,3026" coordsize="46,76" path="m8320,3026l8297,3064,8320,3102,8343,3064,8320,3026xe" filled="t" fillcolor="#231F20" stroked="f">
                <v:path arrowok="t"/>
                <v:fill type="solid"/>
              </v:shape>
            </v:group>
            <v:group style="position:absolute;left:8297;top:3026;width:46;height:76" coordorigin="8297,3026" coordsize="46,76">
              <v:shape style="position:absolute;left:8297;top:3026;width:46;height:76" coordorigin="8297,3026" coordsize="46,76" path="m8320,3102l8343,3064,8320,3026,8297,3064,8320,3102xe" filled="f" stroked="t" strokeweight=".224401pt" strokecolor="#231F20">
                <v:path arrowok="t"/>
              </v:shape>
            </v:group>
            <v:group style="position:absolute;left:8322;top:3026;width:46;height:76" coordorigin="8322,3026" coordsize="46,76">
              <v:shape style="position:absolute;left:8322;top:3026;width:46;height:76" coordorigin="8322,3026" coordsize="46,76" path="m8345,3026l8322,3064,8345,3102,8368,3064,8345,3026xe" filled="t" fillcolor="#231F20" stroked="f">
                <v:path arrowok="t"/>
                <v:fill type="solid"/>
              </v:shape>
            </v:group>
            <v:group style="position:absolute;left:8322;top:3026;width:46;height:76" coordorigin="8322,3026" coordsize="46,76">
              <v:shape style="position:absolute;left:8322;top:3026;width:46;height:76" coordorigin="8322,3026" coordsize="46,76" path="m8345,3102l8368,3064,8345,3026,8322,3064,8345,3102xe" filled="f" stroked="t" strokeweight=".224401pt" strokecolor="#231F20">
                <v:path arrowok="t"/>
              </v:shape>
            </v:group>
            <v:group style="position:absolute;left:8347;top:3026;width:46;height:76" coordorigin="8347,3026" coordsize="46,76">
              <v:shape style="position:absolute;left:8347;top:3026;width:46;height:76" coordorigin="8347,3026" coordsize="46,76" path="m8370,3026l8347,3064,8370,3102,8393,3064,8370,3026xe" filled="t" fillcolor="#231F20" stroked="f">
                <v:path arrowok="t"/>
                <v:fill type="solid"/>
              </v:shape>
            </v:group>
            <v:group style="position:absolute;left:8347;top:3026;width:46;height:76" coordorigin="8347,3026" coordsize="46,76">
              <v:shape style="position:absolute;left:8347;top:3026;width:46;height:76" coordorigin="8347,3026" coordsize="46,76" path="m8370,3102l8393,3064,8370,3026,8347,3064,8370,3102xe" filled="f" stroked="t" strokeweight=".224401pt" strokecolor="#231F20">
                <v:path arrowok="t"/>
              </v:shape>
            </v:group>
            <v:group style="position:absolute;left:8373;top:3126;width:46;height:76" coordorigin="8373,3126" coordsize="46,76">
              <v:shape style="position:absolute;left:8373;top:3126;width:46;height:76" coordorigin="8373,3126" coordsize="46,76" path="m8395,3126l8373,3164,8395,3202,8418,3164,8395,3126xe" filled="t" fillcolor="#231F20" stroked="f">
                <v:path arrowok="t"/>
                <v:fill type="solid"/>
              </v:shape>
            </v:group>
            <v:group style="position:absolute;left:8373;top:3126;width:46;height:76" coordorigin="8373,3126" coordsize="46,76">
              <v:shape style="position:absolute;left:8373;top:3126;width:46;height:76" coordorigin="8373,3126" coordsize="46,76" path="m8395,3202l8418,3164,8395,3126,8373,3164,8395,3202xe" filled="f" stroked="t" strokeweight=".224401pt" strokecolor="#231F20">
                <v:path arrowok="t"/>
              </v:shape>
            </v:group>
            <v:group style="position:absolute;left:8398;top:3078;width:46;height:76" coordorigin="8398,3078" coordsize="46,76">
              <v:shape style="position:absolute;left:8398;top:3078;width:46;height:76" coordorigin="8398,3078" coordsize="46,76" path="m8420,3078l8398,3116,8420,3154,8443,3116,8420,3078xe" filled="t" fillcolor="#231F20" stroked="f">
                <v:path arrowok="t"/>
                <v:fill type="solid"/>
              </v:shape>
            </v:group>
            <v:group style="position:absolute;left:8398;top:3078;width:46;height:76" coordorigin="8398,3078" coordsize="46,76">
              <v:shape style="position:absolute;left:8398;top:3078;width:46;height:76" coordorigin="8398,3078" coordsize="46,76" path="m8420,3154l8443,3116,8420,3078,8398,3116,8420,3154xe" filled="f" stroked="t" strokeweight=".224401pt" strokecolor="#231F20">
                <v:path arrowok="t"/>
              </v:shape>
            </v:group>
            <v:group style="position:absolute;left:8423;top:3078;width:46;height:76" coordorigin="8423,3078" coordsize="46,76">
              <v:shape style="position:absolute;left:8423;top:3078;width:46;height:76" coordorigin="8423,3078" coordsize="46,76" path="m8445,3078l8423,3116,8445,3154,8468,3116,8445,3078xe" filled="t" fillcolor="#231F20" stroked="f">
                <v:path arrowok="t"/>
                <v:fill type="solid"/>
              </v:shape>
            </v:group>
            <v:group style="position:absolute;left:8423;top:3078;width:46;height:76" coordorigin="8423,3078" coordsize="46,76">
              <v:shape style="position:absolute;left:8423;top:3078;width:46;height:76" coordorigin="8423,3078" coordsize="46,76" path="m8445,3154l8468,3116,8445,3078,8423,3116,8445,3154xe" filled="f" stroked="t" strokeweight=".224401pt" strokecolor="#231F20">
                <v:path arrowok="t"/>
              </v:shape>
            </v:group>
            <v:group style="position:absolute;left:8448;top:3026;width:46;height:76" coordorigin="8448,3026" coordsize="46,76">
              <v:shape style="position:absolute;left:8448;top:3026;width:46;height:76" coordorigin="8448,3026" coordsize="46,76" path="m8470,3026l8448,3064,8470,3102,8493,3064,8470,3026xe" filled="t" fillcolor="#231F20" stroked="f">
                <v:path arrowok="t"/>
                <v:fill type="solid"/>
              </v:shape>
            </v:group>
            <v:group style="position:absolute;left:8448;top:3026;width:46;height:76" coordorigin="8448,3026" coordsize="46,76">
              <v:shape style="position:absolute;left:8448;top:3026;width:46;height:76" coordorigin="8448,3026" coordsize="46,76" path="m8470,3102l8493,3064,8470,3026,8448,3064,8470,3102xe" filled="f" stroked="t" strokeweight=".224401pt" strokecolor="#231F20">
                <v:path arrowok="t"/>
              </v:shape>
            </v:group>
            <v:group style="position:absolute;left:8473;top:3026;width:46;height:76" coordorigin="8473,3026" coordsize="46,76">
              <v:shape style="position:absolute;left:8473;top:3026;width:46;height:76" coordorigin="8473,3026" coordsize="46,76" path="m8496,3026l8473,3064,8496,3102,8518,3064,8496,3026xe" filled="t" fillcolor="#231F20" stroked="f">
                <v:path arrowok="t"/>
                <v:fill type="solid"/>
              </v:shape>
            </v:group>
            <v:group style="position:absolute;left:8473;top:3026;width:46;height:76" coordorigin="8473,3026" coordsize="46,76">
              <v:shape style="position:absolute;left:8473;top:3026;width:46;height:76" coordorigin="8473,3026" coordsize="46,76" path="m8496,3102l8518,3064,8496,3026,8473,3064,8496,3102xe" filled="f" stroked="t" strokeweight=".224401pt" strokecolor="#231F20">
                <v:path arrowok="t"/>
              </v:shape>
            </v:group>
            <v:group style="position:absolute;left:8498;top:3126;width:46;height:76" coordorigin="8498,3126" coordsize="46,76">
              <v:shape style="position:absolute;left:8498;top:3126;width:46;height:76" coordorigin="8498,3126" coordsize="46,76" path="m8521,3126l8498,3164,8521,3202,8543,3164,8521,3126xe" filled="t" fillcolor="#231F20" stroked="f">
                <v:path arrowok="t"/>
                <v:fill type="solid"/>
              </v:shape>
            </v:group>
            <v:group style="position:absolute;left:8498;top:3126;width:46;height:76" coordorigin="8498,3126" coordsize="46,76">
              <v:shape style="position:absolute;left:8498;top:3126;width:46;height:76" coordorigin="8498,3126" coordsize="46,76" path="m8521,3202l8543,3164,8521,3126,8498,3164,8521,3202xe" filled="f" stroked="t" strokeweight=".224401pt" strokecolor="#231F20">
                <v:path arrowok="t"/>
              </v:shape>
            </v:group>
            <v:group style="position:absolute;left:8523;top:3026;width:46;height:76" coordorigin="8523,3026" coordsize="46,76">
              <v:shape style="position:absolute;left:8523;top:3026;width:46;height:76" coordorigin="8523,3026" coordsize="46,76" path="m8546,3026l8523,3064,8546,3102,8568,3064,8546,3026xe" filled="t" fillcolor="#231F20" stroked="f">
                <v:path arrowok="t"/>
                <v:fill type="solid"/>
              </v:shape>
            </v:group>
            <v:group style="position:absolute;left:8523;top:3026;width:46;height:76" coordorigin="8523,3026" coordsize="46,76">
              <v:shape style="position:absolute;left:8523;top:3026;width:46;height:76" coordorigin="8523,3026" coordsize="46,76" path="m8546,3102l8568,3064,8546,3026,8523,3064,8546,3102xe" filled="f" stroked="t" strokeweight=".224401pt" strokecolor="#231F20">
                <v:path arrowok="t"/>
              </v:shape>
            </v:group>
            <v:group style="position:absolute;left:8548;top:3126;width:46;height:76" coordorigin="8548,3126" coordsize="46,76">
              <v:shape style="position:absolute;left:8548;top:3126;width:46;height:76" coordorigin="8548,3126" coordsize="46,76" path="m8571,3126l8548,3164,8571,3202,8593,3164,8571,3126xe" filled="t" fillcolor="#231F20" stroked="f">
                <v:path arrowok="t"/>
                <v:fill type="solid"/>
              </v:shape>
            </v:group>
            <v:group style="position:absolute;left:8548;top:3126;width:46;height:76" coordorigin="8548,3126" coordsize="46,76">
              <v:shape style="position:absolute;left:8548;top:3126;width:46;height:76" coordorigin="8548,3126" coordsize="46,76" path="m8571,3202l8593,3164,8571,3126,8548,3164,8571,3202xe" filled="f" stroked="t" strokeweight=".224401pt" strokecolor="#231F20">
                <v:path arrowok="t"/>
              </v:shape>
            </v:group>
            <v:group style="position:absolute;left:8573;top:3078;width:46;height:76" coordorigin="8573,3078" coordsize="46,76">
              <v:shape style="position:absolute;left:8573;top:3078;width:46;height:76" coordorigin="8573,3078" coordsize="46,76" path="m8596,3078l8573,3116,8596,3154,8619,3116,8596,3078xe" filled="t" fillcolor="#231F20" stroked="f">
                <v:path arrowok="t"/>
                <v:fill type="solid"/>
              </v:shape>
            </v:group>
            <v:group style="position:absolute;left:8573;top:3078;width:46;height:76" coordorigin="8573,3078" coordsize="46,76">
              <v:shape style="position:absolute;left:8573;top:3078;width:46;height:76" coordorigin="8573,3078" coordsize="46,76" path="m8596,3154l8619,3116,8596,3078,8573,3116,8596,3154xe" filled="f" stroked="t" strokeweight=".224401pt" strokecolor="#231F20">
                <v:path arrowok="t"/>
              </v:shape>
            </v:group>
            <v:group style="position:absolute;left:8598;top:3026;width:46;height:76" coordorigin="8598,3026" coordsize="46,76">
              <v:shape style="position:absolute;left:8598;top:3026;width:46;height:76" coordorigin="8598,3026" coordsize="46,76" path="m8621,3026l8598,3064,8621,3102,8644,3064,8621,3026xe" filled="t" fillcolor="#231F20" stroked="f">
                <v:path arrowok="t"/>
                <v:fill type="solid"/>
              </v:shape>
            </v:group>
            <v:group style="position:absolute;left:8598;top:3026;width:46;height:76" coordorigin="8598,3026" coordsize="46,76">
              <v:shape style="position:absolute;left:8598;top:3026;width:46;height:76" coordorigin="8598,3026" coordsize="46,76" path="m8621,3102l8644,3064,8621,3026,8598,3064,8621,3102xe" filled="f" stroked="t" strokeweight=".224401pt" strokecolor="#231F20">
                <v:path arrowok="t"/>
              </v:shape>
            </v:group>
            <v:group style="position:absolute;left:8623;top:3078;width:46;height:76" coordorigin="8623,3078" coordsize="46,76">
              <v:shape style="position:absolute;left:8623;top:3078;width:46;height:76" coordorigin="8623,3078" coordsize="46,76" path="m8646,3078l8623,3116,8646,3154,8669,3116,8646,3078xe" filled="t" fillcolor="#231F20" stroked="f">
                <v:path arrowok="t"/>
                <v:fill type="solid"/>
              </v:shape>
            </v:group>
            <v:group style="position:absolute;left:8623;top:3078;width:46;height:76" coordorigin="8623,3078" coordsize="46,76">
              <v:shape style="position:absolute;left:8623;top:3078;width:46;height:76" coordorigin="8623,3078" coordsize="46,76" path="m8646,3154l8669,3116,8646,3078,8623,3116,8646,3154xe" filled="f" stroked="t" strokeweight=".224401pt" strokecolor="#231F20">
                <v:path arrowok="t"/>
              </v:shape>
            </v:group>
            <v:group style="position:absolute;left:8648;top:3026;width:46;height:76" coordorigin="8648,3026" coordsize="46,76">
              <v:shape style="position:absolute;left:8648;top:3026;width:46;height:76" coordorigin="8648,3026" coordsize="46,76" path="m8671,3026l8648,3064,8671,3102,8694,3064,8671,3026xe" filled="t" fillcolor="#231F20" stroked="f">
                <v:path arrowok="t"/>
                <v:fill type="solid"/>
              </v:shape>
            </v:group>
            <v:group style="position:absolute;left:8648;top:3026;width:46;height:76" coordorigin="8648,3026" coordsize="46,76">
              <v:shape style="position:absolute;left:8648;top:3026;width:46;height:76" coordorigin="8648,3026" coordsize="46,76" path="m8671,3102l8694,3064,8671,3026,8648,3064,8671,3102xe" filled="f" stroked="t" strokeweight=".224401pt" strokecolor="#231F20">
                <v:path arrowok="t"/>
              </v:shape>
            </v:group>
            <v:group style="position:absolute;left:8673;top:3026;width:46;height:76" coordorigin="8673,3026" coordsize="46,76">
              <v:shape style="position:absolute;left:8673;top:3026;width:46;height:76" coordorigin="8673,3026" coordsize="46,76" path="m8696,3026l8673,3064,8696,3102,8719,3064,8696,3026xe" filled="t" fillcolor="#231F20" stroked="f">
                <v:path arrowok="t"/>
                <v:fill type="solid"/>
              </v:shape>
            </v:group>
            <v:group style="position:absolute;left:8673;top:3026;width:46;height:76" coordorigin="8673,3026" coordsize="46,76">
              <v:shape style="position:absolute;left:8673;top:3026;width:46;height:76" coordorigin="8673,3026" coordsize="46,76" path="m8696,3102l8719,3064,8696,3026,8673,3064,8696,3102xe" filled="f" stroked="t" strokeweight=".224401pt" strokecolor="#231F20">
                <v:path arrowok="t"/>
              </v:shape>
            </v:group>
            <v:group style="position:absolute;left:8698;top:3126;width:46;height:76" coordorigin="8698,3126" coordsize="46,76">
              <v:shape style="position:absolute;left:8698;top:3126;width:46;height:76" coordorigin="8698,3126" coordsize="46,76" path="m8721,3126l8698,3164,8721,3202,8744,3164,8721,3126xe" filled="t" fillcolor="#231F20" stroked="f">
                <v:path arrowok="t"/>
                <v:fill type="solid"/>
              </v:shape>
            </v:group>
            <v:group style="position:absolute;left:8698;top:3126;width:46;height:76" coordorigin="8698,3126" coordsize="46,76">
              <v:shape style="position:absolute;left:8698;top:3126;width:46;height:76" coordorigin="8698,3126" coordsize="46,76" path="m8721,3202l8744,3164,8721,3126,8698,3164,8721,3202xe" filled="f" stroked="t" strokeweight=".224401pt" strokecolor="#231F20">
                <v:path arrowok="t"/>
              </v:shape>
            </v:group>
            <v:group style="position:absolute;left:8723;top:3026;width:46;height:76" coordorigin="8723,3026" coordsize="46,76">
              <v:shape style="position:absolute;left:8723;top:3026;width:46;height:76" coordorigin="8723,3026" coordsize="46,76" path="m8746,3026l8723,3064,8746,3102,8769,3064,8746,3026xe" filled="t" fillcolor="#231F20" stroked="f">
                <v:path arrowok="t"/>
                <v:fill type="solid"/>
              </v:shape>
            </v:group>
            <v:group style="position:absolute;left:8723;top:3026;width:46;height:76" coordorigin="8723,3026" coordsize="46,76">
              <v:shape style="position:absolute;left:8723;top:3026;width:46;height:76" coordorigin="8723,3026" coordsize="46,76" path="m8746,3102l8769,3064,8746,3026,8723,3064,8746,3102xe" filled="f" stroked="t" strokeweight=".224401pt" strokecolor="#231F20">
                <v:path arrowok="t"/>
              </v:shape>
            </v:group>
            <v:group style="position:absolute;left:8748;top:3026;width:46;height:76" coordorigin="8748,3026" coordsize="46,76">
              <v:shape style="position:absolute;left:8748;top:3026;width:46;height:76" coordorigin="8748,3026" coordsize="46,76" path="m8771,3026l8748,3064,8771,3102,8794,3064,8771,3026xe" filled="t" fillcolor="#231F20" stroked="f">
                <v:path arrowok="t"/>
                <v:fill type="solid"/>
              </v:shape>
            </v:group>
            <v:group style="position:absolute;left:8748;top:3026;width:46;height:76" coordorigin="8748,3026" coordsize="46,76">
              <v:shape style="position:absolute;left:8748;top:3026;width:46;height:76" coordorigin="8748,3026" coordsize="46,76" path="m8771,3102l8794,3064,8771,3026,8748,3064,8771,3102xe" filled="f" stroked="t" strokeweight=".224401pt" strokecolor="#231F20">
                <v:path arrowok="t"/>
              </v:shape>
            </v:group>
            <v:group style="position:absolute;left:8773;top:3026;width:46;height:76" coordorigin="8773,3026" coordsize="46,76">
              <v:shape style="position:absolute;left:8773;top:3026;width:46;height:76" coordorigin="8773,3026" coordsize="46,76" path="m8796,3026l8773,3064,8796,3102,8819,3064,8796,3026xe" filled="t" fillcolor="#231F20" stroked="f">
                <v:path arrowok="t"/>
                <v:fill type="solid"/>
              </v:shape>
            </v:group>
            <v:group style="position:absolute;left:8773;top:3026;width:46;height:76" coordorigin="8773,3026" coordsize="46,76">
              <v:shape style="position:absolute;left:8773;top:3026;width:46;height:76" coordorigin="8773,3026" coordsize="46,76" path="m8796,3102l8819,3064,8796,3026,8773,3064,8796,3102xe" filled="f" stroked="t" strokeweight=".224401pt" strokecolor="#231F20">
                <v:path arrowok="t"/>
              </v:shape>
            </v:group>
            <v:group style="position:absolute;left:8798;top:3026;width:46;height:76" coordorigin="8798,3026" coordsize="46,76">
              <v:shape style="position:absolute;left:8798;top:3026;width:46;height:76" coordorigin="8798,3026" coordsize="46,76" path="m8821,3026l8798,3064,8821,3102,8844,3064,8821,3026xe" filled="t" fillcolor="#231F20" stroked="f">
                <v:path arrowok="t"/>
                <v:fill type="solid"/>
              </v:shape>
            </v:group>
            <v:group style="position:absolute;left:8798;top:3026;width:46;height:76" coordorigin="8798,3026" coordsize="46,76">
              <v:shape style="position:absolute;left:8798;top:3026;width:46;height:76" coordorigin="8798,3026" coordsize="46,76" path="m8821,3102l8844,3064,8821,3026,8798,3064,8821,3102xe" filled="f" stroked="t" strokeweight=".224401pt" strokecolor="#231F20">
                <v:path arrowok="t"/>
              </v:shape>
            </v:group>
            <v:group style="position:absolute;left:8823;top:3026;width:46;height:76" coordorigin="8823,3026" coordsize="46,76">
              <v:shape style="position:absolute;left:8823;top:3026;width:46;height:76" coordorigin="8823,3026" coordsize="46,76" path="m8846,3026l8823,3064,8846,3102,8869,3064,8846,3026xe" filled="t" fillcolor="#231F20" stroked="f">
                <v:path arrowok="t"/>
                <v:fill type="solid"/>
              </v:shape>
            </v:group>
            <v:group style="position:absolute;left:8823;top:3026;width:46;height:76" coordorigin="8823,3026" coordsize="46,76">
              <v:shape style="position:absolute;left:8823;top:3026;width:46;height:76" coordorigin="8823,3026" coordsize="46,76" path="m8846,3102l8869,3064,8846,3026,8823,3064,8846,3102xe" filled="f" stroked="t" strokeweight=".224401pt" strokecolor="#231F20">
                <v:path arrowok="t"/>
              </v:shape>
            </v:group>
            <v:group style="position:absolute;left:8848;top:3026;width:46;height:76" coordorigin="8848,3026" coordsize="46,76">
              <v:shape style="position:absolute;left:8848;top:3026;width:46;height:76" coordorigin="8848,3026" coordsize="46,76" path="m8871,3026l8848,3064,8871,3102,8894,3064,8871,3026xe" filled="t" fillcolor="#231F20" stroked="f">
                <v:path arrowok="t"/>
                <v:fill type="solid"/>
              </v:shape>
            </v:group>
            <v:group style="position:absolute;left:8848;top:3026;width:46;height:76" coordorigin="8848,3026" coordsize="46,76">
              <v:shape style="position:absolute;left:8848;top:3026;width:46;height:76" coordorigin="8848,3026" coordsize="46,76" path="m8871,3102l8894,3064,8871,3026,8848,3064,8871,3102xe" filled="f" stroked="t" strokeweight=".224401pt" strokecolor="#231F20">
                <v:path arrowok="t"/>
              </v:shape>
            </v:group>
            <v:group style="position:absolute;left:8873;top:3026;width:46;height:76" coordorigin="8873,3026" coordsize="46,76">
              <v:shape style="position:absolute;left:8873;top:3026;width:46;height:76" coordorigin="8873,3026" coordsize="46,76" path="m8896,3026l8873,3064,8896,3102,8919,3064,8896,3026xe" filled="t" fillcolor="#231F20" stroked="f">
                <v:path arrowok="t"/>
                <v:fill type="solid"/>
              </v:shape>
            </v:group>
            <v:group style="position:absolute;left:8873;top:3026;width:46;height:76" coordorigin="8873,3026" coordsize="46,76">
              <v:shape style="position:absolute;left:8873;top:3026;width:46;height:76" coordorigin="8873,3026" coordsize="46,76" path="m8896,3102l8919,3064,8896,3026,8873,3064,8896,3102xe" filled="f" stroked="t" strokeweight=".224401pt" strokecolor="#231F20">
                <v:path arrowok="t"/>
              </v:shape>
              <v:shape style="position:absolute;left:8896;top:4227;width:1302;height:162" type="#_x0000_t75">
                <v:imagedata r:id="rId72" o:title=""/>
              </v:shape>
            </v:group>
            <v:group style="position:absolute;left:6568;top:4232;width:2;height:36" coordorigin="6568,4232" coordsize="2,36">
              <v:shape style="position:absolute;left:6568;top:4232;width:2;height:36" coordorigin="6568,4232" coordsize="0,36" path="m6568,4268l6568,4232e" filled="t" fillcolor="#231F20" stroked="f">
                <v:path arrowok="t"/>
                <v:fill type="solid"/>
              </v:shape>
            </v:group>
            <v:group style="position:absolute;left:6568;top:2943;width:2;height:36" coordorigin="6568,2943" coordsize="2,36">
              <v:shape style="position:absolute;left:6568;top:2943;width:2;height:36" coordorigin="6568,2943" coordsize="0,36" path="m6568,2943l6568,2979e" filled="t" fillcolor="#231F20" stroked="f">
                <v:path arrowok="t"/>
                <v:fill type="solid"/>
              </v:shape>
            </v:group>
            <v:group style="position:absolute;left:6548;top:4306;width:54;height:81" coordorigin="6548,4306" coordsize="54,81">
              <v:shape style="position:absolute;left:6548;top:4306;width:54;height:81" coordorigin="6548,4306" coordsize="54,81" path="m6584,4306l6566,4306,6559,4309,6555,4316,6550,4323,6548,4333,6548,4359,6550,4370,6559,4383,6566,4387,6584,4387,6590,4383,6594,4379,6570,4379,6565,4376,6560,4365,6559,4357,6559,4335,6560,4327,6565,4317,6570,4314,6594,4314,6590,4309,6584,4306xe" filled="t" fillcolor="#231F20" stroked="f">
                <v:path arrowok="t"/>
                <v:fill type="solid"/>
              </v:shape>
              <v:shape style="position:absolute;left:6548;top:4306;width:54;height:81" coordorigin="6548,4306" coordsize="54,81" path="m6594,4314l6580,4314,6585,4317,6587,4322,6590,4327,6591,4335,6591,4357,6590,4365,6587,4370,6585,4376,6580,4379,6594,4379,6595,4377,6600,4370,6602,4359,6602,4333,6600,4323,6595,4316,6594,4314xe" filled="t" fillcolor="#231F20" stroked="f">
                <v:path arrowok="t"/>
                <v:fill type="solid"/>
              </v:shape>
            </v:group>
            <v:group style="position:absolute;left:7069;top:4232;width:2;height:36" coordorigin="7069,4232" coordsize="2,36">
              <v:shape style="position:absolute;left:7069;top:4232;width:2;height:36" coordorigin="7069,4232" coordsize="0,36" path="m7069,4268l7069,4232e" filled="t" fillcolor="#231F20" stroked="f">
                <v:path arrowok="t"/>
                <v:fill type="solid"/>
              </v:shape>
            </v:group>
            <v:group style="position:absolute;left:7069;top:2943;width:2;height:36" coordorigin="7069,2943" coordsize="2,36">
              <v:shape style="position:absolute;left:7069;top:2943;width:2;height:36" coordorigin="7069,2943" coordsize="0,36" path="m7069,2943l7069,2979e" filled="t" fillcolor="#231F20" stroked="f">
                <v:path arrowok="t"/>
                <v:fill type="solid"/>
              </v:shape>
            </v:group>
            <v:group style="position:absolute;left:7015;top:4306;width:50;height:80" coordorigin="7015,4306" coordsize="50,80">
              <v:shape style="position:absolute;left:7015;top:4306;width:50;height:80" coordorigin="7015,4306" coordsize="50,80" path="m7061,4314l7043,4314,7047,4316,7053,4321,7054,4324,7054,4331,7053,4334,7052,4336,7051,4339,7048,4342,7043,4348,7015,4377,7015,4385,7065,4385,7065,4377,7028,4377,7053,4351,7056,4348,7056,4347,7060,4343,7062,4340,7063,4337,7064,4334,7065,4331,7065,4321,7062,4316,7061,4314xe" filled="t" fillcolor="#231F20" stroked="f">
                <v:path arrowok="t"/>
                <v:fill type="solid"/>
              </v:shape>
              <v:shape style="position:absolute;left:7015;top:4306;width:50;height:80" coordorigin="7015,4306" coordsize="50,80" path="m7046,4306l7035,4306,7032,4306,7024,4308,7020,4309,7016,4311,7016,4321,7020,4319,7024,4317,7028,4316,7031,4315,7035,4314,7061,4314,7053,4308,7046,4306xe" filled="t" fillcolor="#231F20" stroked="f">
                <v:path arrowok="t"/>
                <v:fill type="solid"/>
              </v:shape>
            </v:group>
            <v:group style="position:absolute;left:7083;top:4306;width:54;height:81" coordorigin="7083,4306" coordsize="54,81">
              <v:shape style="position:absolute;left:7083;top:4306;width:54;height:81" coordorigin="7083,4306" coordsize="54,81" path="m7119,4306l7101,4306,7095,4309,7090,4316,7085,4323,7083,4333,7083,4359,7085,4370,7095,4383,7101,4387,7119,4387,7126,4383,7129,4379,7105,4379,7101,4376,7095,4365,7094,4357,7094,4335,7095,4327,7101,4317,7105,4314,7129,4314,7126,4309,7119,4306xe" filled="t" fillcolor="#231F20" stroked="f">
                <v:path arrowok="t"/>
                <v:fill type="solid"/>
              </v:shape>
              <v:shape style="position:absolute;left:7083;top:4306;width:54;height:81" coordorigin="7083,4306" coordsize="54,81" path="m7129,4314l7116,4314,7120,4317,7123,4322,7125,4327,7127,4335,7127,4357,7125,4365,7123,4370,7120,4376,7116,4379,7129,4379,7130,4377,7135,4370,7137,4359,7137,4333,7135,4323,7130,4316,7129,4314xe" filled="t" fillcolor="#231F20" stroked="f">
                <v:path arrowok="t"/>
                <v:fill type="solid"/>
              </v:shape>
            </v:group>
            <v:group style="position:absolute;left:7569;top:4232;width:2;height:36" coordorigin="7569,4232" coordsize="2,36">
              <v:shape style="position:absolute;left:7569;top:4232;width:2;height:36" coordorigin="7569,4232" coordsize="0,36" path="m7569,4268l7569,4232e" filled="t" fillcolor="#231F20" stroked="f">
                <v:path arrowok="t"/>
                <v:fill type="solid"/>
              </v:shape>
            </v:group>
            <v:group style="position:absolute;left:7569;top:2943;width:2;height:36" coordorigin="7569,2943" coordsize="2,36">
              <v:shape style="position:absolute;left:7569;top:2943;width:2;height:36" coordorigin="7569,2943" coordsize="0,36" path="m7569,2943l7569,2979e" filled="t" fillcolor="#231F20" stroked="f">
                <v:path arrowok="t"/>
                <v:fill type="solid"/>
              </v:shape>
            </v:group>
            <v:group style="position:absolute;left:7512;top:4307;width:46;height:79" coordorigin="7512,4307" coordsize="46,79">
              <v:shape style="position:absolute;left:7512;top:4307;width:46;height:79" coordorigin="7512,4307" coordsize="46,79" path="m7558,4367l7548,4367,7548,4385,7558,4385,7558,4367xe" filled="t" fillcolor="#231F20" stroked="f">
                <v:path arrowok="t"/>
                <v:fill type="solid"/>
              </v:shape>
              <v:shape style="position:absolute;left:7512;top:4307;width:46;height:79" coordorigin="7512,4307" coordsize="46,79" path="m7558,4307l7545,4307,7512,4357,7512,4367,7569,4367,7569,4358,7521,4358,7548,4316,7558,4316,7558,4307xe" filled="t" fillcolor="#231F20" stroked="f">
                <v:path arrowok="t"/>
                <v:fill type="solid"/>
              </v:shape>
              <v:shape style="position:absolute;left:7512;top:4307;width:46;height:79" coordorigin="7512,4307" coordsize="46,79" path="m7558,4316l7548,4316,7548,4358,7558,4358,7558,4316xe" filled="t" fillcolor="#231F20" stroked="f">
                <v:path arrowok="t"/>
                <v:fill type="solid"/>
              </v:shape>
            </v:group>
            <v:group style="position:absolute;left:7583;top:4306;width:54;height:81" coordorigin="7583,4306" coordsize="54,81">
              <v:shape style="position:absolute;left:7583;top:4306;width:54;height:81" coordorigin="7583,4306" coordsize="54,81" path="m7618,4306l7601,4306,7594,4309,7589,4316,7585,4323,7583,4333,7583,4359,7585,4370,7594,4383,7601,4387,7618,4387,7625,4383,7628,4379,7604,4379,7600,4376,7594,4365,7593,4357,7593,4335,7594,4327,7600,4317,7604,4314,7628,4314,7625,4309,7618,4306xe" filled="t" fillcolor="#231F20" stroked="f">
                <v:path arrowok="t"/>
                <v:fill type="solid"/>
              </v:shape>
              <v:shape style="position:absolute;left:7583;top:4306;width:54;height:81" coordorigin="7583,4306" coordsize="54,81" path="m7628,4314l7615,4314,7619,4317,7622,4322,7625,4327,7626,4335,7626,4357,7625,4365,7622,4370,7619,4376,7615,4379,7628,4379,7630,4377,7634,4370,7637,4359,7637,4333,7634,4323,7630,4316,7628,4314xe" filled="t" fillcolor="#231F20" stroked="f">
                <v:path arrowok="t"/>
                <v:fill type="solid"/>
              </v:shape>
            </v:group>
            <v:group style="position:absolute;left:8070;top:4232;width:2;height:36" coordorigin="8070,4232" coordsize="2,36">
              <v:shape style="position:absolute;left:8070;top:4232;width:2;height:36" coordorigin="8070,4232" coordsize="0,36" path="m8070,4268l8070,4232e" filled="t" fillcolor="#231F20" stroked="f">
                <v:path arrowok="t"/>
                <v:fill type="solid"/>
              </v:shape>
            </v:group>
            <v:group style="position:absolute;left:8070;top:2943;width:2;height:36" coordorigin="8070,2943" coordsize="2,36">
              <v:shape style="position:absolute;left:8070;top:2943;width:2;height:36" coordorigin="8070,2943" coordsize="0,36" path="m8070,2943l8070,2979e" filled="t" fillcolor="#231F20" stroked="f">
                <v:path arrowok="t"/>
                <v:fill type="solid"/>
              </v:shape>
            </v:group>
            <v:group style="position:absolute;left:8016;top:4306;width:54;height:81" coordorigin="8016,4306" coordsize="54,81">
              <v:shape style="position:absolute;left:8016;top:4306;width:54;height:81" coordorigin="8016,4306" coordsize="54,81" path="m8051,4306l8039,4306,8031,4309,8025,4317,8019,4324,8016,4334,8016,4359,8019,4370,8023,4377,8028,4383,8035,4387,8052,4387,8058,4384,8064,4379,8040,4379,8036,4377,8030,4370,8029,4366,8029,4355,8030,4350,8036,4344,8037,4343,8027,4343,8027,4334,8029,4326,8037,4317,8042,4314,8065,4314,8065,4309,8062,4308,8060,4307,8057,4306,8054,4306,8051,4306xe" filled="t" fillcolor="#231F20" stroked="f">
                <v:path arrowok="t"/>
                <v:fill type="solid"/>
              </v:shape>
              <v:shape style="position:absolute;left:8016;top:4306;width:54;height:81" coordorigin="8016,4306" coordsize="54,81" path="m8065,4342l8049,4342,8053,4344,8058,4350,8060,4355,8060,4366,8058,4370,8053,4377,8049,4379,8064,4379,8068,4375,8070,4368,8070,4352,8068,4345,8065,4342xe" filled="t" fillcolor="#231F20" stroked="f">
                <v:path arrowok="t"/>
                <v:fill type="solid"/>
              </v:shape>
              <v:shape style="position:absolute;left:8016;top:4306;width:54;height:81" coordorigin="8016,4306" coordsize="54,81" path="m8053,4334l8041,4334,8038,4334,8031,4338,8029,4340,8027,4343,8037,4343,8040,4342,8065,4342,8059,4336,8053,4334xe" filled="t" fillcolor="#231F20" stroked="f">
                <v:path arrowok="t"/>
                <v:fill type="solid"/>
              </v:shape>
              <v:shape style="position:absolute;left:8016;top:4306;width:54;height:81" coordorigin="8016,4306" coordsize="54,81" path="m8065,4314l8052,4314,8054,4315,8057,4315,8060,4316,8063,4317,8065,4318,8065,4314xe" filled="t" fillcolor="#231F20" stroked="f">
                <v:path arrowok="t"/>
                <v:fill type="solid"/>
              </v:shape>
            </v:group>
            <v:group style="position:absolute;left:8084;top:4306;width:54;height:81" coordorigin="8084,4306" coordsize="54,81">
              <v:shape style="position:absolute;left:8084;top:4306;width:54;height:81" coordorigin="8084,4306" coordsize="54,81" path="m8120,4306l8103,4306,8096,4309,8091,4316,8087,4323,8084,4333,8084,4359,8087,4370,8096,4383,8103,4387,8120,4387,8127,4383,8130,4379,8106,4379,8102,4376,8096,4365,8095,4357,8095,4335,8096,4327,8102,4317,8106,4314,8130,4314,8127,4309,8120,4306xe" filled="t" fillcolor="#231F20" stroked="f">
                <v:path arrowok="t"/>
                <v:fill type="solid"/>
              </v:shape>
              <v:shape style="position:absolute;left:8084;top:4306;width:54;height:81" coordorigin="8084,4306" coordsize="54,81" path="m8130,4314l8117,4314,8121,4317,8124,4322,8127,4327,8128,4335,8128,4357,8127,4365,8124,4370,8121,4376,8117,4379,8130,4379,8132,4377,8136,4370,8139,4359,8139,4333,8136,4323,8132,4316,8130,4314xe" filled="t" fillcolor="#231F20" stroked="f">
                <v:path arrowok="t"/>
                <v:fill type="solid"/>
              </v:shape>
            </v:group>
            <v:group style="position:absolute;left:8571;top:4232;width:2;height:36" coordorigin="8571,4232" coordsize="2,36">
              <v:shape style="position:absolute;left:8571;top:4232;width:2;height:36" coordorigin="8571,4232" coordsize="0,36" path="m8571,4268l8571,4232e" filled="t" fillcolor="#231F20" stroked="f">
                <v:path arrowok="t"/>
                <v:fill type="solid"/>
              </v:shape>
            </v:group>
            <v:group style="position:absolute;left:8571;top:2943;width:2;height:36" coordorigin="8571,2943" coordsize="2,36">
              <v:shape style="position:absolute;left:8571;top:2943;width:2;height:36" coordorigin="8571,2943" coordsize="0,36" path="m8571,2943l8571,2979e" filled="t" fillcolor="#231F20" stroked="f">
                <v:path arrowok="t"/>
                <v:fill type="solid"/>
              </v:shape>
            </v:group>
            <v:group style="position:absolute;left:8517;top:4306;width:54;height:81" coordorigin="8517,4306" coordsize="54,81">
              <v:shape style="position:absolute;left:8517;top:4306;width:54;height:81" coordorigin="8517,4306" coordsize="54,81" path="m8551,4306l8536,4306,8529,4307,8525,4311,8521,4315,8518,4320,8518,4330,8520,4334,8525,4340,8528,4343,8533,4344,8528,4345,8524,4347,8521,4351,8518,4354,8517,4358,8517,4371,8519,4377,8523,4381,8528,4385,8535,4387,8552,4387,8559,4385,8566,4379,8538,4379,8534,4377,8529,4372,8527,4368,8527,4359,8529,4355,8534,4350,8538,4348,8564,4348,8563,4347,8559,4345,8554,4344,8559,4343,8562,4340,8563,4340,8539,4340,8535,4339,8530,4334,8529,4331,8529,4323,8530,4320,8535,4315,8539,4314,8565,4314,8562,4311,8557,4307,8551,4306xe" filled="t" fillcolor="#231F20" stroked="f">
                <v:path arrowok="t"/>
                <v:fill type="solid"/>
              </v:shape>
              <v:shape style="position:absolute;left:8517;top:4306;width:54;height:81" coordorigin="8517,4306" coordsize="54,81" path="m8564,4348l8549,4348,8553,4350,8555,4352,8558,4355,8560,4359,8560,4368,8558,4372,8555,4374,8552,4377,8548,4379,8566,4379,8568,4377,8570,4371,8570,4358,8569,4354,8566,4351,8564,4348xe" filled="t" fillcolor="#231F20" stroked="f">
                <v:path arrowok="t"/>
                <v:fill type="solid"/>
              </v:shape>
              <v:shape style="position:absolute;left:8517;top:4306;width:54;height:81" coordorigin="8517,4306" coordsize="54,81" path="m8565,4314l8548,4314,8552,4315,8557,4320,8558,4323,8558,4331,8557,4334,8552,4339,8548,4340,8563,4340,8565,4337,8567,4334,8569,4330,8569,4320,8566,4315,8565,4314xe" filled="t" fillcolor="#231F20" stroked="f">
                <v:path arrowok="t"/>
                <v:fill type="solid"/>
              </v:shape>
            </v:group>
            <v:group style="position:absolute;left:8585;top:4306;width:54;height:81" coordorigin="8585,4306" coordsize="54,81">
              <v:shape style="position:absolute;left:8585;top:4306;width:54;height:81" coordorigin="8585,4306" coordsize="54,81" path="m8621,4306l8603,4306,8596,4309,8592,4316,8587,4323,8585,4333,8585,4359,8587,4370,8596,4383,8603,4387,8621,4387,8627,4383,8631,4379,8607,4379,8602,4376,8597,4365,8596,4357,8596,4335,8597,4327,8602,4317,8607,4314,8631,4314,8627,4309,8621,4306xe" filled="t" fillcolor="#231F20" stroked="f">
                <v:path arrowok="t"/>
                <v:fill type="solid"/>
              </v:shape>
              <v:shape style="position:absolute;left:8585;top:4306;width:54;height:81" coordorigin="8585,4306" coordsize="54,81" path="m8631,4314l8617,4314,8622,4317,8624,4322,8627,4327,8628,4335,8628,4357,8627,4365,8624,4370,8622,4376,8617,4379,8631,4379,8632,4377,8637,4370,8639,4359,8639,4333,8637,4323,8632,4316,8631,4314xe" filled="t" fillcolor="#231F20" stroked="f">
                <v:path arrowok="t"/>
                <v:fill type="solid"/>
              </v:shape>
            </v:group>
            <v:group style="position:absolute;left:9071;top:2943;width:2;height:36" coordorigin="9071,2943" coordsize="2,36">
              <v:shape style="position:absolute;left:9071;top:2943;width:2;height:36" coordorigin="9071,2943" coordsize="0,36" path="m9071,2943l9071,2979e" filled="t" fillcolor="#231F20" stroked="f">
                <v:path arrowok="t"/>
                <v:fill type="solid"/>
              </v:shape>
            </v:group>
            <v:group style="position:absolute;left:9572;top:2943;width:2;height:36" coordorigin="9572,2943" coordsize="2,36">
              <v:shape style="position:absolute;left:9572;top:2943;width:2;height:36" coordorigin="9572,2943" coordsize="0,36" path="m9572,2943l9572,2979e" filled="t" fillcolor="#231F20" stroked="f">
                <v:path arrowok="t"/>
                <v:fill type="solid"/>
              </v:shape>
            </v:group>
            <v:group style="position:absolute;left:10073;top:2943;width:2;height:36" coordorigin="10073,2943" coordsize="2,36">
              <v:shape style="position:absolute;left:10073;top:2943;width:2;height:36" coordorigin="10073,2943" coordsize="0,36" path="m10073,2943l10073,2979e" filled="t" fillcolor="#231F20" stroked="f">
                <v:path arrowok="t"/>
                <v:fill type="solid"/>
              </v:shape>
            </v:group>
            <v:group style="position:absolute;left:10573;top:4232;width:2;height:36" coordorigin="10573,4232" coordsize="2,36">
              <v:shape style="position:absolute;left:10573;top:4232;width:2;height:36" coordorigin="10573,4232" coordsize="0,36" path="m10573,4268l10573,4232e" filled="t" fillcolor="#231F20" stroked="f">
                <v:path arrowok="t"/>
                <v:fill type="solid"/>
              </v:shape>
            </v:group>
            <v:group style="position:absolute;left:10573;top:2943;width:2;height:36" coordorigin="10573,2943" coordsize="2,36">
              <v:shape style="position:absolute;left:10573;top:2943;width:2;height:36" coordorigin="10573,2943" coordsize="0,36" path="m10573,2943l10573,2979e" filled="t" fillcolor="#231F20" stroked="f">
                <v:path arrowok="t"/>
                <v:fill type="solid"/>
              </v:shape>
            </v:group>
            <v:group style="position:absolute;left:10492;top:4307;width:47;height:79" coordorigin="10492,4307" coordsize="47,79">
              <v:shape style="position:absolute;left:10492;top:4307;width:47;height:79" coordorigin="10492,4307" coordsize="47,79" path="m10539,4377l10493,4377,10493,4385,10539,4385,10539,4377xe" filled="t" fillcolor="#231F20" stroked="f">
                <v:path arrowok="t"/>
                <v:fill type="solid"/>
              </v:shape>
              <v:shape style="position:absolute;left:10492;top:4307;width:47;height:79" coordorigin="10492,4307" coordsize="47,79" path="m10521,4317l10511,4317,10511,4377,10521,4377,10521,4317xe" filled="t" fillcolor="#231F20" stroked="f">
                <v:path arrowok="t"/>
                <v:fill type="solid"/>
              </v:shape>
              <v:shape style="position:absolute;left:10492;top:4307;width:47;height:79" coordorigin="10492,4307" coordsize="47,79" path="m10521,4307l10511,4307,10492,4311,10492,4320,10511,4317,10521,4317,10521,4307xe" filled="t" fillcolor="#231F20" stroked="f">
                <v:path arrowok="t"/>
                <v:fill type="solid"/>
              </v:shape>
            </v:group>
            <v:group style="position:absolute;left:10556;top:4306;width:54;height:81" coordorigin="10556,4306" coordsize="54,81">
              <v:shape style="position:absolute;left:10556;top:4306;width:54;height:81" coordorigin="10556,4306" coordsize="54,81" path="m10591,4306l10579,4306,10571,4309,10565,4317,10559,4324,10556,4334,10556,4359,10558,4370,10563,4377,10568,4383,10575,4387,10592,4387,10598,4384,10603,4380,10604,4379,10579,4379,10575,4377,10570,4370,10568,4366,10568,4355,10570,4350,10575,4344,10577,4343,10567,4343,10582,4314,10605,4314,10605,4309,10602,4308,10599,4307,10597,4306,10594,4306,10591,4306xe" filled="t" fillcolor="#231F20" stroked="f">
                <v:path arrowok="t"/>
                <v:fill type="solid"/>
              </v:shape>
              <v:shape style="position:absolute;left:10556;top:4306;width:54;height:81" coordorigin="10556,4306" coordsize="54,81" path="m10604,4342l10589,4342,10592,4344,10598,4350,10599,4355,10599,4366,10598,4370,10592,4377,10589,4379,10604,4379,10608,4375,10610,4368,10610,4352,10608,4345,10604,4342xe" filled="t" fillcolor="#231F20" stroked="f">
                <v:path arrowok="t"/>
                <v:fill type="solid"/>
              </v:shape>
              <v:shape style="position:absolute;left:10556;top:4306;width:54;height:81" coordorigin="10556,4306" coordsize="54,81" path="m10592,4334l10581,4334,10577,4334,10571,4338,10569,4340,10567,4343,10577,4343,10579,4342,10604,4342,10599,4336,10592,4334xe" filled="t" fillcolor="#231F20" stroked="f">
                <v:path arrowok="t"/>
                <v:fill type="solid"/>
              </v:shape>
              <v:shape style="position:absolute;left:10556;top:4306;width:54;height:81" coordorigin="10556,4306" coordsize="54,81" path="m10605,4314l10591,4314,10594,4315,10600,4316,10602,4317,10605,4318,10605,4314xe" filled="t" fillcolor="#231F20" stroked="f">
                <v:path arrowok="t"/>
                <v:fill type="solid"/>
              </v:shape>
            </v:group>
            <v:group style="position:absolute;left:10624;top:4306;width:54;height:81" coordorigin="10624,4306" coordsize="54,81">
              <v:shape style="position:absolute;left:10624;top:4306;width:54;height:81" coordorigin="10624,4306" coordsize="54,81" path="m10660,4306l10642,4306,10636,4309,10631,4316,10626,4323,10624,4333,10624,4359,10626,4370,10631,4377,10636,4383,10642,4387,10660,4387,10667,4383,10670,4379,10646,4379,10642,4376,10636,4365,10635,4357,10635,4335,10636,4327,10642,4317,10646,4314,10670,4314,10667,4309,10660,4306xe" filled="t" fillcolor="#231F20" stroked="f">
                <v:path arrowok="t"/>
                <v:fill type="solid"/>
              </v:shape>
              <v:shape style="position:absolute;left:10624;top:4306;width:54;height:81" coordorigin="10624,4306" coordsize="54,81" path="m10670,4314l10657,4314,10661,4317,10664,4322,10666,4327,10668,4335,10668,4357,10666,4365,10664,4370,10661,4376,10657,4379,10670,4379,10676,4370,10678,4359,10678,4333,10676,4323,10671,4316,10670,4314xe" filled="t" fillcolor="#231F20" stroked="f">
                <v:path arrowok="t"/>
                <v:fill type="solid"/>
              </v:shape>
            </v:group>
            <v:group style="position:absolute;left:6568;top:4268;width:36;height:2" coordorigin="6568,4268" coordsize="36,2">
              <v:shape style="position:absolute;left:6568;top:4268;width:36;height:2" coordorigin="6568,4268" coordsize="36,0" path="m6568,4268l6604,4268e" filled="t" fillcolor="#231F20" stroked="f">
                <v:path arrowok="t"/>
                <v:fill type="solid"/>
              </v:shape>
            </v:group>
            <v:group style="position:absolute;left:10537;top:4268;width:36;height:2" coordorigin="10537,4268" coordsize="36,2">
              <v:shape style="position:absolute;left:10537;top:4268;width:36;height:2" coordorigin="10537,4268" coordsize="36,0" path="m10573,4268l10537,4268e" filled="t" fillcolor="#231F20" stroked="f">
                <v:path arrowok="t"/>
                <v:fill type="solid"/>
              </v:shape>
            </v:group>
            <v:group style="position:absolute;left:6313;top:4217;width:54;height:81" coordorigin="6313,4217" coordsize="54,81">
              <v:shape style="position:absolute;left:6313;top:4217;width:54;height:81" coordorigin="6313,4217" coordsize="54,81" path="m6349,4217l6332,4217,6325,4221,6320,4228,6316,4235,6313,4245,6313,4271,6316,4282,6325,4295,6332,4299,6349,4299,6356,4295,6359,4290,6335,4290,6331,4288,6325,4277,6324,4269,6324,4247,6325,4239,6331,4229,6335,4226,6359,4226,6356,4221,6349,4217xe" filled="t" fillcolor="#231F20" stroked="f">
                <v:path arrowok="t"/>
                <v:fill type="solid"/>
              </v:shape>
              <v:shape style="position:absolute;left:6313;top:4217;width:54;height:81" coordorigin="6313,4217" coordsize="54,81" path="m6359,4226l6346,4226,6350,4229,6353,4234,6356,4239,6357,4247,6357,4269,6356,4277,6353,4282,6350,4288,6346,4290,6359,4290,6361,4288,6365,4282,6368,4271,6368,4245,6365,4235,6361,4228,6359,4226xe" filled="t" fillcolor="#231F20" stroked="f">
                <v:path arrowok="t"/>
                <v:fill type="solid"/>
              </v:shape>
            </v:group>
            <v:group style="position:absolute;left:6416;top:4217;width:54;height:81" coordorigin="6416,4217" coordsize="54,81">
              <v:shape style="position:absolute;left:6416;top:4217;width:54;height:81" coordorigin="6416,4217" coordsize="54,81" path="m6452,4217l6434,4217,6428,4221,6423,4228,6418,4235,6416,4245,6416,4271,6418,4282,6428,4295,6434,4299,6452,4299,6459,4295,6462,4290,6438,4290,6434,4288,6431,4282,6428,4277,6427,4269,6427,4247,6428,4239,6431,4234,6434,4229,6438,4226,6462,4226,6459,4221,6452,4217xe" filled="t" fillcolor="#231F20" stroked="f">
                <v:path arrowok="t"/>
                <v:fill type="solid"/>
              </v:shape>
              <v:shape style="position:absolute;left:6416;top:4217;width:54;height:81" coordorigin="6416,4217" coordsize="54,81" path="m6462,4226l6449,4226,6453,4229,6456,4234,6458,4239,6460,4247,6460,4269,6458,4277,6456,4282,6453,4288,6449,4290,6462,4290,6463,4288,6468,4282,6470,4271,6470,4245,6468,4235,6463,4228,6462,4226xe" filled="t" fillcolor="#231F20" stroked="f">
                <v:path arrowok="t"/>
                <v:fill type="solid"/>
              </v:shape>
            </v:group>
            <v:group style="position:absolute;left:6485;top:4217;width:54;height:81" coordorigin="6485,4217" coordsize="54,81">
              <v:shape style="position:absolute;left:6485;top:4217;width:54;height:81" coordorigin="6485,4217" coordsize="54,81" path="m6521,4217l6503,4217,6496,4221,6492,4228,6487,4235,6485,4245,6485,4271,6487,4282,6496,4295,6503,4299,6521,4299,6527,4295,6531,4290,6506,4290,6502,4288,6497,4277,6495,4269,6495,4247,6497,4239,6502,4229,6506,4226,6531,4226,6527,4221,6521,4217xe" filled="t" fillcolor="#231F20" stroked="f">
                <v:path arrowok="t"/>
                <v:fill type="solid"/>
              </v:shape>
              <v:shape style="position:absolute;left:6485;top:4217;width:54;height:81" coordorigin="6485,4217" coordsize="54,81" path="m6531,4226l6517,4226,6521,4229,6524,4234,6527,4239,6528,4247,6528,4269,6527,4277,6524,4282,6521,4288,6517,4290,6531,4290,6532,4288,6537,4282,6539,4271,6539,4245,6537,4235,6532,4228,6531,4226xe" filled="t" fillcolor="#231F20" stroked="f">
                <v:path arrowok="t"/>
                <v:fill type="solid"/>
              </v:shape>
            </v:group>
            <v:group style="position:absolute;left:6568;top:4003;width:36;height:2" coordorigin="6568,4003" coordsize="36,2">
              <v:shape style="position:absolute;left:6568;top:4003;width:36;height:2" coordorigin="6568,4003" coordsize="36,0" path="m6568,4003l6604,4003e" filled="t" fillcolor="#231F20" stroked="f">
                <v:path arrowok="t"/>
                <v:fill type="solid"/>
              </v:shape>
            </v:group>
            <v:group style="position:absolute;left:10537;top:4003;width:36;height:2" coordorigin="10537,4003" coordsize="36,2">
              <v:shape style="position:absolute;left:10537;top:4003;width:36;height:2" coordorigin="10537,4003" coordsize="36,0" path="m10573,4003l10537,4003e" filled="t" fillcolor="#231F20" stroked="f">
                <v:path arrowok="t"/>
                <v:fill type="solid"/>
              </v:shape>
            </v:group>
            <v:group style="position:absolute;left:6316;top:3953;width:54;height:81" coordorigin="6316,3953" coordsize="54,81">
              <v:shape style="position:absolute;left:6316;top:3953;width:54;height:81" coordorigin="6316,3953" coordsize="54,81" path="m6352,3953l6335,3953,6328,3956,6323,3963,6318,3970,6316,3980,6316,4007,6318,4017,6328,4030,6335,4034,6352,4034,6359,4030,6362,4026,6338,4026,6334,4023,6328,4012,6327,4004,6327,3983,6328,3974,6334,3964,6338,3961,6362,3961,6359,3956,6352,3953xe" filled="t" fillcolor="#231F20" stroked="f">
                <v:path arrowok="t"/>
                <v:fill type="solid"/>
              </v:shape>
              <v:shape style="position:absolute;left:6316;top:3953;width:54;height:81" coordorigin="6316,3953" coordsize="54,81" path="m6362,3961l6349,3961,6353,3964,6356,3969,6358,3974,6360,3983,6360,4004,6358,4012,6356,4018,6353,4023,6349,4026,6362,4026,6364,4024,6368,4017,6371,4007,6371,3980,6368,3970,6364,3963,6362,3961xe" filled="t" fillcolor="#231F20" stroked="f">
                <v:path arrowok="t"/>
                <v:fill type="solid"/>
              </v:shape>
            </v:group>
            <v:group style="position:absolute;left:6419;top:3953;width:54;height:81" coordorigin="6419,3953" coordsize="54,81">
              <v:shape style="position:absolute;left:6419;top:3953;width:54;height:81" coordorigin="6419,3953" coordsize="54,81" path="m6455,3953l6437,3953,6431,3956,6426,3963,6421,3970,6419,3980,6419,4007,6421,4017,6431,4030,6437,4034,6455,4034,6462,4030,6465,4026,6441,4026,6437,4023,6434,4018,6431,4012,6430,4004,6430,3983,6431,3974,6437,3964,6441,3961,6465,3961,6462,3956,6455,3953xe" filled="t" fillcolor="#231F20" stroked="f">
                <v:path arrowok="t"/>
                <v:fill type="solid"/>
              </v:shape>
              <v:shape style="position:absolute;left:6419;top:3953;width:54;height:81" coordorigin="6419,3953" coordsize="54,81" path="m6465,3961l6452,3961,6456,3964,6459,3969,6461,3974,6463,3983,6463,4004,6461,4012,6459,4018,6456,4023,6452,4026,6465,4026,6466,4024,6471,4017,6473,4007,6473,3980,6471,3970,6466,3963,6465,3961xe" filled="t" fillcolor="#231F20" stroked="f">
                <v:path arrowok="t"/>
                <v:fill type="solid"/>
              </v:shape>
            </v:group>
            <v:group style="position:absolute;left:6492;top:3954;width:47;height:79" coordorigin="6492,3954" coordsize="47,79">
              <v:shape style="position:absolute;left:6492;top:3954;width:47;height:79" coordorigin="6492,3954" coordsize="47,79" path="m6539,4024l6494,4024,6494,4033,6539,4033,6539,4024xe" filled="t" fillcolor="#231F20" stroked="f">
                <v:path arrowok="t"/>
                <v:fill type="solid"/>
              </v:shape>
              <v:shape style="position:absolute;left:6492;top:3954;width:47;height:79" coordorigin="6492,3954" coordsize="47,79" path="m6522,3964l6511,3964,6511,4024,6522,4024,6522,3964xe" filled="t" fillcolor="#231F20" stroked="f">
                <v:path arrowok="t"/>
                <v:fill type="solid"/>
              </v:shape>
              <v:shape style="position:absolute;left:6492;top:3954;width:47;height:79" coordorigin="6492,3954" coordsize="47,79" path="m6522,3954l6511,3954,6492,3958,6492,3967,6511,3964,6522,3964,6522,3954xe" filled="t" fillcolor="#231F20" stroked="f">
                <v:path arrowok="t"/>
                <v:fill type="solid"/>
              </v:shape>
            </v:group>
            <v:group style="position:absolute;left:6568;top:3738;width:36;height:2" coordorigin="6568,3738" coordsize="36,2">
              <v:shape style="position:absolute;left:6568;top:3738;width:36;height:2" coordorigin="6568,3738" coordsize="36,0" path="m6568,3738l6604,3738e" filled="t" fillcolor="#231F20" stroked="f">
                <v:path arrowok="t"/>
                <v:fill type="solid"/>
              </v:shape>
            </v:group>
            <v:group style="position:absolute;left:10537;top:3738;width:36;height:2" coordorigin="10537,3738" coordsize="36,2">
              <v:shape style="position:absolute;left:10537;top:3738;width:36;height:2" coordorigin="10537,3738" coordsize="36,0" path="m10573,3738l10537,3738e" filled="t" fillcolor="#231F20" stroked="f">
                <v:path arrowok="t"/>
                <v:fill type="solid"/>
              </v:shape>
            </v:group>
            <v:group style="position:absolute;left:6317;top:3688;width:54;height:81" coordorigin="6317,3688" coordsize="54,81">
              <v:shape style="position:absolute;left:6317;top:3688;width:54;height:81" coordorigin="6317,3688" coordsize="54,81" path="m6353,3688l6335,3688,6329,3691,6324,3698,6319,3705,6317,3715,6317,3742,6319,3752,6324,3759,6329,3766,6335,3769,6353,3769,6360,3766,6363,3761,6339,3761,6335,3758,6329,3747,6328,3739,6328,3718,6329,3710,6335,3699,6339,3696,6363,3696,6360,3691,6353,3688xe" filled="t" fillcolor="#231F20" stroked="f">
                <v:path arrowok="t"/>
                <v:fill type="solid"/>
              </v:shape>
              <v:shape style="position:absolute;left:6317;top:3688;width:54;height:81" coordorigin="6317,3688" coordsize="54,81" path="m6363,3696l6350,3696,6354,3699,6357,3704,6359,3710,6361,3718,6361,3739,6359,3747,6357,3753,6354,3758,6350,3761,6363,3761,6364,3759,6369,3752,6371,3742,6371,3715,6369,3705,6364,3698,6363,3696xe" filled="t" fillcolor="#231F20" stroked="f">
                <v:path arrowok="t"/>
                <v:fill type="solid"/>
              </v:shape>
            </v:group>
            <v:group style="position:absolute;left:6420;top:3688;width:54;height:81" coordorigin="6420,3688" coordsize="54,81">
              <v:shape style="position:absolute;left:6420;top:3688;width:54;height:81" coordorigin="6420,3688" coordsize="54,81" path="m6456,3688l6438,3688,6431,3691,6427,3698,6422,3705,6420,3715,6420,3742,6422,3752,6431,3766,6438,3769,6456,3769,6462,3766,6466,3761,6441,3761,6437,3758,6435,3753,6432,3747,6430,3739,6430,3718,6432,3710,6435,3704,6437,3699,6441,3696,6466,3696,6462,3691,6456,3688xe" filled="t" fillcolor="#231F20" stroked="f">
                <v:path arrowok="t"/>
                <v:fill type="solid"/>
              </v:shape>
              <v:shape style="position:absolute;left:6420;top:3688;width:54;height:81" coordorigin="6420,3688" coordsize="54,81" path="m6466,3696l6452,3696,6457,3699,6459,3704,6462,3710,6463,3718,6463,3739,6462,3747,6459,3753,6457,3758,6452,3761,6466,3761,6467,3759,6472,3752,6474,3742,6474,3715,6472,3705,6467,3698,6466,3696xe" filled="t" fillcolor="#231F20" stroked="f">
                <v:path arrowok="t"/>
                <v:fill type="solid"/>
              </v:shape>
            </v:group>
            <v:group style="position:absolute;left:6489;top:3688;width:50;height:80" coordorigin="6489,3688" coordsize="50,80">
              <v:shape style="position:absolute;left:6489;top:3688;width:50;height:80" coordorigin="6489,3688" coordsize="50,80" path="m6535,3697l6517,3697,6521,3698,6526,3703,6528,3707,6528,3713,6527,3716,6526,3719,6525,3721,6522,3725,6519,3728,6517,3730,6499,3749,6489,3759,6489,3768,6539,3768,6539,3759,6502,3759,6510,3750,6517,3743,6526,3734,6529,3731,6530,3730,6533,3726,6536,3722,6537,3719,6538,3716,6539,3713,6539,3703,6536,3698,6535,3697xe" filled="t" fillcolor="#231F20" stroked="f">
                <v:path arrowok="t"/>
                <v:fill type="solid"/>
              </v:shape>
              <v:shape style="position:absolute;left:6489;top:3688;width:50;height:80" coordorigin="6489,3688" coordsize="50,80" path="m6520,3688l6509,3688,6505,3688,6498,3690,6494,3691,6490,3693,6490,3704,6494,3701,6498,3700,6501,3698,6505,3697,6509,3697,6535,3697,6526,3690,6520,3688xe" filled="t" fillcolor="#231F20" stroked="f">
                <v:path arrowok="t"/>
                <v:fill type="solid"/>
              </v:shape>
            </v:group>
            <v:group style="position:absolute;left:6568;top:3473;width:36;height:2" coordorigin="6568,3473" coordsize="36,2">
              <v:shape style="position:absolute;left:6568;top:3473;width:36;height:2" coordorigin="6568,3473" coordsize="36,0" path="m6568,3473l6604,3473e" filled="t" fillcolor="#231F20" stroked="f">
                <v:path arrowok="t"/>
                <v:fill type="solid"/>
              </v:shape>
            </v:group>
            <v:group style="position:absolute;left:10537;top:3473;width:36;height:2" coordorigin="10537,3473" coordsize="36,2">
              <v:shape style="position:absolute;left:10537;top:3473;width:36;height:2" coordorigin="10537,3473" coordsize="36,0" path="m10573,3473l10537,3473e" filled="t" fillcolor="#231F20" stroked="f">
                <v:path arrowok="t"/>
                <v:fill type="solid"/>
              </v:shape>
            </v:group>
            <v:group style="position:absolute;left:6315;top:3423;width:54;height:81" coordorigin="6315,3423" coordsize="54,81">
              <v:shape style="position:absolute;left:6315;top:3423;width:54;height:81" coordorigin="6315,3423" coordsize="54,81" path="m6351,3423l6333,3423,6326,3426,6322,3433,6317,3440,6315,3450,6315,3477,6317,3487,6326,3501,6333,3504,6351,3504,6358,3501,6361,3496,6337,3496,6333,3493,6327,3482,6326,3474,6326,3453,6327,3445,6333,3434,6337,3431,6361,3431,6358,3426,6351,3423xe" filled="t" fillcolor="#231F20" stroked="f">
                <v:path arrowok="t"/>
                <v:fill type="solid"/>
              </v:shape>
              <v:shape style="position:absolute;left:6315;top:3423;width:54;height:81" coordorigin="6315,3423" coordsize="54,81" path="m6361,3431l6348,3431,6352,3434,6355,3439,6357,3445,6359,3453,6359,3474,6357,3482,6355,3488,6352,3493,6348,3496,6361,3496,6362,3494,6367,3487,6369,3477,6369,3450,6367,3440,6362,3433,6361,3431xe" filled="t" fillcolor="#231F20" stroked="f">
                <v:path arrowok="t"/>
                <v:fill type="solid"/>
              </v:shape>
            </v:group>
            <v:group style="position:absolute;left:6418;top:3423;width:54;height:81" coordorigin="6418,3423" coordsize="54,81">
              <v:shape style="position:absolute;left:6418;top:3423;width:54;height:81" coordorigin="6418,3423" coordsize="54,81" path="m6454,3423l6436,3423,6429,3426,6425,3433,6420,3440,6418,3450,6418,3477,6420,3487,6429,3501,6436,3504,6454,3504,6460,3501,6464,3496,6439,3496,6435,3493,6432,3488,6430,3482,6428,3474,6428,3453,6430,3445,6435,3434,6439,3431,6464,3431,6460,3426,6454,3423xe" filled="t" fillcolor="#231F20" stroked="f">
                <v:path arrowok="t"/>
                <v:fill type="solid"/>
              </v:shape>
              <v:shape style="position:absolute;left:6418;top:3423;width:54;height:81" coordorigin="6418,3423" coordsize="54,81" path="m6464,3431l6450,3431,6454,3434,6457,3439,6460,3445,6461,3453,6461,3474,6460,3482,6457,3488,6454,3493,6450,3496,6464,3496,6465,3494,6470,3487,6472,3477,6472,3450,6470,3440,6465,3433,6464,3431xe" filled="t" fillcolor="#231F20" stroked="f">
                <v:path arrowok="t"/>
                <v:fill type="solid"/>
              </v:shape>
            </v:group>
            <v:group style="position:absolute;left:6487;top:3423;width:52;height:81" coordorigin="6487,3423" coordsize="52,81">
              <v:shape style="position:absolute;left:6487;top:3423;width:52;height:81" coordorigin="6487,3423" coordsize="52,81" path="m6487,3490l6487,3500,6491,3502,6495,3503,6498,3503,6502,3504,6505,3504,6518,3504,6526,3502,6531,3498,6534,3495,6504,3495,6500,3495,6493,3493,6490,3492,6487,3490xe" filled="t" fillcolor="#231F20" stroked="f">
                <v:path arrowok="t"/>
                <v:fill type="solid"/>
              </v:shape>
              <v:shape style="position:absolute;left:6487;top:3423;width:52;height:81" coordorigin="6487,3423" coordsize="52,81" path="m6535,3432l6515,3432,6519,3433,6522,3435,6525,3437,6527,3440,6527,3448,6525,3451,6522,3453,6520,3456,6516,3456,6501,3456,6501,3465,6516,3465,6520,3467,6527,3472,6528,3475,6528,3485,6527,3489,6523,3491,6520,3494,6515,3495,6534,3495,6536,3494,6539,3488,6539,3475,6538,3471,6532,3464,6528,3462,6523,3460,6527,3459,6531,3457,6536,3451,6537,3448,6537,3437,6535,3432,6535,3432xe" filled="t" fillcolor="#231F20" stroked="f">
                <v:path arrowok="t"/>
                <v:fill type="solid"/>
              </v:shape>
              <v:shape style="position:absolute;left:6487;top:3423;width:52;height:81" coordorigin="6487,3423" coordsize="52,81" path="m6519,3423l6508,3423,6504,3423,6497,3424,6494,3425,6490,3426,6490,3436,6494,3434,6497,3433,6504,3432,6507,3432,6535,3432,6525,3425,6519,3423xe" filled="t" fillcolor="#231F20" stroked="f">
                <v:path arrowok="t"/>
                <v:fill type="solid"/>
              </v:shape>
            </v:group>
            <v:group style="position:absolute;left:6568;top:3208;width:36;height:2" coordorigin="6568,3208" coordsize="36,2">
              <v:shape style="position:absolute;left:6568;top:3208;width:36;height:2" coordorigin="6568,3208" coordsize="36,0" path="m6568,3208l6604,3208e" filled="t" fillcolor="#231F20" stroked="f">
                <v:path arrowok="t"/>
                <v:fill type="solid"/>
              </v:shape>
            </v:group>
            <v:group style="position:absolute;left:10537;top:3208;width:36;height:2" coordorigin="10537,3208" coordsize="36,2">
              <v:shape style="position:absolute;left:10537;top:3208;width:36;height:2" coordorigin="10537,3208" coordsize="36,0" path="m10573,3208l10537,3208e" filled="t" fillcolor="#231F20" stroked="f">
                <v:path arrowok="t"/>
                <v:fill type="solid"/>
              </v:shape>
            </v:group>
            <v:group style="position:absolute;left:6312;top:3158;width:54;height:81" coordorigin="6312,3158" coordsize="54,81">
              <v:shape style="position:absolute;left:6312;top:3158;width:54;height:81" coordorigin="6312,3158" coordsize="54,81" path="m6348,3158l6331,3158,6324,3162,6319,3168,6315,3175,6312,3186,6312,3212,6315,3222,6319,3229,6324,3236,6331,3239,6348,3239,6355,3236,6358,3231,6334,3231,6330,3228,6324,3218,6323,3209,6323,3188,6324,3180,6330,3169,6334,3166,6358,3166,6355,3162,6348,3158xe" filled="t" fillcolor="#231F20" stroked="f">
                <v:path arrowok="t"/>
                <v:fill type="solid"/>
              </v:shape>
              <v:shape style="position:absolute;left:6312;top:3158;width:54;height:81" coordorigin="6312,3158" coordsize="54,81" path="m6358,3166l6345,3166,6349,3169,6352,3174,6355,3180,6356,3188,6356,3209,6355,3218,6352,3223,6349,3228,6345,3231,6358,3231,6360,3229,6364,3222,6367,3212,6367,3186,6364,3175,6360,3168,6358,3166xe" filled="t" fillcolor="#231F20" stroked="f">
                <v:path arrowok="t"/>
                <v:fill type="solid"/>
              </v:shape>
            </v:group>
            <v:group style="position:absolute;left:6415;top:3158;width:54;height:81" coordorigin="6415,3158" coordsize="54,81">
              <v:shape style="position:absolute;left:6415;top:3158;width:54;height:81" coordorigin="6415,3158" coordsize="54,81" path="m6451,3158l6433,3158,6427,3162,6422,3168,6417,3175,6415,3186,6415,3212,6417,3222,6427,3236,6433,3239,6451,3239,6458,3236,6461,3231,6437,3231,6433,3228,6427,3218,6426,3209,6426,3188,6427,3180,6433,3169,6437,3166,6461,3166,6458,3162,6451,3158xe" filled="t" fillcolor="#231F20" stroked="f">
                <v:path arrowok="t"/>
                <v:fill type="solid"/>
              </v:shape>
              <v:shape style="position:absolute;left:6415;top:3158;width:54;height:81" coordorigin="6415,3158" coordsize="54,81" path="m6461,3166l6448,3166,6452,3169,6455,3174,6457,3180,6459,3188,6459,3209,6457,3218,6455,3223,6452,3228,6448,3231,6461,3231,6462,3229,6467,3222,6469,3212,6469,3186,6467,3175,6462,3168,6461,3166xe" filled="t" fillcolor="#231F20" stroked="f">
                <v:path arrowok="t"/>
                <v:fill type="solid"/>
              </v:shape>
            </v:group>
            <v:group style="position:absolute;left:6482;top:3159;width:46;height:79" coordorigin="6482,3159" coordsize="46,79">
              <v:shape style="position:absolute;left:6482;top:3159;width:46;height:79" coordorigin="6482,3159" coordsize="46,79" path="m6528,3219l6517,3219,6517,3238,6528,3238,6528,3219xe" filled="t" fillcolor="#231F20" stroked="f">
                <v:path arrowok="t"/>
                <v:fill type="solid"/>
              </v:shape>
              <v:shape style="position:absolute;left:6482;top:3159;width:46;height:79" coordorigin="6482,3159" coordsize="46,79" path="m6528,3159l6514,3159,6482,3209,6482,3219,6539,3219,6539,3211,6490,3211,6517,3169,6528,3169,6528,3159xe" filled="t" fillcolor="#231F20" stroked="f">
                <v:path arrowok="t"/>
                <v:fill type="solid"/>
              </v:shape>
              <v:shape style="position:absolute;left:6482;top:3159;width:46;height:79" coordorigin="6482,3159" coordsize="46,79" path="m6528,3169l6517,3169,6517,3211,6528,3211,6528,3169xe" filled="t" fillcolor="#231F20" stroked="f">
                <v:path arrowok="t"/>
                <v:fill type="solid"/>
              </v:shape>
            </v:group>
            <v:group style="position:absolute;left:6568;top:2943;width:36;height:2" coordorigin="6568,2943" coordsize="36,2">
              <v:shape style="position:absolute;left:6568;top:2943;width:36;height:2" coordorigin="6568,2943" coordsize="36,0" path="m6568,2943l6604,2943e" filled="t" fillcolor="#231F20" stroked="f">
                <v:path arrowok="t"/>
                <v:fill type="solid"/>
              </v:shape>
            </v:group>
            <v:group style="position:absolute;left:10537;top:2943;width:36;height:2" coordorigin="10537,2943" coordsize="36,2">
              <v:shape style="position:absolute;left:10537;top:2943;width:36;height:2" coordorigin="10537,2943" coordsize="36,0" path="m10573,2943l10537,2943e" filled="t" fillcolor="#231F20" stroked="f">
                <v:path arrowok="t"/>
                <v:fill type="solid"/>
              </v:shape>
            </v:group>
            <v:group style="position:absolute;left:6316;top:2893;width:54;height:81" coordorigin="6316,2893" coordsize="54,81">
              <v:shape style="position:absolute;left:6316;top:2893;width:54;height:81" coordorigin="6316,2893" coordsize="54,81" path="m6352,2893l6334,2893,6327,2897,6323,2904,6318,2911,6316,2921,6316,2947,6318,2957,6327,2971,6334,2974,6352,2974,6358,2971,6362,2966,6337,2966,6333,2963,6328,2953,6326,2945,6326,2923,6328,2915,6333,2904,6337,2902,6362,2902,6358,2897,6352,2893xe" filled="t" fillcolor="#231F20" stroked="f">
                <v:path arrowok="t"/>
                <v:fill type="solid"/>
              </v:shape>
              <v:shape style="position:absolute;left:6316;top:2893;width:54;height:81" coordorigin="6316,2893" coordsize="54,81" path="m6362,2902l6348,2902,6352,2904,6355,2910,6358,2915,6359,2923,6359,2945,6358,2953,6355,2958,6352,2963,6348,2966,6362,2966,6363,2964,6368,2957,6370,2947,6370,2921,6368,2911,6363,2904,6362,2902xe" filled="t" fillcolor="#231F20" stroked="f">
                <v:path arrowok="t"/>
                <v:fill type="solid"/>
              </v:shape>
            </v:group>
            <v:group style="position:absolute;left:6418;top:2893;width:54;height:81" coordorigin="6418,2893" coordsize="54,81">
              <v:shape style="position:absolute;left:6418;top:2893;width:54;height:81" coordorigin="6418,2893" coordsize="54,81" path="m6454,2893l6437,2893,6430,2897,6425,2904,6421,2911,6418,2921,6418,2947,6421,2957,6430,2971,6437,2974,6454,2974,6461,2971,6464,2966,6440,2966,6436,2963,6433,2958,6430,2953,6429,2945,6429,2923,6430,2915,6433,2910,6436,2904,6440,2902,6464,2902,6461,2897,6454,2893xe" filled="t" fillcolor="#231F20" stroked="f">
                <v:path arrowok="t"/>
                <v:fill type="solid"/>
              </v:shape>
              <v:shape style="position:absolute;left:6418;top:2893;width:54;height:81" coordorigin="6418,2893" coordsize="54,81" path="m6464,2902l6451,2902,6455,2904,6458,2910,6461,2915,6462,2923,6462,2945,6461,2953,6458,2958,6455,2963,6451,2966,6464,2966,6466,2964,6470,2957,6473,2947,6473,2921,6470,2911,6466,2904,6464,2902xe" filled="t" fillcolor="#231F20" stroked="f">
                <v:path arrowok="t"/>
                <v:fill type="solid"/>
              </v:shape>
            </v:group>
            <v:group style="position:absolute;left:6488;top:2895;width:51;height:80" coordorigin="6488,2895" coordsize="51,80">
              <v:shape style="position:absolute;left:6488;top:2895;width:51;height:80" coordorigin="6488,2895" coordsize="51,80" path="m6488,2961l6488,2971,6492,2972,6495,2973,6499,2974,6502,2974,6505,2974,6518,2974,6526,2972,6533,2966,6505,2966,6501,2965,6494,2964,6491,2962,6488,2961xe" filled="t" fillcolor="#231F20" stroked="f">
                <v:path arrowok="t"/>
                <v:fill type="solid"/>
              </v:shape>
              <v:shape style="position:absolute;left:6488;top:2895;width:51;height:80" coordorigin="6488,2895" coordsize="51,80" path="m6533,2930l6515,2930,6519,2932,6523,2935,6526,2938,6528,2942,6528,2953,6526,2958,6523,2961,6519,2964,6515,2966,6533,2966,6536,2963,6539,2956,6539,2940,6536,2933,6533,2930xe" filled="t" fillcolor="#231F20" stroked="f">
                <v:path arrowok="t"/>
                <v:fill type="solid"/>
              </v:shape>
              <v:shape style="position:absolute;left:6488;top:2895;width:51;height:80" coordorigin="6488,2895" coordsize="51,80" path="m6533,2895l6491,2895,6491,2934,6494,2933,6497,2932,6503,2930,6506,2930,6533,2930,6531,2928,6526,2924,6524,2923,6501,2923,6501,2903,6533,2903,6533,2895xe" filled="t" fillcolor="#231F20" stroked="f">
                <v:path arrowok="t"/>
                <v:fill type="solid"/>
              </v:shape>
              <v:shape style="position:absolute;left:6488;top:2895;width:51;height:80" coordorigin="6488,2895" coordsize="51,80" path="m6519,2921l6509,2921,6506,2922,6504,2922,6503,2922,6501,2923,6524,2923,6519,292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</w:t>
      </w:r>
      <w:r>
        <w:rPr>
          <w:b w:val="0"/>
          <w:bCs w:val="0"/>
          <w:spacing w:val="-1"/>
          <w:w w:val="110"/>
        </w:rPr>
        <w:t>s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sta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seco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rk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[8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3"/>
          <w:w w:val="110"/>
        </w:rPr>
        <w:t>o</w:t>
      </w:r>
      <w:r>
        <w:rPr>
          <w:b w:val="0"/>
          <w:bCs w:val="0"/>
          <w:spacing w:val="0"/>
          <w:w w:val="110"/>
        </w:rPr>
        <w:t>ok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ran</w:t>
      </w:r>
      <w:r>
        <w:rPr>
          <w:b w:val="0"/>
          <w:bCs w:val="0"/>
          <w:spacing w:val="0"/>
          <w:w w:val="110"/>
        </w:rPr>
        <w:t>ki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meth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[10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id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ify</w:t>
      </w:r>
      <w:r>
        <w:rPr>
          <w:b w:val="0"/>
          <w:bCs w:val="0"/>
          <w:spacing w:val="4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MFS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ad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ses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bas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1"/>
          <w:w w:val="110"/>
        </w:rPr>
        <w:t>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ran</w:t>
      </w:r>
      <w:r>
        <w:rPr>
          <w:b w:val="0"/>
          <w:bCs w:val="0"/>
          <w:spacing w:val="-6"/>
          <w:w w:val="110"/>
        </w:rPr>
        <w:t>k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susp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cio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sta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-5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ect</w:t>
      </w:r>
      <w:r>
        <w:rPr>
          <w:b w:val="0"/>
          <w:bCs w:val="0"/>
          <w:spacing w:val="0"/>
          <w:w w:val="110"/>
        </w:rPr>
        <w:t>ru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fail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pas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cas</w:t>
      </w:r>
      <w:r>
        <w:rPr>
          <w:b w:val="0"/>
          <w:bCs w:val="0"/>
          <w:spacing w:val="0"/>
          <w:w w:val="110"/>
        </w:rPr>
        <w:t>es.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10"/>
        </w:rPr>
        <w:t>Our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rk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diff</w:t>
      </w:r>
      <w:r>
        <w:rPr>
          <w:b w:val="0"/>
          <w:bCs w:val="0"/>
          <w:spacing w:val="0"/>
          <w:w w:val="110"/>
        </w:rPr>
        <w:t>ers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firs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ork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fo-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10"/>
        </w:rPr>
        <w:t>cu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ot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jus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5"/>
          <w:w w:val="110"/>
        </w:rPr>
        <w:t>n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sing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10"/>
          <w:w w:val="110"/>
        </w:rPr>
        <w:t>b</w:t>
      </w:r>
      <w:r>
        <w:rPr>
          <w:b w:val="0"/>
          <w:bCs w:val="0"/>
          <w:spacing w:val="0"/>
          <w:w w:val="110"/>
        </w:rPr>
        <w:t>ject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Ad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12"/>
          <w:w w:val="110"/>
        </w:rPr>
        <w:t> </w:t>
      </w:r>
      <w:r>
        <w:rPr>
          <w:b w:val="0"/>
          <w:bCs w:val="0"/>
          <w:spacing w:val="0"/>
          <w:w w:val="110"/>
        </w:rPr>
        <w:t>our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rk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eci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descri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-14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1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id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fy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ndu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de-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el</w:t>
      </w:r>
      <w:r>
        <w:rPr>
          <w:b w:val="0"/>
          <w:bCs w:val="0"/>
          <w:spacing w:val="-11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iz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tea</w:t>
      </w:r>
      <w:r>
        <w:rPr>
          <w:b w:val="0"/>
          <w:bCs w:val="0"/>
          <w:spacing w:val="0"/>
          <w:w w:val="110"/>
        </w:rPr>
        <w:t>d,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ud</w:t>
      </w:r>
      <w:r>
        <w:rPr>
          <w:b w:val="0"/>
          <w:bCs w:val="0"/>
          <w:spacing w:val="0"/>
          <w:w w:val="110"/>
        </w:rPr>
        <w:t>ied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correl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em.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-1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im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ort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will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gi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eli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-2"/>
          <w:w w:val="110"/>
        </w:rPr>
        <w:t>z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dia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"/>
        <w:ind w:left="295" w:right="0"/>
        <w:jc w:val="left"/>
      </w:pP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seco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rk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relat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2"/>
        <w:ind w:right="0" w:firstLine="179"/>
        <w:jc w:val="both"/>
      </w:pPr>
      <w:r>
        <w:rPr>
          <w:b w:val="0"/>
          <w:bCs w:val="0"/>
          <w:spacing w:val="0"/>
          <w:w w:val="110"/>
        </w:rPr>
        <w:t>Eln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[26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first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use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sy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3"/>
          <w:w w:val="110"/>
        </w:rPr>
        <w:t>b</w:t>
      </w:r>
      <w:r>
        <w:rPr>
          <w:b w:val="0"/>
          <w:bCs w:val="0"/>
          <w:spacing w:val="0"/>
          <w:w w:val="110"/>
        </w:rPr>
        <w:t>olic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2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yse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con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op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prog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rk,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ro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oses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no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ge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7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1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effec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spa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sma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mp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red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all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os</w:t>
      </w:r>
      <w:r>
        <w:rPr>
          <w:b w:val="0"/>
          <w:bCs w:val="0"/>
          <w:spacing w:val="0"/>
          <w:w w:val="110"/>
        </w:rPr>
        <w:t>sib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op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Wha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2"/>
          <w:w w:val="110"/>
        </w:rPr>
        <w:t>’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ge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28"/>
          <w:w w:val="110"/>
        </w:rPr>
        <w:t> </w:t>
      </w:r>
      <w:r>
        <w:rPr>
          <w:b w:val="0"/>
          <w:bCs w:val="0"/>
          <w:spacing w:val="-5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r-s</w:t>
      </w:r>
      <w:r>
        <w:rPr>
          <w:b w:val="0"/>
          <w:bCs w:val="0"/>
          <w:spacing w:val="0"/>
          <w:w w:val="110"/>
        </w:rPr>
        <w:t>tren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(2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-6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or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3-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6"/>
          <w:w w:val="110"/>
        </w:rPr>
        <w:t>a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0"/>
          <w:w w:val="110"/>
        </w:rPr>
        <w:t>),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ac</w:t>
      </w:r>
      <w:r>
        <w:rPr>
          <w:b w:val="0"/>
          <w:bCs w:val="0"/>
          <w:spacing w:val="0"/>
          <w:w w:val="110"/>
        </w:rPr>
        <w:t>ros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all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0"/>
          <w:w w:val="98"/>
        </w:rPr>
        <w:t> 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ic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bl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k,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edge,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bu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hi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2"/>
          <w:w w:val="110"/>
        </w:rPr>
        <w:t>-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ren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24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need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0"/>
          <w:w w:val="110"/>
        </w:rPr>
        <w:t>xi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e.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0"/>
          <w:w w:val="110"/>
        </w:rPr>
        <w:t>sed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rk,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Cha</w:t>
      </w:r>
      <w:r>
        <w:rPr>
          <w:b w:val="0"/>
          <w:bCs w:val="0"/>
          <w:spacing w:val="0"/>
          <w:w w:val="110"/>
        </w:rPr>
        <w:t>rles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[30]</w:t>
      </w:r>
      <w:r>
        <w:rPr>
          <w:b w:val="0"/>
          <w:bCs w:val="0"/>
          <w:spacing w:val="43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ose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43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42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44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43"/>
          <w:w w:val="110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rat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meth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d,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led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16"/>
          <w:w w:val="110"/>
        </w:rPr>
        <w:t>T</w:t>
      </w:r>
      <w:r>
        <w:rPr>
          <w:b w:val="0"/>
          <w:bCs w:val="0"/>
          <w:spacing w:val="0"/>
          <w:w w:val="110"/>
        </w:rPr>
        <w:t>ree,</w:t>
      </w:r>
      <w:r>
        <w:rPr>
          <w:b w:val="0"/>
          <w:bCs w:val="0"/>
          <w:spacing w:val="39"/>
          <w:w w:val="110"/>
        </w:rPr>
        <w:t> </w:t>
      </w:r>
      <w:r>
        <w:rPr>
          <w:b w:val="0"/>
          <w:bCs w:val="0"/>
          <w:spacing w:val="0"/>
          <w:w w:val="110"/>
        </w:rPr>
        <w:t>whi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erin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arr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-7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learn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-5"/>
          <w:w w:val="110"/>
        </w:rPr>
        <w:t>c</w:t>
      </w:r>
      <w:r>
        <w:rPr>
          <w:b w:val="0"/>
          <w:bCs w:val="0"/>
          <w:spacing w:val="0"/>
          <w:w w:val="110"/>
        </w:rPr>
        <w:t>hn</w:t>
      </w:r>
      <w:r>
        <w:rPr>
          <w:b w:val="0"/>
          <w:bCs w:val="0"/>
          <w:spacing w:val="0"/>
          <w:w w:val="110"/>
        </w:rPr>
        <w:t>iq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dis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new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er-</w:t>
      </w:r>
      <w:r>
        <w:rPr>
          <w:b w:val="0"/>
          <w:bCs w:val="0"/>
          <w:spacing w:val="0"/>
          <w:w w:val="107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ge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oss</w:t>
      </w:r>
      <w:r>
        <w:rPr>
          <w:b w:val="0"/>
          <w:bCs w:val="0"/>
          <w:spacing w:val="0"/>
          <w:w w:val="110"/>
        </w:rPr>
        <w:t>ib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e.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ir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ex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erime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0"/>
          <w:w w:val="125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ir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meth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effect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tra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ran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meth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ds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cas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with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"/>
          <w:w w:val="110"/>
        </w:rPr>
        <w:t>r</w:t>
      </w:r>
      <w:r>
        <w:rPr>
          <w:b w:val="0"/>
          <w:bCs w:val="0"/>
          <w:spacing w:val="0"/>
          <w:w w:val="110"/>
        </w:rPr>
        <w:t>ag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26"/>
          <w:w w:val="110"/>
        </w:rPr>
        <w:t> </w:t>
      </w:r>
      <w:r>
        <w:rPr>
          <w:b w:val="0"/>
          <w:bCs w:val="0"/>
          <w:spacing w:val="0"/>
          <w:w w:val="110"/>
        </w:rPr>
        <w:t>sta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furt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refi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meth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16"/>
          <w:w w:val="110"/>
        </w:rPr>
        <w:t>T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e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[31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-5"/>
          <w:w w:val="110"/>
        </w:rPr>
        <w:t>b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re-c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ru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com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osit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0" w:firstLine="179"/>
        <w:jc w:val="both"/>
      </w:pPr>
      <w:r>
        <w:rPr>
          <w:b w:val="0"/>
          <w:bCs w:val="0"/>
          <w:spacing w:val="0"/>
          <w:w w:val="110"/>
        </w:rPr>
        <w:t>Our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rk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di</w:t>
      </w:r>
      <w:r>
        <w:rPr>
          <w:b w:val="0"/>
          <w:bCs w:val="0"/>
          <w:spacing w:val="0"/>
          <w:w w:val="110"/>
        </w:rPr>
        <w:t>ff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rs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from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em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1)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ara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al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os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rac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T.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2)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main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ied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0"/>
          <w:w w:val="108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cal</w:t>
      </w:r>
      <w:r>
        <w:rPr>
          <w:b w:val="0"/>
          <w:bCs w:val="0"/>
          <w:spacing w:val="0"/>
          <w:w w:val="110"/>
        </w:rPr>
        <w:t>iz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cas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66"/>
        <w:ind w:right="0"/>
        <w:jc w:val="left"/>
      </w:pPr>
      <w:r>
        <w:rPr>
          <w:spacing w:val="0"/>
          <w:w w:val="110"/>
        </w:rPr>
        <w:br w:type="column"/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m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pos="534" w:val="left" w:leader="none"/>
        </w:tabs>
        <w:ind w:left="534" w:right="0" w:hanging="419"/>
        <w:jc w:val="left"/>
        <w:rPr>
          <w:b w:val="0"/>
          <w:bCs w:val="0"/>
        </w:rPr>
      </w:pPr>
      <w:r>
        <w:rPr>
          <w:spacing w:val="0"/>
          <w:w w:val="100"/>
        </w:rPr>
        <w:t>CONCLUSIONS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FUTURE</w:t>
      </w:r>
      <w:r>
        <w:rPr>
          <w:spacing w:val="-15"/>
          <w:w w:val="100"/>
        </w:rPr>
        <w:t> </w:t>
      </w:r>
      <w:r>
        <w:rPr>
          <w:spacing w:val="-3"/>
          <w:w w:val="100"/>
        </w:rPr>
        <w:t>W</w:t>
      </w:r>
      <w:r>
        <w:rPr>
          <w:spacing w:val="0"/>
          <w:w w:val="100"/>
        </w:rPr>
        <w:t>ORKS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39"/>
        <w:ind w:right="107" w:firstLine="179"/>
        <w:jc w:val="both"/>
      </w:pP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m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ha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pr</w:t>
      </w:r>
      <w:r>
        <w:rPr>
          <w:b w:val="0"/>
          <w:bCs w:val="0"/>
          <w:spacing w:val="-5"/>
          <w:w w:val="110"/>
        </w:rPr>
        <w:t>o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1"/>
          <w:w w:val="110"/>
        </w:rPr>
        <w:t> </w:t>
      </w:r>
      <w:r>
        <w:rPr>
          <w:b w:val="0"/>
          <w:bCs w:val="0"/>
          <w:spacing w:val="0"/>
          <w:w w:val="110"/>
        </w:rPr>
        <w:t>effec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0"/>
          <w:w w:val="125"/>
        </w:rPr>
        <w:t> </w:t>
      </w:r>
      <w:r>
        <w:rPr>
          <w:b w:val="0"/>
          <w:bCs w:val="0"/>
          <w:spacing w:val="0"/>
          <w:w w:val="110"/>
        </w:rPr>
        <w:t>det</w:t>
      </w:r>
      <w:r>
        <w:rPr>
          <w:b w:val="0"/>
          <w:bCs w:val="0"/>
          <w:spacing w:val="0"/>
          <w:w w:val="110"/>
        </w:rPr>
        <w:t>ec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id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ify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fail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-2"/>
          <w:w w:val="110"/>
        </w:rPr>
        <w:t>-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du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i.e.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T.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ir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rk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cu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17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rat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ses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effect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id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ify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-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/>
        <w:jc w:val="both"/>
      </w:pP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ew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em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rela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1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de-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el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10"/>
        </w:rPr>
        <w:t>lem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4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ud</w:t>
      </w:r>
      <w:r>
        <w:rPr>
          <w:b w:val="0"/>
          <w:bCs w:val="0"/>
          <w:spacing w:val="0"/>
          <w:w w:val="110"/>
        </w:rPr>
        <w:t>ied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0"/>
          <w:w w:val="110"/>
        </w:rPr>
        <w:t>rre</w:t>
      </w:r>
      <w:r>
        <w:rPr>
          <w:b w:val="0"/>
          <w:bCs w:val="0"/>
          <w:spacing w:val="-1"/>
          <w:w w:val="110"/>
        </w:rPr>
        <w:t>l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MFS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de.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eci</w:t>
      </w:r>
      <w:r>
        <w:rPr>
          <w:b w:val="0"/>
          <w:bCs w:val="0"/>
          <w:spacing w:val="0"/>
          <w:w w:val="110"/>
        </w:rPr>
        <w:t>fi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ob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-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stro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gu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eed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MFS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0"/>
          <w:w w:val="111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em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ob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5"/>
          <w:w w:val="110"/>
        </w:rPr>
        <w:t>v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ir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relat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ip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Our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em-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pi</w:t>
      </w:r>
      <w:r>
        <w:rPr>
          <w:b w:val="0"/>
          <w:bCs w:val="0"/>
          <w:spacing w:val="0"/>
          <w:w w:val="110"/>
        </w:rPr>
        <w:t>ric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18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ies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gg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at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do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exist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corre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4"/>
          <w:w w:val="110"/>
        </w:rPr>
        <w:t>b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een</w:t>
      </w:r>
      <w:r>
        <w:rPr>
          <w:b w:val="0"/>
          <w:bCs w:val="0"/>
          <w:spacing w:val="0"/>
          <w:w w:val="106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de,</w:t>
      </w:r>
      <w:r>
        <w:rPr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10"/>
        </w:rPr>
        <w:t>bu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ext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wh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rela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pu</w:t>
      </w:r>
      <w:r>
        <w:rPr>
          <w:b w:val="0"/>
          <w:bCs w:val="0"/>
          <w:spacing w:val="0"/>
          <w:w w:val="110"/>
        </w:rPr>
        <w:t>ts</w:t>
      </w:r>
      <w:r>
        <w:rPr>
          <w:b w:val="0"/>
          <w:bCs w:val="0"/>
          <w:spacing w:val="14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del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/>
        <w:ind w:right="107" w:firstLine="179"/>
        <w:jc w:val="both"/>
      </w:pPr>
      <w:r>
        <w:rPr>
          <w:b w:val="0"/>
          <w:bCs w:val="0"/>
          <w:spacing w:val="0"/>
          <w:w w:val="110"/>
        </w:rPr>
        <w:t>As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fu</w:t>
      </w:r>
      <w:r>
        <w:rPr>
          <w:b w:val="0"/>
          <w:bCs w:val="0"/>
          <w:spacing w:val="0"/>
          <w:w w:val="110"/>
        </w:rPr>
        <w:t>rth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ork,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pla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us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con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19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ut</w:t>
      </w:r>
      <w:r>
        <w:rPr>
          <w:b w:val="0"/>
          <w:bCs w:val="0"/>
          <w:spacing w:val="0"/>
          <w:w w:val="110"/>
        </w:rPr>
        <w:t>ilize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MF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for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de-</w:t>
      </w:r>
      <w:r>
        <w:rPr>
          <w:b w:val="0"/>
          <w:bCs w:val="0"/>
          <w:spacing w:val="0"/>
          <w:w w:val="110"/>
        </w:rPr>
        <w:t>le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el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dia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si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20"/>
          <w:w w:val="110"/>
        </w:rPr>
        <w:t> </w:t>
      </w:r>
      <w:r>
        <w:rPr>
          <w:b w:val="0"/>
          <w:bCs w:val="0"/>
          <w:spacing w:val="0"/>
          <w:w w:val="110"/>
        </w:rPr>
        <w:t>It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is</w:t>
      </w:r>
      <w:r>
        <w:rPr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10"/>
        </w:rPr>
        <w:t>als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ap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eal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whe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de-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el</w:t>
      </w:r>
      <w:r>
        <w:rPr>
          <w:b w:val="0"/>
          <w:bCs w:val="0"/>
          <w:spacing w:val="29"/>
          <w:w w:val="110"/>
        </w:rPr>
        <w:t> </w:t>
      </w:r>
      <w:r>
        <w:rPr>
          <w:b w:val="0"/>
          <w:bCs w:val="0"/>
          <w:spacing w:val="0"/>
          <w:w w:val="110"/>
        </w:rPr>
        <w:t>fau</w:t>
      </w:r>
      <w:r>
        <w:rPr>
          <w:b w:val="0"/>
          <w:bCs w:val="0"/>
          <w:spacing w:val="0"/>
          <w:w w:val="110"/>
        </w:rPr>
        <w:t>lt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dia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sis</w:t>
      </w:r>
      <w:r>
        <w:rPr>
          <w:b w:val="0"/>
          <w:bCs w:val="0"/>
          <w:spacing w:val="30"/>
          <w:w w:val="110"/>
        </w:rPr>
        <w:t> 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0"/>
        </w:rPr>
        <w:t>op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im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pu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de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CT,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acc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0"/>
          <w:w w:val="120"/>
        </w:rPr>
        <w:t> </w:t>
      </w:r>
      <w:r>
        <w:rPr>
          <w:b w:val="0"/>
          <w:bCs w:val="0"/>
          <w:spacing w:val="0"/>
          <w:w w:val="110"/>
        </w:rPr>
        <w:t>3rd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empiri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17"/>
          <w:w w:val="110"/>
        </w:rPr>
        <w:t>y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Bes</w:t>
      </w:r>
      <w:r>
        <w:rPr>
          <w:b w:val="0"/>
          <w:bCs w:val="0"/>
          <w:spacing w:val="0"/>
          <w:w w:val="110"/>
        </w:rPr>
        <w:t>id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the</w:t>
      </w:r>
      <w:r>
        <w:rPr>
          <w:b w:val="0"/>
          <w:bCs w:val="0"/>
          <w:spacing w:val="0"/>
          <w:w w:val="110"/>
        </w:rPr>
        <w:t>m,</w:t>
      </w:r>
      <w:r>
        <w:rPr>
          <w:b w:val="0"/>
          <w:bCs w:val="0"/>
          <w:spacing w:val="-1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-6"/>
          <w:w w:val="110"/>
        </w:rPr>
        <w:t>k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con</w:t>
      </w:r>
      <w:r>
        <w:rPr>
          <w:b w:val="0"/>
          <w:bCs w:val="0"/>
          <w:spacing w:val="0"/>
          <w:w w:val="110"/>
        </w:rPr>
        <w:t>du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42"/>
        </w:rPr>
        <w:t> </w:t>
      </w:r>
      <w:r>
        <w:rPr>
          <w:b w:val="0"/>
          <w:bCs w:val="0"/>
          <w:spacing w:val="0"/>
          <w:w w:val="110"/>
        </w:rPr>
        <w:t>stu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10"/>
        </w:rPr>
        <w:t>f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-7"/>
          <w:w w:val="110"/>
        </w:rPr>
        <w:t>w</w:t>
      </w:r>
      <w:r>
        <w:rPr>
          <w:b w:val="0"/>
          <w:bCs w:val="0"/>
          <w:spacing w:val="0"/>
          <w:w w:val="110"/>
        </w:rPr>
        <w:t>are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pro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ram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more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-4"/>
          <w:w w:val="110"/>
        </w:rPr>
        <w:t>t</w:t>
      </w:r>
      <w:r>
        <w:rPr>
          <w:b w:val="0"/>
          <w:bCs w:val="0"/>
          <w:spacing w:val="-2"/>
          <w:w w:val="110"/>
        </w:rPr>
        <w:t>y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es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-5"/>
          <w:w w:val="110"/>
        </w:rPr>
        <w:t> </w:t>
      </w:r>
      <w:r>
        <w:rPr>
          <w:b w:val="0"/>
          <w:bCs w:val="0"/>
          <w:spacing w:val="0"/>
          <w:w w:val="110"/>
        </w:rPr>
        <w:t>faul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0"/>
          <w:w w:val="103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inc</w:t>
      </w:r>
      <w:r>
        <w:rPr>
          <w:b w:val="0"/>
          <w:bCs w:val="0"/>
          <w:spacing w:val="0"/>
          <w:w w:val="110"/>
        </w:rPr>
        <w:t>rea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gen</w:t>
      </w:r>
      <w:r>
        <w:rPr>
          <w:b w:val="0"/>
          <w:bCs w:val="0"/>
          <w:spacing w:val="0"/>
          <w:w w:val="110"/>
        </w:rPr>
        <w:t>era</w:t>
      </w:r>
      <w:r>
        <w:rPr>
          <w:b w:val="0"/>
          <w:bCs w:val="0"/>
          <w:spacing w:val="0"/>
          <w:w w:val="110"/>
        </w:rPr>
        <w:t>li</w:t>
      </w:r>
      <w:r>
        <w:rPr>
          <w:b w:val="0"/>
          <w:bCs w:val="0"/>
          <w:spacing w:val="-5"/>
          <w:w w:val="110"/>
        </w:rPr>
        <w:t>t</w:t>
      </w:r>
      <w:r>
        <w:rPr>
          <w:b w:val="0"/>
          <w:bCs w:val="0"/>
          <w:spacing w:val="0"/>
          <w:w w:val="110"/>
        </w:rPr>
        <w:t>y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of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k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pos="534" w:val="left" w:leader="none"/>
        </w:tabs>
        <w:ind w:left="534" w:right="0" w:hanging="419"/>
        <w:jc w:val="left"/>
        <w:rPr>
          <w:b w:val="0"/>
          <w:bCs w:val="0"/>
        </w:rPr>
      </w:pPr>
      <w:r>
        <w:rPr>
          <w:spacing w:val="0"/>
          <w:w w:val="100"/>
        </w:rPr>
        <w:t>REFERENCES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 w:before="64"/>
        <w:ind w:left="492" w:right="155" w:hanging="2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Z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ete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und.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accu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sed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g: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Indu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Conf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cti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nd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7.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IC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-MU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2007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89–98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ind w:left="492" w:right="0"/>
        <w:jc w:val="left"/>
      </w:pPr>
      <w:r>
        <w:rPr>
          <w:b w:val="0"/>
          <w:bCs w:val="0"/>
          <w:spacing w:val="0"/>
          <w:w w:val="105"/>
        </w:rPr>
        <w:t>2007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2"/>
        <w:ind w:left="208" w:right="770"/>
        <w:jc w:val="both"/>
      </w:pPr>
      <w:r>
        <w:rPr>
          <w:b w:val="0"/>
          <w:bCs w:val="0"/>
          <w:spacing w:val="0"/>
          <w:w w:val="105"/>
        </w:rPr>
        <w:t>[2</w:t>
      </w:r>
      <w:r>
        <w:rPr>
          <w:b w:val="0"/>
          <w:bCs w:val="0"/>
          <w:spacing w:val="0"/>
          <w:w w:val="105"/>
        </w:rPr>
        <w:t>]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6"/>
          <w:w w:val="105"/>
        </w:rPr>
        <w:t> </w:t>
      </w:r>
      <w:r>
        <w:rPr>
          <w:b w:val="0"/>
          <w:bCs w:val="0"/>
          <w:spacing w:val="0"/>
          <w:w w:val="105"/>
        </w:rPr>
        <w:t>R.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Chi</w:t>
      </w:r>
      <w:r>
        <w:rPr>
          <w:b w:val="0"/>
          <w:bCs w:val="0"/>
          <w:spacing w:val="0"/>
          <w:w w:val="105"/>
        </w:rPr>
        <w:t>ll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reg</w:t>
      </w:r>
      <w:r>
        <w:rPr>
          <w:b w:val="0"/>
          <w:bCs w:val="0"/>
          <w:spacing w:val="0"/>
          <w:w w:val="105"/>
        </w:rPr>
        <w:t>e.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Orth</w:t>
      </w:r>
      <w:r>
        <w:rPr>
          <w:b w:val="0"/>
          <w:bCs w:val="0"/>
          <w:spacing w:val="0"/>
          <w:w w:val="105"/>
        </w:rPr>
        <w:t>og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0"/>
          <w:w w:val="105"/>
        </w:rPr>
        <w:t>defec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0"/>
          <w:w w:val="105"/>
        </w:rPr>
        <w:t>cla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"/>
          <w:w w:val="105"/>
        </w:rPr>
        <w:t>s</w:t>
      </w:r>
      <w:r>
        <w:rPr>
          <w:b w:val="0"/>
          <w:bCs w:val="0"/>
          <w:spacing w:val="0"/>
          <w:w w:val="105"/>
        </w:rPr>
        <w:t>ifi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io</w:t>
      </w:r>
      <w:r>
        <w:rPr>
          <w:b w:val="0"/>
          <w:bCs w:val="0"/>
          <w:spacing w:val="0"/>
          <w:w w:val="105"/>
        </w:rPr>
        <w:t>n.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 w:before="2"/>
        <w:ind w:left="49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nd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ok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bi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Engi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359–399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1996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after="0" w:line="242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06" w:h="16840"/>
          <w:pgMar w:top="1320" w:bottom="280" w:left="960" w:right="680"/>
          <w:cols w:num="2" w:equalWidth="0">
            <w:col w:w="4899" w:space="362"/>
            <w:col w:w="5005"/>
          </w:cols>
        </w:sectPr>
      </w:pPr>
    </w:p>
    <w:p>
      <w:pPr>
        <w:spacing w:line="242" w:lineRule="auto" w:before="69"/>
        <w:ind w:left="491" w:right="102" w:hanging="2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Dala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aet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syst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em: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ria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desi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Engi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IEE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437–444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1997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before="20"/>
        <w:ind w:left="208" w:right="0"/>
        <w:jc w:val="left"/>
      </w:pPr>
      <w:r>
        <w:rPr>
          <w:b w:val="0"/>
          <w:bCs w:val="0"/>
          <w:spacing w:val="0"/>
          <w:w w:val="110"/>
        </w:rPr>
        <w:t>[4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M.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B.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Coh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C.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J.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Col</w:t>
      </w:r>
      <w:r>
        <w:rPr>
          <w:b w:val="0"/>
          <w:bCs w:val="0"/>
          <w:spacing w:val="5"/>
          <w:w w:val="110"/>
        </w:rPr>
        <w:t>b</w:t>
      </w:r>
      <w:r>
        <w:rPr>
          <w:b w:val="0"/>
          <w:bCs w:val="0"/>
          <w:spacing w:val="0"/>
          <w:w w:val="110"/>
        </w:rPr>
        <w:t>ou</w:t>
      </w:r>
      <w:r>
        <w:rPr>
          <w:b w:val="0"/>
          <w:bCs w:val="0"/>
          <w:spacing w:val="0"/>
          <w:w w:val="110"/>
        </w:rPr>
        <w:t>rn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C.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Lin</w:t>
      </w:r>
      <w:r>
        <w:rPr>
          <w:b w:val="0"/>
          <w:bCs w:val="0"/>
          <w:spacing w:val="0"/>
          <w:w w:val="110"/>
        </w:rPr>
        <w:t>g.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 w:before="2"/>
        <w:ind w:left="491" w:right="6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eli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bi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ng,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ISSR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3.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14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Sym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siu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394–405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2003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1" w:right="72" w:hanging="2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Col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W.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Cla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arr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bi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z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15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17–48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2008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line="242" w:lineRule="auto" w:before="20"/>
        <w:ind w:left="491" w:right="72" w:hanging="284"/>
        <w:jc w:val="left"/>
      </w:pPr>
      <w:r>
        <w:rPr>
          <w:b w:val="0"/>
          <w:bCs w:val="0"/>
          <w:spacing w:val="0"/>
          <w:w w:val="110"/>
        </w:rPr>
        <w:t>[6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H.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Do,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Elb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m,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G.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Ro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0"/>
          <w:w w:val="110"/>
        </w:rPr>
        <w:t>ermel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Su</w:t>
      </w: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3"/>
          <w:w w:val="110"/>
        </w:rPr>
        <w:t>p</w:t>
      </w:r>
      <w:r>
        <w:rPr>
          <w:b w:val="0"/>
          <w:bCs w:val="0"/>
          <w:spacing w:val="0"/>
          <w:w w:val="110"/>
        </w:rPr>
        <w:t>ort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co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ro</w:t>
      </w:r>
      <w:r>
        <w:rPr>
          <w:b w:val="0"/>
          <w:bCs w:val="0"/>
          <w:spacing w:val="0"/>
          <w:w w:val="110"/>
        </w:rPr>
        <w:t>ll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ex</w:t>
      </w:r>
      <w:r>
        <w:rPr>
          <w:b w:val="0"/>
          <w:bCs w:val="0"/>
          <w:spacing w:val="5"/>
          <w:w w:val="110"/>
        </w:rPr>
        <w:t>p</w:t>
      </w:r>
      <w:r>
        <w:rPr>
          <w:b w:val="0"/>
          <w:bCs w:val="0"/>
          <w:spacing w:val="0"/>
          <w:w w:val="110"/>
        </w:rPr>
        <w:t>erime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wit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test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16"/>
          <w:w w:val="110"/>
        </w:rPr>
        <w:t> </w:t>
      </w:r>
      <w:r>
        <w:rPr>
          <w:b w:val="0"/>
          <w:bCs w:val="0"/>
          <w:spacing w:val="0"/>
          <w:w w:val="110"/>
        </w:rPr>
        <w:t>te</w:t>
      </w:r>
      <w:r>
        <w:rPr>
          <w:b w:val="0"/>
          <w:bCs w:val="0"/>
          <w:spacing w:val="-5"/>
          <w:w w:val="110"/>
        </w:rPr>
        <w:t>c</w:t>
      </w:r>
      <w:r>
        <w:rPr>
          <w:b w:val="0"/>
          <w:bCs w:val="0"/>
          <w:spacing w:val="0"/>
          <w:w w:val="110"/>
        </w:rPr>
        <w:t>hn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qu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10"/>
        </w:rPr>
        <w:t>fras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ru</w:t>
      </w:r>
      <w:r>
        <w:rPr>
          <w:b w:val="0"/>
          <w:bCs w:val="0"/>
          <w:spacing w:val="0"/>
          <w:w w:val="110"/>
        </w:rPr>
        <w:t>ct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0"/>
          <w:w w:val="110"/>
        </w:rPr>
        <w:t>its</w:t>
      </w:r>
      <w:r>
        <w:rPr>
          <w:b w:val="0"/>
          <w:bCs w:val="0"/>
          <w:spacing w:val="23"/>
          <w:w w:val="110"/>
        </w:rPr>
        <w:t> </w:t>
      </w:r>
      <w:r>
        <w:rPr>
          <w:b w:val="0"/>
          <w:bCs w:val="0"/>
          <w:spacing w:val="4"/>
          <w:w w:val="110"/>
        </w:rPr>
        <w:t>p</w:t>
      </w:r>
      <w:r>
        <w:rPr>
          <w:b w:val="0"/>
          <w:bCs w:val="0"/>
          <w:spacing w:val="0"/>
          <w:w w:val="110"/>
        </w:rPr>
        <w:t>ote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22"/>
          <w:w w:val="110"/>
        </w:rPr>
        <w:t> </w:t>
      </w:r>
      <w:r>
        <w:rPr>
          <w:b w:val="0"/>
          <w:bCs w:val="0"/>
          <w:spacing w:val="0"/>
          <w:w w:val="110"/>
        </w:rPr>
        <w:t>imp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Empir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Engi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ng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2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10</w:t>
      </w:r>
      <w:r>
        <w:rPr>
          <w:b w:val="0"/>
          <w:bCs w:val="0"/>
          <w:i w:val="0"/>
          <w:spacing w:val="-1"/>
          <w:w w:val="110"/>
        </w:rPr>
        <w:t>(</w:t>
      </w:r>
      <w:r>
        <w:rPr>
          <w:b w:val="0"/>
          <w:bCs w:val="0"/>
          <w:i w:val="0"/>
          <w:spacing w:val="0"/>
          <w:w w:val="110"/>
        </w:rPr>
        <w:t>4</w:t>
      </w:r>
      <w:r>
        <w:rPr>
          <w:b w:val="0"/>
          <w:bCs w:val="0"/>
          <w:i w:val="0"/>
          <w:spacing w:val="0"/>
          <w:w w:val="110"/>
        </w:rPr>
        <w:t>):</w:t>
      </w:r>
      <w:r>
        <w:rPr>
          <w:b w:val="0"/>
          <w:bCs w:val="0"/>
          <w:i w:val="0"/>
          <w:spacing w:val="0"/>
          <w:w w:val="110"/>
        </w:rPr>
        <w:t>405–435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29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2005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2" w:lineRule="auto" w:before="20"/>
        <w:ind w:left="491" w:right="373" w:hanging="2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Dura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Mad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ira.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s: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field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stu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pra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EEE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tions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Engi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32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11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849–867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2006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before="20"/>
        <w:ind w:left="208" w:right="0"/>
        <w:jc w:val="left"/>
      </w:pPr>
      <w:r>
        <w:rPr>
          <w:b w:val="0"/>
          <w:bCs w:val="0"/>
          <w:spacing w:val="0"/>
          <w:w w:val="110"/>
        </w:rPr>
        <w:t>[8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33"/>
          <w:w w:val="110"/>
        </w:rPr>
        <w:t> </w:t>
      </w:r>
      <w:r>
        <w:rPr>
          <w:b w:val="0"/>
          <w:bCs w:val="0"/>
          <w:spacing w:val="0"/>
          <w:w w:val="110"/>
        </w:rPr>
        <w:t>L.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Gha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0"/>
          <w:w w:val="110"/>
        </w:rPr>
        <w:t>eh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Y.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Lei,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D.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Kun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R.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Ka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-7"/>
          <w:w w:val="110"/>
        </w:rPr>
        <w:t>k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 w:before="2"/>
        <w:ind w:left="491" w:right="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Ku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hn.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lt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sed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ndu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eli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bi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SSRE)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24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Inte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Sym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168–177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1" w:right="51" w:hanging="2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Gha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7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Lei,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Ka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er,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Kuh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App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ria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siem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e.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fi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Wor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ks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ho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(IC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STW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),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Six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362–371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before="20"/>
        <w:ind w:right="0"/>
        <w:jc w:val="left"/>
      </w:pPr>
      <w:r>
        <w:rPr>
          <w:b w:val="0"/>
          <w:bCs w:val="0"/>
          <w:spacing w:val="0"/>
          <w:w w:val="110"/>
        </w:rPr>
        <w:t>[1</w:t>
      </w:r>
      <w:r>
        <w:rPr>
          <w:b w:val="0"/>
          <w:bCs w:val="0"/>
          <w:spacing w:val="0"/>
          <w:w w:val="110"/>
        </w:rPr>
        <w:t>0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L.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G.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Gha</w:t>
      </w:r>
      <w:r>
        <w:rPr>
          <w:b w:val="0"/>
          <w:bCs w:val="0"/>
          <w:spacing w:val="0"/>
          <w:w w:val="110"/>
        </w:rPr>
        <w:t>nd</w:t>
      </w:r>
      <w:r>
        <w:rPr>
          <w:b w:val="0"/>
          <w:bCs w:val="0"/>
          <w:spacing w:val="0"/>
          <w:w w:val="110"/>
        </w:rPr>
        <w:t>eh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Y.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Lei,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T.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Xie,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R.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Kuh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 w:before="2"/>
        <w:ind w:left="491" w:right="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Ka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fyi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fail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re-i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ndu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ria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set.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fi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(IC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),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2012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Fifth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370–379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before="20"/>
        <w:ind w:right="0"/>
        <w:jc w:val="left"/>
      </w:pPr>
      <w:r>
        <w:rPr>
          <w:b w:val="0"/>
          <w:bCs w:val="0"/>
          <w:spacing w:val="0"/>
          <w:w w:val="110"/>
        </w:rPr>
        <w:t>[1</w:t>
      </w:r>
      <w:r>
        <w:rPr>
          <w:b w:val="0"/>
          <w:bCs w:val="0"/>
          <w:spacing w:val="0"/>
          <w:w w:val="110"/>
        </w:rPr>
        <w:t>1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44"/>
          <w:w w:val="110"/>
        </w:rPr>
        <w:t> </w:t>
      </w:r>
      <w:r>
        <w:rPr>
          <w:b w:val="0"/>
          <w:bCs w:val="0"/>
          <w:spacing w:val="0"/>
          <w:w w:val="110"/>
        </w:rPr>
        <w:t>M.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Hu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5"/>
          <w:w w:val="110"/>
        </w:rPr>
        <w:t>c</w:t>
      </w:r>
      <w:r>
        <w:rPr>
          <w:b w:val="0"/>
          <w:bCs w:val="0"/>
          <w:spacing w:val="0"/>
          <w:w w:val="110"/>
        </w:rPr>
        <w:t>h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s,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H.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os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T.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Gora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T.</w:t>
      </w:r>
      <w:r>
        <w:rPr>
          <w:b w:val="0"/>
          <w:bCs w:val="0"/>
          <w:spacing w:val="15"/>
          <w:w w:val="110"/>
        </w:rPr>
        <w:t> </w:t>
      </w:r>
      <w:r>
        <w:rPr>
          <w:b w:val="0"/>
          <w:bCs w:val="0"/>
          <w:spacing w:val="0"/>
          <w:w w:val="110"/>
        </w:rPr>
        <w:t>Ostra</w:t>
      </w:r>
      <w:r>
        <w:rPr>
          <w:b w:val="0"/>
          <w:bCs w:val="0"/>
          <w:spacing w:val="0"/>
          <w:w w:val="110"/>
        </w:rPr>
        <w:t>nd.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 w:before="2"/>
        <w:ind w:left="491" w:right="12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Ex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erime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ts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effec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da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afl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-a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ro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l-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fl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w-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ba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crit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eria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Engi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19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4.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ICS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E-1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16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Con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fe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191–200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IE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1994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before="20"/>
        <w:ind w:right="0"/>
        <w:jc w:val="left"/>
      </w:pPr>
      <w:r>
        <w:rPr>
          <w:b w:val="0"/>
          <w:bCs w:val="0"/>
          <w:spacing w:val="0"/>
          <w:w w:val="110"/>
        </w:rPr>
        <w:t>[1</w:t>
      </w:r>
      <w:r>
        <w:rPr>
          <w:b w:val="0"/>
          <w:bCs w:val="0"/>
          <w:spacing w:val="0"/>
          <w:w w:val="110"/>
        </w:rPr>
        <w:t>2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40"/>
          <w:w w:val="110"/>
        </w:rPr>
        <w:t> </w:t>
      </w:r>
      <w:r>
        <w:rPr>
          <w:b w:val="0"/>
          <w:bCs w:val="0"/>
          <w:spacing w:val="0"/>
          <w:w w:val="110"/>
        </w:rPr>
        <w:t>Y.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Jia,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M.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B.</w:t>
      </w:r>
      <w:r>
        <w:rPr>
          <w:b w:val="0"/>
          <w:bCs w:val="0"/>
          <w:spacing w:val="13"/>
          <w:w w:val="110"/>
        </w:rPr>
        <w:t> </w:t>
      </w:r>
      <w:r>
        <w:rPr>
          <w:b w:val="0"/>
          <w:bCs w:val="0"/>
          <w:spacing w:val="0"/>
          <w:w w:val="110"/>
        </w:rPr>
        <w:t>Coh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M.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Ha</w:t>
      </w:r>
      <w:r>
        <w:rPr>
          <w:b w:val="0"/>
          <w:bCs w:val="0"/>
          <w:spacing w:val="0"/>
          <w:w w:val="110"/>
        </w:rPr>
        <w:t>rman,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0"/>
          <w:w w:val="110"/>
        </w:rPr>
        <w:t>J.</w:t>
      </w:r>
      <w:r>
        <w:rPr>
          <w:b w:val="0"/>
          <w:bCs w:val="0"/>
          <w:spacing w:val="12"/>
          <w:w w:val="110"/>
        </w:rPr>
        <w:t> </w:t>
      </w:r>
      <w:r>
        <w:rPr>
          <w:b w:val="0"/>
          <w:bCs w:val="0"/>
          <w:spacing w:val="-5"/>
          <w:w w:val="110"/>
        </w:rPr>
        <w:t>P</w:t>
      </w:r>
      <w:r>
        <w:rPr>
          <w:b w:val="0"/>
          <w:bCs w:val="0"/>
          <w:spacing w:val="0"/>
          <w:w w:val="110"/>
        </w:rPr>
        <w:t>et</w:t>
      </w:r>
      <w:r>
        <w:rPr>
          <w:b w:val="0"/>
          <w:bCs w:val="0"/>
          <w:spacing w:val="-7"/>
          <w:w w:val="110"/>
        </w:rPr>
        <w:t>k</w:t>
      </w:r>
      <w:r>
        <w:rPr>
          <w:b w:val="0"/>
          <w:bCs w:val="0"/>
          <w:spacing w:val="0"/>
          <w:w w:val="11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 w:before="2"/>
        <w:ind w:left="491" w:right="14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Lea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gen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stra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usin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euris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sear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gs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37th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nal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Conf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Engi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540–550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Press,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ind w:left="491" w:right="0"/>
        <w:jc w:val="left"/>
      </w:pPr>
      <w:r>
        <w:rPr>
          <w:b w:val="0"/>
          <w:bCs w:val="0"/>
          <w:spacing w:val="0"/>
          <w:w w:val="105"/>
        </w:rPr>
        <w:t>2015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 w:before="22"/>
        <w:ind w:left="491" w:right="2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Harro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Empi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ric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-l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za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iq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ngs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20th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intern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273–282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CM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2005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1" w:right="73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Kuh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Reil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7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desi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ex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erime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wa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Engi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Wor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ks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ho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gs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27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nnu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SA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/I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91–95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2002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before="20"/>
        <w:ind w:right="0"/>
        <w:jc w:val="left"/>
      </w:pPr>
      <w:r>
        <w:rPr>
          <w:b w:val="0"/>
          <w:bCs w:val="0"/>
          <w:spacing w:val="0"/>
          <w:w w:val="110"/>
        </w:rPr>
        <w:t>[1</w:t>
      </w:r>
      <w:r>
        <w:rPr>
          <w:b w:val="0"/>
          <w:bCs w:val="0"/>
          <w:spacing w:val="0"/>
          <w:w w:val="110"/>
        </w:rPr>
        <w:t>5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35"/>
          <w:w w:val="110"/>
        </w:rPr>
        <w:t> </w:t>
      </w:r>
      <w:r>
        <w:rPr>
          <w:b w:val="0"/>
          <w:bCs w:val="0"/>
          <w:spacing w:val="0"/>
          <w:w w:val="110"/>
        </w:rPr>
        <w:t>D.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R.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Kuh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D.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R.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-16"/>
          <w:w w:val="110"/>
        </w:rPr>
        <w:t>W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la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0"/>
          <w:w w:val="110"/>
        </w:rPr>
        <w:t>e,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J.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AM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Gal</w:t>
      </w:r>
      <w:r>
        <w:rPr>
          <w:b w:val="0"/>
          <w:bCs w:val="0"/>
          <w:spacing w:val="0"/>
          <w:w w:val="110"/>
        </w:rPr>
        <w:t>lo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 w:before="2"/>
        <w:ind w:left="491" w:right="60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imp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ng,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before="69"/>
        <w:ind w:left="49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cti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30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418–421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2004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before="22"/>
        <w:ind w:right="0"/>
        <w:jc w:val="left"/>
      </w:pPr>
      <w:r>
        <w:rPr>
          <w:b w:val="0"/>
          <w:bCs w:val="0"/>
          <w:spacing w:val="0"/>
          <w:w w:val="110"/>
        </w:rPr>
        <w:t>[1</w:t>
      </w:r>
      <w:r>
        <w:rPr>
          <w:b w:val="0"/>
          <w:bCs w:val="0"/>
          <w:spacing w:val="0"/>
          <w:w w:val="110"/>
        </w:rPr>
        <w:t>6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Y.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Lei,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R.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Ka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-6"/>
          <w:w w:val="110"/>
        </w:rPr>
        <w:t>k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D.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R.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Ku</w:t>
      </w:r>
      <w:r>
        <w:rPr>
          <w:b w:val="0"/>
          <w:bCs w:val="0"/>
          <w:spacing w:val="0"/>
          <w:w w:val="110"/>
        </w:rPr>
        <w:t>hn,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V.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Oku</w:t>
      </w:r>
      <w:r>
        <w:rPr>
          <w:b w:val="0"/>
          <w:bCs w:val="0"/>
          <w:spacing w:val="0"/>
          <w:w w:val="110"/>
        </w:rPr>
        <w:t>n,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 w:before="2"/>
        <w:ind w:left="492" w:right="3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wren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/i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-d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effici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i-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ria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fi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18(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:125–14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8,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2008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2" w:right="0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Li,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Nie,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Y.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Lei.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del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ria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Qua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wa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QSI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2012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12th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Conf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102–105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2" w:right="319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Zh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Liu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al.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cat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fail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pu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ftw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Engi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WCSE)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rth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Wor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ld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Cong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91–9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8.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before="20"/>
        <w:ind w:right="0"/>
        <w:jc w:val="left"/>
      </w:pPr>
      <w:r>
        <w:rPr>
          <w:b w:val="0"/>
          <w:bCs w:val="0"/>
          <w:spacing w:val="0"/>
          <w:w w:val="110"/>
        </w:rPr>
        <w:t>[1</w:t>
      </w:r>
      <w:r>
        <w:rPr>
          <w:b w:val="0"/>
          <w:bCs w:val="0"/>
          <w:spacing w:val="0"/>
          <w:w w:val="110"/>
        </w:rPr>
        <w:t>9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C.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7"/>
          <w:w w:val="110"/>
        </w:rPr>
        <w:t>t</w:t>
      </w:r>
      <w:r>
        <w:rPr>
          <w:b w:val="0"/>
          <w:bCs w:val="0"/>
          <w:spacing w:val="-52"/>
          <w:w w:val="110"/>
        </w:rPr>
        <w:t>´</w:t>
      </w:r>
      <w:r>
        <w:rPr>
          <w:b w:val="0"/>
          <w:bCs w:val="0"/>
          <w:spacing w:val="-2"/>
          <w:w w:val="110"/>
        </w:rPr>
        <w:t>ı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ez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L.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D.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-5"/>
          <w:w w:val="110"/>
        </w:rPr>
        <w:t>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B.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"/>
        <w:ind w:left="492" w:right="0"/>
        <w:jc w:val="left"/>
      </w:pPr>
      <w:r>
        <w:rPr>
          <w:b w:val="0"/>
          <w:bCs w:val="0"/>
          <w:spacing w:val="-2"/>
          <w:w w:val="110"/>
        </w:rPr>
        <w:t>A</w:t>
      </w:r>
      <w:r>
        <w:rPr>
          <w:b w:val="0"/>
          <w:bCs w:val="0"/>
          <w:spacing w:val="0"/>
          <w:w w:val="110"/>
        </w:rPr>
        <w:t>lgo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th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to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5"/>
          <w:w w:val="110"/>
        </w:rPr>
        <w:t>o</w:t>
      </w:r>
      <w:r>
        <w:rPr>
          <w:b w:val="0"/>
          <w:bCs w:val="0"/>
          <w:spacing w:val="0"/>
          <w:w w:val="110"/>
        </w:rPr>
        <w:t>ca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errors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usin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-6"/>
          <w:w w:val="110"/>
        </w:rPr>
        <w:t>o</w:t>
      </w:r>
      <w:r>
        <w:rPr>
          <w:b w:val="0"/>
          <w:bCs w:val="0"/>
          <w:spacing w:val="-6"/>
          <w:w w:val="110"/>
        </w:rPr>
        <w:t>v</w:t>
      </w:r>
      <w:r>
        <w:rPr>
          <w:b w:val="0"/>
          <w:bCs w:val="0"/>
          <w:spacing w:val="0"/>
          <w:w w:val="110"/>
        </w:rPr>
        <w:t>er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arr</w:t>
      </w:r>
      <w:r>
        <w:rPr>
          <w:b w:val="0"/>
          <w:bCs w:val="0"/>
          <w:spacing w:val="-5"/>
          <w:w w:val="110"/>
        </w:rPr>
        <w:t>a</w:t>
      </w:r>
      <w:r>
        <w:rPr>
          <w:b w:val="0"/>
          <w:bCs w:val="0"/>
          <w:spacing w:val="0"/>
          <w:w w:val="110"/>
        </w:rPr>
        <w:t>ys.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0"/>
          <w:w w:val="100"/>
        </w:rPr>
      </w:r>
    </w:p>
    <w:p>
      <w:pPr>
        <w:spacing w:before="2"/>
        <w:ind w:left="49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2008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eti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504–519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before="2"/>
        <w:ind w:left="492" w:right="0"/>
        <w:jc w:val="left"/>
      </w:pP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5"/>
        </w:rPr>
        <w:t>ge</w:t>
      </w:r>
      <w:r>
        <w:rPr>
          <w:b w:val="0"/>
          <w:bCs w:val="0"/>
          <w:spacing w:val="0"/>
          <w:w w:val="105"/>
        </w:rPr>
        <w:t>r,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2008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2"/>
        <w:ind w:right="0"/>
        <w:jc w:val="left"/>
      </w:pPr>
      <w:r>
        <w:rPr>
          <w:b w:val="0"/>
          <w:bCs w:val="0"/>
          <w:spacing w:val="0"/>
          <w:w w:val="110"/>
        </w:rPr>
        <w:t>[2</w:t>
      </w:r>
      <w:r>
        <w:rPr>
          <w:b w:val="0"/>
          <w:bCs w:val="0"/>
          <w:spacing w:val="0"/>
          <w:w w:val="110"/>
        </w:rPr>
        <w:t>0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36"/>
          <w:w w:val="110"/>
        </w:rPr>
        <w:t> </w:t>
      </w:r>
      <w:r>
        <w:rPr>
          <w:b w:val="0"/>
          <w:bCs w:val="0"/>
          <w:spacing w:val="0"/>
          <w:w w:val="110"/>
        </w:rPr>
        <w:t>C.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7"/>
          <w:w w:val="110"/>
        </w:rPr>
        <w:t>t</w:t>
      </w:r>
      <w:r>
        <w:rPr>
          <w:b w:val="0"/>
          <w:bCs w:val="0"/>
          <w:spacing w:val="-52"/>
          <w:w w:val="110"/>
        </w:rPr>
        <w:t>´</w:t>
      </w:r>
      <w:r>
        <w:rPr>
          <w:b w:val="0"/>
          <w:bCs w:val="0"/>
          <w:spacing w:val="-2"/>
          <w:w w:val="110"/>
        </w:rPr>
        <w:t>ı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ez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L.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Mo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ra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D.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-5"/>
          <w:w w:val="110"/>
        </w:rPr>
        <w:t>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B.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7"/>
          <w:w w:val="110"/>
        </w:rPr>
        <w:t>v</w:t>
      </w:r>
      <w:r>
        <w:rPr>
          <w:b w:val="0"/>
          <w:bCs w:val="0"/>
          <w:spacing w:val="0"/>
          <w:w w:val="110"/>
        </w:rPr>
        <w:t>en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 w:before="2"/>
        <w:ind w:left="492" w:right="16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errors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usin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elas,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arr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alg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Jo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ete</w:t>
      </w:r>
      <w:r>
        <w:rPr>
          <w:rFonts w:ascii="Times New Roman" w:hAnsi="Times New Roman" w:cs="Times New Roman" w:eastAsia="Times New Roman"/>
          <w:b w:val="0"/>
          <w:bCs w:val="0"/>
          <w:i/>
          <w:spacing w:val="-2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Math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:1776–1799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2009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2" w:right="119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W.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Masri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Assi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Pre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rrec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ss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mit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imp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tions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meth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ol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gy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(T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OSEM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8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2" w:right="107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L.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h,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Lee,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K.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del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dia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meth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gy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EM)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3)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11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1.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2" w:right="206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[2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Nie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H.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Leu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im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fail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ria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cti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Meth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gy</w:t>
      </w:r>
      <w:r>
        <w:rPr>
          <w:rFonts w:ascii="Times New Roman" w:hAnsi="Times New Roman" w:cs="Times New Roman" w:eastAsia="Times New Roman"/>
          <w:b w:val="0"/>
          <w:bCs w:val="0"/>
          <w:i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(TOSE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M)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4)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15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1.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2" w:right="107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Nie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Leu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sur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est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g.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CM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Com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pu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Sur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veys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(C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43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(2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:11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2" w:right="133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X.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Niu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Nie,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Lei,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Cha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ify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usin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relat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ng,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fi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Wo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ks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(IC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W)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IEE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Six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271–280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3.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before="20"/>
        <w:ind w:right="0"/>
        <w:jc w:val="left"/>
      </w:pPr>
      <w:r>
        <w:rPr>
          <w:b w:val="0"/>
          <w:bCs w:val="0"/>
          <w:spacing w:val="0"/>
          <w:w w:val="110"/>
        </w:rPr>
        <w:t>[2</w:t>
      </w:r>
      <w:r>
        <w:rPr>
          <w:b w:val="0"/>
          <w:bCs w:val="0"/>
          <w:spacing w:val="0"/>
          <w:w w:val="110"/>
        </w:rPr>
        <w:t>6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E.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Reis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C.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K.-</w:t>
      </w:r>
      <w:r>
        <w:rPr>
          <w:b w:val="0"/>
          <w:bCs w:val="0"/>
          <w:spacing w:val="0"/>
          <w:w w:val="110"/>
        </w:rPr>
        <w:t>K.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Ma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7"/>
          <w:w w:val="110"/>
        </w:rPr>
        <w:t> </w:t>
      </w:r>
      <w:r>
        <w:rPr>
          <w:b w:val="0"/>
          <w:bCs w:val="0"/>
          <w:spacing w:val="0"/>
          <w:w w:val="110"/>
        </w:rPr>
        <w:t>J.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 w:before="2"/>
        <w:ind w:left="49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rter.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Usi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olic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syst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32nd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EE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Inte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ng-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um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445–454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2010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2" w:right="48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Reni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eres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Reiss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que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ries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tom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ng,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2003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18th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nter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Conf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30–39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3.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before="20"/>
        <w:ind w:right="0"/>
        <w:jc w:val="left"/>
      </w:pPr>
      <w:r>
        <w:rPr>
          <w:b w:val="0"/>
          <w:bCs w:val="0"/>
          <w:spacing w:val="0"/>
          <w:w w:val="110"/>
        </w:rPr>
        <w:t>[2</w:t>
      </w:r>
      <w:r>
        <w:rPr>
          <w:b w:val="0"/>
          <w:bCs w:val="0"/>
          <w:spacing w:val="0"/>
          <w:w w:val="110"/>
        </w:rPr>
        <w:t>8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31"/>
          <w:w w:val="110"/>
        </w:rPr>
        <w:t> </w:t>
      </w:r>
      <w:r>
        <w:rPr>
          <w:b w:val="0"/>
          <w:bCs w:val="0"/>
          <w:spacing w:val="0"/>
          <w:w w:val="110"/>
        </w:rPr>
        <w:t>K.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Sh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-7"/>
          <w:w w:val="110"/>
        </w:rPr>
        <w:t>y</w:t>
      </w:r>
      <w:r>
        <w:rPr>
          <w:b w:val="0"/>
          <w:bCs w:val="0"/>
          <w:spacing w:val="0"/>
          <w:w w:val="110"/>
        </w:rPr>
        <w:t>a,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T.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Xie,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N.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Li,</w:t>
      </w:r>
      <w:r>
        <w:rPr>
          <w:b w:val="0"/>
          <w:bCs w:val="0"/>
          <w:spacing w:val="5"/>
          <w:w w:val="110"/>
        </w:rPr>
        <w:t> </w:t>
      </w:r>
      <w:r>
        <w:rPr>
          <w:b w:val="0"/>
          <w:bCs w:val="0"/>
          <w:spacing w:val="0"/>
          <w:w w:val="110"/>
        </w:rPr>
        <w:t>Y.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Lei,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R.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Ka</w:t>
      </w:r>
      <w:r>
        <w:rPr>
          <w:b w:val="0"/>
          <w:bCs w:val="0"/>
          <w:spacing w:val="-6"/>
          <w:w w:val="110"/>
        </w:rPr>
        <w:t>c</w:t>
      </w:r>
      <w:r>
        <w:rPr>
          <w:b w:val="0"/>
          <w:bCs w:val="0"/>
          <w:spacing w:val="-6"/>
          <w:w w:val="110"/>
        </w:rPr>
        <w:t>k</w:t>
      </w:r>
      <w:r>
        <w:rPr>
          <w:b w:val="0"/>
          <w:bCs w:val="0"/>
          <w:spacing w:val="0"/>
          <w:w w:val="110"/>
        </w:rPr>
        <w:t>er,</w:t>
      </w:r>
      <w:r>
        <w:rPr>
          <w:b w:val="0"/>
          <w:bCs w:val="0"/>
          <w:spacing w:val="6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0"/>
          <w:w w:val="100"/>
        </w:rPr>
      </w:r>
    </w:p>
    <w:p>
      <w:pPr>
        <w:spacing w:line="242" w:lineRule="auto" w:before="2"/>
        <w:ind w:left="492" w:right="36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Kuh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Iso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failu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e-i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ndu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usin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ifi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CST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IEE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Fifth</w:t>
      </w:r>
      <w:r>
        <w:rPr>
          <w:rFonts w:ascii="Times New Roman" w:hAnsi="Times New Roman" w:cs="Times New Roman" w:eastAsia="Times New Roman"/>
          <w:b w:val="0"/>
          <w:bCs w:val="0"/>
          <w:i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Inte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620–623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pStyle w:val="BodyText"/>
        <w:spacing w:line="242" w:lineRule="auto" w:before="20"/>
        <w:ind w:left="492" w:right="37" w:hanging="376"/>
        <w:jc w:val="left"/>
      </w:pPr>
      <w:r>
        <w:rPr>
          <w:b w:val="0"/>
          <w:bCs w:val="0"/>
          <w:spacing w:val="0"/>
          <w:w w:val="110"/>
        </w:rPr>
        <w:t>[2</w:t>
      </w:r>
      <w:r>
        <w:rPr>
          <w:b w:val="0"/>
          <w:bCs w:val="0"/>
          <w:spacing w:val="0"/>
          <w:w w:val="110"/>
        </w:rPr>
        <w:t>9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L.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Shi,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C.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Nie,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and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B.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Xu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0"/>
          <w:w w:val="110"/>
        </w:rPr>
        <w:t>sof</w:t>
      </w:r>
      <w:r>
        <w:rPr>
          <w:b w:val="0"/>
          <w:bCs w:val="0"/>
          <w:spacing w:val="-6"/>
          <w:w w:val="110"/>
        </w:rPr>
        <w:t>t</w:t>
      </w:r>
      <w:r>
        <w:rPr>
          <w:b w:val="0"/>
          <w:bCs w:val="0"/>
          <w:spacing w:val="-6"/>
          <w:w w:val="110"/>
        </w:rPr>
        <w:t>w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re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0"/>
          <w:w w:val="110"/>
        </w:rPr>
        <w:t>deb</w:t>
      </w:r>
      <w:r>
        <w:rPr>
          <w:b w:val="0"/>
          <w:bCs w:val="0"/>
          <w:spacing w:val="0"/>
          <w:w w:val="110"/>
        </w:rPr>
        <w:t>u</w:t>
      </w:r>
      <w:r>
        <w:rPr>
          <w:b w:val="0"/>
          <w:bCs w:val="0"/>
          <w:spacing w:val="0"/>
          <w:w w:val="110"/>
        </w:rPr>
        <w:t>gg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1"/>
          <w:w w:val="110"/>
        </w:rPr>
        <w:t>m</w:t>
      </w:r>
      <w:r>
        <w:rPr>
          <w:b w:val="0"/>
          <w:bCs w:val="0"/>
          <w:spacing w:val="0"/>
          <w:w w:val="110"/>
        </w:rPr>
        <w:t>eth</w:t>
      </w:r>
      <w:r>
        <w:rPr>
          <w:b w:val="0"/>
          <w:bCs w:val="0"/>
          <w:spacing w:val="4"/>
          <w:w w:val="110"/>
        </w:rPr>
        <w:t>o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ba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ed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on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pa</w:t>
      </w:r>
      <w:r>
        <w:rPr>
          <w:b w:val="0"/>
          <w:bCs w:val="0"/>
          <w:spacing w:val="0"/>
          <w:w w:val="110"/>
        </w:rPr>
        <w:t>irwi</w:t>
      </w:r>
      <w:r>
        <w:rPr>
          <w:b w:val="0"/>
          <w:bCs w:val="0"/>
          <w:spacing w:val="0"/>
          <w:w w:val="110"/>
        </w:rPr>
        <w:t>se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tes</w:t>
      </w:r>
      <w:r>
        <w:rPr>
          <w:b w:val="0"/>
          <w:bCs w:val="0"/>
          <w:spacing w:val="0"/>
          <w:w w:val="110"/>
        </w:rPr>
        <w:t>ti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.</w:t>
      </w:r>
      <w:r>
        <w:rPr>
          <w:b w:val="0"/>
          <w:bCs w:val="0"/>
          <w:spacing w:val="10"/>
          <w:w w:val="110"/>
        </w:rPr>
        <w:t> </w:t>
      </w:r>
      <w:r>
        <w:rPr>
          <w:b w:val="0"/>
          <w:bCs w:val="0"/>
          <w:spacing w:val="0"/>
          <w:w w:val="110"/>
        </w:rPr>
        <w:t>In</w:t>
      </w:r>
      <w:r>
        <w:rPr>
          <w:b w:val="0"/>
          <w:bCs w:val="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pu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Sci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e–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CC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</w:rPr>
        <w:t>200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</w:rPr>
        <w:t>5</w:t>
      </w:r>
      <w:r>
        <w:rPr>
          <w:b w:val="0"/>
          <w:bCs w:val="0"/>
          <w:i w:val="0"/>
          <w:spacing w:val="0"/>
          <w:w w:val="110"/>
        </w:rPr>
        <w:t>,</w:t>
      </w:r>
      <w:r>
        <w:rPr>
          <w:b w:val="0"/>
          <w:bCs w:val="0"/>
          <w:i w:val="0"/>
          <w:spacing w:val="-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pa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0"/>
          <w:w w:val="110"/>
        </w:rPr>
        <w:t>es</w:t>
      </w:r>
      <w:r>
        <w:rPr>
          <w:b w:val="0"/>
          <w:bCs w:val="0"/>
          <w:i w:val="0"/>
          <w:spacing w:val="-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1088–109</w:t>
      </w:r>
      <w:r>
        <w:rPr>
          <w:b w:val="0"/>
          <w:bCs w:val="0"/>
          <w:i w:val="0"/>
          <w:spacing w:val="0"/>
          <w:w w:val="110"/>
        </w:rPr>
        <w:t>1.</w:t>
      </w:r>
      <w:r>
        <w:rPr>
          <w:b w:val="0"/>
          <w:bCs w:val="0"/>
          <w:i w:val="0"/>
          <w:spacing w:val="-15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Sp</w:t>
      </w:r>
      <w:r>
        <w:rPr>
          <w:b w:val="0"/>
          <w:bCs w:val="0"/>
          <w:i w:val="0"/>
          <w:spacing w:val="0"/>
          <w:w w:val="110"/>
        </w:rPr>
        <w:t>rin</w:t>
      </w:r>
      <w:r>
        <w:rPr>
          <w:b w:val="0"/>
          <w:bCs w:val="0"/>
          <w:i w:val="0"/>
          <w:spacing w:val="0"/>
          <w:w w:val="110"/>
        </w:rPr>
        <w:t>g</w:t>
      </w:r>
      <w:r>
        <w:rPr>
          <w:b w:val="0"/>
          <w:bCs w:val="0"/>
          <w:i w:val="0"/>
          <w:spacing w:val="-2"/>
          <w:w w:val="110"/>
        </w:rPr>
        <w:t>e</w:t>
      </w:r>
      <w:r>
        <w:rPr>
          <w:b w:val="0"/>
          <w:bCs w:val="0"/>
          <w:i w:val="0"/>
          <w:spacing w:val="0"/>
          <w:w w:val="110"/>
        </w:rPr>
        <w:t>r,</w:t>
      </w:r>
      <w:r>
        <w:rPr>
          <w:b w:val="0"/>
          <w:bCs w:val="0"/>
          <w:i w:val="0"/>
          <w:spacing w:val="-14"/>
          <w:w w:val="110"/>
        </w:rPr>
        <w:t> </w:t>
      </w:r>
      <w:r>
        <w:rPr>
          <w:b w:val="0"/>
          <w:bCs w:val="0"/>
          <w:i w:val="0"/>
          <w:spacing w:val="0"/>
          <w:w w:val="110"/>
        </w:rPr>
        <w:t>2005</w:t>
      </w:r>
      <w:r>
        <w:rPr>
          <w:b w:val="0"/>
          <w:bCs w:val="0"/>
          <w:i w:val="0"/>
          <w:spacing w:val="0"/>
          <w:w w:val="11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before="20"/>
        <w:ind w:right="0"/>
        <w:jc w:val="left"/>
      </w:pPr>
      <w:r>
        <w:rPr>
          <w:b w:val="0"/>
          <w:bCs w:val="0"/>
          <w:spacing w:val="0"/>
          <w:w w:val="110"/>
        </w:rPr>
        <w:t>[3</w:t>
      </w:r>
      <w:r>
        <w:rPr>
          <w:b w:val="0"/>
          <w:bCs w:val="0"/>
          <w:spacing w:val="0"/>
          <w:w w:val="110"/>
        </w:rPr>
        <w:t>0</w:t>
      </w:r>
      <w:r>
        <w:rPr>
          <w:b w:val="0"/>
          <w:bCs w:val="0"/>
          <w:spacing w:val="0"/>
          <w:w w:val="110"/>
        </w:rPr>
        <w:t>]</w:t>
      </w:r>
      <w:r>
        <w:rPr>
          <w:b w:val="0"/>
          <w:bCs w:val="0"/>
          <w:spacing w:val="34"/>
          <w:w w:val="110"/>
        </w:rPr>
        <w:t> </w:t>
      </w:r>
      <w:r>
        <w:rPr>
          <w:b w:val="0"/>
          <w:bCs w:val="0"/>
          <w:spacing w:val="0"/>
          <w:w w:val="110"/>
        </w:rPr>
        <w:t>C.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So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,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A.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-5"/>
          <w:w w:val="110"/>
        </w:rPr>
        <w:t>P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rte</w:t>
      </w:r>
      <w:r>
        <w:rPr>
          <w:b w:val="0"/>
          <w:bCs w:val="0"/>
          <w:spacing w:val="0"/>
          <w:w w:val="110"/>
        </w:rPr>
        <w:t>r,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0"/>
          <w:w w:val="110"/>
        </w:rPr>
        <w:t>an</w:t>
      </w:r>
      <w:r>
        <w:rPr>
          <w:b w:val="0"/>
          <w:bCs w:val="0"/>
          <w:spacing w:val="0"/>
          <w:w w:val="110"/>
        </w:rPr>
        <w:t>d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J.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S.</w:t>
      </w:r>
      <w:r>
        <w:rPr>
          <w:b w:val="0"/>
          <w:bCs w:val="0"/>
          <w:spacing w:val="9"/>
          <w:w w:val="110"/>
        </w:rPr>
        <w:t> </w:t>
      </w:r>
      <w:r>
        <w:rPr>
          <w:b w:val="0"/>
          <w:bCs w:val="0"/>
          <w:spacing w:val="-15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st</w:t>
      </w:r>
      <w:r>
        <w:rPr>
          <w:b w:val="0"/>
          <w:bCs w:val="0"/>
          <w:spacing w:val="0"/>
          <w:w w:val="110"/>
        </w:rPr>
        <w:t>er.</w:t>
      </w:r>
      <w:r>
        <w:rPr>
          <w:b w:val="0"/>
          <w:bCs w:val="0"/>
          <w:spacing w:val="8"/>
          <w:w w:val="110"/>
        </w:rPr>
        <w:t> </w:t>
      </w:r>
      <w:r>
        <w:rPr>
          <w:b w:val="0"/>
          <w:bCs w:val="0"/>
          <w:spacing w:val="0"/>
          <w:w w:val="110"/>
        </w:rPr>
        <w:t>itree:</w:t>
      </w:r>
      <w:r>
        <w:rPr>
          <w:b w:val="0"/>
          <w:bCs w:val="0"/>
          <w:spacing w:val="27"/>
          <w:w w:val="110"/>
        </w:rPr>
        <w:t> </w:t>
      </w:r>
      <w:r>
        <w:rPr>
          <w:b w:val="0"/>
          <w:bCs w:val="0"/>
          <w:spacing w:val="0"/>
          <w:w w:val="110"/>
        </w:rPr>
        <w:t>Effici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6"/>
          <w:w w:val="110"/>
        </w:rPr>
        <w:t>n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ly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6" w:h="16840"/>
          <w:pgMar w:top="1020" w:bottom="280" w:left="960" w:right="680"/>
          <w:cols w:num="2" w:equalWidth="0">
            <w:col w:w="4898" w:space="362"/>
            <w:col w:w="5006"/>
          </w:cols>
        </w:sectPr>
      </w:pPr>
    </w:p>
    <w:p>
      <w:pPr>
        <w:spacing w:line="242" w:lineRule="auto" w:before="69"/>
        <w:ind w:left="491" w:right="468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sc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hig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ge</w:t>
      </w:r>
      <w:r>
        <w:rPr>
          <w:rFonts w:ascii="Times New Roman" w:hAnsi="Times New Roman" w:cs="Times New Roman" w:eastAsia="Times New Roman"/>
          <w:b w:val="0"/>
          <w:bCs w:val="0"/>
          <w:spacing w:val="-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usin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trees.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ngs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903–913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Press,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1" w:right="4508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itree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effic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sc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hig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ge</w:t>
      </w:r>
      <w:r>
        <w:rPr>
          <w:rFonts w:ascii="Times New Roman" w:hAnsi="Times New Roman" w:cs="Times New Roman" w:eastAsia="Times New Roman"/>
          <w:b w:val="0"/>
          <w:bCs w:val="0"/>
          <w:spacing w:val="-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usin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trees.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ons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Engi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40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3)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251–265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2014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1" w:right="4643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Z.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Chen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Xu.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faul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sed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ori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(QSIC)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2010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10th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495–502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IE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EE,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1" w:right="4507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Yil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B.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arr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effici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ract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spa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ng,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IEEE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cti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32(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:20–34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2006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1" w:right="4462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[3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A.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Zeller.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Iso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la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e-e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ffec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com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pu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pro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4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4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4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10th</w:t>
      </w:r>
      <w:r>
        <w:rPr>
          <w:rFonts w:ascii="Times New Roman" w:hAnsi="Times New Roman" w:cs="Times New Roman" w:eastAsia="Times New Roman"/>
          <w:b w:val="0"/>
          <w:bCs w:val="0"/>
          <w:i/>
          <w:spacing w:val="4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4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SIGSOFT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sy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os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4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ou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ons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engi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1–10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2002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1" w:right="4456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Zha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F.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Z.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Zha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ifi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via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sol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vin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pl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ons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Satis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fia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bi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ng–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186–199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ge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r,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20"/>
        <w:ind w:left="491" w:right="4407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[3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Z.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Zha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Zh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Cha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riz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fai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lu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pa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ete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era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gs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2011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Sym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twa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tin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ys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pag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331–341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2011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sectPr>
      <w:pgSz w:w="11906" w:h="16840"/>
      <w:pgMar w:top="1020" w:bottom="280" w:left="9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algun Gothic">
    <w:altName w:val="Malgun Gothic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)"/>
      <w:lvlJc w:val="left"/>
      <w:pPr>
        <w:ind w:hanging="227"/>
        <w:jc w:val="left"/>
      </w:pPr>
      <w:rPr>
        <w:rFonts w:hint="default" w:ascii="Times New Roman" w:hAnsi="Times New Roman" w:eastAsia="Times New Roman"/>
        <w:w w:val="102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hanging="212"/>
        <w:jc w:val="left"/>
      </w:pPr>
      <w:rPr>
        <w:rFonts w:hint="default" w:ascii="Times New Roman" w:hAnsi="Times New Roman" w:eastAsia="Times New Roman"/>
        <w:w w:val="109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22"/>
      <w:numFmt w:val="decimal"/>
      <w:lvlText w:val="%1"/>
      <w:lvlJc w:val="left"/>
      <w:pPr>
        <w:ind w:hanging="1127"/>
        <w:jc w:val="left"/>
      </w:pPr>
      <w:rPr>
        <w:rFonts w:hint="default" w:ascii="Times New Roman" w:hAnsi="Times New Roman" w:eastAsia="Times New Roman"/>
        <w:w w:val="135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8"/>
      <w:numFmt w:val="decimal"/>
      <w:lvlText w:val="%1"/>
      <w:lvlJc w:val="left"/>
      <w:pPr>
        <w:ind w:hanging="1127"/>
        <w:jc w:val="left"/>
      </w:pPr>
      <w:rPr>
        <w:rFonts w:hint="default" w:ascii="Times New Roman" w:hAnsi="Times New Roman" w:eastAsia="Times New Roman"/>
        <w:w w:val="135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hanging="1435"/>
        <w:jc w:val="left"/>
      </w:pPr>
      <w:rPr>
        <w:rFonts w:hint="default" w:ascii="Times New Roman" w:hAnsi="Times New Roman" w:eastAsia="Times New Roman"/>
        <w:w w:val="135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419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decimal"/>
      <w:lvlText w:val="%3"/>
      <w:lvlJc w:val="left"/>
      <w:pPr>
        <w:ind w:hanging="307"/>
        <w:jc w:val="left"/>
      </w:pPr>
      <w:rPr>
        <w:rFonts w:hint="default" w:ascii="Times New Roman" w:hAnsi="Times New Roman" w:eastAsia="Times New Roman"/>
        <w:w w:val="135"/>
        <w:sz w:val="10"/>
        <w:szCs w:val="1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ind w:left="534" w:hanging="538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Times New Roman" w:hAnsi="Times New Roman" w:eastAsia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spacing w:before="2"/>
      <w:ind w:left="116"/>
      <w:outlineLvl w:val="3"/>
    </w:pPr>
    <w:rPr>
      <w:rFonts w:ascii="Times New Roman" w:hAnsi="Times New Roman" w:eastAsia="Times New Roman"/>
      <w:b/>
      <w:bCs/>
      <w:i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uxintao@gmail.com" TargetMode="External"/><Relationship Id="rId6" Type="http://schemas.openxmlformats.org/officeDocument/2006/relationships/hyperlink" Target="mailto:laleh.shikhgholamhosseing@mavs.uta.edu" TargetMode="External"/><Relationship Id="rId7" Type="http://schemas.openxmlformats.org/officeDocument/2006/relationships/hyperlink" Target="mailto:changhainie@gmail.com" TargetMode="External"/><Relationship Id="rId8" Type="http://schemas.openxmlformats.org/officeDocument/2006/relationships/hyperlink" Target="mailto:ylei@cse.uta.edu" TargetMode="External"/><Relationship Id="rId9" Type="http://schemas.openxmlformats.org/officeDocument/2006/relationships/hyperlink" Target="mailto:Xiaoyin.Wang@utsa.edu" TargetMode="External"/><Relationship Id="rId10" Type="http://schemas.openxmlformats.org/officeDocument/2006/relationships/hyperlink" Target="mailto:ang@utsa.edu" TargetMode="External"/><Relationship Id="rId11" Type="http://schemas.openxmlformats.org/officeDocument/2006/relationships/hyperlink" Target="mailto:permissions@acm.org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2017-07-05T17:59:39Z</dcterms:created>
  <dcterms:modified xsi:type="dcterms:W3CDTF">2017-07-05T17:59:39Z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2017-05-04T00:00:00Z</vt:filetime>
  </property>
  <property fmtid="{D5CDD505-2E9C-101B-9397-08002B2CF9AE}" pid="3" name="LastSaved">
    <vt:filetime>2017-07-05T00:00:00Z</vt:filetime>
  </property>
</Properties>
</file>